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1A010A" w14:textId="77777777" w:rsidR="00E752FA" w:rsidRDefault="00E752FA" w:rsidP="00D70D02"/>
    <w:p w14:paraId="473F4211" w14:textId="7DFDF1E7" w:rsidR="00E752FA" w:rsidRPr="007A2A0F" w:rsidRDefault="00E752FA" w:rsidP="00E752FA">
      <w:pPr>
        <w:shd w:val="clear" w:color="auto" w:fill="FFFFFF"/>
        <w:spacing w:after="240" w:line="240" w:lineRule="auto"/>
        <w:jc w:val="center"/>
        <w:textAlignment w:val="baseline"/>
        <w:rPr>
          <w:rFonts w:ascii="Georgia" w:eastAsia="Times New Roman" w:hAnsi="Georgia" w:cs="Times New Roman"/>
          <w:color w:val="0F0D29" w:themeColor="text1"/>
          <w:sz w:val="27"/>
          <w:szCs w:val="27"/>
        </w:rPr>
      </w:pPr>
      <w:r w:rsidRPr="007A2A0F">
        <w:rPr>
          <w:rFonts w:ascii="Georgia" w:eastAsia="Times New Roman" w:hAnsi="Georgia" w:cs="Times New Roman"/>
          <w:color w:val="0F0D29" w:themeColor="text1"/>
          <w:sz w:val="27"/>
          <w:szCs w:val="27"/>
        </w:rPr>
        <w:t>A</w:t>
      </w:r>
    </w:p>
    <w:p w14:paraId="60D65646" w14:textId="54B459E6" w:rsidR="00E752FA" w:rsidRPr="007A2A0F" w:rsidRDefault="00E752FA" w:rsidP="00E752FA">
      <w:pPr>
        <w:shd w:val="clear" w:color="auto" w:fill="FFFFFF"/>
        <w:spacing w:after="240" w:line="240" w:lineRule="auto"/>
        <w:jc w:val="center"/>
        <w:textAlignment w:val="baseline"/>
        <w:rPr>
          <w:rFonts w:ascii="Georgia" w:eastAsia="Times New Roman" w:hAnsi="Georgia" w:cs="Times New Roman"/>
          <w:color w:val="0F0D29" w:themeColor="text1"/>
          <w:sz w:val="27"/>
          <w:szCs w:val="27"/>
        </w:rPr>
      </w:pPr>
      <w:r w:rsidRPr="007A2A0F">
        <w:rPr>
          <w:rFonts w:ascii="Georgia" w:eastAsia="Times New Roman" w:hAnsi="Georgia" w:cs="Times New Roman"/>
          <w:color w:val="0F0D29" w:themeColor="text1"/>
          <w:sz w:val="27"/>
          <w:szCs w:val="27"/>
        </w:rPr>
        <w:t xml:space="preserve">Project </w:t>
      </w:r>
      <w:r>
        <w:rPr>
          <w:rFonts w:ascii="Georgia" w:eastAsia="Times New Roman" w:hAnsi="Georgia" w:cs="Times New Roman"/>
          <w:color w:val="0F0D29" w:themeColor="text1"/>
          <w:sz w:val="27"/>
          <w:szCs w:val="27"/>
        </w:rPr>
        <w:t>Report</w:t>
      </w:r>
    </w:p>
    <w:p w14:paraId="19B89BF1" w14:textId="77777777" w:rsidR="00E752FA" w:rsidRPr="007A2A0F" w:rsidRDefault="00E752FA" w:rsidP="00E752FA">
      <w:pPr>
        <w:shd w:val="clear" w:color="auto" w:fill="FFFFFF"/>
        <w:spacing w:after="240" w:line="240" w:lineRule="auto"/>
        <w:jc w:val="center"/>
        <w:textAlignment w:val="baseline"/>
        <w:rPr>
          <w:rFonts w:ascii="Georgia" w:eastAsia="Times New Roman" w:hAnsi="Georgia" w:cs="Times New Roman"/>
          <w:color w:val="0F0D29" w:themeColor="text1"/>
          <w:sz w:val="27"/>
          <w:szCs w:val="27"/>
        </w:rPr>
      </w:pPr>
      <w:r w:rsidRPr="007A2A0F">
        <w:rPr>
          <w:rFonts w:ascii="Georgia" w:eastAsia="Times New Roman" w:hAnsi="Georgia" w:cs="Times New Roman"/>
          <w:color w:val="0F0D29" w:themeColor="text1"/>
          <w:sz w:val="27"/>
          <w:szCs w:val="27"/>
        </w:rPr>
        <w:t>On</w:t>
      </w:r>
    </w:p>
    <w:p w14:paraId="5A431E3A" w14:textId="1B646802" w:rsidR="00E752FA" w:rsidRPr="007A2A0F" w:rsidRDefault="00E752FA" w:rsidP="00E752FA">
      <w:pPr>
        <w:shd w:val="clear" w:color="auto" w:fill="FFFFFF"/>
        <w:spacing w:after="240" w:line="240" w:lineRule="auto"/>
        <w:jc w:val="center"/>
        <w:textAlignment w:val="baseline"/>
        <w:rPr>
          <w:rFonts w:ascii="Georgia" w:eastAsia="Times New Roman" w:hAnsi="Georgia" w:cs="Times New Roman"/>
          <w:color w:val="0070C0"/>
          <w:sz w:val="27"/>
          <w:szCs w:val="27"/>
        </w:rPr>
      </w:pPr>
      <w:r>
        <w:rPr>
          <w:rFonts w:ascii="Georgia" w:eastAsia="Times New Roman" w:hAnsi="Georgia" w:cs="Times New Roman"/>
          <w:color w:val="0070C0"/>
          <w:sz w:val="27"/>
          <w:szCs w:val="27"/>
        </w:rPr>
        <w:t>STUDENT PORTAL</w:t>
      </w:r>
    </w:p>
    <w:p w14:paraId="5BEB8151" w14:textId="77777777" w:rsidR="00E752FA" w:rsidRPr="007A2A0F" w:rsidRDefault="00E752FA" w:rsidP="00E752FA">
      <w:pPr>
        <w:shd w:val="clear" w:color="auto" w:fill="FFFFFF"/>
        <w:spacing w:after="240" w:line="240" w:lineRule="auto"/>
        <w:jc w:val="center"/>
        <w:textAlignment w:val="baseline"/>
        <w:rPr>
          <w:rFonts w:ascii="Georgia" w:eastAsia="Times New Roman" w:hAnsi="Georgia" w:cs="Times New Roman"/>
          <w:color w:val="0F0D29" w:themeColor="text1"/>
          <w:sz w:val="27"/>
          <w:szCs w:val="27"/>
        </w:rPr>
      </w:pPr>
      <w:r w:rsidRPr="007A2A0F">
        <w:rPr>
          <w:rFonts w:ascii="Georgia" w:eastAsia="Times New Roman" w:hAnsi="Georgia" w:cs="Times New Roman"/>
          <w:color w:val="0F0D29" w:themeColor="text1"/>
          <w:sz w:val="27"/>
          <w:szCs w:val="27"/>
        </w:rPr>
        <w:t>Submitted in partial fulfillment of the requirement for the degree of</w:t>
      </w:r>
    </w:p>
    <w:p w14:paraId="74CCEFFE" w14:textId="5F8C27A6" w:rsidR="00E752FA" w:rsidRPr="007A2A0F" w:rsidRDefault="00E752FA" w:rsidP="00E752FA">
      <w:pPr>
        <w:shd w:val="clear" w:color="auto" w:fill="FFFFFF"/>
        <w:spacing w:after="240" w:line="240" w:lineRule="auto"/>
        <w:jc w:val="center"/>
        <w:textAlignment w:val="baseline"/>
        <w:rPr>
          <w:rFonts w:ascii="Georgia" w:eastAsia="Times New Roman" w:hAnsi="Georgia" w:cs="Times New Roman"/>
          <w:color w:val="0F0D29" w:themeColor="text1"/>
          <w:sz w:val="27"/>
          <w:szCs w:val="27"/>
        </w:rPr>
      </w:pPr>
      <w:r w:rsidRPr="007A2A0F">
        <w:rPr>
          <w:rFonts w:ascii="Georgia" w:eastAsia="Times New Roman" w:hAnsi="Georgia" w:cs="Times New Roman"/>
          <w:color w:val="0F0D29" w:themeColor="text1"/>
          <w:sz w:val="27"/>
          <w:szCs w:val="27"/>
        </w:rPr>
        <w:t>Bachelor of Computer Application &amp; North University</w:t>
      </w:r>
      <w:r>
        <w:rPr>
          <w:rFonts w:ascii="Georgia" w:eastAsia="Times New Roman" w:hAnsi="Georgia" w:cs="Times New Roman"/>
          <w:color w:val="0F0D29" w:themeColor="text1"/>
          <w:sz w:val="27"/>
          <w:szCs w:val="27"/>
        </w:rPr>
        <w:t>.</w:t>
      </w:r>
    </w:p>
    <w:p w14:paraId="751FCEDE" w14:textId="77777777" w:rsidR="00E752FA" w:rsidRPr="007A2A0F" w:rsidRDefault="00E752FA" w:rsidP="00E752FA">
      <w:pPr>
        <w:shd w:val="clear" w:color="auto" w:fill="FFFFFF"/>
        <w:spacing w:after="240" w:line="240" w:lineRule="auto"/>
        <w:jc w:val="center"/>
        <w:textAlignment w:val="baseline"/>
        <w:rPr>
          <w:rFonts w:ascii="Georgia" w:eastAsia="Times New Roman" w:hAnsi="Georgia" w:cs="Times New Roman"/>
          <w:color w:val="0F0D29" w:themeColor="text1"/>
          <w:sz w:val="27"/>
          <w:szCs w:val="27"/>
        </w:rPr>
      </w:pPr>
      <w:r w:rsidRPr="007A2A0F">
        <w:rPr>
          <w:rFonts w:ascii="Georgia" w:eastAsia="Times New Roman" w:hAnsi="Georgia" w:cs="Times New Roman"/>
          <w:color w:val="0F0D29" w:themeColor="text1"/>
          <w:sz w:val="27"/>
          <w:szCs w:val="27"/>
        </w:rPr>
        <w:t>Submitted by</w:t>
      </w:r>
    </w:p>
    <w:p w14:paraId="6050148E" w14:textId="77777777" w:rsidR="00E752FA" w:rsidRPr="007A2A0F" w:rsidRDefault="00E752FA" w:rsidP="00E752FA">
      <w:pPr>
        <w:shd w:val="clear" w:color="auto" w:fill="FFFFFF"/>
        <w:spacing w:after="240" w:line="240" w:lineRule="auto"/>
        <w:jc w:val="center"/>
        <w:textAlignment w:val="baseline"/>
        <w:rPr>
          <w:rFonts w:ascii="Georgia" w:eastAsia="Times New Roman" w:hAnsi="Georgia" w:cs="Times New Roman"/>
          <w:color w:val="0070C0"/>
          <w:sz w:val="27"/>
          <w:szCs w:val="27"/>
        </w:rPr>
      </w:pPr>
      <w:r w:rsidRPr="007A2A0F">
        <w:rPr>
          <w:rFonts w:ascii="Georgia" w:eastAsia="Times New Roman" w:hAnsi="Georgia" w:cs="Times New Roman"/>
          <w:color w:val="0070C0"/>
          <w:sz w:val="27"/>
          <w:szCs w:val="27"/>
        </w:rPr>
        <w:t>NARESH</w:t>
      </w:r>
    </w:p>
    <w:p w14:paraId="7B3179CD" w14:textId="77777777" w:rsidR="00E752FA" w:rsidRPr="007A2A0F" w:rsidRDefault="00E752FA" w:rsidP="00E752FA">
      <w:pPr>
        <w:shd w:val="clear" w:color="auto" w:fill="FFFFFF"/>
        <w:spacing w:after="240" w:line="240" w:lineRule="auto"/>
        <w:jc w:val="center"/>
        <w:textAlignment w:val="baseline"/>
        <w:rPr>
          <w:rFonts w:ascii="Georgia" w:eastAsia="Times New Roman" w:hAnsi="Georgia" w:cs="Times New Roman"/>
          <w:color w:val="0070C0"/>
          <w:sz w:val="27"/>
          <w:szCs w:val="27"/>
        </w:rPr>
      </w:pPr>
      <w:r w:rsidRPr="007A2A0F">
        <w:rPr>
          <w:rFonts w:ascii="Georgia" w:eastAsia="Times New Roman" w:hAnsi="Georgia" w:cs="Times New Roman"/>
          <w:color w:val="0070C0"/>
          <w:sz w:val="27"/>
          <w:szCs w:val="27"/>
        </w:rPr>
        <w:t>KARTHIK V</w:t>
      </w:r>
    </w:p>
    <w:p w14:paraId="341AB518" w14:textId="77777777" w:rsidR="00E752FA" w:rsidRDefault="00E752FA" w:rsidP="00E752FA">
      <w:pPr>
        <w:shd w:val="clear" w:color="auto" w:fill="FFFFFF"/>
        <w:spacing w:after="240" w:line="240" w:lineRule="auto"/>
        <w:jc w:val="center"/>
        <w:textAlignment w:val="baseline"/>
        <w:rPr>
          <w:rFonts w:ascii="Georgia" w:eastAsia="Times New Roman" w:hAnsi="Georgia" w:cs="Times New Roman"/>
          <w:color w:val="666666"/>
          <w:sz w:val="27"/>
          <w:szCs w:val="27"/>
        </w:rPr>
      </w:pPr>
      <w:r w:rsidRPr="007A2A0F">
        <w:rPr>
          <w:rFonts w:ascii="Georgia" w:eastAsia="Times New Roman" w:hAnsi="Georgia" w:cs="Times New Roman"/>
          <w:color w:val="0070C0"/>
          <w:sz w:val="27"/>
          <w:szCs w:val="27"/>
        </w:rPr>
        <w:t>MALLIKARJUN</w:t>
      </w:r>
    </w:p>
    <w:p w14:paraId="7FA22ADD" w14:textId="77777777" w:rsidR="00E752FA" w:rsidRPr="00A22214" w:rsidRDefault="00E752FA" w:rsidP="00E752FA">
      <w:pPr>
        <w:shd w:val="clear" w:color="auto" w:fill="FFFFFF"/>
        <w:spacing w:after="240" w:line="240" w:lineRule="auto"/>
        <w:textAlignment w:val="baseline"/>
        <w:rPr>
          <w:rFonts w:ascii="Georgia" w:eastAsia="Times New Roman" w:hAnsi="Georgia" w:cs="Times New Roman"/>
          <w:color w:val="666666"/>
          <w:sz w:val="27"/>
          <w:szCs w:val="27"/>
        </w:rPr>
      </w:pPr>
    </w:p>
    <w:p w14:paraId="0B5355A0" w14:textId="77777777" w:rsidR="00E752FA" w:rsidRPr="007A2A0F" w:rsidRDefault="00E752FA" w:rsidP="00E752FA">
      <w:pPr>
        <w:shd w:val="clear" w:color="auto" w:fill="FFFFFF"/>
        <w:spacing w:after="240" w:line="240" w:lineRule="auto"/>
        <w:jc w:val="center"/>
        <w:textAlignment w:val="baseline"/>
        <w:rPr>
          <w:rFonts w:ascii="Georgia" w:eastAsia="Times New Roman" w:hAnsi="Georgia" w:cs="Times New Roman"/>
          <w:color w:val="0F0D29" w:themeColor="text1"/>
          <w:sz w:val="27"/>
          <w:szCs w:val="27"/>
        </w:rPr>
      </w:pPr>
      <w:r w:rsidRPr="007A2A0F">
        <w:rPr>
          <w:rFonts w:ascii="Georgia" w:eastAsia="Times New Roman" w:hAnsi="Georgia" w:cs="Times New Roman"/>
          <w:color w:val="0F0D29" w:themeColor="text1"/>
          <w:sz w:val="27"/>
          <w:szCs w:val="27"/>
        </w:rPr>
        <w:t>Under the esteemed guidance of</w:t>
      </w:r>
    </w:p>
    <w:p w14:paraId="17089FFD" w14:textId="77777777" w:rsidR="00E752FA" w:rsidRPr="007A2A0F" w:rsidRDefault="00E752FA" w:rsidP="00E752FA">
      <w:pPr>
        <w:shd w:val="clear" w:color="auto" w:fill="FFFFFF"/>
        <w:spacing w:after="240" w:line="240" w:lineRule="auto"/>
        <w:jc w:val="center"/>
        <w:textAlignment w:val="baseline"/>
        <w:rPr>
          <w:rFonts w:ascii="Georgia" w:eastAsia="Times New Roman" w:hAnsi="Georgia" w:cs="Times New Roman"/>
          <w:b w:val="0"/>
          <w:color w:val="0070C0"/>
          <w:sz w:val="27"/>
          <w:szCs w:val="27"/>
          <w:u w:val="single"/>
        </w:rPr>
      </w:pPr>
      <w:r w:rsidRPr="007A2A0F">
        <w:rPr>
          <w:rFonts w:ascii="Georgia" w:eastAsia="Times New Roman" w:hAnsi="Georgia" w:cs="Times New Roman"/>
          <w:color w:val="0070C0"/>
          <w:sz w:val="27"/>
          <w:szCs w:val="27"/>
        </w:rPr>
        <w:t xml:space="preserve"> Prof. Chandrasekhar</w:t>
      </w:r>
    </w:p>
    <w:p w14:paraId="40EE5D9D" w14:textId="77777777" w:rsidR="00E752FA" w:rsidRPr="007A2A0F" w:rsidRDefault="00E752FA" w:rsidP="00E752FA">
      <w:pPr>
        <w:shd w:val="clear" w:color="auto" w:fill="FFFFFF"/>
        <w:spacing w:after="240" w:line="240" w:lineRule="auto"/>
        <w:jc w:val="center"/>
        <w:textAlignment w:val="baseline"/>
        <w:rPr>
          <w:rFonts w:ascii="Georgia" w:eastAsia="Times New Roman" w:hAnsi="Georgia" w:cs="Times New Roman"/>
          <w:b w:val="0"/>
          <w:color w:val="0070C0"/>
          <w:sz w:val="27"/>
          <w:szCs w:val="27"/>
        </w:rPr>
      </w:pPr>
      <w:r w:rsidRPr="007A2A0F">
        <w:rPr>
          <w:rFonts w:ascii="Georgia" w:eastAsia="Times New Roman" w:hAnsi="Georgia" w:cs="Times New Roman"/>
          <w:color w:val="0070C0"/>
          <w:sz w:val="27"/>
          <w:szCs w:val="27"/>
        </w:rPr>
        <w:t>BCA Dept</w:t>
      </w:r>
    </w:p>
    <w:p w14:paraId="138A2C6D" w14:textId="77777777" w:rsidR="00E752FA" w:rsidRPr="007A2A0F" w:rsidRDefault="00E752FA" w:rsidP="00E752FA">
      <w:pPr>
        <w:shd w:val="clear" w:color="auto" w:fill="FFFFFF"/>
        <w:spacing w:after="240" w:line="240" w:lineRule="auto"/>
        <w:jc w:val="center"/>
        <w:textAlignment w:val="baseline"/>
        <w:rPr>
          <w:rFonts w:ascii="Georgia" w:eastAsia="Times New Roman" w:hAnsi="Georgia" w:cs="Times New Roman"/>
          <w:color w:val="0F0D29" w:themeColor="text1"/>
          <w:sz w:val="27"/>
          <w:szCs w:val="27"/>
        </w:rPr>
      </w:pPr>
      <w:r w:rsidRPr="007A2A0F">
        <w:rPr>
          <w:rFonts w:ascii="Georgia" w:eastAsia="Times New Roman" w:hAnsi="Georgia" w:cs="Times New Roman"/>
          <w:color w:val="0F0D29" w:themeColor="text1"/>
          <w:sz w:val="27"/>
          <w:szCs w:val="27"/>
        </w:rPr>
        <w:t>Associate Professor</w:t>
      </w:r>
    </w:p>
    <w:p w14:paraId="36D703A7" w14:textId="77777777" w:rsidR="00E752FA" w:rsidRPr="002A210D" w:rsidRDefault="00E752FA" w:rsidP="00E752F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5DF5492" wp14:editId="43BC4E2A">
            <wp:extent cx="1331595" cy="1331595"/>
            <wp:effectExtent l="0" t="0" r="1905" b="1905"/>
            <wp:docPr id="7" name="Picture 7" descr="F:\h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hp.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1595" cy="1331595"/>
                    </a:xfrm>
                    <a:prstGeom prst="rect">
                      <a:avLst/>
                    </a:prstGeom>
                    <a:noFill/>
                    <a:ln>
                      <a:noFill/>
                    </a:ln>
                  </pic:spPr>
                </pic:pic>
              </a:graphicData>
            </a:graphic>
          </wp:inline>
        </w:drawing>
      </w:r>
    </w:p>
    <w:p w14:paraId="71B3DE07" w14:textId="77777777" w:rsidR="00E752FA" w:rsidRDefault="00E752FA" w:rsidP="00E752FA">
      <w:pPr>
        <w:shd w:val="clear" w:color="auto" w:fill="FFFFFF"/>
        <w:spacing w:after="240" w:line="240" w:lineRule="auto"/>
        <w:textAlignment w:val="baseline"/>
        <w:rPr>
          <w:rFonts w:ascii="Georgia" w:eastAsia="Times New Roman" w:hAnsi="Georgia" w:cs="Times New Roman"/>
          <w:color w:val="666666"/>
          <w:sz w:val="27"/>
          <w:szCs w:val="27"/>
        </w:rPr>
      </w:pPr>
    </w:p>
    <w:p w14:paraId="1C59B3DF" w14:textId="6133C7DE" w:rsidR="00E752FA" w:rsidRPr="007A2A0F" w:rsidRDefault="00E752FA" w:rsidP="00E752FA">
      <w:pPr>
        <w:shd w:val="clear" w:color="auto" w:fill="FFFFFF"/>
        <w:spacing w:after="240" w:line="240" w:lineRule="auto"/>
        <w:jc w:val="center"/>
        <w:textAlignment w:val="baseline"/>
        <w:rPr>
          <w:rFonts w:ascii="Georgia" w:eastAsia="Times New Roman" w:hAnsi="Georgia" w:cs="Times New Roman"/>
          <w:color w:val="0F0D29" w:themeColor="text1"/>
          <w:sz w:val="27"/>
          <w:szCs w:val="27"/>
        </w:rPr>
      </w:pPr>
      <w:r w:rsidRPr="007A2A0F">
        <w:rPr>
          <w:rFonts w:ascii="Georgia" w:eastAsia="Times New Roman" w:hAnsi="Georgia" w:cs="Times New Roman"/>
          <w:color w:val="0F0D29" w:themeColor="text1"/>
          <w:sz w:val="27"/>
          <w:szCs w:val="27"/>
        </w:rPr>
        <w:t>Government First Grade College / KR Puram /Bengaluru- 560 036.</w:t>
      </w:r>
    </w:p>
    <w:p w14:paraId="38563945" w14:textId="77777777" w:rsidR="00E752FA" w:rsidRPr="00C20E09" w:rsidRDefault="00E752FA" w:rsidP="00E752FA">
      <w:pPr>
        <w:shd w:val="clear" w:color="auto" w:fill="FFFFFF"/>
        <w:spacing w:after="240" w:line="240" w:lineRule="auto"/>
        <w:jc w:val="center"/>
        <w:textAlignment w:val="baseline"/>
        <w:rPr>
          <w:rFonts w:ascii="Georgia" w:eastAsia="Times New Roman" w:hAnsi="Georgia" w:cs="Times New Roman"/>
          <w:color w:val="666666"/>
          <w:sz w:val="27"/>
          <w:szCs w:val="27"/>
        </w:rPr>
      </w:pPr>
    </w:p>
    <w:p w14:paraId="5EDFDBF0" w14:textId="77777777" w:rsidR="00E752FA" w:rsidRPr="00221433" w:rsidRDefault="00E752FA" w:rsidP="00E752FA">
      <w:pPr>
        <w:shd w:val="clear" w:color="auto" w:fill="FFFFFF"/>
        <w:spacing w:after="240" w:line="240" w:lineRule="auto"/>
        <w:jc w:val="center"/>
        <w:textAlignment w:val="baseline"/>
        <w:rPr>
          <w:rFonts w:ascii="Georgia" w:eastAsia="Times New Roman" w:hAnsi="Georgia" w:cs="Times New Roman"/>
          <w:color w:val="0F0D29" w:themeColor="text1"/>
          <w:sz w:val="27"/>
          <w:szCs w:val="27"/>
        </w:rPr>
      </w:pPr>
      <w:r w:rsidRPr="007A2A0F">
        <w:rPr>
          <w:rFonts w:ascii="Georgia" w:eastAsia="Times New Roman" w:hAnsi="Georgia" w:cs="Times New Roman"/>
          <w:color w:val="0F0D29" w:themeColor="text1"/>
          <w:sz w:val="27"/>
          <w:szCs w:val="27"/>
        </w:rPr>
        <w:t>Department of Bachelor of Computer Application</w:t>
      </w:r>
    </w:p>
    <w:p w14:paraId="5763C5D2" w14:textId="4D057827" w:rsidR="00E752FA" w:rsidRDefault="00E752FA">
      <w:pPr>
        <w:spacing w:after="200"/>
      </w:pPr>
    </w:p>
    <w:p w14:paraId="047D3021" w14:textId="68A685B1" w:rsidR="00D077E9" w:rsidRDefault="008862EE" w:rsidP="00D70D02">
      <w:r>
        <w:rPr>
          <w:noProof/>
        </w:rPr>
        <w:drawing>
          <wp:anchor distT="0" distB="0" distL="114300" distR="114300" simplePos="0" relativeHeight="251657216" behindDoc="1" locked="0" layoutInCell="1" allowOverlap="1" wp14:anchorId="66535880" wp14:editId="1BAF8610">
            <wp:simplePos x="0" y="0"/>
            <wp:positionH relativeFrom="page">
              <wp:align>left</wp:align>
            </wp:positionH>
            <wp:positionV relativeFrom="page">
              <wp:posOffset>15240</wp:posOffset>
            </wp:positionV>
            <wp:extent cx="7757160" cy="66675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7757160" cy="666750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2734481C" w14:textId="77777777" w:rsidTr="008862EE">
        <w:trPr>
          <w:trHeight w:val="1864"/>
        </w:trPr>
        <w:tc>
          <w:tcPr>
            <w:tcW w:w="5555" w:type="dxa"/>
            <w:tcBorders>
              <w:top w:val="nil"/>
              <w:left w:val="nil"/>
              <w:bottom w:val="nil"/>
              <w:right w:val="nil"/>
            </w:tcBorders>
          </w:tcPr>
          <w:p w14:paraId="51AC1B15" w14:textId="0F32895E" w:rsidR="00D077E9" w:rsidRDefault="00D077E9" w:rsidP="00D077E9">
            <w:r>
              <w:rPr>
                <w:noProof/>
              </w:rPr>
              <mc:AlternateContent>
                <mc:Choice Requires="wps">
                  <w:drawing>
                    <wp:inline distT="0" distB="0" distL="0" distR="0" wp14:anchorId="43FD9A19" wp14:editId="730D8513">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55368332" w14:textId="4557F03C" w:rsidR="00D077E9" w:rsidRPr="00E752FA" w:rsidRDefault="007375C9" w:rsidP="00D077E9">
                                  <w:pPr>
                                    <w:pStyle w:val="Title"/>
                                    <w:rPr>
                                      <w:outline/>
                                      <w:color w:val="3592CF" w:themeColor="accent2"/>
                                      <w:sz w:val="56"/>
                                      <w:szCs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E752FA">
                                    <w:rPr>
                                      <w:outline/>
                                      <w:color w:val="3592CF" w:themeColor="accent2"/>
                                      <w:sz w:val="56"/>
                                      <w:szCs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STUDENT PORTAL</w:t>
                                  </w:r>
                                </w:p>
                                <w:p w14:paraId="275408C8" w14:textId="31C0D616" w:rsidR="00D077E9" w:rsidRPr="00E752FA" w:rsidRDefault="00D077E9" w:rsidP="00D077E9">
                                  <w:pPr>
                                    <w:pStyle w:val="Title"/>
                                    <w:spacing w:after="0"/>
                                    <w:rPr>
                                      <w:outline/>
                                      <w:color w:val="3592CF"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E752FA">
                                    <w:rPr>
                                      <w:outline/>
                                      <w:color w:val="3592CF"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20</w:t>
                                  </w:r>
                                  <w:r w:rsidR="007375C9" w:rsidRPr="00E752FA">
                                    <w:rPr>
                                      <w:outline/>
                                      <w:color w:val="3592CF"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3FD9A19"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OlGQIAAC0EAAAOAAAAZHJzL2Uyb0RvYy54bWysU8tu2zAQvBfoPxC815Ic2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" filled="f" stroked="f" strokeweight=".5pt">
                      <v:textbox>
                        <w:txbxContent>
                          <w:p w14:paraId="55368332" w14:textId="4557F03C" w:rsidR="00D077E9" w:rsidRPr="00E752FA" w:rsidRDefault="007375C9" w:rsidP="00D077E9">
                            <w:pPr>
                              <w:pStyle w:val="Title"/>
                              <w:rPr>
                                <w:outline/>
                                <w:color w:val="3592CF" w:themeColor="accent2"/>
                                <w:sz w:val="56"/>
                                <w:szCs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E752FA">
                              <w:rPr>
                                <w:outline/>
                                <w:color w:val="3592CF" w:themeColor="accent2"/>
                                <w:sz w:val="56"/>
                                <w:szCs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STUDENT PORTAL</w:t>
                            </w:r>
                          </w:p>
                          <w:p w14:paraId="275408C8" w14:textId="31C0D616" w:rsidR="00D077E9" w:rsidRPr="00E752FA" w:rsidRDefault="00D077E9" w:rsidP="00D077E9">
                            <w:pPr>
                              <w:pStyle w:val="Title"/>
                              <w:spacing w:after="0"/>
                              <w:rPr>
                                <w:outline/>
                                <w:color w:val="3592CF"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E752FA">
                              <w:rPr>
                                <w:outline/>
                                <w:color w:val="3592CF"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20</w:t>
                            </w:r>
                            <w:r w:rsidR="007375C9" w:rsidRPr="00E752FA">
                              <w:rPr>
                                <w:outline/>
                                <w:color w:val="3592CF"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25</w:t>
                            </w:r>
                          </w:p>
                        </w:txbxContent>
                      </v:textbox>
                      <w10:anchorlock/>
                    </v:shape>
                  </w:pict>
                </mc:Fallback>
              </mc:AlternateContent>
            </w:r>
          </w:p>
          <w:p w14:paraId="5297DE34" w14:textId="77777777" w:rsidR="00D077E9" w:rsidRDefault="00D077E9" w:rsidP="00D077E9">
            <w:r>
              <w:rPr>
                <w:noProof/>
              </w:rPr>
              <mc:AlternateContent>
                <mc:Choice Requires="wps">
                  <w:drawing>
                    <wp:inline distT="0" distB="0" distL="0" distR="0" wp14:anchorId="68B71B7E" wp14:editId="1672FF51">
                      <wp:extent cx="1390650"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65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6F5C5B9"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KCy5l6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0DF3CE87" w14:textId="77777777" w:rsidTr="008862EE">
        <w:trPr>
          <w:trHeight w:val="7515"/>
        </w:trPr>
        <w:tc>
          <w:tcPr>
            <w:tcW w:w="5555" w:type="dxa"/>
            <w:tcBorders>
              <w:top w:val="nil"/>
              <w:left w:val="nil"/>
              <w:bottom w:val="nil"/>
              <w:right w:val="nil"/>
            </w:tcBorders>
          </w:tcPr>
          <w:p w14:paraId="1BBF1E22" w14:textId="4E46C133" w:rsidR="00D077E9" w:rsidRDefault="00D077E9" w:rsidP="00D077E9">
            <w:pPr>
              <w:rPr>
                <w:noProof/>
              </w:rPr>
            </w:pPr>
          </w:p>
        </w:tc>
      </w:tr>
      <w:tr w:rsidR="00D077E9" w14:paraId="2E36F071" w14:textId="77777777" w:rsidTr="008862EE">
        <w:trPr>
          <w:trHeight w:val="2136"/>
        </w:trPr>
        <w:tc>
          <w:tcPr>
            <w:tcW w:w="5555" w:type="dxa"/>
            <w:tcBorders>
              <w:top w:val="nil"/>
              <w:left w:val="nil"/>
              <w:bottom w:val="nil"/>
              <w:right w:val="nil"/>
            </w:tcBorders>
          </w:tcPr>
          <w:sdt>
            <w:sdtPr>
              <w:id w:val="1080870105"/>
              <w:placeholder>
                <w:docPart w:val="8771773D5EE746CAB19B4EFAC576C5AE"/>
              </w:placeholder>
              <w15:appearance w15:val="hidden"/>
            </w:sdtPr>
            <w:sdtContent>
              <w:p w14:paraId="5D46D227" w14:textId="7F155AFA"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E752FA">
                  <w:rPr>
                    <w:rStyle w:val="SubtitleChar"/>
                    <w:b w:val="0"/>
                    <w:noProof/>
                  </w:rPr>
                  <w:t>May 12</w:t>
                </w:r>
                <w:r w:rsidRPr="00D86945">
                  <w:rPr>
                    <w:rStyle w:val="SubtitleChar"/>
                    <w:b w:val="0"/>
                  </w:rPr>
                  <w:fldChar w:fldCharType="end"/>
                </w:r>
              </w:p>
            </w:sdtContent>
          </w:sdt>
          <w:p w14:paraId="00F91C75"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393CE265" wp14:editId="6FC60E96">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8A5902E"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6FC55266" w14:textId="77777777" w:rsidR="00D077E9" w:rsidRDefault="00D077E9" w:rsidP="00D077E9">
            <w:pPr>
              <w:rPr>
                <w:noProof/>
                <w:sz w:val="10"/>
                <w:szCs w:val="10"/>
              </w:rPr>
            </w:pPr>
          </w:p>
          <w:p w14:paraId="7FF6FF19" w14:textId="77777777" w:rsidR="00D077E9" w:rsidRDefault="00D077E9" w:rsidP="00D077E9">
            <w:pPr>
              <w:rPr>
                <w:noProof/>
                <w:sz w:val="10"/>
                <w:szCs w:val="10"/>
              </w:rPr>
            </w:pPr>
          </w:p>
          <w:p w14:paraId="41A56AFA" w14:textId="21630B71" w:rsidR="00D077E9" w:rsidRDefault="007375C9" w:rsidP="00D077E9">
            <w:r>
              <w:t>GFGC KR PURAM</w:t>
            </w:r>
          </w:p>
          <w:p w14:paraId="0205CD45" w14:textId="310A4C19" w:rsidR="00D077E9" w:rsidRDefault="00D077E9" w:rsidP="00D077E9">
            <w:r w:rsidRPr="00B231E5">
              <w:t>Authored by:</w:t>
            </w:r>
            <w:r>
              <w:t xml:space="preserve"> </w:t>
            </w:r>
            <w:sdt>
              <w:sdtPr>
                <w:alias w:val="Your Name"/>
                <w:tag w:val="Your Name"/>
                <w:id w:val="-180584491"/>
                <w:placeholder>
                  <w:docPart w:val="BDE8A93601474938B49E86C5C50A4562"/>
                </w:placeholder>
                <w:dataBinding w:prefixMappings="xmlns:ns0='http://schemas.microsoft.com/office/2006/coverPageProps' " w:xpath="/ns0:CoverPageProperties[1]/ns0:CompanyFax[1]" w:storeItemID="{55AF091B-3C7A-41E3-B477-F2FDAA23CFDA}"/>
                <w15:appearance w15:val="hidden"/>
                <w:text w:multiLine="1"/>
              </w:sdtPr>
              <w:sdtContent>
                <w:r w:rsidR="007375C9">
                  <w:t>KARTHIK V</w:t>
                </w:r>
              </w:sdtContent>
            </w:sdt>
          </w:p>
          <w:p w14:paraId="33A07861" w14:textId="77777777" w:rsidR="00D077E9" w:rsidRPr="00D86945" w:rsidRDefault="00D077E9" w:rsidP="00D077E9">
            <w:pPr>
              <w:rPr>
                <w:noProof/>
                <w:sz w:val="10"/>
                <w:szCs w:val="10"/>
              </w:rPr>
            </w:pPr>
          </w:p>
        </w:tc>
      </w:tr>
    </w:tbl>
    <w:p w14:paraId="0CB2E94F" w14:textId="02AF4931" w:rsidR="00D077E9" w:rsidRDefault="00766F08">
      <w:pPr>
        <w:spacing w:after="200"/>
      </w:pPr>
      <w:r>
        <w:rPr>
          <w:noProof/>
        </w:rPr>
        <mc:AlternateContent>
          <mc:Choice Requires="wps">
            <w:drawing>
              <wp:anchor distT="0" distB="0" distL="114300" distR="114300" simplePos="0" relativeHeight="251664384" behindDoc="1" locked="0" layoutInCell="1" allowOverlap="1" wp14:anchorId="2E62FCD4" wp14:editId="70D23775">
                <wp:simplePos x="0" y="0"/>
                <wp:positionH relativeFrom="column">
                  <wp:posOffset>-205740</wp:posOffset>
                </wp:positionH>
                <wp:positionV relativeFrom="page">
                  <wp:posOffset>7101840</wp:posOffset>
                </wp:positionV>
                <wp:extent cx="3938905" cy="206502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2065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4D97D" id="Rectangle 3" o:spid="_x0000_s1026" alt="white rectangle for text on cover" style="position:absolute;margin-left:-16.2pt;margin-top:559.2pt;width:310.15pt;height:162.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" fillcolor="white [3212]" stroked="f" strokeweight="2pt">
                <w10:wrap anchory="page"/>
              </v:rect>
            </w:pict>
          </mc:Fallback>
        </mc:AlternateContent>
      </w:r>
      <w:r w:rsidR="00D077E9" w:rsidRPr="00D967AC">
        <w:rPr>
          <w:noProof/>
        </w:rPr>
        <w:drawing>
          <wp:anchor distT="0" distB="0" distL="114300" distR="114300" simplePos="0" relativeHeight="251666432" behindDoc="0" locked="0" layoutInCell="1" allowOverlap="1" wp14:anchorId="1C2A7ECA" wp14:editId="254ECD3F">
            <wp:simplePos x="0" y="0"/>
            <wp:positionH relativeFrom="column">
              <wp:posOffset>4951730</wp:posOffset>
            </wp:positionH>
            <wp:positionV relativeFrom="paragraph">
              <wp:posOffset>7353997</wp:posOffset>
            </wp:positionV>
            <wp:extent cx="1483995" cy="643890"/>
            <wp:effectExtent l="0" t="0" r="0" b="3810"/>
            <wp:wrapNone/>
            <wp:docPr id="12" name="Graphic 201" descr="logo-placeholder">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483995" cy="643890"/>
                    </a:xfrm>
                    <a:prstGeom prst="rect">
                      <a:avLst/>
                    </a:prstGeom>
                  </pic:spPr>
                </pic:pic>
              </a:graphicData>
            </a:graphic>
            <wp14:sizeRelH relativeFrom="margin">
              <wp14:pctWidth>0</wp14:pctWidth>
            </wp14:sizeRelH>
            <wp14:sizeRelV relativeFrom="margin">
              <wp14:pctHeight>0</wp14:pctHeight>
            </wp14:sizeRelV>
          </wp:anchor>
        </w:drawing>
      </w:r>
      <w:r w:rsidR="00D077E9">
        <w:rPr>
          <w:noProof/>
        </w:rPr>
        <mc:AlternateContent>
          <mc:Choice Requires="wps">
            <w:drawing>
              <wp:anchor distT="0" distB="0" distL="114300" distR="114300" simplePos="0" relativeHeight="251658240" behindDoc="1" locked="0" layoutInCell="1" allowOverlap="1" wp14:anchorId="5B24B6C3" wp14:editId="5DC8E102">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FE27AB" id="Rectangle 2" o:spid="_x0000_s1026" alt="colored rectangle" style="position:absolute;margin-left:-58.8pt;margin-top:525.2pt;width:611.1pt;height:265.7pt;z-index:-25165824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" fillcolor="#34aba2 [3206]" stroked="f" strokeweight="2pt">
                <w10:wrap anchory="page"/>
              </v:rect>
            </w:pict>
          </mc:Fallback>
        </mc:AlternateContent>
      </w:r>
      <w:r w:rsidR="00D077E9">
        <w:br w:type="page"/>
      </w:r>
    </w:p>
    <w:p w14:paraId="44DD6E71" w14:textId="77777777" w:rsidR="007364A4" w:rsidRPr="007364A4" w:rsidRDefault="007364A4" w:rsidP="007364A4">
      <w:pPr>
        <w:rPr>
          <w:bCs/>
          <w:lang w:val="en-IN"/>
        </w:rPr>
      </w:pPr>
      <w:r w:rsidRPr="007364A4">
        <w:rPr>
          <w:bCs/>
          <w:lang w:val="en-IN"/>
        </w:rPr>
        <w:lastRenderedPageBreak/>
        <w:t>Full-Stack Student Portal with Role-Based Dashboards</w:t>
      </w:r>
    </w:p>
    <w:p w14:paraId="7DE2BA3E" w14:textId="77777777" w:rsidR="007364A4" w:rsidRPr="007364A4" w:rsidRDefault="007364A4" w:rsidP="007364A4">
      <w:pPr>
        <w:rPr>
          <w:bCs/>
          <w:lang w:val="en-IN"/>
        </w:rPr>
      </w:pPr>
      <w:r w:rsidRPr="007364A4">
        <w:rPr>
          <w:bCs/>
          <w:lang w:val="en-IN"/>
        </w:rPr>
        <w:t>Executive Summary</w:t>
      </w:r>
    </w:p>
    <w:p w14:paraId="7E0FCA84" w14:textId="77777777" w:rsidR="007364A4" w:rsidRPr="007364A4" w:rsidRDefault="007364A4" w:rsidP="007364A4">
      <w:pPr>
        <w:rPr>
          <w:lang w:val="en-IN"/>
        </w:rPr>
      </w:pPr>
      <w:r w:rsidRPr="007364A4">
        <w:rPr>
          <w:lang w:val="en-IN"/>
        </w:rPr>
        <w:t xml:space="preserve">This report details the design, development, and deployment of a </w:t>
      </w:r>
      <w:r w:rsidRPr="007364A4">
        <w:rPr>
          <w:bCs/>
          <w:lang w:val="en-IN"/>
        </w:rPr>
        <w:t>Full-Stack Student Portal</w:t>
      </w:r>
      <w:r w:rsidRPr="007364A4">
        <w:rPr>
          <w:lang w:val="en-IN"/>
        </w:rPr>
        <w:t xml:space="preserve"> application that supports three distinct user roles: </w:t>
      </w:r>
      <w:r w:rsidRPr="007364A4">
        <w:rPr>
          <w:bCs/>
          <w:lang w:val="en-IN"/>
        </w:rPr>
        <w:t>Students, Teachers, and Administrators</w:t>
      </w:r>
      <w:r w:rsidRPr="007364A4">
        <w:rPr>
          <w:lang w:val="en-IN"/>
        </w:rPr>
        <w:t>. Each user role has tailored access and dashboards, facilitating academic and administrative tasks.</w:t>
      </w:r>
    </w:p>
    <w:p w14:paraId="3ED91CAB" w14:textId="77777777" w:rsidR="007364A4" w:rsidRPr="007364A4" w:rsidRDefault="007364A4" w:rsidP="007364A4">
      <w:pPr>
        <w:rPr>
          <w:lang w:val="en-IN"/>
        </w:rPr>
      </w:pPr>
      <w:r w:rsidRPr="007364A4">
        <w:rPr>
          <w:lang w:val="en-IN"/>
        </w:rPr>
        <w:t xml:space="preserve">The application is built using a </w:t>
      </w:r>
      <w:r w:rsidRPr="007364A4">
        <w:rPr>
          <w:bCs/>
          <w:lang w:val="en-IN"/>
        </w:rPr>
        <w:t>modern JavaScript stack</w:t>
      </w:r>
      <w:r w:rsidRPr="007364A4">
        <w:rPr>
          <w:lang w:val="en-IN"/>
        </w:rPr>
        <w:t>, including:</w:t>
      </w:r>
    </w:p>
    <w:p w14:paraId="2A2DA98F" w14:textId="77777777" w:rsidR="007364A4" w:rsidRPr="007364A4" w:rsidRDefault="007364A4" w:rsidP="007364A4">
      <w:pPr>
        <w:numPr>
          <w:ilvl w:val="0"/>
          <w:numId w:val="1"/>
        </w:numPr>
        <w:rPr>
          <w:lang w:val="en-IN"/>
        </w:rPr>
      </w:pPr>
      <w:r w:rsidRPr="007364A4">
        <w:rPr>
          <w:bCs/>
          <w:lang w:val="en-IN"/>
        </w:rPr>
        <w:t>Frontend</w:t>
      </w:r>
      <w:r w:rsidRPr="007364A4">
        <w:rPr>
          <w:lang w:val="en-IN"/>
        </w:rPr>
        <w:t>: Next.js</w:t>
      </w:r>
    </w:p>
    <w:p w14:paraId="34CE99D5" w14:textId="77777777" w:rsidR="007364A4" w:rsidRPr="007364A4" w:rsidRDefault="007364A4" w:rsidP="007364A4">
      <w:pPr>
        <w:numPr>
          <w:ilvl w:val="0"/>
          <w:numId w:val="1"/>
        </w:numPr>
        <w:rPr>
          <w:lang w:val="en-IN"/>
        </w:rPr>
      </w:pPr>
      <w:r w:rsidRPr="007364A4">
        <w:rPr>
          <w:bCs/>
          <w:lang w:val="en-IN"/>
        </w:rPr>
        <w:t>Backend</w:t>
      </w:r>
      <w:r w:rsidRPr="007364A4">
        <w:rPr>
          <w:lang w:val="en-IN"/>
        </w:rPr>
        <w:t>: Express.js and Node.js</w:t>
      </w:r>
    </w:p>
    <w:p w14:paraId="74F053C5" w14:textId="77777777" w:rsidR="007364A4" w:rsidRPr="007364A4" w:rsidRDefault="007364A4" w:rsidP="007364A4">
      <w:pPr>
        <w:numPr>
          <w:ilvl w:val="0"/>
          <w:numId w:val="1"/>
        </w:numPr>
        <w:rPr>
          <w:lang w:val="en-IN"/>
        </w:rPr>
      </w:pPr>
      <w:r w:rsidRPr="007364A4">
        <w:rPr>
          <w:bCs/>
          <w:lang w:val="en-IN"/>
        </w:rPr>
        <w:t>Database</w:t>
      </w:r>
      <w:r w:rsidRPr="007364A4">
        <w:rPr>
          <w:lang w:val="en-IN"/>
        </w:rPr>
        <w:t>: MongoDB Atlas</w:t>
      </w:r>
    </w:p>
    <w:p w14:paraId="42CAB323" w14:textId="77777777" w:rsidR="007364A4" w:rsidRPr="007364A4" w:rsidRDefault="007364A4" w:rsidP="007364A4">
      <w:pPr>
        <w:numPr>
          <w:ilvl w:val="0"/>
          <w:numId w:val="1"/>
        </w:numPr>
        <w:rPr>
          <w:lang w:val="en-IN"/>
        </w:rPr>
      </w:pPr>
      <w:r w:rsidRPr="007364A4">
        <w:rPr>
          <w:bCs/>
          <w:lang w:val="en-IN"/>
        </w:rPr>
        <w:t>Authentication</w:t>
      </w:r>
      <w:r w:rsidRPr="007364A4">
        <w:rPr>
          <w:lang w:val="en-IN"/>
        </w:rPr>
        <w:t>: NextAuth.js with JWT</w:t>
      </w:r>
    </w:p>
    <w:p w14:paraId="7547283E" w14:textId="77777777" w:rsidR="007364A4" w:rsidRPr="007364A4" w:rsidRDefault="007364A4" w:rsidP="007364A4">
      <w:pPr>
        <w:numPr>
          <w:ilvl w:val="0"/>
          <w:numId w:val="1"/>
        </w:numPr>
        <w:rPr>
          <w:lang w:val="en-IN"/>
        </w:rPr>
      </w:pPr>
      <w:r w:rsidRPr="007364A4">
        <w:rPr>
          <w:bCs/>
          <w:lang w:val="en-IN"/>
        </w:rPr>
        <w:t>UI Design</w:t>
      </w:r>
      <w:r w:rsidRPr="007364A4">
        <w:rPr>
          <w:lang w:val="en-IN"/>
        </w:rPr>
        <w:t>: Tailwind CSS</w:t>
      </w:r>
    </w:p>
    <w:p w14:paraId="45DFCD42" w14:textId="77777777" w:rsidR="007364A4" w:rsidRPr="007364A4" w:rsidRDefault="007364A4" w:rsidP="007364A4">
      <w:pPr>
        <w:numPr>
          <w:ilvl w:val="0"/>
          <w:numId w:val="1"/>
        </w:numPr>
        <w:rPr>
          <w:lang w:val="en-IN"/>
        </w:rPr>
      </w:pPr>
      <w:r w:rsidRPr="007364A4">
        <w:rPr>
          <w:bCs/>
          <w:lang w:val="en-IN"/>
        </w:rPr>
        <w:t>Deployment</w:t>
      </w:r>
      <w:r w:rsidRPr="007364A4">
        <w:rPr>
          <w:lang w:val="en-IN"/>
        </w:rPr>
        <w:t xml:space="preserve">: </w:t>
      </w:r>
      <w:proofErr w:type="spellStart"/>
      <w:r w:rsidRPr="007364A4">
        <w:rPr>
          <w:lang w:val="en-IN"/>
        </w:rPr>
        <w:t>Vercel</w:t>
      </w:r>
      <w:proofErr w:type="spellEnd"/>
      <w:r w:rsidRPr="007364A4">
        <w:rPr>
          <w:lang w:val="en-IN"/>
        </w:rPr>
        <w:t xml:space="preserve"> and Render/Heroku</w:t>
      </w:r>
    </w:p>
    <w:p w14:paraId="35D224D5" w14:textId="77777777" w:rsidR="007364A4" w:rsidRPr="007364A4" w:rsidRDefault="007364A4" w:rsidP="007364A4">
      <w:pPr>
        <w:rPr>
          <w:lang w:val="en-IN"/>
        </w:rPr>
      </w:pPr>
      <w:r w:rsidRPr="007364A4">
        <w:rPr>
          <w:lang w:val="en-IN"/>
        </w:rPr>
        <w:t xml:space="preserve">This system incorporates </w:t>
      </w:r>
      <w:r w:rsidRPr="007364A4">
        <w:rPr>
          <w:bCs/>
          <w:lang w:val="en-IN"/>
        </w:rPr>
        <w:t>best practices</w:t>
      </w:r>
      <w:r w:rsidRPr="007364A4">
        <w:rPr>
          <w:lang w:val="en-IN"/>
        </w:rPr>
        <w:t xml:space="preserve"> in:</w:t>
      </w:r>
    </w:p>
    <w:p w14:paraId="59DBE0A2" w14:textId="77777777" w:rsidR="007364A4" w:rsidRPr="007364A4" w:rsidRDefault="007364A4" w:rsidP="007364A4">
      <w:pPr>
        <w:numPr>
          <w:ilvl w:val="0"/>
          <w:numId w:val="2"/>
        </w:numPr>
        <w:rPr>
          <w:lang w:val="en-IN"/>
        </w:rPr>
      </w:pPr>
      <w:r w:rsidRPr="007364A4">
        <w:rPr>
          <w:bCs/>
          <w:lang w:val="en-IN"/>
        </w:rPr>
        <w:t>Role-Based Access Control (RBAC)</w:t>
      </w:r>
    </w:p>
    <w:p w14:paraId="63459E36" w14:textId="77777777" w:rsidR="007364A4" w:rsidRPr="007364A4" w:rsidRDefault="007364A4" w:rsidP="007364A4">
      <w:pPr>
        <w:numPr>
          <w:ilvl w:val="0"/>
          <w:numId w:val="2"/>
        </w:numPr>
        <w:rPr>
          <w:lang w:val="en-IN"/>
        </w:rPr>
      </w:pPr>
      <w:r w:rsidRPr="007364A4">
        <w:rPr>
          <w:bCs/>
          <w:lang w:val="en-IN"/>
        </w:rPr>
        <w:t>Responsive UI Design</w:t>
      </w:r>
    </w:p>
    <w:p w14:paraId="00D36506" w14:textId="77777777" w:rsidR="007364A4" w:rsidRPr="007364A4" w:rsidRDefault="007364A4" w:rsidP="007364A4">
      <w:pPr>
        <w:numPr>
          <w:ilvl w:val="0"/>
          <w:numId w:val="2"/>
        </w:numPr>
        <w:rPr>
          <w:lang w:val="en-IN"/>
        </w:rPr>
      </w:pPr>
      <w:r w:rsidRPr="007364A4">
        <w:rPr>
          <w:bCs/>
          <w:lang w:val="en-IN"/>
        </w:rPr>
        <w:t>Secure Deployment Strategies</w:t>
      </w:r>
    </w:p>
    <w:p w14:paraId="48D73DC4" w14:textId="77777777" w:rsidR="007364A4" w:rsidRPr="007364A4" w:rsidRDefault="007364A4" w:rsidP="007364A4">
      <w:pPr>
        <w:rPr>
          <w:bCs/>
          <w:lang w:val="en-IN"/>
        </w:rPr>
      </w:pPr>
      <w:r w:rsidRPr="007364A4">
        <w:rPr>
          <w:bCs/>
          <w:lang w:val="en-IN"/>
        </w:rPr>
        <w:t>Table of Contents</w:t>
      </w:r>
    </w:p>
    <w:p w14:paraId="046976F4" w14:textId="77777777" w:rsidR="007364A4" w:rsidRPr="007364A4" w:rsidRDefault="007364A4" w:rsidP="007364A4">
      <w:pPr>
        <w:numPr>
          <w:ilvl w:val="0"/>
          <w:numId w:val="3"/>
        </w:numPr>
        <w:rPr>
          <w:lang w:val="en-IN"/>
        </w:rPr>
      </w:pPr>
      <w:r w:rsidRPr="007364A4">
        <w:rPr>
          <w:lang w:val="en-IN"/>
        </w:rPr>
        <w:t>Introduction</w:t>
      </w:r>
    </w:p>
    <w:p w14:paraId="5D05190C" w14:textId="77777777" w:rsidR="007364A4" w:rsidRPr="007364A4" w:rsidRDefault="007364A4" w:rsidP="007364A4">
      <w:pPr>
        <w:numPr>
          <w:ilvl w:val="0"/>
          <w:numId w:val="3"/>
        </w:numPr>
        <w:rPr>
          <w:lang w:val="en-IN"/>
        </w:rPr>
      </w:pPr>
      <w:r w:rsidRPr="007364A4">
        <w:rPr>
          <w:lang w:val="en-IN"/>
        </w:rPr>
        <w:t>Literature Review</w:t>
      </w:r>
    </w:p>
    <w:p w14:paraId="279EDA38" w14:textId="77777777" w:rsidR="007364A4" w:rsidRPr="007364A4" w:rsidRDefault="007364A4" w:rsidP="007364A4">
      <w:pPr>
        <w:numPr>
          <w:ilvl w:val="0"/>
          <w:numId w:val="3"/>
        </w:numPr>
        <w:rPr>
          <w:lang w:val="en-IN"/>
        </w:rPr>
      </w:pPr>
      <w:r w:rsidRPr="007364A4">
        <w:rPr>
          <w:lang w:val="en-IN"/>
        </w:rPr>
        <w:t>System Requirements</w:t>
      </w:r>
    </w:p>
    <w:p w14:paraId="14266FA9" w14:textId="77777777" w:rsidR="007364A4" w:rsidRPr="007364A4" w:rsidRDefault="007364A4" w:rsidP="007364A4">
      <w:pPr>
        <w:numPr>
          <w:ilvl w:val="0"/>
          <w:numId w:val="3"/>
        </w:numPr>
        <w:rPr>
          <w:lang w:val="en-IN"/>
        </w:rPr>
      </w:pPr>
      <w:r w:rsidRPr="007364A4">
        <w:rPr>
          <w:lang w:val="en-IN"/>
        </w:rPr>
        <w:t>System Design</w:t>
      </w:r>
    </w:p>
    <w:p w14:paraId="21966DA7" w14:textId="77777777" w:rsidR="007364A4" w:rsidRPr="007364A4" w:rsidRDefault="007364A4" w:rsidP="007364A4">
      <w:pPr>
        <w:numPr>
          <w:ilvl w:val="0"/>
          <w:numId w:val="3"/>
        </w:numPr>
        <w:rPr>
          <w:lang w:val="en-IN"/>
        </w:rPr>
      </w:pPr>
      <w:r w:rsidRPr="007364A4">
        <w:rPr>
          <w:lang w:val="en-IN"/>
        </w:rPr>
        <w:t>Architecture Overview</w:t>
      </w:r>
    </w:p>
    <w:p w14:paraId="22F96F8B" w14:textId="77777777" w:rsidR="007364A4" w:rsidRPr="007364A4" w:rsidRDefault="007364A4" w:rsidP="007364A4">
      <w:pPr>
        <w:numPr>
          <w:ilvl w:val="0"/>
          <w:numId w:val="3"/>
        </w:numPr>
        <w:rPr>
          <w:lang w:val="en-IN"/>
        </w:rPr>
      </w:pPr>
      <w:r w:rsidRPr="007364A4">
        <w:rPr>
          <w:lang w:val="en-IN"/>
        </w:rPr>
        <w:t>Technical Stack</w:t>
      </w:r>
    </w:p>
    <w:p w14:paraId="5638F319" w14:textId="77777777" w:rsidR="007364A4" w:rsidRPr="007364A4" w:rsidRDefault="007364A4" w:rsidP="007364A4">
      <w:pPr>
        <w:numPr>
          <w:ilvl w:val="0"/>
          <w:numId w:val="3"/>
        </w:numPr>
        <w:rPr>
          <w:lang w:val="en-IN"/>
        </w:rPr>
      </w:pPr>
      <w:r w:rsidRPr="007364A4">
        <w:rPr>
          <w:lang w:val="en-IN"/>
        </w:rPr>
        <w:t xml:space="preserve">Data </w:t>
      </w:r>
      <w:proofErr w:type="spellStart"/>
      <w:r w:rsidRPr="007364A4">
        <w:rPr>
          <w:lang w:val="en-IN"/>
        </w:rPr>
        <w:t>Modeling</w:t>
      </w:r>
      <w:proofErr w:type="spellEnd"/>
    </w:p>
    <w:p w14:paraId="61D2EA7C" w14:textId="77777777" w:rsidR="007364A4" w:rsidRPr="007364A4" w:rsidRDefault="007364A4" w:rsidP="007364A4">
      <w:pPr>
        <w:numPr>
          <w:ilvl w:val="0"/>
          <w:numId w:val="3"/>
        </w:numPr>
        <w:rPr>
          <w:lang w:val="en-IN"/>
        </w:rPr>
      </w:pPr>
      <w:r w:rsidRPr="007364A4">
        <w:rPr>
          <w:lang w:val="en-IN"/>
        </w:rPr>
        <w:t>API Design</w:t>
      </w:r>
    </w:p>
    <w:p w14:paraId="737A802B" w14:textId="77777777" w:rsidR="007364A4" w:rsidRPr="007364A4" w:rsidRDefault="007364A4" w:rsidP="007364A4">
      <w:pPr>
        <w:numPr>
          <w:ilvl w:val="0"/>
          <w:numId w:val="3"/>
        </w:numPr>
        <w:rPr>
          <w:lang w:val="en-IN"/>
        </w:rPr>
      </w:pPr>
      <w:r w:rsidRPr="007364A4">
        <w:rPr>
          <w:lang w:val="en-IN"/>
        </w:rPr>
        <w:t>RBAC Implementation</w:t>
      </w:r>
    </w:p>
    <w:p w14:paraId="3D93EBC1" w14:textId="77777777" w:rsidR="007364A4" w:rsidRPr="007364A4" w:rsidRDefault="007364A4" w:rsidP="007364A4">
      <w:pPr>
        <w:numPr>
          <w:ilvl w:val="0"/>
          <w:numId w:val="3"/>
        </w:numPr>
        <w:rPr>
          <w:lang w:val="en-IN"/>
        </w:rPr>
      </w:pPr>
      <w:r w:rsidRPr="007364A4">
        <w:rPr>
          <w:lang w:val="en-IN"/>
        </w:rPr>
        <w:t>Authentication System</w:t>
      </w:r>
    </w:p>
    <w:p w14:paraId="6EC827F2" w14:textId="77777777" w:rsidR="007364A4" w:rsidRPr="007364A4" w:rsidRDefault="007364A4" w:rsidP="007364A4">
      <w:pPr>
        <w:numPr>
          <w:ilvl w:val="0"/>
          <w:numId w:val="3"/>
        </w:numPr>
        <w:rPr>
          <w:lang w:val="en-IN"/>
        </w:rPr>
      </w:pPr>
      <w:r w:rsidRPr="007364A4">
        <w:rPr>
          <w:lang w:val="en-IN"/>
        </w:rPr>
        <w:t>Frontend Implementation</w:t>
      </w:r>
    </w:p>
    <w:p w14:paraId="0FB17125" w14:textId="77777777" w:rsidR="007364A4" w:rsidRPr="007364A4" w:rsidRDefault="007364A4" w:rsidP="007364A4">
      <w:pPr>
        <w:numPr>
          <w:ilvl w:val="0"/>
          <w:numId w:val="3"/>
        </w:numPr>
        <w:rPr>
          <w:lang w:val="en-IN"/>
        </w:rPr>
      </w:pPr>
      <w:r w:rsidRPr="007364A4">
        <w:rPr>
          <w:lang w:val="en-IN"/>
        </w:rPr>
        <w:t>Dashboard Features</w:t>
      </w:r>
    </w:p>
    <w:p w14:paraId="254E403B" w14:textId="77777777" w:rsidR="007364A4" w:rsidRPr="007364A4" w:rsidRDefault="007364A4" w:rsidP="007364A4">
      <w:pPr>
        <w:numPr>
          <w:ilvl w:val="0"/>
          <w:numId w:val="3"/>
        </w:numPr>
        <w:rPr>
          <w:lang w:val="en-IN"/>
        </w:rPr>
      </w:pPr>
      <w:r w:rsidRPr="007364A4">
        <w:rPr>
          <w:lang w:val="en-IN"/>
        </w:rPr>
        <w:t>Student Role Functionality</w:t>
      </w:r>
    </w:p>
    <w:p w14:paraId="4602DC38" w14:textId="77777777" w:rsidR="007364A4" w:rsidRPr="007364A4" w:rsidRDefault="007364A4" w:rsidP="007364A4">
      <w:pPr>
        <w:numPr>
          <w:ilvl w:val="0"/>
          <w:numId w:val="3"/>
        </w:numPr>
        <w:rPr>
          <w:lang w:val="en-IN"/>
        </w:rPr>
      </w:pPr>
      <w:r w:rsidRPr="007364A4">
        <w:rPr>
          <w:lang w:val="en-IN"/>
        </w:rPr>
        <w:t>Teacher Role Functionality</w:t>
      </w:r>
    </w:p>
    <w:p w14:paraId="76C72070" w14:textId="77777777" w:rsidR="007364A4" w:rsidRPr="007364A4" w:rsidRDefault="007364A4" w:rsidP="007364A4">
      <w:pPr>
        <w:numPr>
          <w:ilvl w:val="0"/>
          <w:numId w:val="3"/>
        </w:numPr>
        <w:rPr>
          <w:lang w:val="en-IN"/>
        </w:rPr>
      </w:pPr>
      <w:r w:rsidRPr="007364A4">
        <w:rPr>
          <w:lang w:val="en-IN"/>
        </w:rPr>
        <w:t>Admin Role Functionality</w:t>
      </w:r>
    </w:p>
    <w:p w14:paraId="50346F8F" w14:textId="77777777" w:rsidR="007364A4" w:rsidRPr="007364A4" w:rsidRDefault="007364A4" w:rsidP="007364A4">
      <w:pPr>
        <w:numPr>
          <w:ilvl w:val="0"/>
          <w:numId w:val="3"/>
        </w:numPr>
        <w:rPr>
          <w:lang w:val="en-IN"/>
        </w:rPr>
      </w:pPr>
      <w:r w:rsidRPr="007364A4">
        <w:rPr>
          <w:lang w:val="en-IN"/>
        </w:rPr>
        <w:lastRenderedPageBreak/>
        <w:t>State Management</w:t>
      </w:r>
    </w:p>
    <w:p w14:paraId="06A898FE" w14:textId="77777777" w:rsidR="007364A4" w:rsidRPr="007364A4" w:rsidRDefault="007364A4" w:rsidP="007364A4">
      <w:pPr>
        <w:numPr>
          <w:ilvl w:val="0"/>
          <w:numId w:val="3"/>
        </w:numPr>
        <w:rPr>
          <w:lang w:val="en-IN"/>
        </w:rPr>
      </w:pPr>
      <w:r w:rsidRPr="007364A4">
        <w:rPr>
          <w:lang w:val="en-IN"/>
        </w:rPr>
        <w:t>UI/UX Design Principles</w:t>
      </w:r>
    </w:p>
    <w:p w14:paraId="0D020C29" w14:textId="77777777" w:rsidR="007364A4" w:rsidRPr="007364A4" w:rsidRDefault="007364A4" w:rsidP="007364A4">
      <w:pPr>
        <w:numPr>
          <w:ilvl w:val="0"/>
          <w:numId w:val="3"/>
        </w:numPr>
        <w:rPr>
          <w:lang w:val="en-IN"/>
        </w:rPr>
      </w:pPr>
      <w:r w:rsidRPr="007364A4">
        <w:rPr>
          <w:lang w:val="en-IN"/>
        </w:rPr>
        <w:t>Accessibility Considerations</w:t>
      </w:r>
    </w:p>
    <w:p w14:paraId="22994A1A" w14:textId="77777777" w:rsidR="007364A4" w:rsidRPr="007364A4" w:rsidRDefault="007364A4" w:rsidP="007364A4">
      <w:pPr>
        <w:numPr>
          <w:ilvl w:val="0"/>
          <w:numId w:val="3"/>
        </w:numPr>
        <w:rPr>
          <w:lang w:val="en-IN"/>
        </w:rPr>
      </w:pPr>
      <w:r w:rsidRPr="007364A4">
        <w:rPr>
          <w:lang w:val="en-IN"/>
        </w:rPr>
        <w:t>Performance Optimization</w:t>
      </w:r>
    </w:p>
    <w:p w14:paraId="6DBC8CAD" w14:textId="77777777" w:rsidR="007364A4" w:rsidRPr="007364A4" w:rsidRDefault="007364A4" w:rsidP="007364A4">
      <w:pPr>
        <w:numPr>
          <w:ilvl w:val="0"/>
          <w:numId w:val="3"/>
        </w:numPr>
        <w:rPr>
          <w:lang w:val="en-IN"/>
        </w:rPr>
      </w:pPr>
      <w:r w:rsidRPr="007364A4">
        <w:rPr>
          <w:lang w:val="en-IN"/>
        </w:rPr>
        <w:t>Testing Strategies</w:t>
      </w:r>
    </w:p>
    <w:p w14:paraId="756DC2C1" w14:textId="77777777" w:rsidR="007364A4" w:rsidRPr="007364A4" w:rsidRDefault="007364A4" w:rsidP="007364A4">
      <w:pPr>
        <w:numPr>
          <w:ilvl w:val="0"/>
          <w:numId w:val="3"/>
        </w:numPr>
        <w:rPr>
          <w:lang w:val="en-IN"/>
        </w:rPr>
      </w:pPr>
      <w:r w:rsidRPr="007364A4">
        <w:rPr>
          <w:lang w:val="en-IN"/>
        </w:rPr>
        <w:t>CI/CD Pipeline</w:t>
      </w:r>
    </w:p>
    <w:p w14:paraId="0ED55456" w14:textId="77777777" w:rsidR="007364A4" w:rsidRPr="007364A4" w:rsidRDefault="007364A4" w:rsidP="007364A4">
      <w:pPr>
        <w:numPr>
          <w:ilvl w:val="0"/>
          <w:numId w:val="3"/>
        </w:numPr>
        <w:rPr>
          <w:lang w:val="en-IN"/>
        </w:rPr>
      </w:pPr>
      <w:r w:rsidRPr="007364A4">
        <w:rPr>
          <w:lang w:val="en-IN"/>
        </w:rPr>
        <w:t>Deployment Strategy</w:t>
      </w:r>
    </w:p>
    <w:p w14:paraId="29112236" w14:textId="77777777" w:rsidR="007364A4" w:rsidRPr="007364A4" w:rsidRDefault="007364A4" w:rsidP="007364A4">
      <w:pPr>
        <w:numPr>
          <w:ilvl w:val="0"/>
          <w:numId w:val="3"/>
        </w:numPr>
        <w:rPr>
          <w:lang w:val="en-IN"/>
        </w:rPr>
      </w:pPr>
      <w:r w:rsidRPr="007364A4">
        <w:rPr>
          <w:lang w:val="en-IN"/>
        </w:rPr>
        <w:t>Security Measures</w:t>
      </w:r>
    </w:p>
    <w:p w14:paraId="115A4996" w14:textId="77777777" w:rsidR="007364A4" w:rsidRPr="007364A4" w:rsidRDefault="007364A4" w:rsidP="007364A4">
      <w:pPr>
        <w:numPr>
          <w:ilvl w:val="0"/>
          <w:numId w:val="3"/>
        </w:numPr>
        <w:rPr>
          <w:lang w:val="en-IN"/>
        </w:rPr>
      </w:pPr>
      <w:r w:rsidRPr="007364A4">
        <w:rPr>
          <w:lang w:val="en-IN"/>
        </w:rPr>
        <w:t>Error Handling</w:t>
      </w:r>
    </w:p>
    <w:p w14:paraId="4FC5BC69" w14:textId="77777777" w:rsidR="007364A4" w:rsidRPr="007364A4" w:rsidRDefault="007364A4" w:rsidP="007364A4">
      <w:pPr>
        <w:numPr>
          <w:ilvl w:val="0"/>
          <w:numId w:val="3"/>
        </w:numPr>
        <w:rPr>
          <w:lang w:val="en-IN"/>
        </w:rPr>
      </w:pPr>
      <w:r w:rsidRPr="007364A4">
        <w:rPr>
          <w:lang w:val="en-IN"/>
        </w:rPr>
        <w:t>Monitoring and Logging</w:t>
      </w:r>
    </w:p>
    <w:p w14:paraId="6FD9D578" w14:textId="77777777" w:rsidR="007364A4" w:rsidRPr="007364A4" w:rsidRDefault="007364A4" w:rsidP="007364A4">
      <w:pPr>
        <w:numPr>
          <w:ilvl w:val="0"/>
          <w:numId w:val="3"/>
        </w:numPr>
        <w:rPr>
          <w:lang w:val="en-IN"/>
        </w:rPr>
      </w:pPr>
      <w:r w:rsidRPr="007364A4">
        <w:rPr>
          <w:lang w:val="en-IN"/>
        </w:rPr>
        <w:t>Database Management</w:t>
      </w:r>
    </w:p>
    <w:p w14:paraId="12DF47D2" w14:textId="77777777" w:rsidR="007364A4" w:rsidRPr="007364A4" w:rsidRDefault="007364A4" w:rsidP="007364A4">
      <w:pPr>
        <w:numPr>
          <w:ilvl w:val="0"/>
          <w:numId w:val="3"/>
        </w:numPr>
        <w:rPr>
          <w:lang w:val="en-IN"/>
        </w:rPr>
      </w:pPr>
      <w:r w:rsidRPr="007364A4">
        <w:rPr>
          <w:lang w:val="en-IN"/>
        </w:rPr>
        <w:t>Schema Migrations</w:t>
      </w:r>
    </w:p>
    <w:p w14:paraId="1AD2F412" w14:textId="77777777" w:rsidR="007364A4" w:rsidRPr="007364A4" w:rsidRDefault="007364A4" w:rsidP="007364A4">
      <w:pPr>
        <w:numPr>
          <w:ilvl w:val="0"/>
          <w:numId w:val="3"/>
        </w:numPr>
        <w:rPr>
          <w:lang w:val="en-IN"/>
        </w:rPr>
      </w:pPr>
      <w:r w:rsidRPr="007364A4">
        <w:rPr>
          <w:lang w:val="en-IN"/>
        </w:rPr>
        <w:t>Data Validation</w:t>
      </w:r>
    </w:p>
    <w:p w14:paraId="29EA1388" w14:textId="77777777" w:rsidR="007364A4" w:rsidRPr="007364A4" w:rsidRDefault="007364A4" w:rsidP="007364A4">
      <w:pPr>
        <w:numPr>
          <w:ilvl w:val="0"/>
          <w:numId w:val="3"/>
        </w:numPr>
        <w:rPr>
          <w:lang w:val="en-IN"/>
        </w:rPr>
      </w:pPr>
      <w:r w:rsidRPr="007364A4">
        <w:rPr>
          <w:lang w:val="en-IN"/>
        </w:rPr>
        <w:t>User Input Sanitization</w:t>
      </w:r>
    </w:p>
    <w:p w14:paraId="13FC1CB4" w14:textId="77777777" w:rsidR="007364A4" w:rsidRPr="007364A4" w:rsidRDefault="007364A4" w:rsidP="007364A4">
      <w:pPr>
        <w:numPr>
          <w:ilvl w:val="0"/>
          <w:numId w:val="3"/>
        </w:numPr>
        <w:rPr>
          <w:lang w:val="en-IN"/>
        </w:rPr>
      </w:pPr>
      <w:r w:rsidRPr="007364A4">
        <w:rPr>
          <w:lang w:val="en-IN"/>
        </w:rPr>
        <w:t>Real-Time Features</w:t>
      </w:r>
    </w:p>
    <w:p w14:paraId="49E5E621" w14:textId="77777777" w:rsidR="007364A4" w:rsidRPr="007364A4" w:rsidRDefault="007364A4" w:rsidP="007364A4">
      <w:pPr>
        <w:numPr>
          <w:ilvl w:val="0"/>
          <w:numId w:val="3"/>
        </w:numPr>
        <w:rPr>
          <w:lang w:val="en-IN"/>
        </w:rPr>
      </w:pPr>
      <w:r w:rsidRPr="007364A4">
        <w:rPr>
          <w:lang w:val="en-IN"/>
        </w:rPr>
        <w:t>Notification System</w:t>
      </w:r>
    </w:p>
    <w:p w14:paraId="13BA576F" w14:textId="77777777" w:rsidR="007364A4" w:rsidRPr="007364A4" w:rsidRDefault="007364A4" w:rsidP="007364A4">
      <w:pPr>
        <w:numPr>
          <w:ilvl w:val="0"/>
          <w:numId w:val="3"/>
        </w:numPr>
        <w:rPr>
          <w:lang w:val="en-IN"/>
        </w:rPr>
      </w:pPr>
      <w:r w:rsidRPr="007364A4">
        <w:rPr>
          <w:lang w:val="en-IN"/>
        </w:rPr>
        <w:t>Assignment Management</w:t>
      </w:r>
    </w:p>
    <w:p w14:paraId="6EB8EFD3" w14:textId="77777777" w:rsidR="007364A4" w:rsidRPr="007364A4" w:rsidRDefault="007364A4" w:rsidP="007364A4">
      <w:pPr>
        <w:numPr>
          <w:ilvl w:val="0"/>
          <w:numId w:val="3"/>
        </w:numPr>
        <w:rPr>
          <w:lang w:val="en-IN"/>
        </w:rPr>
      </w:pPr>
      <w:r w:rsidRPr="007364A4">
        <w:rPr>
          <w:lang w:val="en-IN"/>
        </w:rPr>
        <w:t>Attendance Tracking</w:t>
      </w:r>
    </w:p>
    <w:p w14:paraId="47D55BD3" w14:textId="77777777" w:rsidR="007364A4" w:rsidRPr="007364A4" w:rsidRDefault="007364A4" w:rsidP="007364A4">
      <w:pPr>
        <w:numPr>
          <w:ilvl w:val="0"/>
          <w:numId w:val="3"/>
        </w:numPr>
        <w:rPr>
          <w:lang w:val="en-IN"/>
        </w:rPr>
      </w:pPr>
      <w:r w:rsidRPr="007364A4">
        <w:rPr>
          <w:lang w:val="en-IN"/>
        </w:rPr>
        <w:t>Grade Management</w:t>
      </w:r>
    </w:p>
    <w:p w14:paraId="5F309653" w14:textId="77777777" w:rsidR="007364A4" w:rsidRPr="007364A4" w:rsidRDefault="007364A4" w:rsidP="007364A4">
      <w:pPr>
        <w:numPr>
          <w:ilvl w:val="0"/>
          <w:numId w:val="3"/>
        </w:numPr>
        <w:rPr>
          <w:lang w:val="en-IN"/>
        </w:rPr>
      </w:pPr>
      <w:r w:rsidRPr="007364A4">
        <w:rPr>
          <w:lang w:val="en-IN"/>
        </w:rPr>
        <w:t>Course Management</w:t>
      </w:r>
    </w:p>
    <w:p w14:paraId="6603E4D6" w14:textId="77777777" w:rsidR="007364A4" w:rsidRPr="007364A4" w:rsidRDefault="007364A4" w:rsidP="007364A4">
      <w:pPr>
        <w:numPr>
          <w:ilvl w:val="0"/>
          <w:numId w:val="3"/>
        </w:numPr>
        <w:rPr>
          <w:lang w:val="en-IN"/>
        </w:rPr>
      </w:pPr>
      <w:r w:rsidRPr="007364A4">
        <w:rPr>
          <w:lang w:val="en-IN"/>
        </w:rPr>
        <w:t>Query System</w:t>
      </w:r>
    </w:p>
    <w:p w14:paraId="3E6EDB28" w14:textId="77777777" w:rsidR="007364A4" w:rsidRPr="007364A4" w:rsidRDefault="007364A4" w:rsidP="007364A4">
      <w:pPr>
        <w:numPr>
          <w:ilvl w:val="0"/>
          <w:numId w:val="3"/>
        </w:numPr>
        <w:rPr>
          <w:lang w:val="en-IN"/>
        </w:rPr>
      </w:pPr>
      <w:r w:rsidRPr="007364A4">
        <w:rPr>
          <w:lang w:val="en-IN"/>
        </w:rPr>
        <w:t>Reporting System</w:t>
      </w:r>
    </w:p>
    <w:p w14:paraId="3DDA5936" w14:textId="77777777" w:rsidR="007364A4" w:rsidRPr="007364A4" w:rsidRDefault="007364A4" w:rsidP="007364A4">
      <w:pPr>
        <w:numPr>
          <w:ilvl w:val="0"/>
          <w:numId w:val="3"/>
        </w:numPr>
        <w:rPr>
          <w:lang w:val="en-IN"/>
        </w:rPr>
      </w:pPr>
      <w:r w:rsidRPr="007364A4">
        <w:rPr>
          <w:lang w:val="en-IN"/>
        </w:rPr>
        <w:t>Analytics Dashboard</w:t>
      </w:r>
    </w:p>
    <w:p w14:paraId="7C9D319F" w14:textId="77777777" w:rsidR="007364A4" w:rsidRPr="007364A4" w:rsidRDefault="007364A4" w:rsidP="007364A4">
      <w:pPr>
        <w:numPr>
          <w:ilvl w:val="0"/>
          <w:numId w:val="3"/>
        </w:numPr>
        <w:rPr>
          <w:lang w:val="en-IN"/>
        </w:rPr>
      </w:pPr>
      <w:r w:rsidRPr="007364A4">
        <w:rPr>
          <w:lang w:val="en-IN"/>
        </w:rPr>
        <w:t>Mobile Responsiveness</w:t>
      </w:r>
    </w:p>
    <w:p w14:paraId="3585AC21" w14:textId="77777777" w:rsidR="007364A4" w:rsidRPr="007364A4" w:rsidRDefault="007364A4" w:rsidP="007364A4">
      <w:pPr>
        <w:numPr>
          <w:ilvl w:val="0"/>
          <w:numId w:val="3"/>
        </w:numPr>
        <w:rPr>
          <w:lang w:val="en-IN"/>
        </w:rPr>
      </w:pPr>
      <w:r w:rsidRPr="007364A4">
        <w:rPr>
          <w:lang w:val="en-IN"/>
        </w:rPr>
        <w:t>Responsive Layout Design</w:t>
      </w:r>
    </w:p>
    <w:p w14:paraId="64294222" w14:textId="77777777" w:rsidR="007364A4" w:rsidRPr="007364A4" w:rsidRDefault="007364A4" w:rsidP="007364A4">
      <w:pPr>
        <w:numPr>
          <w:ilvl w:val="0"/>
          <w:numId w:val="3"/>
        </w:numPr>
        <w:rPr>
          <w:lang w:val="en-IN"/>
        </w:rPr>
      </w:pPr>
      <w:r w:rsidRPr="007364A4">
        <w:rPr>
          <w:lang w:val="en-IN"/>
        </w:rPr>
        <w:t>Integration with Third-Party Services</w:t>
      </w:r>
    </w:p>
    <w:p w14:paraId="1DDAEB85" w14:textId="77777777" w:rsidR="007364A4" w:rsidRPr="007364A4" w:rsidRDefault="007364A4" w:rsidP="007364A4">
      <w:pPr>
        <w:numPr>
          <w:ilvl w:val="0"/>
          <w:numId w:val="3"/>
        </w:numPr>
        <w:rPr>
          <w:lang w:val="en-IN"/>
        </w:rPr>
      </w:pPr>
      <w:r w:rsidRPr="007364A4">
        <w:rPr>
          <w:lang w:val="en-IN"/>
        </w:rPr>
        <w:t>Documentation Practices</w:t>
      </w:r>
    </w:p>
    <w:p w14:paraId="728A06A2" w14:textId="77777777" w:rsidR="007364A4" w:rsidRPr="007364A4" w:rsidRDefault="007364A4" w:rsidP="007364A4">
      <w:pPr>
        <w:numPr>
          <w:ilvl w:val="0"/>
          <w:numId w:val="3"/>
        </w:numPr>
        <w:rPr>
          <w:lang w:val="en-IN"/>
        </w:rPr>
      </w:pPr>
      <w:r w:rsidRPr="007364A4">
        <w:rPr>
          <w:lang w:val="en-IN"/>
        </w:rPr>
        <w:t>Developer Guidelines</w:t>
      </w:r>
    </w:p>
    <w:p w14:paraId="342D7355" w14:textId="77777777" w:rsidR="007364A4" w:rsidRPr="007364A4" w:rsidRDefault="007364A4" w:rsidP="007364A4">
      <w:pPr>
        <w:numPr>
          <w:ilvl w:val="0"/>
          <w:numId w:val="3"/>
        </w:numPr>
        <w:rPr>
          <w:lang w:val="en-IN"/>
        </w:rPr>
      </w:pPr>
      <w:r w:rsidRPr="007364A4">
        <w:rPr>
          <w:lang w:val="en-IN"/>
        </w:rPr>
        <w:t>Version Control Strategy</w:t>
      </w:r>
    </w:p>
    <w:p w14:paraId="4EAE4EBB" w14:textId="77777777" w:rsidR="007364A4" w:rsidRPr="007364A4" w:rsidRDefault="007364A4" w:rsidP="007364A4">
      <w:pPr>
        <w:numPr>
          <w:ilvl w:val="0"/>
          <w:numId w:val="3"/>
        </w:numPr>
        <w:rPr>
          <w:lang w:val="en-IN"/>
        </w:rPr>
      </w:pPr>
      <w:r w:rsidRPr="007364A4">
        <w:rPr>
          <w:lang w:val="en-IN"/>
        </w:rPr>
        <w:t>Sprint Planning</w:t>
      </w:r>
    </w:p>
    <w:p w14:paraId="100F4762" w14:textId="77777777" w:rsidR="007364A4" w:rsidRPr="007364A4" w:rsidRDefault="007364A4" w:rsidP="007364A4">
      <w:pPr>
        <w:numPr>
          <w:ilvl w:val="0"/>
          <w:numId w:val="3"/>
        </w:numPr>
        <w:rPr>
          <w:lang w:val="en-IN"/>
        </w:rPr>
      </w:pPr>
      <w:r w:rsidRPr="007364A4">
        <w:rPr>
          <w:lang w:val="en-IN"/>
        </w:rPr>
        <w:t>Task Management Tools</w:t>
      </w:r>
    </w:p>
    <w:p w14:paraId="35324036" w14:textId="77777777" w:rsidR="007364A4" w:rsidRPr="007364A4" w:rsidRDefault="007364A4" w:rsidP="007364A4">
      <w:pPr>
        <w:numPr>
          <w:ilvl w:val="0"/>
          <w:numId w:val="3"/>
        </w:numPr>
        <w:rPr>
          <w:lang w:val="en-IN"/>
        </w:rPr>
      </w:pPr>
      <w:r w:rsidRPr="007364A4">
        <w:rPr>
          <w:lang w:val="en-IN"/>
        </w:rPr>
        <w:t>Project Timeline</w:t>
      </w:r>
    </w:p>
    <w:p w14:paraId="63D627A4" w14:textId="77777777" w:rsidR="007364A4" w:rsidRPr="007364A4" w:rsidRDefault="007364A4" w:rsidP="007364A4">
      <w:pPr>
        <w:numPr>
          <w:ilvl w:val="0"/>
          <w:numId w:val="3"/>
        </w:numPr>
        <w:rPr>
          <w:lang w:val="en-IN"/>
        </w:rPr>
      </w:pPr>
      <w:r w:rsidRPr="007364A4">
        <w:rPr>
          <w:lang w:val="en-IN"/>
        </w:rPr>
        <w:t>Resource Allocation</w:t>
      </w:r>
    </w:p>
    <w:p w14:paraId="29BB981E" w14:textId="77777777" w:rsidR="007364A4" w:rsidRPr="007364A4" w:rsidRDefault="007364A4" w:rsidP="007364A4">
      <w:pPr>
        <w:numPr>
          <w:ilvl w:val="0"/>
          <w:numId w:val="3"/>
        </w:numPr>
        <w:rPr>
          <w:lang w:val="en-IN"/>
        </w:rPr>
      </w:pPr>
      <w:r w:rsidRPr="007364A4">
        <w:rPr>
          <w:lang w:val="en-IN"/>
        </w:rPr>
        <w:lastRenderedPageBreak/>
        <w:t>Team Collaboration</w:t>
      </w:r>
    </w:p>
    <w:p w14:paraId="1CC79310" w14:textId="77777777" w:rsidR="007364A4" w:rsidRPr="007364A4" w:rsidRDefault="007364A4" w:rsidP="007364A4">
      <w:pPr>
        <w:numPr>
          <w:ilvl w:val="0"/>
          <w:numId w:val="3"/>
        </w:numPr>
        <w:rPr>
          <w:lang w:val="en-IN"/>
        </w:rPr>
      </w:pPr>
      <w:r w:rsidRPr="007364A4">
        <w:rPr>
          <w:lang w:val="en-IN"/>
        </w:rPr>
        <w:t>Lessons Learned</w:t>
      </w:r>
    </w:p>
    <w:p w14:paraId="2F619053" w14:textId="77777777" w:rsidR="007364A4" w:rsidRPr="007364A4" w:rsidRDefault="007364A4" w:rsidP="007364A4">
      <w:pPr>
        <w:numPr>
          <w:ilvl w:val="0"/>
          <w:numId w:val="3"/>
        </w:numPr>
        <w:rPr>
          <w:lang w:val="en-IN"/>
        </w:rPr>
      </w:pPr>
      <w:r w:rsidRPr="007364A4">
        <w:rPr>
          <w:lang w:val="en-IN"/>
        </w:rPr>
        <w:t>Challenges Faced</w:t>
      </w:r>
    </w:p>
    <w:p w14:paraId="4CEA8CE1" w14:textId="77777777" w:rsidR="007364A4" w:rsidRPr="007364A4" w:rsidRDefault="007364A4" w:rsidP="007364A4">
      <w:pPr>
        <w:numPr>
          <w:ilvl w:val="0"/>
          <w:numId w:val="3"/>
        </w:numPr>
        <w:rPr>
          <w:lang w:val="en-IN"/>
        </w:rPr>
      </w:pPr>
      <w:r w:rsidRPr="007364A4">
        <w:rPr>
          <w:lang w:val="en-IN"/>
        </w:rPr>
        <w:t>Future Enhancements</w:t>
      </w:r>
    </w:p>
    <w:p w14:paraId="5D2B6D93" w14:textId="77777777" w:rsidR="007364A4" w:rsidRPr="007364A4" w:rsidRDefault="007364A4" w:rsidP="007364A4">
      <w:pPr>
        <w:numPr>
          <w:ilvl w:val="0"/>
          <w:numId w:val="3"/>
        </w:numPr>
        <w:rPr>
          <w:lang w:val="en-IN"/>
        </w:rPr>
      </w:pPr>
      <w:r w:rsidRPr="007364A4">
        <w:rPr>
          <w:lang w:val="en-IN"/>
        </w:rPr>
        <w:t>Feature Roadmap</w:t>
      </w:r>
    </w:p>
    <w:p w14:paraId="6617986F" w14:textId="77777777" w:rsidR="007364A4" w:rsidRPr="007364A4" w:rsidRDefault="007364A4" w:rsidP="007364A4">
      <w:pPr>
        <w:numPr>
          <w:ilvl w:val="0"/>
          <w:numId w:val="3"/>
        </w:numPr>
        <w:rPr>
          <w:lang w:val="en-IN"/>
        </w:rPr>
      </w:pPr>
      <w:r w:rsidRPr="007364A4">
        <w:rPr>
          <w:lang w:val="en-IN"/>
        </w:rPr>
        <w:t>Feedback Incorporation</w:t>
      </w:r>
    </w:p>
    <w:p w14:paraId="323FDA14" w14:textId="77777777" w:rsidR="007364A4" w:rsidRPr="007364A4" w:rsidRDefault="007364A4" w:rsidP="007364A4">
      <w:pPr>
        <w:numPr>
          <w:ilvl w:val="0"/>
          <w:numId w:val="3"/>
        </w:numPr>
        <w:rPr>
          <w:lang w:val="en-IN"/>
        </w:rPr>
      </w:pPr>
      <w:r w:rsidRPr="007364A4">
        <w:rPr>
          <w:lang w:val="en-IN"/>
        </w:rPr>
        <w:t>User Surveys</w:t>
      </w:r>
    </w:p>
    <w:p w14:paraId="569DFF7D" w14:textId="77777777" w:rsidR="007364A4" w:rsidRPr="007364A4" w:rsidRDefault="007364A4" w:rsidP="007364A4">
      <w:pPr>
        <w:numPr>
          <w:ilvl w:val="0"/>
          <w:numId w:val="3"/>
        </w:numPr>
        <w:rPr>
          <w:lang w:val="en-IN"/>
        </w:rPr>
      </w:pPr>
      <w:r w:rsidRPr="007364A4">
        <w:rPr>
          <w:lang w:val="en-IN"/>
        </w:rPr>
        <w:t>Case Studies</w:t>
      </w:r>
    </w:p>
    <w:p w14:paraId="065F5088" w14:textId="77777777" w:rsidR="007364A4" w:rsidRPr="007364A4" w:rsidRDefault="007364A4" w:rsidP="007364A4">
      <w:pPr>
        <w:numPr>
          <w:ilvl w:val="0"/>
          <w:numId w:val="3"/>
        </w:numPr>
        <w:rPr>
          <w:lang w:val="en-IN"/>
        </w:rPr>
      </w:pPr>
      <w:r w:rsidRPr="007364A4">
        <w:rPr>
          <w:lang w:val="en-IN"/>
        </w:rPr>
        <w:t>Comparative Analysis</w:t>
      </w:r>
    </w:p>
    <w:p w14:paraId="11A11706" w14:textId="77777777" w:rsidR="007364A4" w:rsidRPr="007364A4" w:rsidRDefault="007364A4" w:rsidP="007364A4">
      <w:pPr>
        <w:numPr>
          <w:ilvl w:val="0"/>
          <w:numId w:val="3"/>
        </w:numPr>
        <w:rPr>
          <w:lang w:val="en-IN"/>
        </w:rPr>
      </w:pPr>
      <w:r w:rsidRPr="007364A4">
        <w:rPr>
          <w:lang w:val="en-IN"/>
        </w:rPr>
        <w:t>Technical Debt Management</w:t>
      </w:r>
    </w:p>
    <w:p w14:paraId="6BFCFBB2" w14:textId="77777777" w:rsidR="007364A4" w:rsidRPr="007364A4" w:rsidRDefault="007364A4" w:rsidP="007364A4">
      <w:pPr>
        <w:numPr>
          <w:ilvl w:val="0"/>
          <w:numId w:val="3"/>
        </w:numPr>
        <w:rPr>
          <w:lang w:val="en-IN"/>
        </w:rPr>
      </w:pPr>
      <w:r w:rsidRPr="007364A4">
        <w:rPr>
          <w:lang w:val="en-IN"/>
        </w:rPr>
        <w:t>Code Refactoring</w:t>
      </w:r>
    </w:p>
    <w:p w14:paraId="6350D68B" w14:textId="77777777" w:rsidR="007364A4" w:rsidRPr="007364A4" w:rsidRDefault="007364A4" w:rsidP="007364A4">
      <w:pPr>
        <w:numPr>
          <w:ilvl w:val="0"/>
          <w:numId w:val="3"/>
        </w:numPr>
        <w:rPr>
          <w:lang w:val="en-IN"/>
        </w:rPr>
      </w:pPr>
      <w:r w:rsidRPr="007364A4">
        <w:rPr>
          <w:lang w:val="en-IN"/>
        </w:rPr>
        <w:t>Modular Architecture</w:t>
      </w:r>
    </w:p>
    <w:p w14:paraId="2F438E81" w14:textId="77777777" w:rsidR="007364A4" w:rsidRPr="007364A4" w:rsidRDefault="007364A4" w:rsidP="007364A4">
      <w:pPr>
        <w:numPr>
          <w:ilvl w:val="0"/>
          <w:numId w:val="3"/>
        </w:numPr>
        <w:rPr>
          <w:lang w:val="en-IN"/>
        </w:rPr>
      </w:pPr>
      <w:r w:rsidRPr="007364A4">
        <w:rPr>
          <w:lang w:val="en-IN"/>
        </w:rPr>
        <w:t>Component Reusability</w:t>
      </w:r>
    </w:p>
    <w:p w14:paraId="4DBEB5F1" w14:textId="77777777" w:rsidR="007364A4" w:rsidRPr="007364A4" w:rsidRDefault="007364A4" w:rsidP="007364A4">
      <w:pPr>
        <w:numPr>
          <w:ilvl w:val="0"/>
          <w:numId w:val="3"/>
        </w:numPr>
        <w:rPr>
          <w:lang w:val="en-IN"/>
        </w:rPr>
      </w:pPr>
      <w:r w:rsidRPr="007364A4">
        <w:rPr>
          <w:lang w:val="en-IN"/>
        </w:rPr>
        <w:t>Code Review Process</w:t>
      </w:r>
    </w:p>
    <w:p w14:paraId="2856B88B" w14:textId="77777777" w:rsidR="007364A4" w:rsidRPr="007364A4" w:rsidRDefault="007364A4" w:rsidP="007364A4">
      <w:pPr>
        <w:numPr>
          <w:ilvl w:val="0"/>
          <w:numId w:val="3"/>
        </w:numPr>
        <w:rPr>
          <w:lang w:val="en-IN"/>
        </w:rPr>
      </w:pPr>
      <w:r w:rsidRPr="007364A4">
        <w:rPr>
          <w:lang w:val="en-IN"/>
        </w:rPr>
        <w:t>Git Workflow</w:t>
      </w:r>
    </w:p>
    <w:p w14:paraId="21F265BE" w14:textId="77777777" w:rsidR="007364A4" w:rsidRPr="007364A4" w:rsidRDefault="007364A4" w:rsidP="007364A4">
      <w:pPr>
        <w:numPr>
          <w:ilvl w:val="0"/>
          <w:numId w:val="3"/>
        </w:numPr>
        <w:rPr>
          <w:lang w:val="en-IN"/>
        </w:rPr>
      </w:pPr>
      <w:r w:rsidRPr="007364A4">
        <w:rPr>
          <w:lang w:val="en-IN"/>
        </w:rPr>
        <w:t>Deployment Checklist</w:t>
      </w:r>
    </w:p>
    <w:p w14:paraId="6B35FB2B" w14:textId="77777777" w:rsidR="007364A4" w:rsidRPr="007364A4" w:rsidRDefault="007364A4" w:rsidP="007364A4">
      <w:pPr>
        <w:numPr>
          <w:ilvl w:val="0"/>
          <w:numId w:val="3"/>
        </w:numPr>
        <w:rPr>
          <w:lang w:val="en-IN"/>
        </w:rPr>
      </w:pPr>
      <w:r w:rsidRPr="007364A4">
        <w:rPr>
          <w:lang w:val="en-IN"/>
        </w:rPr>
        <w:t>Environment Variables</w:t>
      </w:r>
    </w:p>
    <w:p w14:paraId="10F195F6" w14:textId="77777777" w:rsidR="007364A4" w:rsidRPr="007364A4" w:rsidRDefault="007364A4" w:rsidP="007364A4">
      <w:pPr>
        <w:numPr>
          <w:ilvl w:val="0"/>
          <w:numId w:val="3"/>
        </w:numPr>
        <w:rPr>
          <w:lang w:val="en-IN"/>
        </w:rPr>
      </w:pPr>
      <w:r w:rsidRPr="007364A4">
        <w:rPr>
          <w:lang w:val="en-IN"/>
        </w:rPr>
        <w:t>Configuration Management</w:t>
      </w:r>
    </w:p>
    <w:p w14:paraId="1F12C33B" w14:textId="77777777" w:rsidR="007364A4" w:rsidRPr="007364A4" w:rsidRDefault="007364A4" w:rsidP="007364A4">
      <w:pPr>
        <w:numPr>
          <w:ilvl w:val="0"/>
          <w:numId w:val="3"/>
        </w:numPr>
        <w:rPr>
          <w:lang w:val="en-IN"/>
        </w:rPr>
      </w:pPr>
      <w:r w:rsidRPr="007364A4">
        <w:rPr>
          <w:lang w:val="en-IN"/>
        </w:rPr>
        <w:t>API Rate Limiting</w:t>
      </w:r>
    </w:p>
    <w:p w14:paraId="2DD85F23" w14:textId="77777777" w:rsidR="007364A4" w:rsidRPr="007364A4" w:rsidRDefault="007364A4" w:rsidP="007364A4">
      <w:pPr>
        <w:numPr>
          <w:ilvl w:val="0"/>
          <w:numId w:val="3"/>
        </w:numPr>
        <w:rPr>
          <w:lang w:val="en-IN"/>
        </w:rPr>
      </w:pPr>
      <w:r w:rsidRPr="007364A4">
        <w:rPr>
          <w:lang w:val="en-IN"/>
        </w:rPr>
        <w:t>Throttling Strategies</w:t>
      </w:r>
    </w:p>
    <w:p w14:paraId="60C69E1A" w14:textId="77777777" w:rsidR="007364A4" w:rsidRPr="007364A4" w:rsidRDefault="007364A4" w:rsidP="007364A4">
      <w:pPr>
        <w:numPr>
          <w:ilvl w:val="0"/>
          <w:numId w:val="3"/>
        </w:numPr>
        <w:rPr>
          <w:lang w:val="en-IN"/>
        </w:rPr>
      </w:pPr>
      <w:r w:rsidRPr="007364A4">
        <w:rPr>
          <w:lang w:val="en-IN"/>
        </w:rPr>
        <w:t>Caching Mechanisms</w:t>
      </w:r>
    </w:p>
    <w:p w14:paraId="3EAC23DC" w14:textId="77777777" w:rsidR="007364A4" w:rsidRPr="007364A4" w:rsidRDefault="007364A4" w:rsidP="007364A4">
      <w:pPr>
        <w:numPr>
          <w:ilvl w:val="0"/>
          <w:numId w:val="3"/>
        </w:numPr>
        <w:rPr>
          <w:lang w:val="en-IN"/>
        </w:rPr>
      </w:pPr>
      <w:r w:rsidRPr="007364A4">
        <w:rPr>
          <w:lang w:val="en-IN"/>
        </w:rPr>
        <w:t>SEO Optimization</w:t>
      </w:r>
    </w:p>
    <w:p w14:paraId="6CE895A5" w14:textId="77777777" w:rsidR="007364A4" w:rsidRPr="007364A4" w:rsidRDefault="007364A4" w:rsidP="007364A4">
      <w:pPr>
        <w:numPr>
          <w:ilvl w:val="0"/>
          <w:numId w:val="3"/>
        </w:numPr>
        <w:rPr>
          <w:lang w:val="en-IN"/>
        </w:rPr>
      </w:pPr>
      <w:r w:rsidRPr="007364A4">
        <w:rPr>
          <w:lang w:val="en-IN"/>
        </w:rPr>
        <w:t>Server-Side Rendering</w:t>
      </w:r>
    </w:p>
    <w:p w14:paraId="31C1DC45" w14:textId="77777777" w:rsidR="007364A4" w:rsidRPr="007364A4" w:rsidRDefault="007364A4" w:rsidP="007364A4">
      <w:pPr>
        <w:numPr>
          <w:ilvl w:val="0"/>
          <w:numId w:val="3"/>
        </w:numPr>
        <w:rPr>
          <w:lang w:val="en-IN"/>
        </w:rPr>
      </w:pPr>
      <w:r w:rsidRPr="007364A4">
        <w:rPr>
          <w:lang w:val="en-IN"/>
        </w:rPr>
        <w:t>Static Site Generation</w:t>
      </w:r>
    </w:p>
    <w:p w14:paraId="752C0A52" w14:textId="77777777" w:rsidR="007364A4" w:rsidRPr="007364A4" w:rsidRDefault="007364A4" w:rsidP="007364A4">
      <w:pPr>
        <w:numPr>
          <w:ilvl w:val="0"/>
          <w:numId w:val="3"/>
        </w:numPr>
        <w:rPr>
          <w:lang w:val="en-IN"/>
        </w:rPr>
      </w:pPr>
      <w:r w:rsidRPr="007364A4">
        <w:rPr>
          <w:lang w:val="en-IN"/>
        </w:rPr>
        <w:t>Middleware Usage</w:t>
      </w:r>
    </w:p>
    <w:p w14:paraId="3594E207" w14:textId="77777777" w:rsidR="007364A4" w:rsidRPr="007364A4" w:rsidRDefault="007364A4" w:rsidP="007364A4">
      <w:pPr>
        <w:numPr>
          <w:ilvl w:val="0"/>
          <w:numId w:val="3"/>
        </w:numPr>
        <w:rPr>
          <w:lang w:val="en-IN"/>
        </w:rPr>
      </w:pPr>
      <w:r w:rsidRPr="007364A4">
        <w:rPr>
          <w:lang w:val="en-IN"/>
        </w:rPr>
        <w:t>Load Testing</w:t>
      </w:r>
    </w:p>
    <w:p w14:paraId="2BAFF24C" w14:textId="77777777" w:rsidR="007364A4" w:rsidRPr="007364A4" w:rsidRDefault="007364A4" w:rsidP="007364A4">
      <w:pPr>
        <w:numPr>
          <w:ilvl w:val="0"/>
          <w:numId w:val="3"/>
        </w:numPr>
        <w:rPr>
          <w:lang w:val="en-IN"/>
        </w:rPr>
      </w:pPr>
      <w:r w:rsidRPr="007364A4">
        <w:rPr>
          <w:lang w:val="en-IN"/>
        </w:rPr>
        <w:t>Stress Testing</w:t>
      </w:r>
    </w:p>
    <w:p w14:paraId="17EF1997" w14:textId="77777777" w:rsidR="007364A4" w:rsidRPr="007364A4" w:rsidRDefault="007364A4" w:rsidP="007364A4">
      <w:pPr>
        <w:numPr>
          <w:ilvl w:val="0"/>
          <w:numId w:val="3"/>
        </w:numPr>
        <w:rPr>
          <w:lang w:val="en-IN"/>
        </w:rPr>
      </w:pPr>
      <w:r w:rsidRPr="007364A4">
        <w:rPr>
          <w:lang w:val="en-IN"/>
        </w:rPr>
        <w:t>Authentication Flows</w:t>
      </w:r>
    </w:p>
    <w:p w14:paraId="4AB57060" w14:textId="77777777" w:rsidR="007364A4" w:rsidRPr="007364A4" w:rsidRDefault="007364A4" w:rsidP="007364A4">
      <w:pPr>
        <w:numPr>
          <w:ilvl w:val="0"/>
          <w:numId w:val="3"/>
        </w:numPr>
        <w:rPr>
          <w:lang w:val="en-IN"/>
        </w:rPr>
      </w:pPr>
      <w:r w:rsidRPr="007364A4">
        <w:rPr>
          <w:lang w:val="en-IN"/>
        </w:rPr>
        <w:t>Session Management</w:t>
      </w:r>
    </w:p>
    <w:p w14:paraId="2DA4E765" w14:textId="77777777" w:rsidR="007364A4" w:rsidRPr="007364A4" w:rsidRDefault="007364A4" w:rsidP="007364A4">
      <w:pPr>
        <w:numPr>
          <w:ilvl w:val="0"/>
          <w:numId w:val="3"/>
        </w:numPr>
        <w:rPr>
          <w:lang w:val="en-IN"/>
        </w:rPr>
      </w:pPr>
      <w:r w:rsidRPr="007364A4">
        <w:rPr>
          <w:lang w:val="en-IN"/>
        </w:rPr>
        <w:t>Data Backup Plan</w:t>
      </w:r>
    </w:p>
    <w:p w14:paraId="2A4DE356" w14:textId="77777777" w:rsidR="007364A4" w:rsidRPr="007364A4" w:rsidRDefault="007364A4" w:rsidP="007364A4">
      <w:pPr>
        <w:numPr>
          <w:ilvl w:val="0"/>
          <w:numId w:val="3"/>
        </w:numPr>
        <w:rPr>
          <w:lang w:val="en-IN"/>
        </w:rPr>
      </w:pPr>
      <w:r w:rsidRPr="007364A4">
        <w:rPr>
          <w:lang w:val="en-IN"/>
        </w:rPr>
        <w:t>Disaster Recovery</w:t>
      </w:r>
    </w:p>
    <w:p w14:paraId="09172553" w14:textId="77777777" w:rsidR="007364A4" w:rsidRPr="007364A4" w:rsidRDefault="007364A4" w:rsidP="007364A4">
      <w:pPr>
        <w:numPr>
          <w:ilvl w:val="0"/>
          <w:numId w:val="3"/>
        </w:numPr>
        <w:rPr>
          <w:lang w:val="en-IN"/>
        </w:rPr>
      </w:pPr>
      <w:r w:rsidRPr="007364A4">
        <w:rPr>
          <w:lang w:val="en-IN"/>
        </w:rPr>
        <w:t>Role Upgrade Flow</w:t>
      </w:r>
    </w:p>
    <w:p w14:paraId="57FF94C7" w14:textId="77777777" w:rsidR="007364A4" w:rsidRPr="007364A4" w:rsidRDefault="007364A4" w:rsidP="007364A4">
      <w:pPr>
        <w:numPr>
          <w:ilvl w:val="0"/>
          <w:numId w:val="3"/>
        </w:numPr>
        <w:rPr>
          <w:lang w:val="en-IN"/>
        </w:rPr>
      </w:pPr>
      <w:r w:rsidRPr="007364A4">
        <w:rPr>
          <w:lang w:val="en-IN"/>
        </w:rPr>
        <w:t>User Deactivation Flow</w:t>
      </w:r>
    </w:p>
    <w:p w14:paraId="02FB75E8" w14:textId="77777777" w:rsidR="007364A4" w:rsidRPr="007364A4" w:rsidRDefault="007364A4" w:rsidP="007364A4">
      <w:pPr>
        <w:numPr>
          <w:ilvl w:val="0"/>
          <w:numId w:val="3"/>
        </w:numPr>
        <w:rPr>
          <w:lang w:val="en-IN"/>
        </w:rPr>
      </w:pPr>
      <w:r w:rsidRPr="007364A4">
        <w:rPr>
          <w:lang w:val="en-IN"/>
        </w:rPr>
        <w:lastRenderedPageBreak/>
        <w:t>Multi-Language Support</w:t>
      </w:r>
    </w:p>
    <w:p w14:paraId="03E6F012" w14:textId="77777777" w:rsidR="007364A4" w:rsidRPr="007364A4" w:rsidRDefault="007364A4" w:rsidP="007364A4">
      <w:pPr>
        <w:numPr>
          <w:ilvl w:val="0"/>
          <w:numId w:val="3"/>
        </w:numPr>
        <w:rPr>
          <w:lang w:val="en-IN"/>
        </w:rPr>
      </w:pPr>
      <w:r w:rsidRPr="007364A4">
        <w:rPr>
          <w:lang w:val="en-IN"/>
        </w:rPr>
        <w:t>Custom Hooks in React</w:t>
      </w:r>
    </w:p>
    <w:p w14:paraId="4D948B27" w14:textId="77777777" w:rsidR="007364A4" w:rsidRPr="007364A4" w:rsidRDefault="007364A4" w:rsidP="007364A4">
      <w:pPr>
        <w:numPr>
          <w:ilvl w:val="0"/>
          <w:numId w:val="3"/>
        </w:numPr>
        <w:rPr>
          <w:lang w:val="en-IN"/>
        </w:rPr>
      </w:pPr>
      <w:r w:rsidRPr="007364A4">
        <w:rPr>
          <w:lang w:val="en-IN"/>
        </w:rPr>
        <w:t>HOC for Route Protection</w:t>
      </w:r>
    </w:p>
    <w:p w14:paraId="56AB32DF" w14:textId="77777777" w:rsidR="007364A4" w:rsidRPr="007364A4" w:rsidRDefault="007364A4" w:rsidP="007364A4">
      <w:pPr>
        <w:numPr>
          <w:ilvl w:val="0"/>
          <w:numId w:val="3"/>
        </w:numPr>
        <w:rPr>
          <w:lang w:val="en-IN"/>
        </w:rPr>
      </w:pPr>
      <w:r w:rsidRPr="007364A4">
        <w:rPr>
          <w:lang w:val="en-IN"/>
        </w:rPr>
        <w:t>Dynamic Routing</w:t>
      </w:r>
    </w:p>
    <w:p w14:paraId="00CB6C28" w14:textId="77777777" w:rsidR="007364A4" w:rsidRPr="007364A4" w:rsidRDefault="007364A4" w:rsidP="007364A4">
      <w:pPr>
        <w:numPr>
          <w:ilvl w:val="0"/>
          <w:numId w:val="3"/>
        </w:numPr>
        <w:rPr>
          <w:lang w:val="en-IN"/>
        </w:rPr>
      </w:pPr>
      <w:r w:rsidRPr="007364A4">
        <w:rPr>
          <w:lang w:val="en-IN"/>
        </w:rPr>
        <w:t>Nested Routes</w:t>
      </w:r>
    </w:p>
    <w:p w14:paraId="1700F787" w14:textId="77777777" w:rsidR="007364A4" w:rsidRPr="007364A4" w:rsidRDefault="007364A4" w:rsidP="007364A4">
      <w:pPr>
        <w:numPr>
          <w:ilvl w:val="0"/>
          <w:numId w:val="3"/>
        </w:numPr>
        <w:rPr>
          <w:lang w:val="en-IN"/>
        </w:rPr>
      </w:pPr>
      <w:r w:rsidRPr="007364A4">
        <w:rPr>
          <w:lang w:val="en-IN"/>
        </w:rPr>
        <w:t>Form Handling</w:t>
      </w:r>
    </w:p>
    <w:p w14:paraId="1B24A3FA" w14:textId="77777777" w:rsidR="007364A4" w:rsidRPr="007364A4" w:rsidRDefault="007364A4" w:rsidP="007364A4">
      <w:pPr>
        <w:numPr>
          <w:ilvl w:val="0"/>
          <w:numId w:val="3"/>
        </w:numPr>
        <w:rPr>
          <w:lang w:val="en-IN"/>
        </w:rPr>
      </w:pPr>
      <w:r w:rsidRPr="007364A4">
        <w:rPr>
          <w:lang w:val="en-IN"/>
        </w:rPr>
        <w:t>File Upload Features</w:t>
      </w:r>
    </w:p>
    <w:p w14:paraId="67B37A0F" w14:textId="77777777" w:rsidR="007364A4" w:rsidRPr="007364A4" w:rsidRDefault="007364A4" w:rsidP="007364A4">
      <w:pPr>
        <w:numPr>
          <w:ilvl w:val="0"/>
          <w:numId w:val="3"/>
        </w:numPr>
        <w:rPr>
          <w:lang w:val="en-IN"/>
        </w:rPr>
      </w:pPr>
      <w:r w:rsidRPr="007364A4">
        <w:rPr>
          <w:lang w:val="en-IN"/>
        </w:rPr>
        <w:t>Assignment Submission Flow</w:t>
      </w:r>
    </w:p>
    <w:p w14:paraId="6B5E7789" w14:textId="77777777" w:rsidR="007364A4" w:rsidRPr="007364A4" w:rsidRDefault="007364A4" w:rsidP="007364A4">
      <w:pPr>
        <w:numPr>
          <w:ilvl w:val="0"/>
          <w:numId w:val="3"/>
        </w:numPr>
        <w:rPr>
          <w:lang w:val="en-IN"/>
        </w:rPr>
      </w:pPr>
      <w:r w:rsidRPr="007364A4">
        <w:rPr>
          <w:lang w:val="en-IN"/>
        </w:rPr>
        <w:t>Database Indexing</w:t>
      </w:r>
    </w:p>
    <w:p w14:paraId="221CC273" w14:textId="77777777" w:rsidR="007364A4" w:rsidRPr="007364A4" w:rsidRDefault="007364A4" w:rsidP="007364A4">
      <w:pPr>
        <w:numPr>
          <w:ilvl w:val="0"/>
          <w:numId w:val="3"/>
        </w:numPr>
        <w:rPr>
          <w:lang w:val="en-IN"/>
        </w:rPr>
      </w:pPr>
      <w:r w:rsidRPr="007364A4">
        <w:rPr>
          <w:lang w:val="en-IN"/>
        </w:rPr>
        <w:t>MongoDB Aggregation</w:t>
      </w:r>
    </w:p>
    <w:p w14:paraId="445C7D09" w14:textId="77777777" w:rsidR="007364A4" w:rsidRPr="007364A4" w:rsidRDefault="007364A4" w:rsidP="007364A4">
      <w:pPr>
        <w:numPr>
          <w:ilvl w:val="0"/>
          <w:numId w:val="3"/>
        </w:numPr>
        <w:rPr>
          <w:lang w:val="en-IN"/>
        </w:rPr>
      </w:pPr>
      <w:r w:rsidRPr="007364A4">
        <w:rPr>
          <w:lang w:val="en-IN"/>
        </w:rPr>
        <w:t>Hosting Services Comparison</w:t>
      </w:r>
    </w:p>
    <w:p w14:paraId="2B359225" w14:textId="77777777" w:rsidR="007364A4" w:rsidRPr="007364A4" w:rsidRDefault="007364A4" w:rsidP="007364A4">
      <w:pPr>
        <w:numPr>
          <w:ilvl w:val="0"/>
          <w:numId w:val="3"/>
        </w:numPr>
        <w:rPr>
          <w:lang w:val="en-IN"/>
        </w:rPr>
      </w:pPr>
      <w:r w:rsidRPr="007364A4">
        <w:rPr>
          <w:lang w:val="en-IN"/>
        </w:rPr>
        <w:t>DevOps Practices</w:t>
      </w:r>
    </w:p>
    <w:p w14:paraId="4134610B" w14:textId="77777777" w:rsidR="007364A4" w:rsidRPr="007364A4" w:rsidRDefault="007364A4" w:rsidP="007364A4">
      <w:pPr>
        <w:numPr>
          <w:ilvl w:val="0"/>
          <w:numId w:val="3"/>
        </w:numPr>
        <w:rPr>
          <w:lang w:val="en-IN"/>
        </w:rPr>
      </w:pPr>
      <w:r w:rsidRPr="007364A4">
        <w:rPr>
          <w:lang w:val="en-IN"/>
        </w:rPr>
        <w:t>Audit Trails</w:t>
      </w:r>
    </w:p>
    <w:p w14:paraId="117BC767" w14:textId="77777777" w:rsidR="007364A4" w:rsidRPr="007364A4" w:rsidRDefault="007364A4" w:rsidP="007364A4">
      <w:pPr>
        <w:numPr>
          <w:ilvl w:val="0"/>
          <w:numId w:val="3"/>
        </w:numPr>
        <w:rPr>
          <w:lang w:val="en-IN"/>
        </w:rPr>
      </w:pPr>
      <w:r w:rsidRPr="007364A4">
        <w:rPr>
          <w:lang w:val="en-IN"/>
        </w:rPr>
        <w:t>GDPR Compliance</w:t>
      </w:r>
    </w:p>
    <w:p w14:paraId="549D7D2E" w14:textId="77777777" w:rsidR="007364A4" w:rsidRPr="007364A4" w:rsidRDefault="007364A4" w:rsidP="007364A4">
      <w:pPr>
        <w:numPr>
          <w:ilvl w:val="0"/>
          <w:numId w:val="3"/>
        </w:numPr>
        <w:rPr>
          <w:lang w:val="en-IN"/>
        </w:rPr>
      </w:pPr>
      <w:r w:rsidRPr="007364A4">
        <w:rPr>
          <w:lang w:val="en-IN"/>
        </w:rPr>
        <w:t>Code Linting and Formatting</w:t>
      </w:r>
    </w:p>
    <w:p w14:paraId="38D8217B" w14:textId="77777777" w:rsidR="007364A4" w:rsidRPr="007364A4" w:rsidRDefault="007364A4" w:rsidP="007364A4">
      <w:pPr>
        <w:numPr>
          <w:ilvl w:val="0"/>
          <w:numId w:val="3"/>
        </w:numPr>
        <w:rPr>
          <w:lang w:val="en-IN"/>
        </w:rPr>
      </w:pPr>
      <w:r w:rsidRPr="007364A4">
        <w:rPr>
          <w:lang w:val="en-IN"/>
        </w:rPr>
        <w:t>Codebase Scalability</w:t>
      </w:r>
    </w:p>
    <w:p w14:paraId="5689485E" w14:textId="77777777" w:rsidR="007364A4" w:rsidRPr="007364A4" w:rsidRDefault="007364A4" w:rsidP="007364A4">
      <w:pPr>
        <w:numPr>
          <w:ilvl w:val="0"/>
          <w:numId w:val="3"/>
        </w:numPr>
        <w:rPr>
          <w:lang w:val="en-IN"/>
        </w:rPr>
      </w:pPr>
      <w:r w:rsidRPr="007364A4">
        <w:rPr>
          <w:lang w:val="en-IN"/>
        </w:rPr>
        <w:t>Summary and Conclusion</w:t>
      </w:r>
    </w:p>
    <w:p w14:paraId="6BAA326F" w14:textId="77777777" w:rsidR="007364A4" w:rsidRPr="007364A4" w:rsidRDefault="007364A4" w:rsidP="007364A4">
      <w:pPr>
        <w:numPr>
          <w:ilvl w:val="0"/>
          <w:numId w:val="3"/>
        </w:numPr>
        <w:rPr>
          <w:lang w:val="en-IN"/>
        </w:rPr>
      </w:pPr>
      <w:r w:rsidRPr="007364A4">
        <w:rPr>
          <w:lang w:val="en-IN"/>
        </w:rPr>
        <w:t>References and Appendices</w:t>
      </w:r>
    </w:p>
    <w:p w14:paraId="7B5DC8ED" w14:textId="77777777" w:rsidR="007364A4" w:rsidRPr="007364A4" w:rsidRDefault="007364A4" w:rsidP="007364A4">
      <w:pPr>
        <w:rPr>
          <w:lang w:val="en-IN"/>
        </w:rPr>
      </w:pPr>
      <w:r w:rsidRPr="007364A4">
        <w:rPr>
          <w:lang w:val="en-IN"/>
        </w:rPr>
        <w:br/>
      </w:r>
      <w:r w:rsidRPr="007364A4">
        <w:rPr>
          <w:lang w:val="en-IN"/>
        </w:rPr>
        <w:br/>
      </w:r>
      <w:r w:rsidRPr="007364A4">
        <w:rPr>
          <w:bCs/>
          <w:lang w:val="en-IN"/>
        </w:rPr>
        <w:t>Table of Contents</w:t>
      </w:r>
    </w:p>
    <w:p w14:paraId="57F22EFF" w14:textId="77777777" w:rsidR="007364A4" w:rsidRPr="007364A4" w:rsidRDefault="007364A4" w:rsidP="007364A4">
      <w:pPr>
        <w:rPr>
          <w:lang w:val="en-IN"/>
        </w:rPr>
      </w:pPr>
      <w:r w:rsidRPr="007364A4">
        <w:rPr>
          <w:bCs/>
          <w:lang w:val="en-IN"/>
        </w:rPr>
        <w:t>1. Introduction</w:t>
      </w:r>
    </w:p>
    <w:p w14:paraId="0101D311" w14:textId="77777777" w:rsidR="007364A4" w:rsidRPr="007364A4" w:rsidRDefault="007364A4" w:rsidP="007364A4">
      <w:pPr>
        <w:numPr>
          <w:ilvl w:val="0"/>
          <w:numId w:val="4"/>
        </w:numPr>
        <w:rPr>
          <w:lang w:val="en-IN"/>
        </w:rPr>
      </w:pPr>
      <w:r w:rsidRPr="007364A4">
        <w:rPr>
          <w:lang w:val="en-IN"/>
        </w:rPr>
        <w:t>Background on student portals</w:t>
      </w:r>
    </w:p>
    <w:p w14:paraId="3E0AF244" w14:textId="77777777" w:rsidR="007364A4" w:rsidRPr="007364A4" w:rsidRDefault="007364A4" w:rsidP="007364A4">
      <w:pPr>
        <w:numPr>
          <w:ilvl w:val="0"/>
          <w:numId w:val="4"/>
        </w:numPr>
        <w:rPr>
          <w:lang w:val="en-IN"/>
        </w:rPr>
      </w:pPr>
      <w:r w:rsidRPr="007364A4">
        <w:rPr>
          <w:lang w:val="en-IN"/>
        </w:rPr>
        <w:t>Objectives of the project</w:t>
      </w:r>
    </w:p>
    <w:p w14:paraId="44FCF24C" w14:textId="77777777" w:rsidR="007364A4" w:rsidRPr="007364A4" w:rsidRDefault="007364A4" w:rsidP="007364A4">
      <w:pPr>
        <w:numPr>
          <w:ilvl w:val="0"/>
          <w:numId w:val="4"/>
        </w:numPr>
        <w:rPr>
          <w:lang w:val="en-IN"/>
        </w:rPr>
      </w:pPr>
      <w:r w:rsidRPr="007364A4">
        <w:rPr>
          <w:lang w:val="en-IN"/>
        </w:rPr>
        <w:t>Overview of role-based access</w:t>
      </w:r>
    </w:p>
    <w:p w14:paraId="36E81983" w14:textId="77777777" w:rsidR="007364A4" w:rsidRPr="007364A4" w:rsidRDefault="007364A4" w:rsidP="007364A4">
      <w:pPr>
        <w:rPr>
          <w:lang w:val="en-IN"/>
        </w:rPr>
      </w:pPr>
      <w:r w:rsidRPr="007364A4">
        <w:rPr>
          <w:bCs/>
          <w:lang w:val="en-IN"/>
        </w:rPr>
        <w:t>2. Literature Review</w:t>
      </w:r>
    </w:p>
    <w:p w14:paraId="01279082" w14:textId="77777777" w:rsidR="007364A4" w:rsidRPr="007364A4" w:rsidRDefault="007364A4" w:rsidP="007364A4">
      <w:pPr>
        <w:numPr>
          <w:ilvl w:val="0"/>
          <w:numId w:val="5"/>
        </w:numPr>
        <w:rPr>
          <w:lang w:val="en-IN"/>
        </w:rPr>
      </w:pPr>
      <w:r w:rsidRPr="007364A4">
        <w:rPr>
          <w:lang w:val="en-IN"/>
        </w:rPr>
        <w:t>Existing student portals and their limitations</w:t>
      </w:r>
    </w:p>
    <w:p w14:paraId="65DF7D80" w14:textId="77777777" w:rsidR="007364A4" w:rsidRPr="007364A4" w:rsidRDefault="007364A4" w:rsidP="007364A4">
      <w:pPr>
        <w:numPr>
          <w:ilvl w:val="0"/>
          <w:numId w:val="5"/>
        </w:numPr>
        <w:rPr>
          <w:lang w:val="en-IN"/>
        </w:rPr>
      </w:pPr>
      <w:r w:rsidRPr="007364A4">
        <w:rPr>
          <w:lang w:val="en-IN"/>
        </w:rPr>
        <w:t>Comparison with industry standards</w:t>
      </w:r>
    </w:p>
    <w:p w14:paraId="49DE9322" w14:textId="77777777" w:rsidR="007364A4" w:rsidRPr="007364A4" w:rsidRDefault="007364A4" w:rsidP="007364A4">
      <w:pPr>
        <w:numPr>
          <w:ilvl w:val="0"/>
          <w:numId w:val="5"/>
        </w:numPr>
        <w:rPr>
          <w:lang w:val="en-IN"/>
        </w:rPr>
      </w:pPr>
      <w:r w:rsidRPr="007364A4">
        <w:rPr>
          <w:lang w:val="en-IN"/>
        </w:rPr>
        <w:t>Research on best practices in full-stack development</w:t>
      </w:r>
    </w:p>
    <w:p w14:paraId="7ABF596A" w14:textId="77777777" w:rsidR="007364A4" w:rsidRPr="007364A4" w:rsidRDefault="007364A4" w:rsidP="007364A4">
      <w:pPr>
        <w:rPr>
          <w:lang w:val="en-IN"/>
        </w:rPr>
      </w:pPr>
      <w:r w:rsidRPr="007364A4">
        <w:rPr>
          <w:bCs/>
          <w:lang w:val="en-IN"/>
        </w:rPr>
        <w:t>3. System Requirements</w:t>
      </w:r>
    </w:p>
    <w:p w14:paraId="19D61E16" w14:textId="77777777" w:rsidR="007364A4" w:rsidRPr="007364A4" w:rsidRDefault="007364A4" w:rsidP="007364A4">
      <w:pPr>
        <w:numPr>
          <w:ilvl w:val="0"/>
          <w:numId w:val="6"/>
        </w:numPr>
        <w:rPr>
          <w:lang w:val="en-IN"/>
        </w:rPr>
      </w:pPr>
      <w:r w:rsidRPr="007364A4">
        <w:rPr>
          <w:lang w:val="en-IN"/>
        </w:rPr>
        <w:t>Functional and non-functional requirements</w:t>
      </w:r>
    </w:p>
    <w:p w14:paraId="464CFF18" w14:textId="77777777" w:rsidR="007364A4" w:rsidRPr="007364A4" w:rsidRDefault="007364A4" w:rsidP="007364A4">
      <w:pPr>
        <w:numPr>
          <w:ilvl w:val="0"/>
          <w:numId w:val="6"/>
        </w:numPr>
        <w:rPr>
          <w:lang w:val="en-IN"/>
        </w:rPr>
      </w:pPr>
      <w:r w:rsidRPr="007364A4">
        <w:rPr>
          <w:lang w:val="en-IN"/>
        </w:rPr>
        <w:t>User stories and use cases</w:t>
      </w:r>
    </w:p>
    <w:p w14:paraId="12E3120A" w14:textId="77777777" w:rsidR="007364A4" w:rsidRPr="007364A4" w:rsidRDefault="007364A4" w:rsidP="007364A4">
      <w:pPr>
        <w:numPr>
          <w:ilvl w:val="0"/>
          <w:numId w:val="6"/>
        </w:numPr>
        <w:rPr>
          <w:lang w:val="en-IN"/>
        </w:rPr>
      </w:pPr>
      <w:r w:rsidRPr="007364A4">
        <w:rPr>
          <w:lang w:val="en-IN"/>
        </w:rPr>
        <w:t>Performance and scalability expectations</w:t>
      </w:r>
    </w:p>
    <w:p w14:paraId="2C37C6B3" w14:textId="77777777" w:rsidR="007364A4" w:rsidRPr="007364A4" w:rsidRDefault="007364A4" w:rsidP="007364A4">
      <w:pPr>
        <w:rPr>
          <w:lang w:val="en-IN"/>
        </w:rPr>
      </w:pPr>
      <w:r w:rsidRPr="007364A4">
        <w:rPr>
          <w:bCs/>
          <w:lang w:val="en-IN"/>
        </w:rPr>
        <w:lastRenderedPageBreak/>
        <w:t>4. System Design</w:t>
      </w:r>
    </w:p>
    <w:p w14:paraId="72CE9C4A" w14:textId="77777777" w:rsidR="007364A4" w:rsidRPr="007364A4" w:rsidRDefault="007364A4" w:rsidP="007364A4">
      <w:pPr>
        <w:numPr>
          <w:ilvl w:val="0"/>
          <w:numId w:val="7"/>
        </w:numPr>
        <w:rPr>
          <w:lang w:val="en-IN"/>
        </w:rPr>
      </w:pPr>
      <w:r w:rsidRPr="007364A4">
        <w:rPr>
          <w:lang w:val="en-IN"/>
        </w:rPr>
        <w:t>High-level system architecture</w:t>
      </w:r>
    </w:p>
    <w:p w14:paraId="7B4EA5DC" w14:textId="77777777" w:rsidR="007364A4" w:rsidRPr="007364A4" w:rsidRDefault="007364A4" w:rsidP="007364A4">
      <w:pPr>
        <w:numPr>
          <w:ilvl w:val="0"/>
          <w:numId w:val="7"/>
        </w:numPr>
        <w:rPr>
          <w:lang w:val="en-IN"/>
        </w:rPr>
      </w:pPr>
      <w:r w:rsidRPr="007364A4">
        <w:rPr>
          <w:lang w:val="en-IN"/>
        </w:rPr>
        <w:t>Design principles followed</w:t>
      </w:r>
    </w:p>
    <w:p w14:paraId="133DE72E" w14:textId="77777777" w:rsidR="007364A4" w:rsidRPr="007364A4" w:rsidRDefault="007364A4" w:rsidP="007364A4">
      <w:pPr>
        <w:numPr>
          <w:ilvl w:val="0"/>
          <w:numId w:val="7"/>
        </w:numPr>
        <w:rPr>
          <w:lang w:val="en-IN"/>
        </w:rPr>
      </w:pPr>
      <w:r w:rsidRPr="007364A4">
        <w:rPr>
          <w:lang w:val="en-IN"/>
        </w:rPr>
        <w:t xml:space="preserve">Wireframes and </w:t>
      </w:r>
      <w:proofErr w:type="spellStart"/>
      <w:r w:rsidRPr="007364A4">
        <w:rPr>
          <w:lang w:val="en-IN"/>
        </w:rPr>
        <w:t>mockups</w:t>
      </w:r>
      <w:proofErr w:type="spellEnd"/>
    </w:p>
    <w:p w14:paraId="48DA85BC" w14:textId="77777777" w:rsidR="007364A4" w:rsidRPr="007364A4" w:rsidRDefault="007364A4" w:rsidP="007364A4">
      <w:pPr>
        <w:rPr>
          <w:lang w:val="en-IN"/>
        </w:rPr>
      </w:pPr>
      <w:r w:rsidRPr="007364A4">
        <w:rPr>
          <w:bCs/>
          <w:lang w:val="en-IN"/>
        </w:rPr>
        <w:t>5. Architecture Overview</w:t>
      </w:r>
    </w:p>
    <w:p w14:paraId="024955B7" w14:textId="77777777" w:rsidR="007364A4" w:rsidRPr="007364A4" w:rsidRDefault="007364A4" w:rsidP="007364A4">
      <w:pPr>
        <w:numPr>
          <w:ilvl w:val="0"/>
          <w:numId w:val="8"/>
        </w:numPr>
        <w:rPr>
          <w:lang w:val="en-IN"/>
        </w:rPr>
      </w:pPr>
      <w:r w:rsidRPr="007364A4">
        <w:rPr>
          <w:lang w:val="en-IN"/>
        </w:rPr>
        <w:t>Microservices vs. monolithic architecture</w:t>
      </w:r>
    </w:p>
    <w:p w14:paraId="526A0DD8" w14:textId="77777777" w:rsidR="007364A4" w:rsidRPr="007364A4" w:rsidRDefault="007364A4" w:rsidP="007364A4">
      <w:pPr>
        <w:numPr>
          <w:ilvl w:val="0"/>
          <w:numId w:val="8"/>
        </w:numPr>
        <w:rPr>
          <w:lang w:val="en-IN"/>
        </w:rPr>
      </w:pPr>
      <w:r w:rsidRPr="007364A4">
        <w:rPr>
          <w:lang w:val="en-IN"/>
        </w:rPr>
        <w:t>API-first approach</w:t>
      </w:r>
    </w:p>
    <w:p w14:paraId="49A1F26F" w14:textId="77777777" w:rsidR="007364A4" w:rsidRPr="007364A4" w:rsidRDefault="007364A4" w:rsidP="007364A4">
      <w:pPr>
        <w:numPr>
          <w:ilvl w:val="0"/>
          <w:numId w:val="8"/>
        </w:numPr>
        <w:rPr>
          <w:lang w:val="en-IN"/>
        </w:rPr>
      </w:pPr>
      <w:r w:rsidRPr="007364A4">
        <w:rPr>
          <w:lang w:val="en-IN"/>
        </w:rPr>
        <w:t>Scalability considerations</w:t>
      </w:r>
    </w:p>
    <w:p w14:paraId="64DE6A6F" w14:textId="77777777" w:rsidR="007364A4" w:rsidRPr="007364A4" w:rsidRDefault="007364A4" w:rsidP="007364A4">
      <w:pPr>
        <w:rPr>
          <w:lang w:val="en-IN"/>
        </w:rPr>
      </w:pPr>
      <w:r w:rsidRPr="007364A4">
        <w:rPr>
          <w:bCs/>
          <w:lang w:val="en-IN"/>
        </w:rPr>
        <w:t>6. Technical Stack</w:t>
      </w:r>
    </w:p>
    <w:p w14:paraId="43A6038F" w14:textId="77777777" w:rsidR="007364A4" w:rsidRPr="007364A4" w:rsidRDefault="007364A4" w:rsidP="007364A4">
      <w:pPr>
        <w:numPr>
          <w:ilvl w:val="0"/>
          <w:numId w:val="9"/>
        </w:numPr>
        <w:rPr>
          <w:lang w:val="en-IN"/>
        </w:rPr>
      </w:pPr>
      <w:r w:rsidRPr="007364A4">
        <w:rPr>
          <w:lang w:val="en-IN"/>
        </w:rPr>
        <w:t>Justification for choosing Next.js, Express.js, and MongoDB</w:t>
      </w:r>
    </w:p>
    <w:p w14:paraId="52E3599E" w14:textId="77777777" w:rsidR="007364A4" w:rsidRPr="007364A4" w:rsidRDefault="007364A4" w:rsidP="007364A4">
      <w:pPr>
        <w:numPr>
          <w:ilvl w:val="0"/>
          <w:numId w:val="9"/>
        </w:numPr>
        <w:rPr>
          <w:lang w:val="en-IN"/>
        </w:rPr>
      </w:pPr>
      <w:r w:rsidRPr="007364A4">
        <w:rPr>
          <w:lang w:val="en-IN"/>
        </w:rPr>
        <w:t>Alternative technologies considered</w:t>
      </w:r>
    </w:p>
    <w:p w14:paraId="76F1E5FA" w14:textId="77777777" w:rsidR="007364A4" w:rsidRPr="007364A4" w:rsidRDefault="007364A4" w:rsidP="007364A4">
      <w:pPr>
        <w:numPr>
          <w:ilvl w:val="0"/>
          <w:numId w:val="9"/>
        </w:numPr>
        <w:rPr>
          <w:lang w:val="en-IN"/>
        </w:rPr>
      </w:pPr>
      <w:r w:rsidRPr="007364A4">
        <w:rPr>
          <w:lang w:val="en-IN"/>
        </w:rPr>
        <w:t>Comparison of different backend frameworks</w:t>
      </w:r>
    </w:p>
    <w:p w14:paraId="39109105" w14:textId="77777777" w:rsidR="007364A4" w:rsidRPr="007364A4" w:rsidRDefault="007364A4" w:rsidP="007364A4">
      <w:pPr>
        <w:rPr>
          <w:lang w:val="en-IN"/>
        </w:rPr>
      </w:pPr>
      <w:r w:rsidRPr="007364A4">
        <w:rPr>
          <w:bCs/>
          <w:lang w:val="en-IN"/>
        </w:rPr>
        <w:t xml:space="preserve">7. Data </w:t>
      </w:r>
      <w:proofErr w:type="spellStart"/>
      <w:r w:rsidRPr="007364A4">
        <w:rPr>
          <w:bCs/>
          <w:lang w:val="en-IN"/>
        </w:rPr>
        <w:t>Modeling</w:t>
      </w:r>
      <w:proofErr w:type="spellEnd"/>
    </w:p>
    <w:p w14:paraId="4B98478E" w14:textId="77777777" w:rsidR="007364A4" w:rsidRPr="007364A4" w:rsidRDefault="007364A4" w:rsidP="007364A4">
      <w:pPr>
        <w:numPr>
          <w:ilvl w:val="0"/>
          <w:numId w:val="10"/>
        </w:numPr>
        <w:rPr>
          <w:lang w:val="en-IN"/>
        </w:rPr>
      </w:pPr>
      <w:r w:rsidRPr="007364A4">
        <w:rPr>
          <w:lang w:val="en-IN"/>
        </w:rPr>
        <w:t>ER diagrams and schema design</w:t>
      </w:r>
    </w:p>
    <w:p w14:paraId="2BFDEB27" w14:textId="77777777" w:rsidR="007364A4" w:rsidRPr="007364A4" w:rsidRDefault="007364A4" w:rsidP="007364A4">
      <w:pPr>
        <w:numPr>
          <w:ilvl w:val="0"/>
          <w:numId w:val="10"/>
        </w:numPr>
        <w:rPr>
          <w:lang w:val="en-IN"/>
        </w:rPr>
      </w:pPr>
      <w:r w:rsidRPr="007364A4">
        <w:rPr>
          <w:lang w:val="en-IN"/>
        </w:rPr>
        <w:t>Normalization and indexing strategies</w:t>
      </w:r>
    </w:p>
    <w:p w14:paraId="47330578" w14:textId="77777777" w:rsidR="007364A4" w:rsidRPr="007364A4" w:rsidRDefault="007364A4" w:rsidP="007364A4">
      <w:pPr>
        <w:numPr>
          <w:ilvl w:val="0"/>
          <w:numId w:val="10"/>
        </w:numPr>
        <w:rPr>
          <w:lang w:val="en-IN"/>
        </w:rPr>
      </w:pPr>
      <w:r w:rsidRPr="007364A4">
        <w:rPr>
          <w:lang w:val="en-IN"/>
        </w:rPr>
        <w:t>Handling relationships between entities</w:t>
      </w:r>
    </w:p>
    <w:p w14:paraId="0B659F51" w14:textId="77777777" w:rsidR="007364A4" w:rsidRPr="007364A4" w:rsidRDefault="007364A4" w:rsidP="007364A4">
      <w:pPr>
        <w:rPr>
          <w:lang w:val="en-IN"/>
        </w:rPr>
      </w:pPr>
      <w:r w:rsidRPr="007364A4">
        <w:rPr>
          <w:bCs/>
          <w:lang w:val="en-IN"/>
        </w:rPr>
        <w:t>8. API Design</w:t>
      </w:r>
    </w:p>
    <w:p w14:paraId="549DAE48" w14:textId="77777777" w:rsidR="007364A4" w:rsidRPr="007364A4" w:rsidRDefault="007364A4" w:rsidP="007364A4">
      <w:pPr>
        <w:numPr>
          <w:ilvl w:val="0"/>
          <w:numId w:val="11"/>
        </w:numPr>
        <w:rPr>
          <w:lang w:val="en-IN"/>
        </w:rPr>
      </w:pPr>
      <w:r w:rsidRPr="007364A4">
        <w:rPr>
          <w:lang w:val="en-IN"/>
        </w:rPr>
        <w:t xml:space="preserve">REST vs. </w:t>
      </w:r>
      <w:proofErr w:type="spellStart"/>
      <w:r w:rsidRPr="007364A4">
        <w:rPr>
          <w:lang w:val="en-IN"/>
        </w:rPr>
        <w:t>GraphQL</w:t>
      </w:r>
      <w:proofErr w:type="spellEnd"/>
      <w:r w:rsidRPr="007364A4">
        <w:rPr>
          <w:lang w:val="en-IN"/>
        </w:rPr>
        <w:t xml:space="preserve"> considerations</w:t>
      </w:r>
    </w:p>
    <w:p w14:paraId="4033E16A" w14:textId="77777777" w:rsidR="007364A4" w:rsidRPr="007364A4" w:rsidRDefault="007364A4" w:rsidP="007364A4">
      <w:pPr>
        <w:numPr>
          <w:ilvl w:val="0"/>
          <w:numId w:val="11"/>
        </w:numPr>
        <w:rPr>
          <w:lang w:val="en-IN"/>
        </w:rPr>
      </w:pPr>
      <w:r w:rsidRPr="007364A4">
        <w:rPr>
          <w:lang w:val="en-IN"/>
        </w:rPr>
        <w:t>Endpoint documentation</w:t>
      </w:r>
    </w:p>
    <w:p w14:paraId="215B7082" w14:textId="77777777" w:rsidR="007364A4" w:rsidRPr="007364A4" w:rsidRDefault="007364A4" w:rsidP="007364A4">
      <w:pPr>
        <w:numPr>
          <w:ilvl w:val="0"/>
          <w:numId w:val="11"/>
        </w:numPr>
        <w:rPr>
          <w:lang w:val="en-IN"/>
        </w:rPr>
      </w:pPr>
      <w:r w:rsidRPr="007364A4">
        <w:rPr>
          <w:lang w:val="en-IN"/>
        </w:rPr>
        <w:t>Rate limiting and security measures</w:t>
      </w:r>
    </w:p>
    <w:p w14:paraId="4BF7EC44" w14:textId="77777777" w:rsidR="007364A4" w:rsidRPr="007364A4" w:rsidRDefault="007364A4" w:rsidP="007364A4">
      <w:pPr>
        <w:rPr>
          <w:lang w:val="en-IN"/>
        </w:rPr>
      </w:pPr>
      <w:r w:rsidRPr="007364A4">
        <w:rPr>
          <w:bCs/>
          <w:lang w:val="en-IN"/>
        </w:rPr>
        <w:t>9. RBAC Implementation</w:t>
      </w:r>
    </w:p>
    <w:p w14:paraId="012FB9A9" w14:textId="77777777" w:rsidR="007364A4" w:rsidRPr="007364A4" w:rsidRDefault="007364A4" w:rsidP="007364A4">
      <w:pPr>
        <w:numPr>
          <w:ilvl w:val="0"/>
          <w:numId w:val="12"/>
        </w:numPr>
        <w:rPr>
          <w:lang w:val="en-IN"/>
        </w:rPr>
      </w:pPr>
      <w:r w:rsidRPr="007364A4">
        <w:rPr>
          <w:lang w:val="en-IN"/>
        </w:rPr>
        <w:t>Role hierarchy and permissions</w:t>
      </w:r>
    </w:p>
    <w:p w14:paraId="1EF22A6A" w14:textId="77777777" w:rsidR="007364A4" w:rsidRPr="007364A4" w:rsidRDefault="007364A4" w:rsidP="007364A4">
      <w:pPr>
        <w:numPr>
          <w:ilvl w:val="0"/>
          <w:numId w:val="12"/>
        </w:numPr>
        <w:rPr>
          <w:lang w:val="en-IN"/>
        </w:rPr>
      </w:pPr>
      <w:r w:rsidRPr="007364A4">
        <w:rPr>
          <w:lang w:val="en-IN"/>
        </w:rPr>
        <w:t>Middleware for access control</w:t>
      </w:r>
    </w:p>
    <w:p w14:paraId="4B51E9D1" w14:textId="77777777" w:rsidR="007364A4" w:rsidRPr="007364A4" w:rsidRDefault="007364A4" w:rsidP="007364A4">
      <w:pPr>
        <w:numPr>
          <w:ilvl w:val="0"/>
          <w:numId w:val="12"/>
        </w:numPr>
        <w:rPr>
          <w:lang w:val="en-IN"/>
        </w:rPr>
      </w:pPr>
      <w:r w:rsidRPr="007364A4">
        <w:rPr>
          <w:lang w:val="en-IN"/>
        </w:rPr>
        <w:t>Real-world examples of RBAC usage</w:t>
      </w:r>
    </w:p>
    <w:p w14:paraId="2083DCF1" w14:textId="77777777" w:rsidR="007364A4" w:rsidRPr="007364A4" w:rsidRDefault="007364A4" w:rsidP="007364A4">
      <w:pPr>
        <w:rPr>
          <w:lang w:val="en-IN"/>
        </w:rPr>
      </w:pPr>
      <w:r w:rsidRPr="007364A4">
        <w:rPr>
          <w:bCs/>
          <w:lang w:val="en-IN"/>
        </w:rPr>
        <w:t>10. Authentication System</w:t>
      </w:r>
    </w:p>
    <w:p w14:paraId="7DBFDBD2" w14:textId="77777777" w:rsidR="007364A4" w:rsidRPr="007364A4" w:rsidRDefault="007364A4" w:rsidP="007364A4">
      <w:pPr>
        <w:numPr>
          <w:ilvl w:val="0"/>
          <w:numId w:val="13"/>
        </w:numPr>
        <w:rPr>
          <w:lang w:val="en-IN"/>
        </w:rPr>
      </w:pPr>
      <w:r w:rsidRPr="007364A4">
        <w:rPr>
          <w:lang w:val="en-IN"/>
        </w:rPr>
        <w:t>JWT vs. OAuth comparison</w:t>
      </w:r>
    </w:p>
    <w:p w14:paraId="4460F210" w14:textId="77777777" w:rsidR="007364A4" w:rsidRPr="007364A4" w:rsidRDefault="007364A4" w:rsidP="007364A4">
      <w:pPr>
        <w:numPr>
          <w:ilvl w:val="0"/>
          <w:numId w:val="13"/>
        </w:numPr>
        <w:rPr>
          <w:lang w:val="en-IN"/>
        </w:rPr>
      </w:pPr>
      <w:r w:rsidRPr="007364A4">
        <w:rPr>
          <w:lang w:val="en-IN"/>
        </w:rPr>
        <w:t>Secure password storage techniques</w:t>
      </w:r>
    </w:p>
    <w:p w14:paraId="56332382" w14:textId="77777777" w:rsidR="007364A4" w:rsidRPr="007364A4" w:rsidRDefault="007364A4" w:rsidP="007364A4">
      <w:pPr>
        <w:numPr>
          <w:ilvl w:val="0"/>
          <w:numId w:val="13"/>
        </w:numPr>
        <w:rPr>
          <w:lang w:val="en-IN"/>
        </w:rPr>
      </w:pPr>
      <w:r w:rsidRPr="007364A4">
        <w:rPr>
          <w:lang w:val="en-IN"/>
        </w:rPr>
        <w:t>Multi-factor authentication implementation</w:t>
      </w:r>
    </w:p>
    <w:p w14:paraId="02E607F3" w14:textId="77777777" w:rsidR="007364A4" w:rsidRPr="007364A4" w:rsidRDefault="007364A4" w:rsidP="007364A4">
      <w:pPr>
        <w:rPr>
          <w:lang w:val="en-IN"/>
        </w:rPr>
      </w:pPr>
      <w:r w:rsidRPr="007364A4">
        <w:rPr>
          <w:bCs/>
          <w:lang w:val="en-IN"/>
        </w:rPr>
        <w:t>11. Frontend Implementation</w:t>
      </w:r>
    </w:p>
    <w:p w14:paraId="4DCBA0F6" w14:textId="77777777" w:rsidR="007364A4" w:rsidRPr="007364A4" w:rsidRDefault="007364A4" w:rsidP="007364A4">
      <w:pPr>
        <w:numPr>
          <w:ilvl w:val="0"/>
          <w:numId w:val="14"/>
        </w:numPr>
        <w:rPr>
          <w:lang w:val="en-IN"/>
        </w:rPr>
      </w:pPr>
      <w:r w:rsidRPr="007364A4">
        <w:rPr>
          <w:lang w:val="en-IN"/>
        </w:rPr>
        <w:t>Component-based architecture in React</w:t>
      </w:r>
    </w:p>
    <w:p w14:paraId="17EAD33D" w14:textId="77777777" w:rsidR="007364A4" w:rsidRPr="007364A4" w:rsidRDefault="007364A4" w:rsidP="007364A4">
      <w:pPr>
        <w:numPr>
          <w:ilvl w:val="0"/>
          <w:numId w:val="14"/>
        </w:numPr>
        <w:rPr>
          <w:lang w:val="en-IN"/>
        </w:rPr>
      </w:pPr>
      <w:r w:rsidRPr="007364A4">
        <w:rPr>
          <w:lang w:val="en-IN"/>
        </w:rPr>
        <w:t>State management strategies</w:t>
      </w:r>
    </w:p>
    <w:p w14:paraId="26B69BC9" w14:textId="77777777" w:rsidR="007364A4" w:rsidRPr="007364A4" w:rsidRDefault="007364A4" w:rsidP="007364A4">
      <w:pPr>
        <w:numPr>
          <w:ilvl w:val="0"/>
          <w:numId w:val="14"/>
        </w:numPr>
        <w:rPr>
          <w:lang w:val="en-IN"/>
        </w:rPr>
      </w:pPr>
      <w:r w:rsidRPr="007364A4">
        <w:rPr>
          <w:lang w:val="en-IN"/>
        </w:rPr>
        <w:t>Responsive UI development</w:t>
      </w:r>
    </w:p>
    <w:p w14:paraId="46833294" w14:textId="77777777" w:rsidR="007364A4" w:rsidRPr="007364A4" w:rsidRDefault="007364A4" w:rsidP="007364A4">
      <w:pPr>
        <w:rPr>
          <w:lang w:val="en-IN"/>
        </w:rPr>
      </w:pPr>
      <w:r w:rsidRPr="007364A4">
        <w:rPr>
          <w:bCs/>
          <w:lang w:val="en-IN"/>
        </w:rPr>
        <w:t>12. Dashboard Features</w:t>
      </w:r>
    </w:p>
    <w:p w14:paraId="32383953" w14:textId="77777777" w:rsidR="007364A4" w:rsidRPr="007364A4" w:rsidRDefault="007364A4" w:rsidP="007364A4">
      <w:pPr>
        <w:numPr>
          <w:ilvl w:val="0"/>
          <w:numId w:val="15"/>
        </w:numPr>
        <w:rPr>
          <w:lang w:val="en-IN"/>
        </w:rPr>
      </w:pPr>
      <w:r w:rsidRPr="007364A4">
        <w:rPr>
          <w:lang w:val="en-IN"/>
        </w:rPr>
        <w:lastRenderedPageBreak/>
        <w:t>Overview of dashboards for different roles</w:t>
      </w:r>
    </w:p>
    <w:p w14:paraId="31FBEBA9" w14:textId="77777777" w:rsidR="007364A4" w:rsidRPr="007364A4" w:rsidRDefault="007364A4" w:rsidP="007364A4">
      <w:pPr>
        <w:numPr>
          <w:ilvl w:val="0"/>
          <w:numId w:val="15"/>
        </w:numPr>
        <w:rPr>
          <w:lang w:val="en-IN"/>
        </w:rPr>
      </w:pPr>
      <w:r w:rsidRPr="007364A4">
        <w:rPr>
          <w:lang w:val="en-IN"/>
        </w:rPr>
        <w:t>Customization options</w:t>
      </w:r>
    </w:p>
    <w:p w14:paraId="288C8950" w14:textId="77777777" w:rsidR="007364A4" w:rsidRPr="007364A4" w:rsidRDefault="007364A4" w:rsidP="007364A4">
      <w:pPr>
        <w:numPr>
          <w:ilvl w:val="0"/>
          <w:numId w:val="15"/>
        </w:numPr>
        <w:rPr>
          <w:lang w:val="en-IN"/>
        </w:rPr>
      </w:pPr>
      <w:r w:rsidRPr="007364A4">
        <w:rPr>
          <w:lang w:val="en-IN"/>
        </w:rPr>
        <w:t>Performance optimization techniques</w:t>
      </w:r>
    </w:p>
    <w:p w14:paraId="327C9083" w14:textId="77777777" w:rsidR="007364A4" w:rsidRPr="007364A4" w:rsidRDefault="007364A4" w:rsidP="007364A4">
      <w:pPr>
        <w:rPr>
          <w:lang w:val="en-IN"/>
        </w:rPr>
      </w:pPr>
      <w:r w:rsidRPr="007364A4">
        <w:rPr>
          <w:bCs/>
          <w:lang w:val="en-IN"/>
        </w:rPr>
        <w:t>13-16. Role-Based Functionalities</w:t>
      </w:r>
    </w:p>
    <w:p w14:paraId="6FC0D23F" w14:textId="77777777" w:rsidR="007364A4" w:rsidRPr="007364A4" w:rsidRDefault="007364A4" w:rsidP="007364A4">
      <w:pPr>
        <w:numPr>
          <w:ilvl w:val="0"/>
          <w:numId w:val="16"/>
        </w:numPr>
        <w:rPr>
          <w:lang w:val="en-IN"/>
        </w:rPr>
      </w:pPr>
      <w:r w:rsidRPr="007364A4">
        <w:rPr>
          <w:lang w:val="en-IN"/>
        </w:rPr>
        <w:t>Detailed breakdown of student, teacher, and admin functionalities</w:t>
      </w:r>
    </w:p>
    <w:p w14:paraId="534EA0DD" w14:textId="77777777" w:rsidR="007364A4" w:rsidRPr="007364A4" w:rsidRDefault="007364A4" w:rsidP="007364A4">
      <w:pPr>
        <w:numPr>
          <w:ilvl w:val="0"/>
          <w:numId w:val="16"/>
        </w:numPr>
        <w:rPr>
          <w:lang w:val="en-IN"/>
        </w:rPr>
      </w:pPr>
      <w:r w:rsidRPr="007364A4">
        <w:rPr>
          <w:lang w:val="en-IN"/>
        </w:rPr>
        <w:t>Screenshots and workflow diagrams</w:t>
      </w:r>
    </w:p>
    <w:p w14:paraId="0A7E205F" w14:textId="77777777" w:rsidR="007364A4" w:rsidRPr="007364A4" w:rsidRDefault="007364A4" w:rsidP="007364A4">
      <w:pPr>
        <w:numPr>
          <w:ilvl w:val="0"/>
          <w:numId w:val="16"/>
        </w:numPr>
        <w:rPr>
          <w:lang w:val="en-IN"/>
        </w:rPr>
      </w:pPr>
      <w:r w:rsidRPr="007364A4">
        <w:rPr>
          <w:lang w:val="en-IN"/>
        </w:rPr>
        <w:t>Edge cases and error handling</w:t>
      </w:r>
    </w:p>
    <w:p w14:paraId="23AC8713" w14:textId="77777777" w:rsidR="007364A4" w:rsidRPr="007364A4" w:rsidRDefault="007364A4" w:rsidP="007364A4">
      <w:pPr>
        <w:rPr>
          <w:lang w:val="en-IN"/>
        </w:rPr>
      </w:pPr>
      <w:r w:rsidRPr="007364A4">
        <w:rPr>
          <w:bCs/>
          <w:lang w:val="en-IN"/>
        </w:rPr>
        <w:t>17. State Management</w:t>
      </w:r>
    </w:p>
    <w:p w14:paraId="2CC69DF9" w14:textId="77777777" w:rsidR="007364A4" w:rsidRPr="007364A4" w:rsidRDefault="007364A4" w:rsidP="007364A4">
      <w:pPr>
        <w:numPr>
          <w:ilvl w:val="0"/>
          <w:numId w:val="17"/>
        </w:numPr>
        <w:rPr>
          <w:lang w:val="en-IN"/>
        </w:rPr>
      </w:pPr>
      <w:r w:rsidRPr="007364A4">
        <w:rPr>
          <w:lang w:val="en-IN"/>
        </w:rPr>
        <w:t>Redux vs. Context API comparison</w:t>
      </w:r>
    </w:p>
    <w:p w14:paraId="5AA72A87" w14:textId="77777777" w:rsidR="007364A4" w:rsidRPr="007364A4" w:rsidRDefault="007364A4" w:rsidP="007364A4">
      <w:pPr>
        <w:numPr>
          <w:ilvl w:val="0"/>
          <w:numId w:val="17"/>
        </w:numPr>
        <w:rPr>
          <w:lang w:val="en-IN"/>
        </w:rPr>
      </w:pPr>
      <w:r w:rsidRPr="007364A4">
        <w:rPr>
          <w:lang w:val="en-IN"/>
        </w:rPr>
        <w:t>Handling asynchronous data fetching</w:t>
      </w:r>
    </w:p>
    <w:p w14:paraId="5A176B69" w14:textId="77777777" w:rsidR="007364A4" w:rsidRPr="007364A4" w:rsidRDefault="007364A4" w:rsidP="007364A4">
      <w:pPr>
        <w:numPr>
          <w:ilvl w:val="0"/>
          <w:numId w:val="17"/>
        </w:numPr>
        <w:rPr>
          <w:lang w:val="en-IN"/>
        </w:rPr>
      </w:pPr>
      <w:r w:rsidRPr="007364A4">
        <w:rPr>
          <w:lang w:val="en-IN"/>
        </w:rPr>
        <w:t>Optimizing state updates</w:t>
      </w:r>
    </w:p>
    <w:p w14:paraId="4F808A56" w14:textId="77777777" w:rsidR="007364A4" w:rsidRPr="007364A4" w:rsidRDefault="007364A4" w:rsidP="007364A4">
      <w:pPr>
        <w:rPr>
          <w:lang w:val="en-IN"/>
        </w:rPr>
      </w:pPr>
      <w:r w:rsidRPr="007364A4">
        <w:rPr>
          <w:bCs/>
          <w:lang w:val="en-IN"/>
        </w:rPr>
        <w:t>18. UI/UX Design Principles</w:t>
      </w:r>
    </w:p>
    <w:p w14:paraId="1147F45D" w14:textId="77777777" w:rsidR="007364A4" w:rsidRPr="007364A4" w:rsidRDefault="007364A4" w:rsidP="007364A4">
      <w:pPr>
        <w:numPr>
          <w:ilvl w:val="0"/>
          <w:numId w:val="18"/>
        </w:numPr>
        <w:rPr>
          <w:lang w:val="en-IN"/>
        </w:rPr>
      </w:pPr>
      <w:r w:rsidRPr="007364A4">
        <w:rPr>
          <w:lang w:val="en-IN"/>
        </w:rPr>
        <w:t>Accessibility best practices</w:t>
      </w:r>
    </w:p>
    <w:p w14:paraId="10765593" w14:textId="77777777" w:rsidR="007364A4" w:rsidRPr="007364A4" w:rsidRDefault="007364A4" w:rsidP="007364A4">
      <w:pPr>
        <w:numPr>
          <w:ilvl w:val="0"/>
          <w:numId w:val="18"/>
        </w:numPr>
        <w:rPr>
          <w:lang w:val="en-IN"/>
        </w:rPr>
      </w:pPr>
      <w:proofErr w:type="spellStart"/>
      <w:r w:rsidRPr="007364A4">
        <w:rPr>
          <w:lang w:val="en-IN"/>
        </w:rPr>
        <w:t>Color</w:t>
      </w:r>
      <w:proofErr w:type="spellEnd"/>
      <w:r w:rsidRPr="007364A4">
        <w:rPr>
          <w:lang w:val="en-IN"/>
        </w:rPr>
        <w:t xml:space="preserve"> schemes and typography choices</w:t>
      </w:r>
    </w:p>
    <w:p w14:paraId="26BDAE50" w14:textId="77777777" w:rsidR="007364A4" w:rsidRPr="007364A4" w:rsidRDefault="007364A4" w:rsidP="007364A4">
      <w:pPr>
        <w:numPr>
          <w:ilvl w:val="0"/>
          <w:numId w:val="18"/>
        </w:numPr>
        <w:rPr>
          <w:lang w:val="en-IN"/>
        </w:rPr>
      </w:pPr>
      <w:r w:rsidRPr="007364A4">
        <w:rPr>
          <w:lang w:val="en-IN"/>
        </w:rPr>
        <w:t>User feedback incorporation</w:t>
      </w:r>
    </w:p>
    <w:p w14:paraId="55D4F898" w14:textId="77777777" w:rsidR="007364A4" w:rsidRPr="007364A4" w:rsidRDefault="007364A4" w:rsidP="007364A4">
      <w:pPr>
        <w:rPr>
          <w:lang w:val="en-IN"/>
        </w:rPr>
      </w:pPr>
      <w:r w:rsidRPr="007364A4">
        <w:rPr>
          <w:bCs/>
          <w:lang w:val="en-IN"/>
        </w:rPr>
        <w:t>19. Accessibility Considerations</w:t>
      </w:r>
    </w:p>
    <w:p w14:paraId="6651CEA3" w14:textId="77777777" w:rsidR="007364A4" w:rsidRPr="007364A4" w:rsidRDefault="007364A4" w:rsidP="007364A4">
      <w:pPr>
        <w:numPr>
          <w:ilvl w:val="0"/>
          <w:numId w:val="19"/>
        </w:numPr>
        <w:rPr>
          <w:lang w:val="en-IN"/>
        </w:rPr>
      </w:pPr>
      <w:r w:rsidRPr="007364A4">
        <w:rPr>
          <w:lang w:val="en-IN"/>
        </w:rPr>
        <w:t>WCAG compliance strategies</w:t>
      </w:r>
    </w:p>
    <w:p w14:paraId="6B7120DF" w14:textId="77777777" w:rsidR="007364A4" w:rsidRPr="007364A4" w:rsidRDefault="007364A4" w:rsidP="007364A4">
      <w:pPr>
        <w:numPr>
          <w:ilvl w:val="0"/>
          <w:numId w:val="19"/>
        </w:numPr>
        <w:rPr>
          <w:lang w:val="en-IN"/>
        </w:rPr>
      </w:pPr>
      <w:r w:rsidRPr="007364A4">
        <w:rPr>
          <w:lang w:val="en-IN"/>
        </w:rPr>
        <w:t>Keyboard navigation and screen reader support</w:t>
      </w:r>
    </w:p>
    <w:p w14:paraId="6E070D29" w14:textId="77777777" w:rsidR="007364A4" w:rsidRPr="007364A4" w:rsidRDefault="007364A4" w:rsidP="007364A4">
      <w:pPr>
        <w:numPr>
          <w:ilvl w:val="0"/>
          <w:numId w:val="19"/>
        </w:numPr>
        <w:rPr>
          <w:lang w:val="en-IN"/>
        </w:rPr>
      </w:pPr>
      <w:r w:rsidRPr="007364A4">
        <w:rPr>
          <w:lang w:val="en-IN"/>
        </w:rPr>
        <w:t>Testing accessibility features</w:t>
      </w:r>
    </w:p>
    <w:p w14:paraId="1F90CB5E" w14:textId="77777777" w:rsidR="007364A4" w:rsidRPr="007364A4" w:rsidRDefault="007364A4" w:rsidP="007364A4">
      <w:pPr>
        <w:rPr>
          <w:lang w:val="en-IN"/>
        </w:rPr>
      </w:pPr>
      <w:r w:rsidRPr="007364A4">
        <w:rPr>
          <w:bCs/>
          <w:lang w:val="en-IN"/>
        </w:rPr>
        <w:t>20. Performance Optimization</w:t>
      </w:r>
    </w:p>
    <w:p w14:paraId="10D6972A" w14:textId="77777777" w:rsidR="007364A4" w:rsidRPr="007364A4" w:rsidRDefault="007364A4" w:rsidP="007364A4">
      <w:pPr>
        <w:numPr>
          <w:ilvl w:val="0"/>
          <w:numId w:val="20"/>
        </w:numPr>
        <w:rPr>
          <w:lang w:val="en-IN"/>
        </w:rPr>
      </w:pPr>
      <w:r w:rsidRPr="007364A4">
        <w:rPr>
          <w:lang w:val="en-IN"/>
        </w:rPr>
        <w:t>Lazy loading and code splitting</w:t>
      </w:r>
    </w:p>
    <w:p w14:paraId="1371DAB6" w14:textId="77777777" w:rsidR="007364A4" w:rsidRPr="007364A4" w:rsidRDefault="007364A4" w:rsidP="007364A4">
      <w:pPr>
        <w:numPr>
          <w:ilvl w:val="0"/>
          <w:numId w:val="20"/>
        </w:numPr>
        <w:rPr>
          <w:lang w:val="en-IN"/>
        </w:rPr>
      </w:pPr>
      <w:r w:rsidRPr="007364A4">
        <w:rPr>
          <w:lang w:val="en-IN"/>
        </w:rPr>
        <w:t>Database query optimization</w:t>
      </w:r>
    </w:p>
    <w:p w14:paraId="11E0314A" w14:textId="77777777" w:rsidR="007364A4" w:rsidRPr="007364A4" w:rsidRDefault="007364A4" w:rsidP="007364A4">
      <w:pPr>
        <w:numPr>
          <w:ilvl w:val="0"/>
          <w:numId w:val="20"/>
        </w:numPr>
        <w:rPr>
          <w:lang w:val="en-IN"/>
        </w:rPr>
      </w:pPr>
      <w:r w:rsidRPr="007364A4">
        <w:rPr>
          <w:lang w:val="en-IN"/>
        </w:rPr>
        <w:t>Frontend rendering improvements</w:t>
      </w:r>
    </w:p>
    <w:p w14:paraId="60CFAE0F" w14:textId="77777777" w:rsidR="007364A4" w:rsidRPr="007364A4" w:rsidRDefault="007364A4" w:rsidP="007364A4">
      <w:pPr>
        <w:rPr>
          <w:lang w:val="en-IN"/>
        </w:rPr>
      </w:pPr>
      <w:r w:rsidRPr="007364A4">
        <w:rPr>
          <w:bCs/>
          <w:lang w:val="en-IN"/>
        </w:rPr>
        <w:t>21. Testing Strategies</w:t>
      </w:r>
    </w:p>
    <w:p w14:paraId="1A556EE9" w14:textId="77777777" w:rsidR="007364A4" w:rsidRPr="007364A4" w:rsidRDefault="007364A4" w:rsidP="007364A4">
      <w:pPr>
        <w:numPr>
          <w:ilvl w:val="0"/>
          <w:numId w:val="21"/>
        </w:numPr>
        <w:rPr>
          <w:lang w:val="en-IN"/>
        </w:rPr>
      </w:pPr>
      <w:r w:rsidRPr="007364A4">
        <w:rPr>
          <w:lang w:val="en-IN"/>
        </w:rPr>
        <w:t>Unit, integration, and end-to-end testing</w:t>
      </w:r>
    </w:p>
    <w:p w14:paraId="5A8CA4FA" w14:textId="77777777" w:rsidR="007364A4" w:rsidRPr="007364A4" w:rsidRDefault="007364A4" w:rsidP="007364A4">
      <w:pPr>
        <w:numPr>
          <w:ilvl w:val="0"/>
          <w:numId w:val="21"/>
        </w:numPr>
        <w:rPr>
          <w:lang w:val="en-IN"/>
        </w:rPr>
      </w:pPr>
      <w:r w:rsidRPr="007364A4">
        <w:rPr>
          <w:lang w:val="en-IN"/>
        </w:rPr>
        <w:t>Automated testing tools</w:t>
      </w:r>
    </w:p>
    <w:p w14:paraId="60A1FDD5" w14:textId="77777777" w:rsidR="007364A4" w:rsidRPr="007364A4" w:rsidRDefault="007364A4" w:rsidP="007364A4">
      <w:pPr>
        <w:numPr>
          <w:ilvl w:val="0"/>
          <w:numId w:val="21"/>
        </w:numPr>
        <w:rPr>
          <w:lang w:val="en-IN"/>
        </w:rPr>
      </w:pPr>
      <w:r w:rsidRPr="007364A4">
        <w:rPr>
          <w:lang w:val="en-IN"/>
        </w:rPr>
        <w:t>Test-driven development (TDD) approach</w:t>
      </w:r>
    </w:p>
    <w:p w14:paraId="4193CD9D" w14:textId="77777777" w:rsidR="007364A4" w:rsidRPr="007364A4" w:rsidRDefault="007364A4" w:rsidP="007364A4">
      <w:pPr>
        <w:rPr>
          <w:lang w:val="en-IN"/>
        </w:rPr>
      </w:pPr>
      <w:r w:rsidRPr="007364A4">
        <w:rPr>
          <w:bCs/>
          <w:lang w:val="en-IN"/>
        </w:rPr>
        <w:t>22. CI/CD Pipeline</w:t>
      </w:r>
    </w:p>
    <w:p w14:paraId="5E43D5D4" w14:textId="77777777" w:rsidR="007364A4" w:rsidRPr="007364A4" w:rsidRDefault="007364A4" w:rsidP="007364A4">
      <w:pPr>
        <w:numPr>
          <w:ilvl w:val="0"/>
          <w:numId w:val="22"/>
        </w:numPr>
        <w:rPr>
          <w:lang w:val="en-IN"/>
        </w:rPr>
      </w:pPr>
      <w:r w:rsidRPr="007364A4">
        <w:rPr>
          <w:lang w:val="en-IN"/>
        </w:rPr>
        <w:t>GitHub Actions vs. Jenkins comparison</w:t>
      </w:r>
    </w:p>
    <w:p w14:paraId="6B6EFF07" w14:textId="77777777" w:rsidR="007364A4" w:rsidRPr="007364A4" w:rsidRDefault="007364A4" w:rsidP="007364A4">
      <w:pPr>
        <w:numPr>
          <w:ilvl w:val="0"/>
          <w:numId w:val="22"/>
        </w:numPr>
        <w:rPr>
          <w:lang w:val="en-IN"/>
        </w:rPr>
      </w:pPr>
      <w:r w:rsidRPr="007364A4">
        <w:rPr>
          <w:lang w:val="en-IN"/>
        </w:rPr>
        <w:t>Deployment automation</w:t>
      </w:r>
    </w:p>
    <w:p w14:paraId="1C3AA7A8" w14:textId="77777777" w:rsidR="007364A4" w:rsidRPr="007364A4" w:rsidRDefault="007364A4" w:rsidP="007364A4">
      <w:pPr>
        <w:numPr>
          <w:ilvl w:val="0"/>
          <w:numId w:val="22"/>
        </w:numPr>
        <w:rPr>
          <w:lang w:val="en-IN"/>
        </w:rPr>
      </w:pPr>
      <w:r w:rsidRPr="007364A4">
        <w:rPr>
          <w:lang w:val="en-IN"/>
        </w:rPr>
        <w:t>Rollback strategies</w:t>
      </w:r>
    </w:p>
    <w:p w14:paraId="113E921B" w14:textId="77777777" w:rsidR="007364A4" w:rsidRPr="007364A4" w:rsidRDefault="007364A4" w:rsidP="007364A4">
      <w:pPr>
        <w:rPr>
          <w:lang w:val="en-IN"/>
        </w:rPr>
      </w:pPr>
      <w:r w:rsidRPr="007364A4">
        <w:rPr>
          <w:bCs/>
          <w:lang w:val="en-IN"/>
        </w:rPr>
        <w:t>23. Deployment Strategy</w:t>
      </w:r>
    </w:p>
    <w:p w14:paraId="2877C085" w14:textId="77777777" w:rsidR="007364A4" w:rsidRPr="007364A4" w:rsidRDefault="007364A4" w:rsidP="007364A4">
      <w:pPr>
        <w:numPr>
          <w:ilvl w:val="0"/>
          <w:numId w:val="23"/>
        </w:numPr>
        <w:rPr>
          <w:lang w:val="en-IN"/>
        </w:rPr>
      </w:pPr>
      <w:proofErr w:type="spellStart"/>
      <w:r w:rsidRPr="007364A4">
        <w:rPr>
          <w:lang w:val="en-IN"/>
        </w:rPr>
        <w:t>Vercel</w:t>
      </w:r>
      <w:proofErr w:type="spellEnd"/>
      <w:r w:rsidRPr="007364A4">
        <w:rPr>
          <w:lang w:val="en-IN"/>
        </w:rPr>
        <w:t xml:space="preserve"> vs. Render vs. Heroku comparison</w:t>
      </w:r>
    </w:p>
    <w:p w14:paraId="15217653" w14:textId="77777777" w:rsidR="007364A4" w:rsidRPr="007364A4" w:rsidRDefault="007364A4" w:rsidP="007364A4">
      <w:pPr>
        <w:numPr>
          <w:ilvl w:val="0"/>
          <w:numId w:val="23"/>
        </w:numPr>
        <w:rPr>
          <w:lang w:val="en-IN"/>
        </w:rPr>
      </w:pPr>
      <w:r w:rsidRPr="007364A4">
        <w:rPr>
          <w:lang w:val="en-IN"/>
        </w:rPr>
        <w:lastRenderedPageBreak/>
        <w:t>Environment variable management</w:t>
      </w:r>
    </w:p>
    <w:p w14:paraId="3FC516FC" w14:textId="77777777" w:rsidR="007364A4" w:rsidRPr="007364A4" w:rsidRDefault="007364A4" w:rsidP="007364A4">
      <w:pPr>
        <w:numPr>
          <w:ilvl w:val="0"/>
          <w:numId w:val="23"/>
        </w:numPr>
        <w:rPr>
          <w:lang w:val="en-IN"/>
        </w:rPr>
      </w:pPr>
      <w:r w:rsidRPr="007364A4">
        <w:rPr>
          <w:lang w:val="en-IN"/>
        </w:rPr>
        <w:t>Zero-downtime deployment techniques</w:t>
      </w:r>
    </w:p>
    <w:p w14:paraId="070F8A4E" w14:textId="77777777" w:rsidR="007364A4" w:rsidRPr="007364A4" w:rsidRDefault="007364A4" w:rsidP="007364A4">
      <w:pPr>
        <w:rPr>
          <w:lang w:val="en-IN"/>
        </w:rPr>
      </w:pPr>
      <w:r w:rsidRPr="007364A4">
        <w:rPr>
          <w:bCs/>
          <w:lang w:val="en-IN"/>
        </w:rPr>
        <w:t>24. Security Measures</w:t>
      </w:r>
    </w:p>
    <w:p w14:paraId="7A39941F" w14:textId="77777777" w:rsidR="007364A4" w:rsidRPr="007364A4" w:rsidRDefault="007364A4" w:rsidP="007364A4">
      <w:pPr>
        <w:numPr>
          <w:ilvl w:val="0"/>
          <w:numId w:val="24"/>
        </w:numPr>
        <w:rPr>
          <w:lang w:val="en-IN"/>
        </w:rPr>
      </w:pPr>
      <w:r w:rsidRPr="007364A4">
        <w:rPr>
          <w:lang w:val="en-IN"/>
        </w:rPr>
        <w:t>OWASP top 10 vulnerabilities mitigation</w:t>
      </w:r>
    </w:p>
    <w:p w14:paraId="0DF45589" w14:textId="77777777" w:rsidR="007364A4" w:rsidRPr="007364A4" w:rsidRDefault="007364A4" w:rsidP="007364A4">
      <w:pPr>
        <w:numPr>
          <w:ilvl w:val="0"/>
          <w:numId w:val="24"/>
        </w:numPr>
        <w:rPr>
          <w:lang w:val="en-IN"/>
        </w:rPr>
      </w:pPr>
      <w:r w:rsidRPr="007364A4">
        <w:rPr>
          <w:lang w:val="en-IN"/>
        </w:rPr>
        <w:t>Secure API communication</w:t>
      </w:r>
    </w:p>
    <w:p w14:paraId="71822E60" w14:textId="77777777" w:rsidR="007364A4" w:rsidRPr="007364A4" w:rsidRDefault="007364A4" w:rsidP="007364A4">
      <w:pPr>
        <w:numPr>
          <w:ilvl w:val="0"/>
          <w:numId w:val="24"/>
        </w:numPr>
        <w:rPr>
          <w:lang w:val="en-IN"/>
        </w:rPr>
      </w:pPr>
      <w:r w:rsidRPr="007364A4">
        <w:rPr>
          <w:lang w:val="en-IN"/>
        </w:rPr>
        <w:t>Data encryption strategies</w:t>
      </w:r>
    </w:p>
    <w:p w14:paraId="2A3A0F43" w14:textId="77777777" w:rsidR="007364A4" w:rsidRPr="007364A4" w:rsidRDefault="007364A4" w:rsidP="007364A4">
      <w:pPr>
        <w:rPr>
          <w:lang w:val="en-IN"/>
        </w:rPr>
      </w:pPr>
      <w:r w:rsidRPr="007364A4">
        <w:rPr>
          <w:bCs/>
          <w:lang w:val="en-IN"/>
        </w:rPr>
        <w:t>25. Error Handling</w:t>
      </w:r>
    </w:p>
    <w:p w14:paraId="106856E2" w14:textId="77777777" w:rsidR="007364A4" w:rsidRPr="007364A4" w:rsidRDefault="007364A4" w:rsidP="007364A4">
      <w:pPr>
        <w:numPr>
          <w:ilvl w:val="0"/>
          <w:numId w:val="25"/>
        </w:numPr>
        <w:rPr>
          <w:lang w:val="en-IN"/>
        </w:rPr>
      </w:pPr>
      <w:r w:rsidRPr="007364A4">
        <w:rPr>
          <w:lang w:val="en-IN"/>
        </w:rPr>
        <w:t>Logging and monitoring errors</w:t>
      </w:r>
    </w:p>
    <w:p w14:paraId="0DD9D1E7" w14:textId="77777777" w:rsidR="007364A4" w:rsidRPr="007364A4" w:rsidRDefault="007364A4" w:rsidP="007364A4">
      <w:pPr>
        <w:numPr>
          <w:ilvl w:val="0"/>
          <w:numId w:val="25"/>
        </w:numPr>
        <w:rPr>
          <w:lang w:val="en-IN"/>
        </w:rPr>
      </w:pPr>
      <w:r w:rsidRPr="007364A4">
        <w:rPr>
          <w:lang w:val="en-IN"/>
        </w:rPr>
        <w:t>User-friendly error messages</w:t>
      </w:r>
    </w:p>
    <w:p w14:paraId="78564E6D" w14:textId="77777777" w:rsidR="007364A4" w:rsidRPr="007364A4" w:rsidRDefault="007364A4" w:rsidP="007364A4">
      <w:pPr>
        <w:numPr>
          <w:ilvl w:val="0"/>
          <w:numId w:val="25"/>
        </w:numPr>
        <w:rPr>
          <w:lang w:val="en-IN"/>
        </w:rPr>
      </w:pPr>
      <w:r w:rsidRPr="007364A4">
        <w:rPr>
          <w:lang w:val="en-IN"/>
        </w:rPr>
        <w:t>Debugging techniques</w:t>
      </w:r>
    </w:p>
    <w:p w14:paraId="220B9EB1" w14:textId="77777777" w:rsidR="007364A4" w:rsidRPr="007364A4" w:rsidRDefault="007364A4" w:rsidP="007364A4">
      <w:pPr>
        <w:rPr>
          <w:lang w:val="en-IN"/>
        </w:rPr>
      </w:pPr>
      <w:r w:rsidRPr="007364A4">
        <w:rPr>
          <w:bCs/>
          <w:lang w:val="en-IN"/>
        </w:rPr>
        <w:t>26. Monitoring and Logging</w:t>
      </w:r>
    </w:p>
    <w:p w14:paraId="32D39FC7" w14:textId="77777777" w:rsidR="007364A4" w:rsidRPr="007364A4" w:rsidRDefault="007364A4" w:rsidP="007364A4">
      <w:pPr>
        <w:numPr>
          <w:ilvl w:val="0"/>
          <w:numId w:val="26"/>
        </w:numPr>
        <w:rPr>
          <w:lang w:val="en-IN"/>
        </w:rPr>
      </w:pPr>
      <w:r w:rsidRPr="007364A4">
        <w:rPr>
          <w:lang w:val="en-IN"/>
        </w:rPr>
        <w:t>Tools like Prometheus and Grafana</w:t>
      </w:r>
    </w:p>
    <w:p w14:paraId="7BA566F6" w14:textId="77777777" w:rsidR="007364A4" w:rsidRPr="007364A4" w:rsidRDefault="007364A4" w:rsidP="007364A4">
      <w:pPr>
        <w:numPr>
          <w:ilvl w:val="0"/>
          <w:numId w:val="26"/>
        </w:numPr>
        <w:rPr>
          <w:lang w:val="en-IN"/>
        </w:rPr>
      </w:pPr>
      <w:r w:rsidRPr="007364A4">
        <w:rPr>
          <w:lang w:val="en-IN"/>
        </w:rPr>
        <w:t>Log aggregation strategies</w:t>
      </w:r>
    </w:p>
    <w:p w14:paraId="136BEB1F" w14:textId="77777777" w:rsidR="007364A4" w:rsidRPr="007364A4" w:rsidRDefault="007364A4" w:rsidP="007364A4">
      <w:pPr>
        <w:numPr>
          <w:ilvl w:val="0"/>
          <w:numId w:val="26"/>
        </w:numPr>
        <w:rPr>
          <w:lang w:val="en-IN"/>
        </w:rPr>
      </w:pPr>
      <w:r w:rsidRPr="007364A4">
        <w:rPr>
          <w:lang w:val="en-IN"/>
        </w:rPr>
        <w:t>Real-time monitoring dashboards</w:t>
      </w:r>
    </w:p>
    <w:p w14:paraId="2E27D290" w14:textId="77777777" w:rsidR="007364A4" w:rsidRPr="007364A4" w:rsidRDefault="007364A4" w:rsidP="007364A4">
      <w:pPr>
        <w:rPr>
          <w:lang w:val="en-IN"/>
        </w:rPr>
      </w:pPr>
      <w:r w:rsidRPr="007364A4">
        <w:rPr>
          <w:bCs/>
          <w:lang w:val="en-IN"/>
        </w:rPr>
        <w:t>27. Database Management</w:t>
      </w:r>
    </w:p>
    <w:p w14:paraId="48C5B108" w14:textId="77777777" w:rsidR="007364A4" w:rsidRPr="007364A4" w:rsidRDefault="007364A4" w:rsidP="007364A4">
      <w:pPr>
        <w:numPr>
          <w:ilvl w:val="0"/>
          <w:numId w:val="27"/>
        </w:numPr>
        <w:rPr>
          <w:lang w:val="en-IN"/>
        </w:rPr>
      </w:pPr>
      <w:r w:rsidRPr="007364A4">
        <w:rPr>
          <w:lang w:val="en-IN"/>
        </w:rPr>
        <w:t>Backup and recovery strategies</w:t>
      </w:r>
    </w:p>
    <w:p w14:paraId="63256E20" w14:textId="77777777" w:rsidR="007364A4" w:rsidRPr="007364A4" w:rsidRDefault="007364A4" w:rsidP="007364A4">
      <w:pPr>
        <w:numPr>
          <w:ilvl w:val="0"/>
          <w:numId w:val="27"/>
        </w:numPr>
        <w:rPr>
          <w:lang w:val="en-IN"/>
        </w:rPr>
      </w:pPr>
      <w:r w:rsidRPr="007364A4">
        <w:rPr>
          <w:lang w:val="en-IN"/>
        </w:rPr>
        <w:t>Schema evolution techniques</w:t>
      </w:r>
    </w:p>
    <w:p w14:paraId="2DFEA2E2" w14:textId="77777777" w:rsidR="007364A4" w:rsidRPr="007364A4" w:rsidRDefault="007364A4" w:rsidP="007364A4">
      <w:pPr>
        <w:numPr>
          <w:ilvl w:val="0"/>
          <w:numId w:val="27"/>
        </w:numPr>
        <w:rPr>
          <w:lang w:val="en-IN"/>
        </w:rPr>
      </w:pPr>
      <w:r w:rsidRPr="007364A4">
        <w:rPr>
          <w:lang w:val="en-IN"/>
        </w:rPr>
        <w:t>Handling large datasets efficiently</w:t>
      </w:r>
    </w:p>
    <w:p w14:paraId="1CBB891A" w14:textId="77777777" w:rsidR="007364A4" w:rsidRPr="007364A4" w:rsidRDefault="007364A4" w:rsidP="007364A4">
      <w:pPr>
        <w:rPr>
          <w:lang w:val="en-IN"/>
        </w:rPr>
      </w:pPr>
      <w:r w:rsidRPr="007364A4">
        <w:rPr>
          <w:bCs/>
          <w:lang w:val="en-IN"/>
        </w:rPr>
        <w:t>28. Schema Migrations</w:t>
      </w:r>
    </w:p>
    <w:p w14:paraId="61876B7B" w14:textId="77777777" w:rsidR="007364A4" w:rsidRPr="007364A4" w:rsidRDefault="007364A4" w:rsidP="007364A4">
      <w:pPr>
        <w:numPr>
          <w:ilvl w:val="0"/>
          <w:numId w:val="28"/>
        </w:numPr>
        <w:rPr>
          <w:lang w:val="en-IN"/>
        </w:rPr>
      </w:pPr>
      <w:r w:rsidRPr="007364A4">
        <w:rPr>
          <w:lang w:val="en-IN"/>
        </w:rPr>
        <w:t>Versioning database schemas</w:t>
      </w:r>
    </w:p>
    <w:p w14:paraId="23334100" w14:textId="77777777" w:rsidR="007364A4" w:rsidRPr="007364A4" w:rsidRDefault="007364A4" w:rsidP="007364A4">
      <w:pPr>
        <w:numPr>
          <w:ilvl w:val="0"/>
          <w:numId w:val="28"/>
        </w:numPr>
        <w:rPr>
          <w:lang w:val="en-IN"/>
        </w:rPr>
      </w:pPr>
      <w:r w:rsidRPr="007364A4">
        <w:rPr>
          <w:lang w:val="en-IN"/>
        </w:rPr>
        <w:t>Migration tools like Mongoose</w:t>
      </w:r>
    </w:p>
    <w:p w14:paraId="00516563" w14:textId="77777777" w:rsidR="007364A4" w:rsidRPr="007364A4" w:rsidRDefault="007364A4" w:rsidP="007364A4">
      <w:pPr>
        <w:numPr>
          <w:ilvl w:val="0"/>
          <w:numId w:val="28"/>
        </w:numPr>
        <w:rPr>
          <w:lang w:val="en-IN"/>
        </w:rPr>
      </w:pPr>
      <w:r w:rsidRPr="007364A4">
        <w:rPr>
          <w:lang w:val="en-IN"/>
        </w:rPr>
        <w:t>Handling backward compatibility</w:t>
      </w:r>
    </w:p>
    <w:p w14:paraId="4DAB25E9" w14:textId="77777777" w:rsidR="007364A4" w:rsidRPr="007364A4" w:rsidRDefault="007364A4" w:rsidP="007364A4">
      <w:pPr>
        <w:rPr>
          <w:lang w:val="en-IN"/>
        </w:rPr>
      </w:pPr>
      <w:r w:rsidRPr="007364A4">
        <w:rPr>
          <w:bCs/>
          <w:lang w:val="en-IN"/>
        </w:rPr>
        <w:t>29. Data Validation</w:t>
      </w:r>
    </w:p>
    <w:p w14:paraId="39DA3629" w14:textId="77777777" w:rsidR="007364A4" w:rsidRPr="007364A4" w:rsidRDefault="007364A4" w:rsidP="007364A4">
      <w:pPr>
        <w:numPr>
          <w:ilvl w:val="0"/>
          <w:numId w:val="29"/>
        </w:numPr>
        <w:rPr>
          <w:lang w:val="en-IN"/>
        </w:rPr>
      </w:pPr>
      <w:r w:rsidRPr="007364A4">
        <w:rPr>
          <w:lang w:val="en-IN"/>
        </w:rPr>
        <w:t>Server-side vs. client-side validation</w:t>
      </w:r>
    </w:p>
    <w:p w14:paraId="035C94F2" w14:textId="77777777" w:rsidR="007364A4" w:rsidRPr="007364A4" w:rsidRDefault="007364A4" w:rsidP="007364A4">
      <w:pPr>
        <w:numPr>
          <w:ilvl w:val="0"/>
          <w:numId w:val="29"/>
        </w:numPr>
        <w:rPr>
          <w:lang w:val="en-IN"/>
        </w:rPr>
      </w:pPr>
      <w:r w:rsidRPr="007364A4">
        <w:rPr>
          <w:lang w:val="en-IN"/>
        </w:rPr>
        <w:t>Preventing SQL injection and XSS attacks</w:t>
      </w:r>
    </w:p>
    <w:p w14:paraId="11CAB76C" w14:textId="77777777" w:rsidR="007364A4" w:rsidRPr="007364A4" w:rsidRDefault="007364A4" w:rsidP="007364A4">
      <w:pPr>
        <w:numPr>
          <w:ilvl w:val="0"/>
          <w:numId w:val="29"/>
        </w:numPr>
        <w:rPr>
          <w:lang w:val="en-IN"/>
        </w:rPr>
      </w:pPr>
      <w:r w:rsidRPr="007364A4">
        <w:rPr>
          <w:lang w:val="en-IN"/>
        </w:rPr>
        <w:t>Using libraries like Joi for validation</w:t>
      </w:r>
    </w:p>
    <w:p w14:paraId="28EB63DB" w14:textId="77777777" w:rsidR="007364A4" w:rsidRPr="007364A4" w:rsidRDefault="007364A4" w:rsidP="007364A4">
      <w:pPr>
        <w:rPr>
          <w:lang w:val="en-IN"/>
        </w:rPr>
      </w:pPr>
      <w:r w:rsidRPr="007364A4">
        <w:rPr>
          <w:bCs/>
          <w:lang w:val="en-IN"/>
        </w:rPr>
        <w:t>30. User Input Sanitization</w:t>
      </w:r>
    </w:p>
    <w:p w14:paraId="6962962F" w14:textId="77777777" w:rsidR="007364A4" w:rsidRPr="007364A4" w:rsidRDefault="007364A4" w:rsidP="007364A4">
      <w:pPr>
        <w:numPr>
          <w:ilvl w:val="0"/>
          <w:numId w:val="30"/>
        </w:numPr>
        <w:rPr>
          <w:lang w:val="en-IN"/>
        </w:rPr>
      </w:pPr>
      <w:r w:rsidRPr="007364A4">
        <w:rPr>
          <w:lang w:val="en-IN"/>
        </w:rPr>
        <w:t>Preventing malicious inputs</w:t>
      </w:r>
    </w:p>
    <w:p w14:paraId="062869CF" w14:textId="77777777" w:rsidR="007364A4" w:rsidRPr="007364A4" w:rsidRDefault="007364A4" w:rsidP="007364A4">
      <w:pPr>
        <w:numPr>
          <w:ilvl w:val="0"/>
          <w:numId w:val="30"/>
        </w:numPr>
        <w:rPr>
          <w:lang w:val="en-IN"/>
        </w:rPr>
      </w:pPr>
      <w:r w:rsidRPr="007364A4">
        <w:rPr>
          <w:lang w:val="en-IN"/>
        </w:rPr>
        <w:t>Using security libraries</w:t>
      </w:r>
    </w:p>
    <w:p w14:paraId="576FF0C8" w14:textId="77777777" w:rsidR="007364A4" w:rsidRPr="007364A4" w:rsidRDefault="007364A4" w:rsidP="007364A4">
      <w:pPr>
        <w:numPr>
          <w:ilvl w:val="0"/>
          <w:numId w:val="30"/>
        </w:numPr>
        <w:rPr>
          <w:lang w:val="en-IN"/>
        </w:rPr>
      </w:pPr>
      <w:r w:rsidRPr="007364A4">
        <w:rPr>
          <w:lang w:val="en-IN"/>
        </w:rPr>
        <w:t>Case studies of security breaches</w:t>
      </w:r>
    </w:p>
    <w:p w14:paraId="7C75068A" w14:textId="77777777" w:rsidR="007364A4" w:rsidRPr="007364A4" w:rsidRDefault="007364A4" w:rsidP="007364A4">
      <w:pPr>
        <w:rPr>
          <w:lang w:val="en-IN"/>
        </w:rPr>
      </w:pPr>
      <w:r w:rsidRPr="007364A4">
        <w:rPr>
          <w:bCs/>
          <w:lang w:val="en-IN"/>
        </w:rPr>
        <w:t>31. Real-Time Features</w:t>
      </w:r>
    </w:p>
    <w:p w14:paraId="3088CCD4" w14:textId="77777777" w:rsidR="007364A4" w:rsidRPr="007364A4" w:rsidRDefault="007364A4" w:rsidP="007364A4">
      <w:pPr>
        <w:numPr>
          <w:ilvl w:val="0"/>
          <w:numId w:val="31"/>
        </w:numPr>
        <w:rPr>
          <w:lang w:val="en-IN"/>
        </w:rPr>
      </w:pPr>
      <w:proofErr w:type="spellStart"/>
      <w:r w:rsidRPr="007364A4">
        <w:rPr>
          <w:lang w:val="en-IN"/>
        </w:rPr>
        <w:t>WebSockets</w:t>
      </w:r>
      <w:proofErr w:type="spellEnd"/>
      <w:r w:rsidRPr="007364A4">
        <w:rPr>
          <w:lang w:val="en-IN"/>
        </w:rPr>
        <w:t xml:space="preserve"> vs. polling</w:t>
      </w:r>
    </w:p>
    <w:p w14:paraId="0B269BB0" w14:textId="77777777" w:rsidR="007364A4" w:rsidRPr="007364A4" w:rsidRDefault="007364A4" w:rsidP="007364A4">
      <w:pPr>
        <w:numPr>
          <w:ilvl w:val="0"/>
          <w:numId w:val="31"/>
        </w:numPr>
        <w:rPr>
          <w:lang w:val="en-IN"/>
        </w:rPr>
      </w:pPr>
      <w:r w:rsidRPr="007364A4">
        <w:rPr>
          <w:lang w:val="en-IN"/>
        </w:rPr>
        <w:t>Implementing live chat and notifications</w:t>
      </w:r>
    </w:p>
    <w:p w14:paraId="632F6B07" w14:textId="77777777" w:rsidR="007364A4" w:rsidRPr="007364A4" w:rsidRDefault="007364A4" w:rsidP="007364A4">
      <w:pPr>
        <w:numPr>
          <w:ilvl w:val="0"/>
          <w:numId w:val="31"/>
        </w:numPr>
        <w:rPr>
          <w:lang w:val="en-IN"/>
        </w:rPr>
      </w:pPr>
      <w:r w:rsidRPr="007364A4">
        <w:rPr>
          <w:lang w:val="en-IN"/>
        </w:rPr>
        <w:lastRenderedPageBreak/>
        <w:t>Performance considerations</w:t>
      </w:r>
    </w:p>
    <w:p w14:paraId="2D29DF4F" w14:textId="77777777" w:rsidR="007364A4" w:rsidRPr="007364A4" w:rsidRDefault="007364A4" w:rsidP="007364A4">
      <w:pPr>
        <w:rPr>
          <w:lang w:val="en-IN"/>
        </w:rPr>
      </w:pPr>
      <w:r w:rsidRPr="007364A4">
        <w:rPr>
          <w:bCs/>
          <w:lang w:val="en-IN"/>
        </w:rPr>
        <w:t>32. Notification System</w:t>
      </w:r>
    </w:p>
    <w:p w14:paraId="3A68A587" w14:textId="77777777" w:rsidR="007364A4" w:rsidRPr="007364A4" w:rsidRDefault="007364A4" w:rsidP="007364A4">
      <w:pPr>
        <w:numPr>
          <w:ilvl w:val="0"/>
          <w:numId w:val="32"/>
        </w:numPr>
        <w:rPr>
          <w:lang w:val="en-IN"/>
        </w:rPr>
      </w:pPr>
      <w:r w:rsidRPr="007364A4">
        <w:rPr>
          <w:lang w:val="en-IN"/>
        </w:rPr>
        <w:t>Push notifications vs. email alerts</w:t>
      </w:r>
    </w:p>
    <w:p w14:paraId="5BA2FEFD" w14:textId="77777777" w:rsidR="007364A4" w:rsidRPr="007364A4" w:rsidRDefault="007364A4" w:rsidP="007364A4">
      <w:pPr>
        <w:numPr>
          <w:ilvl w:val="0"/>
          <w:numId w:val="32"/>
        </w:numPr>
        <w:rPr>
          <w:lang w:val="en-IN"/>
        </w:rPr>
      </w:pPr>
      <w:r w:rsidRPr="007364A4">
        <w:rPr>
          <w:lang w:val="en-IN"/>
        </w:rPr>
        <w:t>Integration with third-party services</w:t>
      </w:r>
    </w:p>
    <w:p w14:paraId="171D0CAD" w14:textId="77777777" w:rsidR="007364A4" w:rsidRPr="007364A4" w:rsidRDefault="007364A4" w:rsidP="007364A4">
      <w:pPr>
        <w:numPr>
          <w:ilvl w:val="0"/>
          <w:numId w:val="32"/>
        </w:numPr>
        <w:rPr>
          <w:lang w:val="en-IN"/>
        </w:rPr>
      </w:pPr>
      <w:r w:rsidRPr="007364A4">
        <w:rPr>
          <w:lang w:val="en-IN"/>
        </w:rPr>
        <w:t>User preferences management</w:t>
      </w:r>
    </w:p>
    <w:p w14:paraId="507BF761" w14:textId="77777777" w:rsidR="007364A4" w:rsidRPr="007364A4" w:rsidRDefault="007364A4" w:rsidP="007364A4">
      <w:pPr>
        <w:rPr>
          <w:lang w:val="en-IN"/>
        </w:rPr>
      </w:pPr>
      <w:r w:rsidRPr="007364A4">
        <w:rPr>
          <w:bCs/>
          <w:lang w:val="en-IN"/>
        </w:rPr>
        <w:t>33-36. Academic Features</w:t>
      </w:r>
    </w:p>
    <w:p w14:paraId="3ECE165C" w14:textId="77777777" w:rsidR="007364A4" w:rsidRPr="007364A4" w:rsidRDefault="007364A4" w:rsidP="007364A4">
      <w:pPr>
        <w:numPr>
          <w:ilvl w:val="0"/>
          <w:numId w:val="33"/>
        </w:numPr>
        <w:rPr>
          <w:lang w:val="en-IN"/>
        </w:rPr>
      </w:pPr>
      <w:r w:rsidRPr="007364A4">
        <w:rPr>
          <w:lang w:val="en-IN"/>
        </w:rPr>
        <w:t>Assignment submission and grading workflows</w:t>
      </w:r>
    </w:p>
    <w:p w14:paraId="033CA443" w14:textId="77777777" w:rsidR="007364A4" w:rsidRPr="007364A4" w:rsidRDefault="007364A4" w:rsidP="007364A4">
      <w:pPr>
        <w:numPr>
          <w:ilvl w:val="0"/>
          <w:numId w:val="33"/>
        </w:numPr>
        <w:rPr>
          <w:lang w:val="en-IN"/>
        </w:rPr>
      </w:pPr>
      <w:r w:rsidRPr="007364A4">
        <w:rPr>
          <w:lang w:val="en-IN"/>
        </w:rPr>
        <w:t>Attendance tracking mechanisms</w:t>
      </w:r>
    </w:p>
    <w:p w14:paraId="487653D7" w14:textId="77777777" w:rsidR="007364A4" w:rsidRPr="007364A4" w:rsidRDefault="007364A4" w:rsidP="007364A4">
      <w:pPr>
        <w:numPr>
          <w:ilvl w:val="0"/>
          <w:numId w:val="33"/>
        </w:numPr>
        <w:rPr>
          <w:lang w:val="en-IN"/>
        </w:rPr>
      </w:pPr>
      <w:r w:rsidRPr="007364A4">
        <w:rPr>
          <w:lang w:val="en-IN"/>
        </w:rPr>
        <w:t>Course and query management strategies</w:t>
      </w:r>
    </w:p>
    <w:p w14:paraId="7E7B2D1B" w14:textId="77777777" w:rsidR="007364A4" w:rsidRPr="007364A4" w:rsidRDefault="007364A4" w:rsidP="007364A4">
      <w:pPr>
        <w:rPr>
          <w:lang w:val="en-IN"/>
        </w:rPr>
      </w:pPr>
      <w:r w:rsidRPr="007364A4">
        <w:rPr>
          <w:bCs/>
          <w:lang w:val="en-IN"/>
        </w:rPr>
        <w:t>37. Reporting System</w:t>
      </w:r>
    </w:p>
    <w:p w14:paraId="567E5905" w14:textId="77777777" w:rsidR="007364A4" w:rsidRPr="007364A4" w:rsidRDefault="007364A4" w:rsidP="007364A4">
      <w:pPr>
        <w:numPr>
          <w:ilvl w:val="0"/>
          <w:numId w:val="34"/>
        </w:numPr>
        <w:rPr>
          <w:lang w:val="en-IN"/>
        </w:rPr>
      </w:pPr>
      <w:r w:rsidRPr="007364A4">
        <w:rPr>
          <w:lang w:val="en-IN"/>
        </w:rPr>
        <w:t>Generating reports dynamically</w:t>
      </w:r>
    </w:p>
    <w:p w14:paraId="482A0A87" w14:textId="77777777" w:rsidR="007364A4" w:rsidRPr="007364A4" w:rsidRDefault="007364A4" w:rsidP="007364A4">
      <w:pPr>
        <w:numPr>
          <w:ilvl w:val="0"/>
          <w:numId w:val="34"/>
        </w:numPr>
        <w:rPr>
          <w:lang w:val="en-IN"/>
        </w:rPr>
      </w:pPr>
      <w:r w:rsidRPr="007364A4">
        <w:rPr>
          <w:lang w:val="en-IN"/>
        </w:rPr>
        <w:t>Exporting data in multiple formats</w:t>
      </w:r>
    </w:p>
    <w:p w14:paraId="0FE2C499" w14:textId="77777777" w:rsidR="007364A4" w:rsidRPr="007364A4" w:rsidRDefault="007364A4" w:rsidP="007364A4">
      <w:pPr>
        <w:numPr>
          <w:ilvl w:val="0"/>
          <w:numId w:val="34"/>
        </w:numPr>
        <w:rPr>
          <w:lang w:val="en-IN"/>
        </w:rPr>
      </w:pPr>
      <w:r w:rsidRPr="007364A4">
        <w:rPr>
          <w:lang w:val="en-IN"/>
        </w:rPr>
        <w:t>Performance optimization for large reports</w:t>
      </w:r>
    </w:p>
    <w:p w14:paraId="099CD61C" w14:textId="77777777" w:rsidR="007364A4" w:rsidRPr="007364A4" w:rsidRDefault="007364A4" w:rsidP="007364A4">
      <w:pPr>
        <w:rPr>
          <w:lang w:val="en-IN"/>
        </w:rPr>
      </w:pPr>
      <w:r w:rsidRPr="007364A4">
        <w:rPr>
          <w:bCs/>
          <w:lang w:val="en-IN"/>
        </w:rPr>
        <w:t>38. Analytics Dashboard</w:t>
      </w:r>
    </w:p>
    <w:p w14:paraId="60CEB04F" w14:textId="77777777" w:rsidR="007364A4" w:rsidRPr="007364A4" w:rsidRDefault="007364A4" w:rsidP="007364A4">
      <w:pPr>
        <w:numPr>
          <w:ilvl w:val="0"/>
          <w:numId w:val="35"/>
        </w:numPr>
        <w:rPr>
          <w:lang w:val="en-IN"/>
        </w:rPr>
      </w:pPr>
      <w:r w:rsidRPr="007364A4">
        <w:rPr>
          <w:lang w:val="en-IN"/>
        </w:rPr>
        <w:t>Visualizing student performance</w:t>
      </w:r>
    </w:p>
    <w:p w14:paraId="744EB31E" w14:textId="77777777" w:rsidR="007364A4" w:rsidRPr="007364A4" w:rsidRDefault="007364A4" w:rsidP="007364A4">
      <w:pPr>
        <w:numPr>
          <w:ilvl w:val="0"/>
          <w:numId w:val="35"/>
        </w:numPr>
        <w:rPr>
          <w:lang w:val="en-IN"/>
        </w:rPr>
      </w:pPr>
      <w:r w:rsidRPr="007364A4">
        <w:rPr>
          <w:lang w:val="en-IN"/>
        </w:rPr>
        <w:t>Using charting libraries like Chart.js</w:t>
      </w:r>
    </w:p>
    <w:p w14:paraId="0A3A7FBC" w14:textId="77777777" w:rsidR="007364A4" w:rsidRPr="007364A4" w:rsidRDefault="007364A4" w:rsidP="007364A4">
      <w:pPr>
        <w:numPr>
          <w:ilvl w:val="0"/>
          <w:numId w:val="35"/>
        </w:numPr>
        <w:rPr>
          <w:lang w:val="en-IN"/>
        </w:rPr>
      </w:pPr>
      <w:r w:rsidRPr="007364A4">
        <w:rPr>
          <w:lang w:val="en-IN"/>
        </w:rPr>
        <w:t>Predictive analytics implementation</w:t>
      </w:r>
    </w:p>
    <w:p w14:paraId="01431044" w14:textId="77777777" w:rsidR="007364A4" w:rsidRPr="007364A4" w:rsidRDefault="007364A4" w:rsidP="007364A4">
      <w:pPr>
        <w:rPr>
          <w:lang w:val="en-IN"/>
        </w:rPr>
      </w:pPr>
      <w:r w:rsidRPr="007364A4">
        <w:rPr>
          <w:bCs/>
          <w:lang w:val="en-IN"/>
        </w:rPr>
        <w:t>39-41. Mobile Responsiveness</w:t>
      </w:r>
    </w:p>
    <w:p w14:paraId="04D3A054" w14:textId="77777777" w:rsidR="007364A4" w:rsidRPr="007364A4" w:rsidRDefault="007364A4" w:rsidP="007364A4">
      <w:pPr>
        <w:numPr>
          <w:ilvl w:val="0"/>
          <w:numId w:val="36"/>
        </w:numPr>
        <w:rPr>
          <w:lang w:val="en-IN"/>
        </w:rPr>
      </w:pPr>
      <w:r w:rsidRPr="007364A4">
        <w:rPr>
          <w:lang w:val="en-IN"/>
        </w:rPr>
        <w:t>Adaptive design techniques</w:t>
      </w:r>
    </w:p>
    <w:p w14:paraId="45BA5CA8" w14:textId="77777777" w:rsidR="007364A4" w:rsidRPr="007364A4" w:rsidRDefault="007364A4" w:rsidP="007364A4">
      <w:pPr>
        <w:numPr>
          <w:ilvl w:val="0"/>
          <w:numId w:val="36"/>
        </w:numPr>
        <w:rPr>
          <w:lang w:val="en-IN"/>
        </w:rPr>
      </w:pPr>
      <w:r w:rsidRPr="007364A4">
        <w:rPr>
          <w:lang w:val="en-IN"/>
        </w:rPr>
        <w:t>Mobile-first development approach</w:t>
      </w:r>
    </w:p>
    <w:p w14:paraId="19816977" w14:textId="77777777" w:rsidR="007364A4" w:rsidRPr="007364A4" w:rsidRDefault="007364A4" w:rsidP="007364A4">
      <w:pPr>
        <w:numPr>
          <w:ilvl w:val="0"/>
          <w:numId w:val="36"/>
        </w:numPr>
        <w:rPr>
          <w:lang w:val="en-IN"/>
        </w:rPr>
      </w:pPr>
      <w:r w:rsidRPr="007364A4">
        <w:rPr>
          <w:lang w:val="en-IN"/>
        </w:rPr>
        <w:t>Testing on different screen sizes</w:t>
      </w:r>
    </w:p>
    <w:p w14:paraId="14B7B8F3" w14:textId="77777777" w:rsidR="007364A4" w:rsidRPr="007364A4" w:rsidRDefault="007364A4" w:rsidP="007364A4">
      <w:pPr>
        <w:rPr>
          <w:lang w:val="en-IN"/>
        </w:rPr>
      </w:pPr>
      <w:r w:rsidRPr="007364A4">
        <w:rPr>
          <w:bCs/>
          <w:lang w:val="en-IN"/>
        </w:rPr>
        <w:t>42. Integration with Third-Party Services</w:t>
      </w:r>
    </w:p>
    <w:p w14:paraId="673EF706" w14:textId="77777777" w:rsidR="007364A4" w:rsidRPr="007364A4" w:rsidRDefault="007364A4" w:rsidP="007364A4">
      <w:pPr>
        <w:numPr>
          <w:ilvl w:val="0"/>
          <w:numId w:val="37"/>
        </w:numPr>
        <w:rPr>
          <w:lang w:val="en-IN"/>
        </w:rPr>
      </w:pPr>
      <w:r w:rsidRPr="007364A4">
        <w:rPr>
          <w:lang w:val="en-IN"/>
        </w:rPr>
        <w:t>Payment gateways for course fees</w:t>
      </w:r>
    </w:p>
    <w:p w14:paraId="75979C95" w14:textId="77777777" w:rsidR="007364A4" w:rsidRPr="007364A4" w:rsidRDefault="007364A4" w:rsidP="007364A4">
      <w:pPr>
        <w:numPr>
          <w:ilvl w:val="0"/>
          <w:numId w:val="37"/>
        </w:numPr>
        <w:rPr>
          <w:lang w:val="en-IN"/>
        </w:rPr>
      </w:pPr>
      <w:r w:rsidRPr="007364A4">
        <w:rPr>
          <w:lang w:val="en-IN"/>
        </w:rPr>
        <w:t>LMS integration</w:t>
      </w:r>
    </w:p>
    <w:p w14:paraId="545F068D" w14:textId="77777777" w:rsidR="007364A4" w:rsidRPr="007364A4" w:rsidRDefault="007364A4" w:rsidP="007364A4">
      <w:pPr>
        <w:numPr>
          <w:ilvl w:val="0"/>
          <w:numId w:val="37"/>
        </w:numPr>
        <w:rPr>
          <w:lang w:val="en-IN"/>
        </w:rPr>
      </w:pPr>
      <w:r w:rsidRPr="007364A4">
        <w:rPr>
          <w:lang w:val="en-IN"/>
        </w:rPr>
        <w:t>External API usage</w:t>
      </w:r>
    </w:p>
    <w:p w14:paraId="5C8B23F7" w14:textId="77777777" w:rsidR="007364A4" w:rsidRPr="007364A4" w:rsidRDefault="007364A4" w:rsidP="007364A4">
      <w:pPr>
        <w:rPr>
          <w:lang w:val="en-IN"/>
        </w:rPr>
      </w:pPr>
      <w:r w:rsidRPr="007364A4">
        <w:rPr>
          <w:bCs/>
          <w:lang w:val="en-IN"/>
        </w:rPr>
        <w:t>43-45. Documentation &amp; Developer Guidelines</w:t>
      </w:r>
    </w:p>
    <w:p w14:paraId="60EFA547" w14:textId="77777777" w:rsidR="007364A4" w:rsidRPr="007364A4" w:rsidRDefault="007364A4" w:rsidP="007364A4">
      <w:pPr>
        <w:numPr>
          <w:ilvl w:val="0"/>
          <w:numId w:val="38"/>
        </w:numPr>
        <w:rPr>
          <w:lang w:val="en-IN"/>
        </w:rPr>
      </w:pPr>
      <w:r w:rsidRPr="007364A4">
        <w:rPr>
          <w:lang w:val="en-IN"/>
        </w:rPr>
        <w:t>Writing effective documentation</w:t>
      </w:r>
    </w:p>
    <w:p w14:paraId="64A479DF" w14:textId="77777777" w:rsidR="007364A4" w:rsidRPr="007364A4" w:rsidRDefault="007364A4" w:rsidP="007364A4">
      <w:pPr>
        <w:numPr>
          <w:ilvl w:val="0"/>
          <w:numId w:val="38"/>
        </w:numPr>
        <w:rPr>
          <w:lang w:val="en-IN"/>
        </w:rPr>
      </w:pPr>
      <w:r w:rsidRPr="007364A4">
        <w:rPr>
          <w:lang w:val="en-IN"/>
        </w:rPr>
        <w:t>Code commenting best practices</w:t>
      </w:r>
    </w:p>
    <w:p w14:paraId="14E43B21" w14:textId="77777777" w:rsidR="007364A4" w:rsidRPr="007364A4" w:rsidRDefault="007364A4" w:rsidP="007364A4">
      <w:pPr>
        <w:numPr>
          <w:ilvl w:val="0"/>
          <w:numId w:val="38"/>
        </w:numPr>
        <w:rPr>
          <w:lang w:val="en-IN"/>
        </w:rPr>
      </w:pPr>
      <w:r w:rsidRPr="007364A4">
        <w:rPr>
          <w:lang w:val="en-IN"/>
        </w:rPr>
        <w:t>Maintaining API documentation</w:t>
      </w:r>
    </w:p>
    <w:p w14:paraId="12BD0FAC" w14:textId="77777777" w:rsidR="007364A4" w:rsidRPr="007364A4" w:rsidRDefault="007364A4" w:rsidP="007364A4">
      <w:pPr>
        <w:rPr>
          <w:lang w:val="en-IN"/>
        </w:rPr>
      </w:pPr>
      <w:r w:rsidRPr="007364A4">
        <w:rPr>
          <w:bCs/>
          <w:lang w:val="en-IN"/>
        </w:rPr>
        <w:t>46-50. Project Management</w:t>
      </w:r>
    </w:p>
    <w:p w14:paraId="7A0EF32D" w14:textId="77777777" w:rsidR="007364A4" w:rsidRPr="007364A4" w:rsidRDefault="007364A4" w:rsidP="007364A4">
      <w:pPr>
        <w:numPr>
          <w:ilvl w:val="0"/>
          <w:numId w:val="39"/>
        </w:numPr>
        <w:rPr>
          <w:lang w:val="en-IN"/>
        </w:rPr>
      </w:pPr>
      <w:r w:rsidRPr="007364A4">
        <w:rPr>
          <w:lang w:val="en-IN"/>
        </w:rPr>
        <w:t>Agile vs. Waterfall methodologies</w:t>
      </w:r>
    </w:p>
    <w:p w14:paraId="2A94004E" w14:textId="77777777" w:rsidR="007364A4" w:rsidRPr="007364A4" w:rsidRDefault="007364A4" w:rsidP="007364A4">
      <w:pPr>
        <w:numPr>
          <w:ilvl w:val="0"/>
          <w:numId w:val="39"/>
        </w:numPr>
        <w:rPr>
          <w:lang w:val="en-IN"/>
        </w:rPr>
      </w:pPr>
      <w:r w:rsidRPr="007364A4">
        <w:rPr>
          <w:lang w:val="en-IN"/>
        </w:rPr>
        <w:t>Sprint planning and retrospectives</w:t>
      </w:r>
    </w:p>
    <w:p w14:paraId="0ADC8D07" w14:textId="77777777" w:rsidR="007364A4" w:rsidRPr="007364A4" w:rsidRDefault="007364A4" w:rsidP="007364A4">
      <w:pPr>
        <w:numPr>
          <w:ilvl w:val="0"/>
          <w:numId w:val="39"/>
        </w:numPr>
        <w:rPr>
          <w:lang w:val="en-IN"/>
        </w:rPr>
      </w:pPr>
      <w:r w:rsidRPr="007364A4">
        <w:rPr>
          <w:lang w:val="en-IN"/>
        </w:rPr>
        <w:t>Team collaboration tools</w:t>
      </w:r>
    </w:p>
    <w:p w14:paraId="4A1AED1B" w14:textId="77777777" w:rsidR="007364A4" w:rsidRPr="007364A4" w:rsidRDefault="007364A4" w:rsidP="007364A4">
      <w:pPr>
        <w:rPr>
          <w:lang w:val="en-IN"/>
        </w:rPr>
      </w:pPr>
      <w:r w:rsidRPr="007364A4">
        <w:rPr>
          <w:bCs/>
          <w:lang w:val="en-IN"/>
        </w:rPr>
        <w:lastRenderedPageBreak/>
        <w:t>51-56. Lessons Learned &amp; Feedback</w:t>
      </w:r>
    </w:p>
    <w:p w14:paraId="0606FB0E" w14:textId="77777777" w:rsidR="007364A4" w:rsidRPr="007364A4" w:rsidRDefault="007364A4" w:rsidP="007364A4">
      <w:pPr>
        <w:numPr>
          <w:ilvl w:val="0"/>
          <w:numId w:val="40"/>
        </w:numPr>
        <w:rPr>
          <w:lang w:val="en-IN"/>
        </w:rPr>
      </w:pPr>
      <w:r w:rsidRPr="007364A4">
        <w:rPr>
          <w:lang w:val="en-IN"/>
        </w:rPr>
        <w:t>Challenges faced during development</w:t>
      </w:r>
    </w:p>
    <w:p w14:paraId="54D9FE2F" w14:textId="77777777" w:rsidR="007364A4" w:rsidRPr="007364A4" w:rsidRDefault="007364A4" w:rsidP="007364A4">
      <w:pPr>
        <w:numPr>
          <w:ilvl w:val="0"/>
          <w:numId w:val="40"/>
        </w:numPr>
        <w:rPr>
          <w:lang w:val="en-IN"/>
        </w:rPr>
      </w:pPr>
      <w:r w:rsidRPr="007364A4">
        <w:rPr>
          <w:lang w:val="en-IN"/>
        </w:rPr>
        <w:t>User feedback incorporation</w:t>
      </w:r>
    </w:p>
    <w:p w14:paraId="49F93075" w14:textId="77777777" w:rsidR="007364A4" w:rsidRPr="007364A4" w:rsidRDefault="007364A4" w:rsidP="007364A4">
      <w:pPr>
        <w:numPr>
          <w:ilvl w:val="0"/>
          <w:numId w:val="40"/>
        </w:numPr>
        <w:rPr>
          <w:lang w:val="en-IN"/>
        </w:rPr>
      </w:pPr>
      <w:r w:rsidRPr="007364A4">
        <w:rPr>
          <w:lang w:val="en-IN"/>
        </w:rPr>
        <w:t>Case studies of similar projects</w:t>
      </w:r>
    </w:p>
    <w:p w14:paraId="77C4DB1B" w14:textId="77777777" w:rsidR="007364A4" w:rsidRPr="007364A4" w:rsidRDefault="007364A4" w:rsidP="007364A4">
      <w:pPr>
        <w:rPr>
          <w:lang w:val="en-IN"/>
        </w:rPr>
      </w:pPr>
      <w:r w:rsidRPr="007364A4">
        <w:rPr>
          <w:bCs/>
          <w:lang w:val="en-IN"/>
        </w:rPr>
        <w:t>57-60. Code Quality &amp; Refactoring</w:t>
      </w:r>
    </w:p>
    <w:p w14:paraId="56169C82" w14:textId="77777777" w:rsidR="007364A4" w:rsidRPr="007364A4" w:rsidRDefault="007364A4" w:rsidP="007364A4">
      <w:pPr>
        <w:numPr>
          <w:ilvl w:val="0"/>
          <w:numId w:val="41"/>
        </w:numPr>
        <w:rPr>
          <w:lang w:val="en-IN"/>
        </w:rPr>
      </w:pPr>
      <w:r w:rsidRPr="007364A4">
        <w:rPr>
          <w:lang w:val="en-IN"/>
        </w:rPr>
        <w:t>Managing technical debt</w:t>
      </w:r>
    </w:p>
    <w:p w14:paraId="3C7F1140" w14:textId="77777777" w:rsidR="007364A4" w:rsidRPr="007364A4" w:rsidRDefault="007364A4" w:rsidP="007364A4">
      <w:pPr>
        <w:numPr>
          <w:ilvl w:val="0"/>
          <w:numId w:val="41"/>
        </w:numPr>
        <w:rPr>
          <w:lang w:val="en-IN"/>
        </w:rPr>
      </w:pPr>
      <w:r w:rsidRPr="007364A4">
        <w:rPr>
          <w:lang w:val="en-IN"/>
        </w:rPr>
        <w:t>Modular architecture benefits</w:t>
      </w:r>
    </w:p>
    <w:p w14:paraId="71C59EE9" w14:textId="77777777" w:rsidR="007364A4" w:rsidRPr="007364A4" w:rsidRDefault="007364A4" w:rsidP="007364A4">
      <w:pPr>
        <w:numPr>
          <w:ilvl w:val="0"/>
          <w:numId w:val="41"/>
        </w:numPr>
        <w:rPr>
          <w:lang w:val="en-IN"/>
        </w:rPr>
      </w:pPr>
      <w:r w:rsidRPr="007364A4">
        <w:rPr>
          <w:lang w:val="en-IN"/>
        </w:rPr>
        <w:t>Code review best practices</w:t>
      </w:r>
    </w:p>
    <w:p w14:paraId="456E489B" w14:textId="77777777" w:rsidR="007364A4" w:rsidRPr="007364A4" w:rsidRDefault="007364A4" w:rsidP="007364A4">
      <w:pPr>
        <w:rPr>
          <w:lang w:val="en-IN"/>
        </w:rPr>
      </w:pPr>
      <w:r w:rsidRPr="007364A4">
        <w:rPr>
          <w:bCs/>
          <w:lang w:val="en-IN"/>
        </w:rPr>
        <w:t>61-65. Git Workflow &amp; Deployment Checklist</w:t>
      </w:r>
    </w:p>
    <w:p w14:paraId="32E434CE" w14:textId="77777777" w:rsidR="007364A4" w:rsidRPr="007364A4" w:rsidRDefault="007364A4" w:rsidP="007364A4">
      <w:pPr>
        <w:numPr>
          <w:ilvl w:val="0"/>
          <w:numId w:val="42"/>
        </w:numPr>
        <w:rPr>
          <w:lang w:val="en-IN"/>
        </w:rPr>
      </w:pPr>
      <w:r w:rsidRPr="007364A4">
        <w:rPr>
          <w:lang w:val="en-IN"/>
        </w:rPr>
        <w:t>Branching strategies</w:t>
      </w:r>
    </w:p>
    <w:p w14:paraId="77CA9C26" w14:textId="77777777" w:rsidR="007364A4" w:rsidRPr="007364A4" w:rsidRDefault="007364A4" w:rsidP="007364A4">
      <w:pPr>
        <w:numPr>
          <w:ilvl w:val="0"/>
          <w:numId w:val="42"/>
        </w:numPr>
        <w:rPr>
          <w:lang w:val="en-IN"/>
        </w:rPr>
      </w:pPr>
      <w:r w:rsidRPr="007364A4">
        <w:rPr>
          <w:lang w:val="en-IN"/>
        </w:rPr>
        <w:t>CI/CD integration with Git</w:t>
      </w:r>
    </w:p>
    <w:p w14:paraId="32D54B6D" w14:textId="77777777" w:rsidR="007364A4" w:rsidRPr="007364A4" w:rsidRDefault="007364A4" w:rsidP="007364A4">
      <w:pPr>
        <w:numPr>
          <w:ilvl w:val="0"/>
          <w:numId w:val="42"/>
        </w:numPr>
        <w:rPr>
          <w:lang w:val="en-IN"/>
        </w:rPr>
      </w:pPr>
      <w:r w:rsidRPr="007364A4">
        <w:rPr>
          <w:lang w:val="en-IN"/>
        </w:rPr>
        <w:t>Pre-deployment checks</w:t>
      </w:r>
    </w:p>
    <w:p w14:paraId="3BBB648C" w14:textId="77777777" w:rsidR="007364A4" w:rsidRPr="007364A4" w:rsidRDefault="007364A4" w:rsidP="007364A4">
      <w:pPr>
        <w:rPr>
          <w:lang w:val="en-IN"/>
        </w:rPr>
      </w:pPr>
      <w:r w:rsidRPr="007364A4">
        <w:rPr>
          <w:bCs/>
          <w:lang w:val="en-IN"/>
        </w:rPr>
        <w:t>66-70. Performance &amp; Security Enhancements</w:t>
      </w:r>
    </w:p>
    <w:p w14:paraId="1F0D216F" w14:textId="77777777" w:rsidR="007364A4" w:rsidRPr="007364A4" w:rsidRDefault="007364A4" w:rsidP="007364A4">
      <w:pPr>
        <w:numPr>
          <w:ilvl w:val="0"/>
          <w:numId w:val="43"/>
        </w:numPr>
        <w:rPr>
          <w:lang w:val="en-IN"/>
        </w:rPr>
      </w:pPr>
      <w:r w:rsidRPr="007364A4">
        <w:rPr>
          <w:lang w:val="en-IN"/>
        </w:rPr>
        <w:t>API rate limiting strategies</w:t>
      </w:r>
    </w:p>
    <w:p w14:paraId="55C8593E" w14:textId="77777777" w:rsidR="007364A4" w:rsidRPr="007364A4" w:rsidRDefault="007364A4" w:rsidP="007364A4">
      <w:pPr>
        <w:numPr>
          <w:ilvl w:val="0"/>
          <w:numId w:val="43"/>
        </w:numPr>
        <w:rPr>
          <w:lang w:val="en-IN"/>
        </w:rPr>
      </w:pPr>
      <w:r w:rsidRPr="007364A4">
        <w:rPr>
          <w:lang w:val="en-IN"/>
        </w:rPr>
        <w:t>Caching mechanisms for optimization</w:t>
      </w:r>
    </w:p>
    <w:p w14:paraId="02148907" w14:textId="77777777" w:rsidR="007364A4" w:rsidRPr="007364A4" w:rsidRDefault="007364A4" w:rsidP="007364A4">
      <w:pPr>
        <w:numPr>
          <w:ilvl w:val="0"/>
          <w:numId w:val="43"/>
        </w:numPr>
        <w:rPr>
          <w:lang w:val="en-IN"/>
        </w:rPr>
      </w:pPr>
      <w:r w:rsidRPr="007364A4">
        <w:rPr>
          <w:lang w:val="en-IN"/>
        </w:rPr>
        <w:t>SEO improvements</w:t>
      </w:r>
    </w:p>
    <w:p w14:paraId="68D97B6D" w14:textId="77777777" w:rsidR="007364A4" w:rsidRPr="007364A4" w:rsidRDefault="007364A4" w:rsidP="007364A4">
      <w:pPr>
        <w:rPr>
          <w:lang w:val="en-IN"/>
        </w:rPr>
      </w:pPr>
      <w:r w:rsidRPr="007364A4">
        <w:rPr>
          <w:bCs/>
          <w:lang w:val="en-IN"/>
        </w:rPr>
        <w:t>71-75. Server-Side Rendering &amp; Load Testing</w:t>
      </w:r>
    </w:p>
    <w:p w14:paraId="7A60F30B" w14:textId="77777777" w:rsidR="007364A4" w:rsidRPr="007364A4" w:rsidRDefault="007364A4" w:rsidP="007364A4">
      <w:pPr>
        <w:numPr>
          <w:ilvl w:val="0"/>
          <w:numId w:val="44"/>
        </w:numPr>
        <w:rPr>
          <w:lang w:val="en-IN"/>
        </w:rPr>
      </w:pPr>
      <w:r w:rsidRPr="007364A4">
        <w:rPr>
          <w:lang w:val="en-IN"/>
        </w:rPr>
        <w:t>SSR vs. SSG comparison</w:t>
      </w:r>
    </w:p>
    <w:p w14:paraId="7458D3CB" w14:textId="77777777" w:rsidR="007364A4" w:rsidRPr="007364A4" w:rsidRDefault="007364A4" w:rsidP="007364A4">
      <w:pPr>
        <w:numPr>
          <w:ilvl w:val="0"/>
          <w:numId w:val="44"/>
        </w:numPr>
        <w:rPr>
          <w:lang w:val="en-IN"/>
        </w:rPr>
      </w:pPr>
      <w:r w:rsidRPr="007364A4">
        <w:rPr>
          <w:lang w:val="en-IN"/>
        </w:rPr>
        <w:t>Stress testing methodologies</w:t>
      </w:r>
    </w:p>
    <w:p w14:paraId="0EC21B0B" w14:textId="77777777" w:rsidR="007364A4" w:rsidRPr="007364A4" w:rsidRDefault="007364A4" w:rsidP="007364A4">
      <w:pPr>
        <w:numPr>
          <w:ilvl w:val="0"/>
          <w:numId w:val="44"/>
        </w:numPr>
        <w:rPr>
          <w:lang w:val="en-IN"/>
        </w:rPr>
      </w:pPr>
      <w:r w:rsidRPr="007364A4">
        <w:rPr>
          <w:lang w:val="en-IN"/>
        </w:rPr>
        <w:t>Middleware usage for optimization</w:t>
      </w:r>
    </w:p>
    <w:p w14:paraId="4794380F" w14:textId="77777777" w:rsidR="007364A4" w:rsidRPr="007364A4" w:rsidRDefault="007364A4" w:rsidP="007364A4">
      <w:pPr>
        <w:rPr>
          <w:lang w:val="en-IN"/>
        </w:rPr>
      </w:pPr>
      <w:r w:rsidRPr="007364A4">
        <w:rPr>
          <w:bCs/>
          <w:lang w:val="en-IN"/>
        </w:rPr>
        <w:t>76-80. Authentication &amp; Disaster Recovery</w:t>
      </w:r>
    </w:p>
    <w:p w14:paraId="1C3760BB" w14:textId="77777777" w:rsidR="007364A4" w:rsidRPr="007364A4" w:rsidRDefault="007364A4" w:rsidP="007364A4">
      <w:pPr>
        <w:numPr>
          <w:ilvl w:val="0"/>
          <w:numId w:val="45"/>
        </w:numPr>
        <w:rPr>
          <w:lang w:val="en-IN"/>
        </w:rPr>
      </w:pPr>
      <w:r w:rsidRPr="007364A4">
        <w:rPr>
          <w:lang w:val="en-IN"/>
        </w:rPr>
        <w:t>Session management techniques</w:t>
      </w:r>
    </w:p>
    <w:p w14:paraId="1386B224" w14:textId="77777777" w:rsidR="007364A4" w:rsidRPr="007364A4" w:rsidRDefault="007364A4" w:rsidP="007364A4">
      <w:pPr>
        <w:numPr>
          <w:ilvl w:val="0"/>
          <w:numId w:val="45"/>
        </w:numPr>
        <w:rPr>
          <w:lang w:val="en-IN"/>
        </w:rPr>
      </w:pPr>
      <w:r w:rsidRPr="007364A4">
        <w:rPr>
          <w:lang w:val="en-IN"/>
        </w:rPr>
        <w:t>Data backup strategies</w:t>
      </w:r>
    </w:p>
    <w:p w14:paraId="316CB824" w14:textId="77777777" w:rsidR="007364A4" w:rsidRPr="007364A4" w:rsidRDefault="007364A4" w:rsidP="007364A4">
      <w:pPr>
        <w:numPr>
          <w:ilvl w:val="0"/>
          <w:numId w:val="45"/>
        </w:numPr>
        <w:rPr>
          <w:lang w:val="en-IN"/>
        </w:rPr>
      </w:pPr>
      <w:r w:rsidRPr="007364A4">
        <w:rPr>
          <w:lang w:val="en-IN"/>
        </w:rPr>
        <w:t>Handling user role upgrades</w:t>
      </w:r>
    </w:p>
    <w:p w14:paraId="32E1053C" w14:textId="77777777" w:rsidR="007364A4" w:rsidRPr="007364A4" w:rsidRDefault="007364A4" w:rsidP="007364A4">
      <w:pPr>
        <w:rPr>
          <w:lang w:val="en-IN"/>
        </w:rPr>
      </w:pPr>
      <w:r w:rsidRPr="007364A4">
        <w:rPr>
          <w:bCs/>
          <w:lang w:val="en-IN"/>
        </w:rPr>
        <w:t>81-85. Advanced React Features</w:t>
      </w:r>
    </w:p>
    <w:p w14:paraId="7D92A58F" w14:textId="77777777" w:rsidR="007364A4" w:rsidRPr="007364A4" w:rsidRDefault="007364A4" w:rsidP="007364A4">
      <w:pPr>
        <w:numPr>
          <w:ilvl w:val="0"/>
          <w:numId w:val="46"/>
        </w:numPr>
        <w:rPr>
          <w:lang w:val="en-IN"/>
        </w:rPr>
      </w:pPr>
      <w:r w:rsidRPr="007364A4">
        <w:rPr>
          <w:lang w:val="en-IN"/>
        </w:rPr>
        <w:t>Custom hooks for optimization</w:t>
      </w:r>
    </w:p>
    <w:p w14:paraId="7DE66C30" w14:textId="77777777" w:rsidR="007364A4" w:rsidRPr="007364A4" w:rsidRDefault="007364A4" w:rsidP="007364A4">
      <w:pPr>
        <w:numPr>
          <w:ilvl w:val="0"/>
          <w:numId w:val="46"/>
        </w:numPr>
        <w:rPr>
          <w:lang w:val="en-IN"/>
        </w:rPr>
      </w:pPr>
      <w:r w:rsidRPr="007364A4">
        <w:rPr>
          <w:lang w:val="en-IN"/>
        </w:rPr>
        <w:t>Higher-order components for protection</w:t>
      </w:r>
    </w:p>
    <w:p w14:paraId="0BD1566A" w14:textId="77777777" w:rsidR="007364A4" w:rsidRPr="007364A4" w:rsidRDefault="007364A4" w:rsidP="007364A4">
      <w:pPr>
        <w:numPr>
          <w:ilvl w:val="0"/>
          <w:numId w:val="46"/>
        </w:numPr>
        <w:rPr>
          <w:lang w:val="en-IN"/>
        </w:rPr>
      </w:pPr>
      <w:r w:rsidRPr="007364A4">
        <w:rPr>
          <w:lang w:val="en-IN"/>
        </w:rPr>
        <w:t>Dynamic routing strategies</w:t>
      </w:r>
    </w:p>
    <w:p w14:paraId="78ECE66A" w14:textId="77777777" w:rsidR="007364A4" w:rsidRPr="007364A4" w:rsidRDefault="007364A4" w:rsidP="007364A4">
      <w:pPr>
        <w:rPr>
          <w:lang w:val="en-IN"/>
        </w:rPr>
      </w:pPr>
      <w:r w:rsidRPr="007364A4">
        <w:rPr>
          <w:bCs/>
          <w:lang w:val="en-IN"/>
        </w:rPr>
        <w:t>86-90. Form Handling &amp; File Uploads</w:t>
      </w:r>
    </w:p>
    <w:p w14:paraId="33505C68" w14:textId="77777777" w:rsidR="007364A4" w:rsidRPr="007364A4" w:rsidRDefault="007364A4" w:rsidP="007364A4">
      <w:pPr>
        <w:numPr>
          <w:ilvl w:val="0"/>
          <w:numId w:val="47"/>
        </w:numPr>
        <w:rPr>
          <w:lang w:val="en-IN"/>
        </w:rPr>
      </w:pPr>
      <w:r w:rsidRPr="007364A4">
        <w:rPr>
          <w:lang w:val="en-IN"/>
        </w:rPr>
        <w:t>Managing complex forms efficiently</w:t>
      </w:r>
    </w:p>
    <w:p w14:paraId="2CF5CAD6" w14:textId="77777777" w:rsidR="007364A4" w:rsidRPr="007364A4" w:rsidRDefault="007364A4" w:rsidP="007364A4">
      <w:pPr>
        <w:numPr>
          <w:ilvl w:val="0"/>
          <w:numId w:val="47"/>
        </w:numPr>
        <w:rPr>
          <w:lang w:val="en-IN"/>
        </w:rPr>
      </w:pPr>
      <w:r w:rsidRPr="007364A4">
        <w:rPr>
          <w:lang w:val="en-IN"/>
        </w:rPr>
        <w:t>Secure file upload techniques</w:t>
      </w:r>
    </w:p>
    <w:p w14:paraId="6C735166" w14:textId="77777777" w:rsidR="007364A4" w:rsidRPr="007364A4" w:rsidRDefault="007364A4" w:rsidP="007364A4">
      <w:pPr>
        <w:numPr>
          <w:ilvl w:val="0"/>
          <w:numId w:val="47"/>
        </w:numPr>
        <w:rPr>
          <w:lang w:val="en-IN"/>
        </w:rPr>
      </w:pPr>
      <w:r w:rsidRPr="007364A4">
        <w:rPr>
          <w:lang w:val="en-IN"/>
        </w:rPr>
        <w:t>Assignment submission workflows</w:t>
      </w:r>
    </w:p>
    <w:p w14:paraId="1F06B835" w14:textId="77777777" w:rsidR="007364A4" w:rsidRPr="007364A4" w:rsidRDefault="007364A4" w:rsidP="007364A4">
      <w:pPr>
        <w:rPr>
          <w:lang w:val="en-IN"/>
        </w:rPr>
      </w:pPr>
      <w:r w:rsidRPr="007364A4">
        <w:rPr>
          <w:bCs/>
          <w:lang w:val="en-IN"/>
        </w:rPr>
        <w:t>91-95. Database Optimization &amp; DevOps</w:t>
      </w:r>
    </w:p>
    <w:p w14:paraId="5FD5905C" w14:textId="77777777" w:rsidR="007364A4" w:rsidRPr="007364A4" w:rsidRDefault="007364A4" w:rsidP="007364A4">
      <w:pPr>
        <w:numPr>
          <w:ilvl w:val="0"/>
          <w:numId w:val="48"/>
        </w:numPr>
        <w:rPr>
          <w:lang w:val="en-IN"/>
        </w:rPr>
      </w:pPr>
      <w:r w:rsidRPr="007364A4">
        <w:rPr>
          <w:lang w:val="en-IN"/>
        </w:rPr>
        <w:lastRenderedPageBreak/>
        <w:t>Indexing strategies for MongoDB</w:t>
      </w:r>
    </w:p>
    <w:p w14:paraId="1F1001B9" w14:textId="77777777" w:rsidR="007364A4" w:rsidRPr="007364A4" w:rsidRDefault="007364A4" w:rsidP="007364A4">
      <w:pPr>
        <w:numPr>
          <w:ilvl w:val="0"/>
          <w:numId w:val="48"/>
        </w:numPr>
        <w:rPr>
          <w:lang w:val="en-IN"/>
        </w:rPr>
      </w:pPr>
      <w:r w:rsidRPr="007364A4">
        <w:rPr>
          <w:lang w:val="en-IN"/>
        </w:rPr>
        <w:t>Aggregation pipelines for analytics</w:t>
      </w:r>
    </w:p>
    <w:p w14:paraId="441EEA0D" w14:textId="77777777" w:rsidR="007364A4" w:rsidRPr="007364A4" w:rsidRDefault="007364A4" w:rsidP="007364A4">
      <w:pPr>
        <w:numPr>
          <w:ilvl w:val="0"/>
          <w:numId w:val="48"/>
        </w:numPr>
        <w:rPr>
          <w:lang w:val="en-IN"/>
        </w:rPr>
      </w:pPr>
      <w:r w:rsidRPr="007364A4">
        <w:rPr>
          <w:lang w:val="en-IN"/>
        </w:rPr>
        <w:t>DevOps best practices</w:t>
      </w:r>
    </w:p>
    <w:p w14:paraId="7105D860" w14:textId="77777777" w:rsidR="007364A4" w:rsidRPr="007364A4" w:rsidRDefault="007364A4" w:rsidP="007364A4">
      <w:pPr>
        <w:rPr>
          <w:lang w:val="en-IN"/>
        </w:rPr>
      </w:pPr>
      <w:r w:rsidRPr="007364A4">
        <w:rPr>
          <w:bCs/>
          <w:lang w:val="en-IN"/>
        </w:rPr>
        <w:t>96-100. Compliance &amp; Scalability</w:t>
      </w:r>
    </w:p>
    <w:p w14:paraId="084ACB0C" w14:textId="77777777" w:rsidR="007364A4" w:rsidRPr="007364A4" w:rsidRDefault="007364A4" w:rsidP="007364A4">
      <w:pPr>
        <w:numPr>
          <w:ilvl w:val="0"/>
          <w:numId w:val="49"/>
        </w:numPr>
        <w:rPr>
          <w:lang w:val="en-IN"/>
        </w:rPr>
      </w:pPr>
      <w:r w:rsidRPr="007364A4">
        <w:rPr>
          <w:lang w:val="en-IN"/>
        </w:rPr>
        <w:t>GDPR compliance strategies</w:t>
      </w:r>
    </w:p>
    <w:p w14:paraId="385C3BB0" w14:textId="77777777" w:rsidR="007364A4" w:rsidRPr="007364A4" w:rsidRDefault="007364A4" w:rsidP="007364A4">
      <w:pPr>
        <w:numPr>
          <w:ilvl w:val="0"/>
          <w:numId w:val="49"/>
        </w:numPr>
        <w:rPr>
          <w:lang w:val="en-IN"/>
        </w:rPr>
      </w:pPr>
      <w:r w:rsidRPr="007364A4">
        <w:rPr>
          <w:lang w:val="en-IN"/>
        </w:rPr>
        <w:t>Code linting and formatting</w:t>
      </w:r>
    </w:p>
    <w:p w14:paraId="456AAED9" w14:textId="77777777" w:rsidR="007364A4" w:rsidRPr="007364A4" w:rsidRDefault="007364A4" w:rsidP="007364A4">
      <w:pPr>
        <w:numPr>
          <w:ilvl w:val="0"/>
          <w:numId w:val="49"/>
        </w:numPr>
        <w:rPr>
          <w:lang w:val="en-IN"/>
        </w:rPr>
      </w:pPr>
      <w:r w:rsidRPr="007364A4">
        <w:rPr>
          <w:lang w:val="en-IN"/>
        </w:rPr>
        <w:t>Future scalability considerations</w:t>
      </w:r>
    </w:p>
    <w:p w14:paraId="28C2817E" w14:textId="77777777" w:rsidR="007364A4" w:rsidRPr="007364A4" w:rsidRDefault="007364A4" w:rsidP="007364A4">
      <w:pPr>
        <w:rPr>
          <w:bCs/>
          <w:lang w:val="en-IN"/>
        </w:rPr>
      </w:pPr>
      <w:r w:rsidRPr="007364A4">
        <w:rPr>
          <w:bCs/>
          <w:lang w:val="en-IN"/>
        </w:rPr>
        <w:t>1. Introduction</w:t>
      </w:r>
    </w:p>
    <w:p w14:paraId="48EE7D43" w14:textId="77777777" w:rsidR="007364A4" w:rsidRPr="007364A4" w:rsidRDefault="007364A4" w:rsidP="007364A4">
      <w:pPr>
        <w:rPr>
          <w:bCs/>
          <w:lang w:val="en-IN"/>
        </w:rPr>
      </w:pPr>
      <w:r w:rsidRPr="007364A4">
        <w:rPr>
          <w:bCs/>
          <w:lang w:val="en-IN"/>
        </w:rPr>
        <w:t>Background on Student Portals</w:t>
      </w:r>
    </w:p>
    <w:p w14:paraId="00485FEA" w14:textId="77777777" w:rsidR="007364A4" w:rsidRPr="007364A4" w:rsidRDefault="007364A4" w:rsidP="007364A4">
      <w:pPr>
        <w:rPr>
          <w:lang w:val="en-IN"/>
        </w:rPr>
      </w:pPr>
      <w:r w:rsidRPr="007364A4">
        <w:rPr>
          <w:lang w:val="en-IN"/>
        </w:rPr>
        <w:t>Student portals are centralized digital platforms designed to streamline and enhance the academic experience for students, faculty, and administrative staff. These portals serve as a hub for accessing essential academic resources, including course materials, grades, timetables, financial statements, and communication tools. By consolidating various services into a single interface, student portals aim to improve efficiency, reduce administrative burdens, and foster better engagement within educational institutions. The development of such portals is often driven by the need to adapt to the digital age and meet the evolving expectations of today's learners .</w:t>
      </w:r>
      <w:hyperlink r:id="rId14" w:history="1">
        <w:r w:rsidRPr="007364A4">
          <w:rPr>
            <w:rStyle w:val="Hyperlink"/>
            <w:lang w:val="en-IN"/>
          </w:rPr>
          <w:t>IJRPR</w:t>
        </w:r>
      </w:hyperlink>
    </w:p>
    <w:p w14:paraId="73944F0C" w14:textId="77777777" w:rsidR="007364A4" w:rsidRPr="007364A4" w:rsidRDefault="007364A4" w:rsidP="007364A4">
      <w:pPr>
        <w:rPr>
          <w:bCs/>
          <w:lang w:val="en-IN"/>
        </w:rPr>
      </w:pPr>
      <w:r w:rsidRPr="007364A4">
        <w:rPr>
          <w:bCs/>
          <w:lang w:val="en-IN"/>
        </w:rPr>
        <w:t>Objectives of the Project</w:t>
      </w:r>
    </w:p>
    <w:p w14:paraId="1BA984A9" w14:textId="77777777" w:rsidR="007364A4" w:rsidRPr="007364A4" w:rsidRDefault="007364A4" w:rsidP="007364A4">
      <w:pPr>
        <w:rPr>
          <w:lang w:val="en-IN"/>
        </w:rPr>
      </w:pPr>
      <w:r w:rsidRPr="007364A4">
        <w:rPr>
          <w:lang w:val="en-IN"/>
        </w:rPr>
        <w:t>The primary objectives of developing a student portal with integrated role-based access control (RBAC) include:</w:t>
      </w:r>
    </w:p>
    <w:p w14:paraId="51530EA7" w14:textId="77777777" w:rsidR="007364A4" w:rsidRPr="007364A4" w:rsidRDefault="007364A4" w:rsidP="007364A4">
      <w:pPr>
        <w:numPr>
          <w:ilvl w:val="0"/>
          <w:numId w:val="50"/>
        </w:numPr>
        <w:rPr>
          <w:lang w:val="en-IN"/>
        </w:rPr>
      </w:pPr>
      <w:r w:rsidRPr="007364A4">
        <w:rPr>
          <w:bCs/>
          <w:lang w:val="en-IN"/>
        </w:rPr>
        <w:t>Centralization of Information</w:t>
      </w:r>
      <w:r w:rsidRPr="007364A4">
        <w:rPr>
          <w:lang w:val="en-IN"/>
        </w:rPr>
        <w:t>: Providing a unified platform where students, faculty, and staff can access relevant academic and administrative information.</w:t>
      </w:r>
    </w:p>
    <w:p w14:paraId="7A65EC8A" w14:textId="77777777" w:rsidR="007364A4" w:rsidRPr="007364A4" w:rsidRDefault="007364A4" w:rsidP="007364A4">
      <w:pPr>
        <w:numPr>
          <w:ilvl w:val="0"/>
          <w:numId w:val="50"/>
        </w:numPr>
        <w:rPr>
          <w:lang w:val="en-IN"/>
        </w:rPr>
      </w:pPr>
      <w:r w:rsidRPr="007364A4">
        <w:rPr>
          <w:bCs/>
          <w:lang w:val="en-IN"/>
        </w:rPr>
        <w:t>Enhanced Security and Privacy</w:t>
      </w:r>
      <w:r w:rsidRPr="007364A4">
        <w:rPr>
          <w:lang w:val="en-IN"/>
        </w:rPr>
        <w:t xml:space="preserve">: Implementing RBAC to ensure that users can only access data pertinent to their roles, thereby protecting sensitive </w:t>
      </w:r>
      <w:proofErr w:type="spellStart"/>
      <w:r w:rsidRPr="007364A4">
        <w:rPr>
          <w:lang w:val="en-IN"/>
        </w:rPr>
        <w:t>information.</w:t>
      </w:r>
      <w:hyperlink r:id="rId15" w:history="1">
        <w:r w:rsidRPr="007364A4">
          <w:rPr>
            <w:rStyle w:val="Hyperlink"/>
            <w:lang w:val="en-IN"/>
          </w:rPr>
          <w:t>Oracle</w:t>
        </w:r>
        <w:proofErr w:type="spellEnd"/>
        <w:r w:rsidRPr="007364A4">
          <w:rPr>
            <w:rStyle w:val="Hyperlink"/>
            <w:lang w:val="en-IN"/>
          </w:rPr>
          <w:t xml:space="preserve"> Documentation+9Imperva+9LearningOS+9</w:t>
        </w:r>
      </w:hyperlink>
    </w:p>
    <w:p w14:paraId="33305C1A" w14:textId="77777777" w:rsidR="007364A4" w:rsidRPr="007364A4" w:rsidRDefault="007364A4" w:rsidP="007364A4">
      <w:pPr>
        <w:numPr>
          <w:ilvl w:val="0"/>
          <w:numId w:val="50"/>
        </w:numPr>
        <w:rPr>
          <w:lang w:val="en-IN"/>
        </w:rPr>
      </w:pPr>
      <w:r w:rsidRPr="007364A4">
        <w:rPr>
          <w:bCs/>
          <w:lang w:val="en-IN"/>
        </w:rPr>
        <w:t>Improved User Experience</w:t>
      </w:r>
      <w:r w:rsidRPr="007364A4">
        <w:rPr>
          <w:lang w:val="en-IN"/>
        </w:rPr>
        <w:t>: Designing an intuitive interface that caters to the specific needs of different user groups, ensuring ease of navigation and interaction.</w:t>
      </w:r>
    </w:p>
    <w:p w14:paraId="614A0F8F" w14:textId="77777777" w:rsidR="007364A4" w:rsidRPr="007364A4" w:rsidRDefault="007364A4" w:rsidP="007364A4">
      <w:pPr>
        <w:numPr>
          <w:ilvl w:val="0"/>
          <w:numId w:val="50"/>
        </w:numPr>
        <w:rPr>
          <w:lang w:val="en-IN"/>
        </w:rPr>
      </w:pPr>
      <w:r w:rsidRPr="007364A4">
        <w:rPr>
          <w:bCs/>
          <w:lang w:val="en-IN"/>
        </w:rPr>
        <w:t>Scalability and Flexibility</w:t>
      </w:r>
      <w:r w:rsidRPr="007364A4">
        <w:rPr>
          <w:lang w:val="en-IN"/>
        </w:rPr>
        <w:t>: Creating a system that can accommodate future growth and adapt to the changing requirements of the institution.</w:t>
      </w:r>
    </w:p>
    <w:p w14:paraId="7143D10A" w14:textId="77777777" w:rsidR="007364A4" w:rsidRPr="007364A4" w:rsidRDefault="007364A4" w:rsidP="007364A4">
      <w:pPr>
        <w:numPr>
          <w:ilvl w:val="0"/>
          <w:numId w:val="50"/>
        </w:numPr>
        <w:rPr>
          <w:lang w:val="en-IN"/>
        </w:rPr>
      </w:pPr>
      <w:r w:rsidRPr="007364A4">
        <w:rPr>
          <w:bCs/>
          <w:lang w:val="en-IN"/>
        </w:rPr>
        <w:t>Compliance and Accountability</w:t>
      </w:r>
      <w:r w:rsidRPr="007364A4">
        <w:rPr>
          <w:lang w:val="en-IN"/>
        </w:rPr>
        <w:t>: Ensuring that the portal adheres to relevant regulations and standards, and providing mechanisms for tracking user activities to maintain accountability.</w:t>
      </w:r>
    </w:p>
    <w:p w14:paraId="51B762A5" w14:textId="77777777" w:rsidR="007364A4" w:rsidRPr="007364A4" w:rsidRDefault="007364A4" w:rsidP="007364A4">
      <w:pPr>
        <w:rPr>
          <w:bCs/>
          <w:lang w:val="en-IN"/>
        </w:rPr>
      </w:pPr>
      <w:r w:rsidRPr="007364A4">
        <w:rPr>
          <w:bCs/>
          <w:lang w:val="en-IN"/>
        </w:rPr>
        <w:lastRenderedPageBreak/>
        <w:t>Overview of Role-Based Access Control (RBAC)</w:t>
      </w:r>
    </w:p>
    <w:p w14:paraId="03503115" w14:textId="77777777" w:rsidR="007364A4" w:rsidRPr="007364A4" w:rsidRDefault="007364A4" w:rsidP="007364A4">
      <w:pPr>
        <w:rPr>
          <w:lang w:val="en-IN"/>
        </w:rPr>
      </w:pPr>
      <w:r w:rsidRPr="007364A4">
        <w:rPr>
          <w:lang w:val="en-IN"/>
        </w:rPr>
        <w:t>Role-Based Access Control (RBAC) is a security model that restricts system access to authorized users based on their roles within an organization. In the context of a student portal, RBAC assigns specific permissions to users such as students, faculty, and administrators, ensuring they can only access information and perform actions relevant to their roles .</w:t>
      </w:r>
      <w:hyperlink r:id="rId16" w:history="1">
        <w:r w:rsidRPr="007364A4">
          <w:rPr>
            <w:rStyle w:val="Hyperlink"/>
            <w:lang w:val="en-IN"/>
          </w:rPr>
          <w:t>Foxpass+3Wikipedia+3Imperva+3</w:t>
        </w:r>
      </w:hyperlink>
      <w:hyperlink r:id="rId17" w:history="1">
        <w:r w:rsidRPr="007364A4">
          <w:rPr>
            <w:rStyle w:val="Hyperlink"/>
            <w:lang w:val="en-IN"/>
          </w:rPr>
          <w:t>Imperva</w:t>
        </w:r>
      </w:hyperlink>
    </w:p>
    <w:p w14:paraId="36779DA3" w14:textId="77777777" w:rsidR="007364A4" w:rsidRPr="007364A4" w:rsidRDefault="007364A4" w:rsidP="007364A4">
      <w:pPr>
        <w:rPr>
          <w:lang w:val="en-IN"/>
        </w:rPr>
      </w:pPr>
      <w:r w:rsidRPr="007364A4">
        <w:rPr>
          <w:bCs/>
          <w:lang w:val="en-IN"/>
        </w:rPr>
        <w:t>Key Components of RBAC:</w:t>
      </w:r>
    </w:p>
    <w:p w14:paraId="25E75A19" w14:textId="77777777" w:rsidR="007364A4" w:rsidRPr="007364A4" w:rsidRDefault="007364A4" w:rsidP="007364A4">
      <w:pPr>
        <w:numPr>
          <w:ilvl w:val="0"/>
          <w:numId w:val="51"/>
        </w:numPr>
        <w:rPr>
          <w:lang w:val="en-IN"/>
        </w:rPr>
      </w:pPr>
      <w:r w:rsidRPr="007364A4">
        <w:rPr>
          <w:bCs/>
          <w:lang w:val="en-IN"/>
        </w:rPr>
        <w:t>Roles</w:t>
      </w:r>
      <w:r w:rsidRPr="007364A4">
        <w:rPr>
          <w:lang w:val="en-IN"/>
        </w:rPr>
        <w:t>: Defined categories that represent a set of responsibilities within the institution (e.g., Student, Instructor, Administrator).</w:t>
      </w:r>
    </w:p>
    <w:p w14:paraId="3778406F" w14:textId="77777777" w:rsidR="007364A4" w:rsidRPr="007364A4" w:rsidRDefault="007364A4" w:rsidP="007364A4">
      <w:pPr>
        <w:numPr>
          <w:ilvl w:val="0"/>
          <w:numId w:val="51"/>
        </w:numPr>
        <w:rPr>
          <w:lang w:val="en-IN"/>
        </w:rPr>
      </w:pPr>
      <w:r w:rsidRPr="007364A4">
        <w:rPr>
          <w:bCs/>
          <w:lang w:val="en-IN"/>
        </w:rPr>
        <w:t>Permissions</w:t>
      </w:r>
      <w:r w:rsidRPr="007364A4">
        <w:rPr>
          <w:lang w:val="en-IN"/>
        </w:rPr>
        <w:t>: The rights or privileges assigned to roles, dictating what actions can be performed (e.g., view grades, submit assignments).</w:t>
      </w:r>
    </w:p>
    <w:p w14:paraId="1B4CA384" w14:textId="77777777" w:rsidR="007364A4" w:rsidRPr="007364A4" w:rsidRDefault="007364A4" w:rsidP="007364A4">
      <w:pPr>
        <w:numPr>
          <w:ilvl w:val="0"/>
          <w:numId w:val="51"/>
        </w:numPr>
        <w:rPr>
          <w:lang w:val="en-IN"/>
        </w:rPr>
      </w:pPr>
      <w:r w:rsidRPr="007364A4">
        <w:rPr>
          <w:bCs/>
          <w:lang w:val="en-IN"/>
        </w:rPr>
        <w:t>Users</w:t>
      </w:r>
      <w:r w:rsidRPr="007364A4">
        <w:rPr>
          <w:lang w:val="en-IN"/>
        </w:rPr>
        <w:t>: Individuals assigned to one or more roles, thereby inheriting the associated permissions.</w:t>
      </w:r>
    </w:p>
    <w:p w14:paraId="6629B37A" w14:textId="77777777" w:rsidR="007364A4" w:rsidRPr="007364A4" w:rsidRDefault="007364A4" w:rsidP="007364A4">
      <w:pPr>
        <w:numPr>
          <w:ilvl w:val="0"/>
          <w:numId w:val="51"/>
        </w:numPr>
        <w:rPr>
          <w:lang w:val="en-IN"/>
        </w:rPr>
      </w:pPr>
      <w:r w:rsidRPr="007364A4">
        <w:rPr>
          <w:bCs/>
          <w:lang w:val="en-IN"/>
        </w:rPr>
        <w:t>Sessions</w:t>
      </w:r>
      <w:r w:rsidRPr="007364A4">
        <w:rPr>
          <w:lang w:val="en-IN"/>
        </w:rPr>
        <w:t>: Active instances where users interact with the system, during which they assume specific roles.</w:t>
      </w:r>
    </w:p>
    <w:p w14:paraId="68D735D2" w14:textId="77777777" w:rsidR="007364A4" w:rsidRPr="007364A4" w:rsidRDefault="007364A4" w:rsidP="007364A4">
      <w:pPr>
        <w:rPr>
          <w:lang w:val="en-IN"/>
        </w:rPr>
      </w:pPr>
      <w:r w:rsidRPr="007364A4">
        <w:rPr>
          <w:bCs/>
          <w:lang w:val="en-IN"/>
        </w:rPr>
        <w:t>Benefits of Implementing RBAC in a Student Portal:</w:t>
      </w:r>
    </w:p>
    <w:p w14:paraId="2338A5B6" w14:textId="77777777" w:rsidR="007364A4" w:rsidRPr="007364A4" w:rsidRDefault="007364A4" w:rsidP="007364A4">
      <w:pPr>
        <w:numPr>
          <w:ilvl w:val="0"/>
          <w:numId w:val="52"/>
        </w:numPr>
        <w:rPr>
          <w:lang w:val="en-IN"/>
        </w:rPr>
      </w:pPr>
      <w:r w:rsidRPr="007364A4">
        <w:rPr>
          <w:bCs/>
          <w:lang w:val="en-IN"/>
        </w:rPr>
        <w:t>Security</w:t>
      </w:r>
      <w:r w:rsidRPr="007364A4">
        <w:rPr>
          <w:lang w:val="en-IN"/>
        </w:rPr>
        <w:t>: By limiting access based on roles, RBAC minimizes the risk of unauthorized access to sensitive data.</w:t>
      </w:r>
      <w:hyperlink r:id="rId18" w:history="1">
        <w:r w:rsidRPr="007364A4">
          <w:rPr>
            <w:rStyle w:val="Hyperlink"/>
            <w:lang w:val="en-IN"/>
          </w:rPr>
          <w:t>LearningOS+1Zuar+1</w:t>
        </w:r>
      </w:hyperlink>
    </w:p>
    <w:p w14:paraId="4F3A0A96" w14:textId="77777777" w:rsidR="007364A4" w:rsidRPr="007364A4" w:rsidRDefault="007364A4" w:rsidP="007364A4">
      <w:pPr>
        <w:numPr>
          <w:ilvl w:val="0"/>
          <w:numId w:val="52"/>
        </w:numPr>
        <w:rPr>
          <w:lang w:val="en-IN"/>
        </w:rPr>
      </w:pPr>
      <w:r w:rsidRPr="007364A4">
        <w:rPr>
          <w:bCs/>
          <w:lang w:val="en-IN"/>
        </w:rPr>
        <w:t>Efficiency</w:t>
      </w:r>
      <w:r w:rsidRPr="007364A4">
        <w:rPr>
          <w:lang w:val="en-IN"/>
        </w:rPr>
        <w:t>: Streamlines the management of user permissions, making it easier to grant or revoke access as roles change.</w:t>
      </w:r>
      <w:hyperlink r:id="rId19" w:history="1">
        <w:r w:rsidRPr="007364A4">
          <w:rPr>
            <w:rStyle w:val="Hyperlink"/>
            <w:lang w:val="en-IN"/>
          </w:rPr>
          <w:t>LearningOS+1Wikipedia+1</w:t>
        </w:r>
      </w:hyperlink>
    </w:p>
    <w:p w14:paraId="00B503AC" w14:textId="77777777" w:rsidR="007364A4" w:rsidRPr="007364A4" w:rsidRDefault="007364A4" w:rsidP="007364A4">
      <w:pPr>
        <w:numPr>
          <w:ilvl w:val="0"/>
          <w:numId w:val="52"/>
        </w:numPr>
        <w:rPr>
          <w:lang w:val="en-IN"/>
        </w:rPr>
      </w:pPr>
      <w:r w:rsidRPr="007364A4">
        <w:rPr>
          <w:bCs/>
          <w:lang w:val="en-IN"/>
        </w:rPr>
        <w:t>Compliance</w:t>
      </w:r>
      <w:r w:rsidRPr="007364A4">
        <w:rPr>
          <w:lang w:val="en-IN"/>
        </w:rPr>
        <w:t xml:space="preserve">: Helps institutions adhere to regulatory requirements by enforcing strict access </w:t>
      </w:r>
      <w:proofErr w:type="spellStart"/>
      <w:r w:rsidRPr="007364A4">
        <w:rPr>
          <w:lang w:val="en-IN"/>
        </w:rPr>
        <w:t>controls.</w:t>
      </w:r>
      <w:hyperlink r:id="rId20" w:history="1">
        <w:r w:rsidRPr="007364A4">
          <w:rPr>
            <w:rStyle w:val="Hyperlink"/>
            <w:lang w:val="en-IN"/>
          </w:rPr>
          <w:t>LearningOS</w:t>
        </w:r>
        <w:proofErr w:type="spellEnd"/>
      </w:hyperlink>
    </w:p>
    <w:p w14:paraId="3B5A9588" w14:textId="77777777" w:rsidR="007364A4" w:rsidRPr="007364A4" w:rsidRDefault="007364A4" w:rsidP="007364A4">
      <w:pPr>
        <w:numPr>
          <w:ilvl w:val="0"/>
          <w:numId w:val="52"/>
        </w:numPr>
        <w:rPr>
          <w:lang w:val="en-IN"/>
        </w:rPr>
      </w:pPr>
      <w:r w:rsidRPr="007364A4">
        <w:rPr>
          <w:bCs/>
          <w:lang w:val="en-IN"/>
        </w:rPr>
        <w:t>User Experience</w:t>
      </w:r>
      <w:r w:rsidRPr="007364A4">
        <w:rPr>
          <w:lang w:val="en-IN"/>
        </w:rPr>
        <w:t>: Ensures that users are presented with information and tools pertinent to their roles, reducing clutter and confusion.</w:t>
      </w:r>
    </w:p>
    <w:p w14:paraId="1D275727" w14:textId="77777777" w:rsidR="007364A4" w:rsidRPr="007364A4" w:rsidRDefault="007364A4" w:rsidP="007364A4">
      <w:pPr>
        <w:rPr>
          <w:lang w:val="en-IN"/>
        </w:rPr>
      </w:pPr>
      <w:r w:rsidRPr="007364A4">
        <w:rPr>
          <w:lang w:val="en-IN"/>
        </w:rPr>
        <w:t>In summary, integrating RBAC into a student portal not only enhances security and compliance but also improves the overall user experience by providing tailored access to resources and functionalities.</w:t>
      </w:r>
    </w:p>
    <w:p w14:paraId="094742D2" w14:textId="77777777" w:rsidR="007364A4" w:rsidRPr="007364A4" w:rsidRDefault="007364A4" w:rsidP="007364A4">
      <w:pPr>
        <w:rPr>
          <w:bCs/>
          <w:lang w:val="en-IN"/>
        </w:rPr>
      </w:pPr>
      <w:r w:rsidRPr="007364A4">
        <w:rPr>
          <w:bCs/>
          <w:lang w:val="en-IN"/>
        </w:rPr>
        <w:t>2. Literature Review</w:t>
      </w:r>
    </w:p>
    <w:p w14:paraId="0DDB28FD" w14:textId="77777777" w:rsidR="007364A4" w:rsidRPr="007364A4" w:rsidRDefault="007364A4" w:rsidP="007364A4">
      <w:pPr>
        <w:rPr>
          <w:bCs/>
          <w:lang w:val="en-IN"/>
        </w:rPr>
      </w:pPr>
      <w:r w:rsidRPr="007364A4">
        <w:rPr>
          <w:bCs/>
          <w:lang w:val="en-IN"/>
        </w:rPr>
        <w:t>Existing Student Portals and Their Limitations</w:t>
      </w:r>
    </w:p>
    <w:p w14:paraId="2BC03C51" w14:textId="77777777" w:rsidR="007364A4" w:rsidRPr="007364A4" w:rsidRDefault="007364A4" w:rsidP="007364A4">
      <w:pPr>
        <w:rPr>
          <w:lang w:val="en-IN"/>
        </w:rPr>
      </w:pPr>
      <w:r w:rsidRPr="007364A4">
        <w:rPr>
          <w:lang w:val="en-IN"/>
        </w:rPr>
        <w:t>Student portals are integral to modern educational institutions, providing centralized access to academic resources, schedules, grades, and communication tools. However, many existing portals exhibit several limitations:</w:t>
      </w:r>
    </w:p>
    <w:p w14:paraId="08D6B111" w14:textId="77777777" w:rsidR="007364A4" w:rsidRPr="007364A4" w:rsidRDefault="007364A4" w:rsidP="007364A4">
      <w:pPr>
        <w:numPr>
          <w:ilvl w:val="0"/>
          <w:numId w:val="53"/>
        </w:numPr>
        <w:rPr>
          <w:lang w:val="en-IN"/>
        </w:rPr>
      </w:pPr>
      <w:r w:rsidRPr="007364A4">
        <w:rPr>
          <w:bCs/>
          <w:lang w:val="en-IN"/>
        </w:rPr>
        <w:lastRenderedPageBreak/>
        <w:t>User Experience (UX) Challenges</w:t>
      </w:r>
      <w:r w:rsidRPr="007364A4">
        <w:rPr>
          <w:lang w:val="en-IN"/>
        </w:rPr>
        <w:t xml:space="preserve">: A study </w:t>
      </w:r>
      <w:proofErr w:type="spellStart"/>
      <w:r w:rsidRPr="007364A4">
        <w:rPr>
          <w:lang w:val="en-IN"/>
        </w:rPr>
        <w:t>analyzing</w:t>
      </w:r>
      <w:proofErr w:type="spellEnd"/>
      <w:r w:rsidRPr="007364A4">
        <w:rPr>
          <w:lang w:val="en-IN"/>
        </w:rPr>
        <w:t xml:space="preserve"> the accessibility of Indian educational web portals found that many fail to adhere to Web Content Accessibility Guidelines (WCAG) 2.0, leading to usability issues for students with disabilities .</w:t>
      </w:r>
      <w:proofErr w:type="spellStart"/>
      <w:r w:rsidRPr="007364A4">
        <w:rPr>
          <w:lang w:val="en-IN"/>
        </w:rPr>
        <w:fldChar w:fldCharType="begin"/>
      </w:r>
      <w:r w:rsidRPr="007364A4">
        <w:rPr>
          <w:lang w:val="en-IN"/>
        </w:rPr>
        <w:instrText>HYPERLINK "https://arxiv.org/abs/1710.07899?utm_source=chatgpt.com"</w:instrText>
      </w:r>
      <w:r w:rsidRPr="007364A4">
        <w:rPr>
          <w:lang w:val="en-IN"/>
        </w:rPr>
      </w:r>
      <w:r w:rsidRPr="007364A4">
        <w:rPr>
          <w:lang w:val="en-IN"/>
        </w:rPr>
        <w:fldChar w:fldCharType="separate"/>
      </w:r>
      <w:r w:rsidRPr="007364A4">
        <w:rPr>
          <w:rStyle w:val="Hyperlink"/>
          <w:lang w:val="en-IN"/>
        </w:rPr>
        <w:t>arXiv</w:t>
      </w:r>
      <w:proofErr w:type="spellEnd"/>
      <w:r w:rsidRPr="007364A4">
        <w:fldChar w:fldCharType="end"/>
      </w:r>
    </w:p>
    <w:p w14:paraId="2F539126" w14:textId="77777777" w:rsidR="007364A4" w:rsidRPr="007364A4" w:rsidRDefault="007364A4" w:rsidP="007364A4">
      <w:pPr>
        <w:numPr>
          <w:ilvl w:val="0"/>
          <w:numId w:val="53"/>
        </w:numPr>
        <w:rPr>
          <w:lang w:val="en-IN"/>
        </w:rPr>
      </w:pPr>
      <w:r w:rsidRPr="007364A4">
        <w:rPr>
          <w:bCs/>
          <w:lang w:val="en-IN"/>
        </w:rPr>
        <w:t>Performance Issues</w:t>
      </w:r>
      <w:r w:rsidRPr="007364A4">
        <w:rPr>
          <w:lang w:val="en-IN"/>
        </w:rPr>
        <w:t>: Some portals suffer from slow load times and unresponsive interfaces, particularly on mobile devices, affecting user engagement and satisfaction.</w:t>
      </w:r>
    </w:p>
    <w:p w14:paraId="33F42C95" w14:textId="77777777" w:rsidR="007364A4" w:rsidRPr="007364A4" w:rsidRDefault="007364A4" w:rsidP="007364A4">
      <w:pPr>
        <w:numPr>
          <w:ilvl w:val="0"/>
          <w:numId w:val="53"/>
        </w:numPr>
        <w:rPr>
          <w:lang w:val="en-IN"/>
        </w:rPr>
      </w:pPr>
      <w:r w:rsidRPr="007364A4">
        <w:rPr>
          <w:bCs/>
          <w:lang w:val="en-IN"/>
        </w:rPr>
        <w:t>Security Concerns</w:t>
      </w:r>
      <w:r w:rsidRPr="007364A4">
        <w:rPr>
          <w:lang w:val="en-IN"/>
        </w:rPr>
        <w:t>: Weak authentication mechanisms and inadequate data protection measures can expose sensitive student information to unauthorized access.</w:t>
      </w:r>
    </w:p>
    <w:p w14:paraId="395F186F" w14:textId="77777777" w:rsidR="007364A4" w:rsidRPr="007364A4" w:rsidRDefault="007364A4" w:rsidP="007364A4">
      <w:pPr>
        <w:numPr>
          <w:ilvl w:val="0"/>
          <w:numId w:val="53"/>
        </w:numPr>
        <w:rPr>
          <w:lang w:val="en-IN"/>
        </w:rPr>
      </w:pPr>
      <w:r w:rsidRPr="007364A4">
        <w:rPr>
          <w:bCs/>
          <w:lang w:val="en-IN"/>
        </w:rPr>
        <w:t>Lack of Personalization</w:t>
      </w:r>
      <w:r w:rsidRPr="007364A4">
        <w:rPr>
          <w:lang w:val="en-IN"/>
        </w:rPr>
        <w:t>: Many portals offer a one-size-fits-all approach, lacking customization options that cater to individual student needs and preferences.</w:t>
      </w:r>
    </w:p>
    <w:p w14:paraId="10393F08" w14:textId="77777777" w:rsidR="007364A4" w:rsidRPr="007364A4" w:rsidRDefault="007364A4" w:rsidP="007364A4">
      <w:pPr>
        <w:rPr>
          <w:bCs/>
          <w:lang w:val="en-IN"/>
        </w:rPr>
      </w:pPr>
      <w:r w:rsidRPr="007364A4">
        <w:rPr>
          <w:bCs/>
          <w:lang w:val="en-IN"/>
        </w:rPr>
        <w:t>Comparison with Industry Standards</w:t>
      </w:r>
    </w:p>
    <w:p w14:paraId="7F33CE2D" w14:textId="77777777" w:rsidR="007364A4" w:rsidRPr="007364A4" w:rsidRDefault="007364A4" w:rsidP="007364A4">
      <w:pPr>
        <w:rPr>
          <w:lang w:val="en-IN"/>
        </w:rPr>
      </w:pPr>
      <w:r w:rsidRPr="007364A4">
        <w:rPr>
          <w:lang w:val="en-IN"/>
        </w:rPr>
        <w:t>Leading student portals in the industry often set benchmarks in various aspects:</w:t>
      </w:r>
    </w:p>
    <w:p w14:paraId="01797E00" w14:textId="77777777" w:rsidR="007364A4" w:rsidRPr="007364A4" w:rsidRDefault="007364A4" w:rsidP="007364A4">
      <w:pPr>
        <w:numPr>
          <w:ilvl w:val="0"/>
          <w:numId w:val="54"/>
        </w:numPr>
        <w:rPr>
          <w:lang w:val="en-IN"/>
        </w:rPr>
      </w:pPr>
      <w:r w:rsidRPr="007364A4">
        <w:rPr>
          <w:bCs/>
          <w:lang w:val="en-IN"/>
        </w:rPr>
        <w:t>User-Centric Design</w:t>
      </w:r>
      <w:r w:rsidRPr="007364A4">
        <w:rPr>
          <w:lang w:val="en-IN"/>
        </w:rPr>
        <w:t>: Portals like those of Stanford University and the University of California, Berkeley, prioritize intuitive navigation, responsive design, and accessibility, ensuring a seamless user experience across devices.</w:t>
      </w:r>
    </w:p>
    <w:p w14:paraId="2CE37DF9" w14:textId="77777777" w:rsidR="007364A4" w:rsidRPr="007364A4" w:rsidRDefault="007364A4" w:rsidP="007364A4">
      <w:pPr>
        <w:numPr>
          <w:ilvl w:val="0"/>
          <w:numId w:val="54"/>
        </w:numPr>
        <w:rPr>
          <w:lang w:val="en-IN"/>
        </w:rPr>
      </w:pPr>
      <w:r w:rsidRPr="007364A4">
        <w:rPr>
          <w:bCs/>
          <w:lang w:val="en-IN"/>
        </w:rPr>
        <w:t>Robust Security Frameworks</w:t>
      </w:r>
      <w:r w:rsidRPr="007364A4">
        <w:rPr>
          <w:lang w:val="en-IN"/>
        </w:rPr>
        <w:t>: These institutions implement multi-factor authentication, data encryption, and regular security audits to safeguard user data .</w:t>
      </w:r>
      <w:hyperlink r:id="rId21" w:history="1">
        <w:r w:rsidRPr="007364A4">
          <w:rPr>
            <w:rStyle w:val="Hyperlink"/>
            <w:lang w:val="en-IN"/>
          </w:rPr>
          <w:t xml:space="preserve">Magic </w:t>
        </w:r>
        <w:proofErr w:type="spellStart"/>
        <w:r w:rsidRPr="007364A4">
          <w:rPr>
            <w:rStyle w:val="Hyperlink"/>
            <w:lang w:val="en-IN"/>
          </w:rPr>
          <w:t>Technolabs</w:t>
        </w:r>
        <w:proofErr w:type="spellEnd"/>
      </w:hyperlink>
    </w:p>
    <w:p w14:paraId="2E64873C" w14:textId="77777777" w:rsidR="007364A4" w:rsidRPr="007364A4" w:rsidRDefault="007364A4" w:rsidP="007364A4">
      <w:pPr>
        <w:numPr>
          <w:ilvl w:val="0"/>
          <w:numId w:val="54"/>
        </w:numPr>
        <w:rPr>
          <w:lang w:val="en-IN"/>
        </w:rPr>
      </w:pPr>
      <w:r w:rsidRPr="007364A4">
        <w:rPr>
          <w:bCs/>
          <w:lang w:val="en-IN"/>
        </w:rPr>
        <w:t>Role-Based Access Control (RBAC)</w:t>
      </w:r>
      <w:r w:rsidRPr="007364A4">
        <w:rPr>
          <w:lang w:val="en-IN"/>
        </w:rPr>
        <w:t>: Advanced RBAC implementations ensure that students, faculty, and staff have access only to the information pertinent to their roles, enhancing security and data integrity.</w:t>
      </w:r>
    </w:p>
    <w:p w14:paraId="61A4DC9A" w14:textId="77777777" w:rsidR="007364A4" w:rsidRPr="007364A4" w:rsidRDefault="007364A4" w:rsidP="007364A4">
      <w:pPr>
        <w:numPr>
          <w:ilvl w:val="0"/>
          <w:numId w:val="54"/>
        </w:numPr>
        <w:rPr>
          <w:lang w:val="en-IN"/>
        </w:rPr>
      </w:pPr>
      <w:r w:rsidRPr="007364A4">
        <w:rPr>
          <w:bCs/>
          <w:lang w:val="en-IN"/>
        </w:rPr>
        <w:t>Integration with Academic Tools</w:t>
      </w:r>
      <w:r w:rsidRPr="007364A4">
        <w:rPr>
          <w:lang w:val="en-IN"/>
        </w:rPr>
        <w:t>: Industry-leading portals often integrate with Learning Management Systems (LMS), library databases, and financial services, providing a comprehensive academic ecosystem.</w:t>
      </w:r>
    </w:p>
    <w:p w14:paraId="0CAFF34D" w14:textId="77777777" w:rsidR="007364A4" w:rsidRPr="007364A4" w:rsidRDefault="007364A4" w:rsidP="007364A4">
      <w:pPr>
        <w:rPr>
          <w:bCs/>
          <w:lang w:val="en-IN"/>
        </w:rPr>
      </w:pPr>
      <w:r w:rsidRPr="007364A4">
        <w:rPr>
          <w:bCs/>
          <w:lang w:val="en-IN"/>
        </w:rPr>
        <w:t>Research on Best Practices in Full-Stack Development</w:t>
      </w:r>
    </w:p>
    <w:p w14:paraId="5515899E" w14:textId="77777777" w:rsidR="007364A4" w:rsidRPr="007364A4" w:rsidRDefault="007364A4" w:rsidP="007364A4">
      <w:pPr>
        <w:rPr>
          <w:lang w:val="en-IN"/>
        </w:rPr>
      </w:pPr>
      <w:r w:rsidRPr="007364A4">
        <w:rPr>
          <w:lang w:val="en-IN"/>
        </w:rPr>
        <w:t xml:space="preserve">Developing a robust student portal requires adherence to best practices in full-stack </w:t>
      </w:r>
      <w:proofErr w:type="spellStart"/>
      <w:r w:rsidRPr="007364A4">
        <w:rPr>
          <w:lang w:val="en-IN"/>
        </w:rPr>
        <w:t>development:</w:t>
      </w:r>
      <w:hyperlink r:id="rId22" w:history="1">
        <w:r w:rsidRPr="007364A4">
          <w:rPr>
            <w:rStyle w:val="Hyperlink"/>
            <w:lang w:val="en-IN"/>
          </w:rPr>
          <w:t>Web</w:t>
        </w:r>
        <w:proofErr w:type="spellEnd"/>
        <w:r w:rsidRPr="007364A4">
          <w:rPr>
            <w:rStyle w:val="Hyperlink"/>
            <w:lang w:val="en-IN"/>
          </w:rPr>
          <w:t xml:space="preserve"> Development</w:t>
        </w:r>
      </w:hyperlink>
    </w:p>
    <w:p w14:paraId="364D5887" w14:textId="77777777" w:rsidR="007364A4" w:rsidRPr="007364A4" w:rsidRDefault="007364A4" w:rsidP="007364A4">
      <w:pPr>
        <w:numPr>
          <w:ilvl w:val="0"/>
          <w:numId w:val="55"/>
        </w:numPr>
        <w:rPr>
          <w:lang w:val="en-IN"/>
        </w:rPr>
      </w:pPr>
      <w:r w:rsidRPr="007364A4">
        <w:rPr>
          <w:bCs/>
          <w:lang w:val="en-IN"/>
        </w:rPr>
        <w:t>Modular Architecture</w:t>
      </w:r>
      <w:r w:rsidRPr="007364A4">
        <w:rPr>
          <w:lang w:val="en-IN"/>
        </w:rPr>
        <w:t>: Breaking down the application into smaller, manageable components facilitates easier maintenance and scalability .</w:t>
      </w:r>
      <w:hyperlink r:id="rId23" w:history="1">
        <w:r w:rsidRPr="007364A4">
          <w:rPr>
            <w:rStyle w:val="Hyperlink"/>
            <w:lang w:val="en-IN"/>
          </w:rPr>
          <w:t>Web Development</w:t>
        </w:r>
      </w:hyperlink>
    </w:p>
    <w:p w14:paraId="5049FC9F" w14:textId="77777777" w:rsidR="007364A4" w:rsidRPr="007364A4" w:rsidRDefault="007364A4" w:rsidP="007364A4">
      <w:pPr>
        <w:numPr>
          <w:ilvl w:val="0"/>
          <w:numId w:val="55"/>
        </w:numPr>
        <w:rPr>
          <w:lang w:val="en-IN"/>
        </w:rPr>
      </w:pPr>
      <w:r w:rsidRPr="007364A4">
        <w:rPr>
          <w:bCs/>
          <w:lang w:val="en-IN"/>
        </w:rPr>
        <w:lastRenderedPageBreak/>
        <w:t>Agile Methodology</w:t>
      </w:r>
      <w:r w:rsidRPr="007364A4">
        <w:rPr>
          <w:lang w:val="en-IN"/>
        </w:rPr>
        <w:t>: Implementing Agile practices allows for iterative development, enabling teams to adapt to changing requirements and deliver incremental improvements .</w:t>
      </w:r>
      <w:hyperlink r:id="rId24" w:history="1">
        <w:r w:rsidRPr="007364A4">
          <w:rPr>
            <w:rStyle w:val="Hyperlink"/>
            <w:lang w:val="en-IN"/>
          </w:rPr>
          <w:t>Stack Cache+1Expertia+1</w:t>
        </w:r>
      </w:hyperlink>
    </w:p>
    <w:p w14:paraId="416D47D6" w14:textId="77777777" w:rsidR="007364A4" w:rsidRPr="007364A4" w:rsidRDefault="007364A4" w:rsidP="007364A4">
      <w:pPr>
        <w:numPr>
          <w:ilvl w:val="0"/>
          <w:numId w:val="55"/>
        </w:numPr>
        <w:rPr>
          <w:lang w:val="en-IN"/>
        </w:rPr>
      </w:pPr>
      <w:r w:rsidRPr="007364A4">
        <w:rPr>
          <w:bCs/>
          <w:lang w:val="en-IN"/>
        </w:rPr>
        <w:t>Continuous Integration and Deployment (CI/CD)</w:t>
      </w:r>
      <w:r w:rsidRPr="007364A4">
        <w:rPr>
          <w:lang w:val="en-IN"/>
        </w:rPr>
        <w:t>: Automating the integration and deployment processes ensures consistent quality and faster delivery cycles .</w:t>
      </w:r>
    </w:p>
    <w:p w14:paraId="1869C20C" w14:textId="77777777" w:rsidR="007364A4" w:rsidRPr="007364A4" w:rsidRDefault="007364A4" w:rsidP="007364A4">
      <w:pPr>
        <w:numPr>
          <w:ilvl w:val="0"/>
          <w:numId w:val="55"/>
        </w:numPr>
        <w:rPr>
          <w:lang w:val="en-IN"/>
        </w:rPr>
      </w:pPr>
      <w:r w:rsidRPr="007364A4">
        <w:rPr>
          <w:bCs/>
          <w:lang w:val="en-IN"/>
        </w:rPr>
        <w:t>Security Measures</w:t>
      </w:r>
      <w:r w:rsidRPr="007364A4">
        <w:rPr>
          <w:lang w:val="en-IN"/>
        </w:rPr>
        <w:t>: Incorporating security best practices, such as input validation, encryption, and regular security audits, is crucial to protect sensitive data .</w:t>
      </w:r>
      <w:hyperlink r:id="rId25" w:history="1">
        <w:r w:rsidRPr="007364A4">
          <w:rPr>
            <w:rStyle w:val="Hyperlink"/>
            <w:lang w:val="en-IN"/>
          </w:rPr>
          <w:t xml:space="preserve">Magic </w:t>
        </w:r>
        <w:proofErr w:type="spellStart"/>
        <w:r w:rsidRPr="007364A4">
          <w:rPr>
            <w:rStyle w:val="Hyperlink"/>
            <w:lang w:val="en-IN"/>
          </w:rPr>
          <w:t>Technolabs</w:t>
        </w:r>
        <w:proofErr w:type="spellEnd"/>
      </w:hyperlink>
    </w:p>
    <w:p w14:paraId="2C461004" w14:textId="77777777" w:rsidR="007364A4" w:rsidRPr="007364A4" w:rsidRDefault="007364A4" w:rsidP="007364A4">
      <w:pPr>
        <w:numPr>
          <w:ilvl w:val="0"/>
          <w:numId w:val="55"/>
        </w:numPr>
        <w:rPr>
          <w:lang w:val="en-IN"/>
        </w:rPr>
      </w:pPr>
      <w:r w:rsidRPr="007364A4">
        <w:rPr>
          <w:bCs/>
          <w:lang w:val="en-IN"/>
        </w:rPr>
        <w:t>Responsive Design</w:t>
      </w:r>
      <w:r w:rsidRPr="007364A4">
        <w:rPr>
          <w:lang w:val="en-IN"/>
        </w:rPr>
        <w:t>: Ensuring the portal is accessible and functional across various devices enhances user experience and engagement .</w:t>
      </w:r>
      <w:proofErr w:type="spellStart"/>
      <w:r w:rsidRPr="007364A4">
        <w:rPr>
          <w:lang w:val="en-IN"/>
        </w:rPr>
        <w:fldChar w:fldCharType="begin"/>
      </w:r>
      <w:r w:rsidRPr="007364A4">
        <w:rPr>
          <w:lang w:val="en-IN"/>
        </w:rPr>
        <w:instrText>HYPERLINK "https://www.nucamp.co/blog/coding-bootcamp-full-stack-web-and-mobile-development-top-10-best-practices-for-fullstack-development-in-2024?utm_source=chatgpt.com"</w:instrText>
      </w:r>
      <w:r w:rsidRPr="007364A4">
        <w:rPr>
          <w:lang w:val="en-IN"/>
        </w:rPr>
      </w:r>
      <w:r w:rsidRPr="007364A4">
        <w:rPr>
          <w:lang w:val="en-IN"/>
        </w:rPr>
        <w:fldChar w:fldCharType="separate"/>
      </w:r>
      <w:r w:rsidRPr="007364A4">
        <w:rPr>
          <w:rStyle w:val="Hyperlink"/>
          <w:lang w:val="en-IN"/>
        </w:rPr>
        <w:t>Nucamp</w:t>
      </w:r>
      <w:proofErr w:type="spellEnd"/>
      <w:r w:rsidRPr="007364A4">
        <w:fldChar w:fldCharType="end"/>
      </w:r>
    </w:p>
    <w:p w14:paraId="16E13223" w14:textId="77777777" w:rsidR="007364A4" w:rsidRPr="007364A4" w:rsidRDefault="007364A4" w:rsidP="007364A4">
      <w:pPr>
        <w:rPr>
          <w:lang w:val="en-IN"/>
        </w:rPr>
      </w:pPr>
      <w:r w:rsidRPr="007364A4">
        <w:rPr>
          <w:lang w:val="en-IN"/>
        </w:rPr>
        <w:t>By addressing the limitations of existing portals and aligning with industry standards and best practices, educational institutions can develop student portals that are secure, user-friendly, and capable of meeting the diverse needs of their student populations.</w:t>
      </w:r>
    </w:p>
    <w:p w14:paraId="584D2388" w14:textId="77777777" w:rsidR="007364A4" w:rsidRPr="007364A4" w:rsidRDefault="007364A4" w:rsidP="007364A4">
      <w:pPr>
        <w:rPr>
          <w:bCs/>
          <w:lang w:val="en-IN"/>
        </w:rPr>
      </w:pPr>
      <w:r w:rsidRPr="007364A4">
        <w:rPr>
          <w:bCs/>
          <w:lang w:val="en-IN"/>
        </w:rPr>
        <w:t>3. System Requirements</w:t>
      </w:r>
    </w:p>
    <w:p w14:paraId="225908CD" w14:textId="77777777" w:rsidR="007364A4" w:rsidRPr="007364A4" w:rsidRDefault="007364A4" w:rsidP="007364A4">
      <w:pPr>
        <w:rPr>
          <w:bCs/>
          <w:lang w:val="en-IN"/>
        </w:rPr>
      </w:pPr>
      <w:r w:rsidRPr="007364A4">
        <w:rPr>
          <w:bCs/>
          <w:lang w:val="en-IN"/>
        </w:rPr>
        <w:t>Functional and Non-Functional Requirements</w:t>
      </w:r>
    </w:p>
    <w:p w14:paraId="4CB365A2" w14:textId="77777777" w:rsidR="007364A4" w:rsidRPr="007364A4" w:rsidRDefault="007364A4" w:rsidP="007364A4">
      <w:pPr>
        <w:rPr>
          <w:lang w:val="en-IN"/>
        </w:rPr>
      </w:pPr>
      <w:r w:rsidRPr="007364A4">
        <w:rPr>
          <w:bCs/>
          <w:lang w:val="en-IN"/>
        </w:rPr>
        <w:t>Functional Requirements:</w:t>
      </w:r>
    </w:p>
    <w:p w14:paraId="194EC46E" w14:textId="77777777" w:rsidR="007364A4" w:rsidRPr="007364A4" w:rsidRDefault="007364A4" w:rsidP="007364A4">
      <w:pPr>
        <w:rPr>
          <w:lang w:val="en-IN"/>
        </w:rPr>
      </w:pPr>
      <w:r w:rsidRPr="007364A4">
        <w:rPr>
          <w:lang w:val="en-IN"/>
        </w:rPr>
        <w:t xml:space="preserve">Functional requirements define the specific </w:t>
      </w:r>
      <w:proofErr w:type="spellStart"/>
      <w:r w:rsidRPr="007364A4">
        <w:rPr>
          <w:lang w:val="en-IN"/>
        </w:rPr>
        <w:t>behavior</w:t>
      </w:r>
      <w:proofErr w:type="spellEnd"/>
      <w:r w:rsidRPr="007364A4">
        <w:rPr>
          <w:lang w:val="en-IN"/>
        </w:rPr>
        <w:t xml:space="preserve"> or functions of a system. In the context of a student portal, these include:</w:t>
      </w:r>
    </w:p>
    <w:p w14:paraId="7DD27BDC" w14:textId="77777777" w:rsidR="007364A4" w:rsidRPr="007364A4" w:rsidRDefault="007364A4" w:rsidP="007364A4">
      <w:pPr>
        <w:numPr>
          <w:ilvl w:val="0"/>
          <w:numId w:val="56"/>
        </w:numPr>
        <w:rPr>
          <w:lang w:val="en-IN"/>
        </w:rPr>
      </w:pPr>
      <w:r w:rsidRPr="007364A4">
        <w:rPr>
          <w:bCs/>
          <w:lang w:val="en-IN"/>
        </w:rPr>
        <w:t>User Authentication and Authorization:</w:t>
      </w:r>
      <w:r w:rsidRPr="007364A4">
        <w:rPr>
          <w:lang w:val="en-IN"/>
        </w:rPr>
        <w:t xml:space="preserve"> Implementing secure login mechanisms for students, faculty, and administrators, ensuring role-based access control.</w:t>
      </w:r>
    </w:p>
    <w:p w14:paraId="0EE6A734" w14:textId="77777777" w:rsidR="007364A4" w:rsidRPr="007364A4" w:rsidRDefault="007364A4" w:rsidP="007364A4">
      <w:pPr>
        <w:numPr>
          <w:ilvl w:val="0"/>
          <w:numId w:val="56"/>
        </w:numPr>
        <w:rPr>
          <w:lang w:val="en-IN"/>
        </w:rPr>
      </w:pPr>
      <w:r w:rsidRPr="007364A4">
        <w:rPr>
          <w:bCs/>
          <w:lang w:val="en-IN"/>
        </w:rPr>
        <w:t>Dashboard Access:</w:t>
      </w:r>
      <w:r w:rsidRPr="007364A4">
        <w:rPr>
          <w:lang w:val="en-IN"/>
        </w:rPr>
        <w:t xml:space="preserve"> Providing personalized dashboards displaying relevant information such as grades, attendance, and upcoming assignments.</w:t>
      </w:r>
    </w:p>
    <w:p w14:paraId="41A9282B" w14:textId="77777777" w:rsidR="007364A4" w:rsidRPr="007364A4" w:rsidRDefault="007364A4" w:rsidP="007364A4">
      <w:pPr>
        <w:numPr>
          <w:ilvl w:val="0"/>
          <w:numId w:val="56"/>
        </w:numPr>
        <w:rPr>
          <w:lang w:val="en-IN"/>
        </w:rPr>
      </w:pPr>
      <w:r w:rsidRPr="007364A4">
        <w:rPr>
          <w:bCs/>
          <w:lang w:val="en-IN"/>
        </w:rPr>
        <w:t>Course Management:</w:t>
      </w:r>
      <w:r w:rsidRPr="007364A4">
        <w:rPr>
          <w:lang w:val="en-IN"/>
        </w:rPr>
        <w:t xml:space="preserve"> Allowing students to view enrolled courses, access course materials, and submit assignments.</w:t>
      </w:r>
    </w:p>
    <w:p w14:paraId="1176CEE5" w14:textId="77777777" w:rsidR="007364A4" w:rsidRPr="007364A4" w:rsidRDefault="007364A4" w:rsidP="007364A4">
      <w:pPr>
        <w:numPr>
          <w:ilvl w:val="0"/>
          <w:numId w:val="56"/>
        </w:numPr>
        <w:rPr>
          <w:lang w:val="en-IN"/>
        </w:rPr>
      </w:pPr>
      <w:r w:rsidRPr="007364A4">
        <w:rPr>
          <w:bCs/>
          <w:lang w:val="en-IN"/>
        </w:rPr>
        <w:t>Communication Tools:</w:t>
      </w:r>
      <w:r w:rsidRPr="007364A4">
        <w:rPr>
          <w:lang w:val="en-IN"/>
        </w:rPr>
        <w:t xml:space="preserve"> Facilitating communication between students and instructors through messaging systems or forums.</w:t>
      </w:r>
    </w:p>
    <w:p w14:paraId="15EBCF6E" w14:textId="77777777" w:rsidR="007364A4" w:rsidRPr="007364A4" w:rsidRDefault="007364A4" w:rsidP="007364A4">
      <w:pPr>
        <w:numPr>
          <w:ilvl w:val="0"/>
          <w:numId w:val="56"/>
        </w:numPr>
        <w:rPr>
          <w:lang w:val="en-IN"/>
        </w:rPr>
      </w:pPr>
      <w:r w:rsidRPr="007364A4">
        <w:rPr>
          <w:bCs/>
          <w:lang w:val="en-IN"/>
        </w:rPr>
        <w:t>Notification System:</w:t>
      </w:r>
      <w:r w:rsidRPr="007364A4">
        <w:rPr>
          <w:lang w:val="en-IN"/>
        </w:rPr>
        <w:t xml:space="preserve"> Sending alerts for upcoming deadlines, grades, and institutional announcements.</w:t>
      </w:r>
    </w:p>
    <w:p w14:paraId="12817732" w14:textId="77777777" w:rsidR="007364A4" w:rsidRPr="007364A4" w:rsidRDefault="007364A4" w:rsidP="007364A4">
      <w:pPr>
        <w:rPr>
          <w:lang w:val="en-IN"/>
        </w:rPr>
      </w:pPr>
      <w:r w:rsidRPr="007364A4">
        <w:rPr>
          <w:bCs/>
          <w:lang w:val="en-IN"/>
        </w:rPr>
        <w:t>Non-Functional Requirements:</w:t>
      </w:r>
    </w:p>
    <w:p w14:paraId="0BC6708A" w14:textId="77777777" w:rsidR="007364A4" w:rsidRPr="007364A4" w:rsidRDefault="007364A4" w:rsidP="007364A4">
      <w:pPr>
        <w:rPr>
          <w:lang w:val="en-IN"/>
        </w:rPr>
      </w:pPr>
      <w:r w:rsidRPr="007364A4">
        <w:rPr>
          <w:lang w:val="en-IN"/>
        </w:rPr>
        <w:lastRenderedPageBreak/>
        <w:t>Non-functional requirements specify how the system performs its tasks, focusing on attributes like performance, security, scalability, and usability. For a student portal, these include:</w:t>
      </w:r>
    </w:p>
    <w:p w14:paraId="56D81A86" w14:textId="77777777" w:rsidR="007364A4" w:rsidRPr="007364A4" w:rsidRDefault="007364A4" w:rsidP="007364A4">
      <w:pPr>
        <w:numPr>
          <w:ilvl w:val="0"/>
          <w:numId w:val="57"/>
        </w:numPr>
        <w:rPr>
          <w:lang w:val="en-IN"/>
        </w:rPr>
      </w:pPr>
      <w:r w:rsidRPr="007364A4">
        <w:rPr>
          <w:bCs/>
          <w:lang w:val="en-IN"/>
        </w:rPr>
        <w:t>Performance:</w:t>
      </w:r>
      <w:r w:rsidRPr="007364A4">
        <w:rPr>
          <w:lang w:val="en-IN"/>
        </w:rPr>
        <w:t xml:space="preserve"> The portal should load within 3 seconds to ensure a responsive user experience.</w:t>
      </w:r>
    </w:p>
    <w:p w14:paraId="3B7E6FF4" w14:textId="77777777" w:rsidR="007364A4" w:rsidRPr="007364A4" w:rsidRDefault="007364A4" w:rsidP="007364A4">
      <w:pPr>
        <w:numPr>
          <w:ilvl w:val="0"/>
          <w:numId w:val="57"/>
        </w:numPr>
        <w:rPr>
          <w:lang w:val="en-IN"/>
        </w:rPr>
      </w:pPr>
      <w:r w:rsidRPr="007364A4">
        <w:rPr>
          <w:bCs/>
          <w:lang w:val="en-IN"/>
        </w:rPr>
        <w:t>Scalability:</w:t>
      </w:r>
      <w:r w:rsidRPr="007364A4">
        <w:rPr>
          <w:lang w:val="en-IN"/>
        </w:rPr>
        <w:t xml:space="preserve"> The system must support up to 10,000 concurrent users without degradation in performance.</w:t>
      </w:r>
    </w:p>
    <w:p w14:paraId="7C99C558" w14:textId="77777777" w:rsidR="007364A4" w:rsidRPr="007364A4" w:rsidRDefault="007364A4" w:rsidP="007364A4">
      <w:pPr>
        <w:numPr>
          <w:ilvl w:val="0"/>
          <w:numId w:val="57"/>
        </w:numPr>
        <w:rPr>
          <w:lang w:val="en-IN"/>
        </w:rPr>
      </w:pPr>
      <w:r w:rsidRPr="007364A4">
        <w:rPr>
          <w:bCs/>
          <w:lang w:val="en-IN"/>
        </w:rPr>
        <w:t>Security:</w:t>
      </w:r>
      <w:r w:rsidRPr="007364A4">
        <w:rPr>
          <w:lang w:val="en-IN"/>
        </w:rPr>
        <w:t xml:space="preserve"> Implementing encryption protocols, secure authentication methods, and regular security audits to protect user data.</w:t>
      </w:r>
    </w:p>
    <w:p w14:paraId="3234BBC7" w14:textId="77777777" w:rsidR="007364A4" w:rsidRPr="007364A4" w:rsidRDefault="007364A4" w:rsidP="007364A4">
      <w:pPr>
        <w:numPr>
          <w:ilvl w:val="0"/>
          <w:numId w:val="57"/>
        </w:numPr>
        <w:rPr>
          <w:lang w:val="en-IN"/>
        </w:rPr>
      </w:pPr>
      <w:r w:rsidRPr="007364A4">
        <w:rPr>
          <w:bCs/>
          <w:lang w:val="en-IN"/>
        </w:rPr>
        <w:t>Usability:</w:t>
      </w:r>
      <w:r w:rsidRPr="007364A4">
        <w:rPr>
          <w:lang w:val="en-IN"/>
        </w:rPr>
        <w:t xml:space="preserve"> Designing an intuitive interface that is accessible to users with varying levels of technical proficiency.</w:t>
      </w:r>
    </w:p>
    <w:p w14:paraId="2C14900B" w14:textId="77777777" w:rsidR="007364A4" w:rsidRPr="007364A4" w:rsidRDefault="007364A4" w:rsidP="007364A4">
      <w:pPr>
        <w:numPr>
          <w:ilvl w:val="0"/>
          <w:numId w:val="57"/>
        </w:numPr>
        <w:rPr>
          <w:lang w:val="en-IN"/>
        </w:rPr>
      </w:pPr>
      <w:r w:rsidRPr="007364A4">
        <w:rPr>
          <w:bCs/>
          <w:lang w:val="en-IN"/>
        </w:rPr>
        <w:t>Availability:</w:t>
      </w:r>
      <w:r w:rsidRPr="007364A4">
        <w:rPr>
          <w:lang w:val="en-IN"/>
        </w:rPr>
        <w:t xml:space="preserve"> Ensuring 99.9% uptime to provide reliable access to users.</w:t>
      </w:r>
    </w:p>
    <w:p w14:paraId="2BE6CC2A" w14:textId="77777777" w:rsidR="007364A4" w:rsidRPr="007364A4" w:rsidRDefault="007364A4" w:rsidP="007364A4">
      <w:pPr>
        <w:rPr>
          <w:bCs/>
          <w:lang w:val="en-IN"/>
        </w:rPr>
      </w:pPr>
      <w:r w:rsidRPr="007364A4">
        <w:rPr>
          <w:bCs/>
          <w:lang w:val="en-IN"/>
        </w:rPr>
        <w:t>User Stories and Use Cases</w:t>
      </w:r>
    </w:p>
    <w:p w14:paraId="50333CC0" w14:textId="77777777" w:rsidR="007364A4" w:rsidRPr="007364A4" w:rsidRDefault="007364A4" w:rsidP="007364A4">
      <w:pPr>
        <w:rPr>
          <w:lang w:val="en-IN"/>
        </w:rPr>
      </w:pPr>
      <w:r w:rsidRPr="007364A4">
        <w:rPr>
          <w:bCs/>
          <w:lang w:val="en-IN"/>
        </w:rPr>
        <w:t>User Stories:</w:t>
      </w:r>
    </w:p>
    <w:p w14:paraId="58AE7541" w14:textId="77777777" w:rsidR="007364A4" w:rsidRPr="007364A4" w:rsidRDefault="007364A4" w:rsidP="007364A4">
      <w:pPr>
        <w:rPr>
          <w:lang w:val="en-IN"/>
        </w:rPr>
      </w:pPr>
      <w:r w:rsidRPr="007364A4">
        <w:rPr>
          <w:lang w:val="en-IN"/>
        </w:rPr>
        <w:t>User stories are short, simple descriptions of a feature told from the perspective of the person who desires the new capability. They typically follow the format:</w:t>
      </w:r>
    </w:p>
    <w:p w14:paraId="37D520D8" w14:textId="77777777" w:rsidR="007364A4" w:rsidRPr="007364A4" w:rsidRDefault="007364A4" w:rsidP="007364A4">
      <w:pPr>
        <w:rPr>
          <w:lang w:val="en-IN"/>
        </w:rPr>
      </w:pPr>
      <w:r w:rsidRPr="007364A4">
        <w:rPr>
          <w:lang w:val="en-IN"/>
        </w:rPr>
        <w:t>As a [type of user], I want [some goal] so that [some reason].</w:t>
      </w:r>
      <w:hyperlink r:id="rId26" w:history="1">
        <w:r w:rsidRPr="007364A4">
          <w:rPr>
            <w:rStyle w:val="Hyperlink"/>
            <w:lang w:val="en-IN"/>
          </w:rPr>
          <w:t>Parabol+4Mountain Goat Software+4ICPSR+4</w:t>
        </w:r>
      </w:hyperlink>
    </w:p>
    <w:p w14:paraId="0659DD55" w14:textId="77777777" w:rsidR="007364A4" w:rsidRPr="007364A4" w:rsidRDefault="007364A4" w:rsidP="007364A4">
      <w:pPr>
        <w:rPr>
          <w:lang w:val="en-IN"/>
        </w:rPr>
      </w:pPr>
      <w:r w:rsidRPr="007364A4">
        <w:rPr>
          <w:lang w:val="en-IN"/>
        </w:rPr>
        <w:t>Examples for a student portal:</w:t>
      </w:r>
    </w:p>
    <w:p w14:paraId="408CB7B5" w14:textId="77777777" w:rsidR="007364A4" w:rsidRPr="007364A4" w:rsidRDefault="007364A4" w:rsidP="007364A4">
      <w:pPr>
        <w:numPr>
          <w:ilvl w:val="0"/>
          <w:numId w:val="58"/>
        </w:numPr>
        <w:rPr>
          <w:lang w:val="en-IN"/>
        </w:rPr>
      </w:pPr>
      <w:r w:rsidRPr="007364A4">
        <w:rPr>
          <w:lang w:val="en-IN"/>
        </w:rPr>
        <w:t>As a student, I want to view my grades so that I can track my academic progress.</w:t>
      </w:r>
    </w:p>
    <w:p w14:paraId="71706C93" w14:textId="77777777" w:rsidR="007364A4" w:rsidRPr="007364A4" w:rsidRDefault="007364A4" w:rsidP="007364A4">
      <w:pPr>
        <w:numPr>
          <w:ilvl w:val="0"/>
          <w:numId w:val="58"/>
        </w:numPr>
        <w:rPr>
          <w:lang w:val="en-IN"/>
        </w:rPr>
      </w:pPr>
      <w:r w:rsidRPr="007364A4">
        <w:rPr>
          <w:lang w:val="en-IN"/>
        </w:rPr>
        <w:t>As an instructor, I want to post announcements so that I can communicate important information to students.</w:t>
      </w:r>
    </w:p>
    <w:p w14:paraId="01022ABC" w14:textId="77777777" w:rsidR="007364A4" w:rsidRPr="007364A4" w:rsidRDefault="007364A4" w:rsidP="007364A4">
      <w:pPr>
        <w:numPr>
          <w:ilvl w:val="0"/>
          <w:numId w:val="58"/>
        </w:numPr>
        <w:rPr>
          <w:lang w:val="en-IN"/>
        </w:rPr>
      </w:pPr>
      <w:r w:rsidRPr="007364A4">
        <w:rPr>
          <w:lang w:val="en-IN"/>
        </w:rPr>
        <w:t>As an administrator, I want to manage user roles so that I can control access to various features.</w:t>
      </w:r>
    </w:p>
    <w:p w14:paraId="4B2E0DFE" w14:textId="77777777" w:rsidR="007364A4" w:rsidRPr="007364A4" w:rsidRDefault="007364A4" w:rsidP="007364A4">
      <w:pPr>
        <w:rPr>
          <w:lang w:val="en-IN"/>
        </w:rPr>
      </w:pPr>
      <w:r w:rsidRPr="007364A4">
        <w:rPr>
          <w:bCs/>
          <w:lang w:val="en-IN"/>
        </w:rPr>
        <w:t>Use Cases:</w:t>
      </w:r>
    </w:p>
    <w:p w14:paraId="40DB9CBF" w14:textId="77777777" w:rsidR="007364A4" w:rsidRPr="007364A4" w:rsidRDefault="007364A4" w:rsidP="007364A4">
      <w:pPr>
        <w:rPr>
          <w:lang w:val="en-IN"/>
        </w:rPr>
      </w:pPr>
      <w:r w:rsidRPr="007364A4">
        <w:rPr>
          <w:lang w:val="en-IN"/>
        </w:rPr>
        <w:t xml:space="preserve">Use cases describe how users interact with the system to achieve a specific goal. They provide detailed steps and scenarios for system </w:t>
      </w:r>
      <w:proofErr w:type="spellStart"/>
      <w:r w:rsidRPr="007364A4">
        <w:rPr>
          <w:lang w:val="en-IN"/>
        </w:rPr>
        <w:t>behavior</w:t>
      </w:r>
      <w:proofErr w:type="spellEnd"/>
      <w:r w:rsidRPr="007364A4">
        <w:rPr>
          <w:lang w:val="en-IN"/>
        </w:rPr>
        <w:t>.</w:t>
      </w:r>
    </w:p>
    <w:p w14:paraId="441917AA" w14:textId="77777777" w:rsidR="007364A4" w:rsidRPr="007364A4" w:rsidRDefault="007364A4" w:rsidP="007364A4">
      <w:pPr>
        <w:rPr>
          <w:lang w:val="en-IN"/>
        </w:rPr>
      </w:pPr>
      <w:r w:rsidRPr="007364A4">
        <w:rPr>
          <w:lang w:val="en-IN"/>
        </w:rPr>
        <w:t xml:space="preserve">Example use case: </w:t>
      </w:r>
      <w:r w:rsidRPr="007364A4">
        <w:rPr>
          <w:i/>
          <w:iCs/>
          <w:lang w:val="en-IN"/>
        </w:rPr>
        <w:t>Viewing Grades</w:t>
      </w:r>
    </w:p>
    <w:p w14:paraId="11ADAB27" w14:textId="77777777" w:rsidR="007364A4" w:rsidRPr="007364A4" w:rsidRDefault="007364A4" w:rsidP="007364A4">
      <w:pPr>
        <w:numPr>
          <w:ilvl w:val="0"/>
          <w:numId w:val="59"/>
        </w:numPr>
        <w:rPr>
          <w:lang w:val="en-IN"/>
        </w:rPr>
      </w:pPr>
      <w:r w:rsidRPr="007364A4">
        <w:rPr>
          <w:bCs/>
          <w:lang w:val="en-IN"/>
        </w:rPr>
        <w:t>Actor:</w:t>
      </w:r>
      <w:r w:rsidRPr="007364A4">
        <w:rPr>
          <w:lang w:val="en-IN"/>
        </w:rPr>
        <w:t xml:space="preserve"> Student</w:t>
      </w:r>
      <w:hyperlink r:id="rId27" w:history="1">
        <w:r w:rsidRPr="007364A4">
          <w:rPr>
            <w:rStyle w:val="Hyperlink"/>
            <w:lang w:val="en-IN"/>
          </w:rPr>
          <w:t>Atlassian+10Student Performance System+10DU Portal+10</w:t>
        </w:r>
      </w:hyperlink>
    </w:p>
    <w:p w14:paraId="4E8BBB34" w14:textId="77777777" w:rsidR="007364A4" w:rsidRPr="007364A4" w:rsidRDefault="007364A4" w:rsidP="007364A4">
      <w:pPr>
        <w:numPr>
          <w:ilvl w:val="0"/>
          <w:numId w:val="59"/>
        </w:numPr>
        <w:rPr>
          <w:lang w:val="en-IN"/>
        </w:rPr>
      </w:pPr>
      <w:r w:rsidRPr="007364A4">
        <w:rPr>
          <w:bCs/>
          <w:lang w:val="en-IN"/>
        </w:rPr>
        <w:t>Precondition:</w:t>
      </w:r>
      <w:r w:rsidRPr="007364A4">
        <w:rPr>
          <w:lang w:val="en-IN"/>
        </w:rPr>
        <w:t xml:space="preserve"> Student is logged into the portal.</w:t>
      </w:r>
    </w:p>
    <w:p w14:paraId="61999108" w14:textId="77777777" w:rsidR="007364A4" w:rsidRPr="007364A4" w:rsidRDefault="007364A4" w:rsidP="007364A4">
      <w:pPr>
        <w:numPr>
          <w:ilvl w:val="0"/>
          <w:numId w:val="59"/>
        </w:numPr>
        <w:rPr>
          <w:lang w:val="en-IN"/>
        </w:rPr>
      </w:pPr>
      <w:r w:rsidRPr="007364A4">
        <w:rPr>
          <w:bCs/>
          <w:lang w:val="en-IN"/>
        </w:rPr>
        <w:t>Main Flow:</w:t>
      </w:r>
    </w:p>
    <w:p w14:paraId="5B5DC343" w14:textId="77777777" w:rsidR="007364A4" w:rsidRPr="007364A4" w:rsidRDefault="007364A4" w:rsidP="007364A4">
      <w:pPr>
        <w:numPr>
          <w:ilvl w:val="1"/>
          <w:numId w:val="59"/>
        </w:numPr>
        <w:rPr>
          <w:lang w:val="en-IN"/>
        </w:rPr>
      </w:pPr>
      <w:r w:rsidRPr="007364A4">
        <w:rPr>
          <w:lang w:val="en-IN"/>
        </w:rPr>
        <w:t>Student navigates to the 'Grades' section.</w:t>
      </w:r>
    </w:p>
    <w:p w14:paraId="3718B5A3" w14:textId="77777777" w:rsidR="007364A4" w:rsidRPr="007364A4" w:rsidRDefault="007364A4" w:rsidP="007364A4">
      <w:pPr>
        <w:numPr>
          <w:ilvl w:val="1"/>
          <w:numId w:val="59"/>
        </w:numPr>
        <w:rPr>
          <w:lang w:val="en-IN"/>
        </w:rPr>
      </w:pPr>
      <w:r w:rsidRPr="007364A4">
        <w:rPr>
          <w:lang w:val="en-IN"/>
        </w:rPr>
        <w:lastRenderedPageBreak/>
        <w:t>System displays a list of courses with corresponding grades.</w:t>
      </w:r>
    </w:p>
    <w:p w14:paraId="49FCEEF4" w14:textId="77777777" w:rsidR="007364A4" w:rsidRPr="007364A4" w:rsidRDefault="007364A4" w:rsidP="007364A4">
      <w:pPr>
        <w:numPr>
          <w:ilvl w:val="1"/>
          <w:numId w:val="59"/>
        </w:numPr>
        <w:rPr>
          <w:lang w:val="en-IN"/>
        </w:rPr>
      </w:pPr>
      <w:r w:rsidRPr="007364A4">
        <w:rPr>
          <w:lang w:val="en-IN"/>
        </w:rPr>
        <w:t>Student selects a course to view detailed grade information.</w:t>
      </w:r>
    </w:p>
    <w:p w14:paraId="0767DE16" w14:textId="77777777" w:rsidR="007364A4" w:rsidRPr="007364A4" w:rsidRDefault="007364A4" w:rsidP="007364A4">
      <w:pPr>
        <w:numPr>
          <w:ilvl w:val="0"/>
          <w:numId w:val="59"/>
        </w:numPr>
        <w:rPr>
          <w:lang w:val="en-IN"/>
        </w:rPr>
      </w:pPr>
      <w:r w:rsidRPr="007364A4">
        <w:rPr>
          <w:bCs/>
          <w:lang w:val="en-IN"/>
        </w:rPr>
        <w:t>Postcondition:</w:t>
      </w:r>
      <w:r w:rsidRPr="007364A4">
        <w:rPr>
          <w:lang w:val="en-IN"/>
        </w:rPr>
        <w:t xml:space="preserve"> Student views detailed grade information for the selected course.</w:t>
      </w:r>
    </w:p>
    <w:p w14:paraId="36BFA47F" w14:textId="77777777" w:rsidR="007364A4" w:rsidRPr="007364A4" w:rsidRDefault="007364A4" w:rsidP="007364A4">
      <w:pPr>
        <w:rPr>
          <w:bCs/>
          <w:lang w:val="en-IN"/>
        </w:rPr>
      </w:pPr>
      <w:r w:rsidRPr="007364A4">
        <w:rPr>
          <w:bCs/>
          <w:lang w:val="en-IN"/>
        </w:rPr>
        <w:t>Performance and Scalability Expectations</w:t>
      </w:r>
    </w:p>
    <w:p w14:paraId="71165FF2" w14:textId="77777777" w:rsidR="007364A4" w:rsidRPr="007364A4" w:rsidRDefault="007364A4" w:rsidP="007364A4">
      <w:pPr>
        <w:rPr>
          <w:lang w:val="en-IN"/>
        </w:rPr>
      </w:pPr>
      <w:r w:rsidRPr="007364A4">
        <w:rPr>
          <w:lang w:val="en-IN"/>
        </w:rPr>
        <w:t>Performance and scalability are critical aspects of a student portal to ensure it can handle varying loads and provide a seamless user experience.</w:t>
      </w:r>
    </w:p>
    <w:p w14:paraId="026BAF85" w14:textId="77777777" w:rsidR="007364A4" w:rsidRPr="007364A4" w:rsidRDefault="007364A4" w:rsidP="007364A4">
      <w:pPr>
        <w:numPr>
          <w:ilvl w:val="0"/>
          <w:numId w:val="60"/>
        </w:numPr>
        <w:rPr>
          <w:lang w:val="en-IN"/>
        </w:rPr>
      </w:pPr>
      <w:r w:rsidRPr="007364A4">
        <w:rPr>
          <w:bCs/>
          <w:lang w:val="en-IN"/>
        </w:rPr>
        <w:t>Performance:</w:t>
      </w:r>
      <w:r w:rsidRPr="007364A4">
        <w:rPr>
          <w:lang w:val="en-IN"/>
        </w:rPr>
        <w:t xml:space="preserve"> The portal should be optimized to handle peak usage times, such as during registration periods, without significant delays.</w:t>
      </w:r>
    </w:p>
    <w:p w14:paraId="7839244E" w14:textId="77777777" w:rsidR="007364A4" w:rsidRPr="007364A4" w:rsidRDefault="007364A4" w:rsidP="007364A4">
      <w:pPr>
        <w:numPr>
          <w:ilvl w:val="0"/>
          <w:numId w:val="60"/>
        </w:numPr>
        <w:rPr>
          <w:lang w:val="en-IN"/>
        </w:rPr>
      </w:pPr>
      <w:r w:rsidRPr="007364A4">
        <w:rPr>
          <w:bCs/>
          <w:lang w:val="en-IN"/>
        </w:rPr>
        <w:t>Scalability:</w:t>
      </w:r>
      <w:r w:rsidRPr="007364A4">
        <w:rPr>
          <w:lang w:val="en-IN"/>
        </w:rPr>
        <w:t xml:space="preserve"> The system architecture should support horizontal scaling, allowing additional resources to be added as the number of users grows.</w:t>
      </w:r>
    </w:p>
    <w:p w14:paraId="4332BDDF" w14:textId="77777777" w:rsidR="007364A4" w:rsidRPr="007364A4" w:rsidRDefault="007364A4" w:rsidP="007364A4">
      <w:pPr>
        <w:numPr>
          <w:ilvl w:val="0"/>
          <w:numId w:val="60"/>
        </w:numPr>
        <w:rPr>
          <w:lang w:val="en-IN"/>
        </w:rPr>
      </w:pPr>
      <w:r w:rsidRPr="007364A4">
        <w:rPr>
          <w:bCs/>
          <w:lang w:val="en-IN"/>
        </w:rPr>
        <w:t>Load Testing:</w:t>
      </w:r>
      <w:r w:rsidRPr="007364A4">
        <w:rPr>
          <w:lang w:val="en-IN"/>
        </w:rPr>
        <w:t xml:space="preserve"> Regular load testing should be conducted to identify potential bottlenecks and ensure the system can handle the expected number of concurrent users.</w:t>
      </w:r>
    </w:p>
    <w:p w14:paraId="0CAAF665" w14:textId="77777777" w:rsidR="007364A4" w:rsidRPr="007364A4" w:rsidRDefault="007364A4" w:rsidP="007364A4">
      <w:pPr>
        <w:numPr>
          <w:ilvl w:val="0"/>
          <w:numId w:val="60"/>
        </w:numPr>
        <w:rPr>
          <w:lang w:val="en-IN"/>
        </w:rPr>
      </w:pPr>
      <w:r w:rsidRPr="007364A4">
        <w:rPr>
          <w:bCs/>
          <w:lang w:val="en-IN"/>
        </w:rPr>
        <w:t>Database Optimization:</w:t>
      </w:r>
      <w:r w:rsidRPr="007364A4">
        <w:rPr>
          <w:lang w:val="en-IN"/>
        </w:rPr>
        <w:t xml:space="preserve"> Implementing indexing, caching, and query optimization techniques to ensure efficient data retrieval and storage.</w:t>
      </w:r>
    </w:p>
    <w:p w14:paraId="15BB4720" w14:textId="77777777" w:rsidR="007364A4" w:rsidRPr="007364A4" w:rsidRDefault="007364A4" w:rsidP="007364A4">
      <w:pPr>
        <w:numPr>
          <w:ilvl w:val="0"/>
          <w:numId w:val="60"/>
        </w:numPr>
        <w:rPr>
          <w:lang w:val="en-IN"/>
        </w:rPr>
      </w:pPr>
      <w:r w:rsidRPr="007364A4">
        <w:rPr>
          <w:bCs/>
          <w:lang w:val="en-IN"/>
        </w:rPr>
        <w:t>Content Delivery Network (CDN):</w:t>
      </w:r>
      <w:r w:rsidRPr="007364A4">
        <w:rPr>
          <w:lang w:val="en-IN"/>
        </w:rPr>
        <w:t xml:space="preserve"> Utilizing a CDN to distribute static content and reduce latency, improving load times for users across different geographical locations.</w:t>
      </w:r>
    </w:p>
    <w:p w14:paraId="4CA46693" w14:textId="77777777" w:rsidR="007364A4" w:rsidRPr="007364A4" w:rsidRDefault="007364A4" w:rsidP="007364A4">
      <w:pPr>
        <w:rPr>
          <w:lang w:val="en-IN"/>
        </w:rPr>
      </w:pPr>
      <w:r w:rsidRPr="007364A4">
        <w:rPr>
          <w:lang w:val="en-IN"/>
        </w:rPr>
        <w:t>By addressing these requirements and expectations, the student portal can provide a robust, secure, and user-friendly platform that meets the needs of its diverse user base.</w:t>
      </w:r>
    </w:p>
    <w:p w14:paraId="59FFE7F9" w14:textId="77777777" w:rsidR="007364A4" w:rsidRPr="007364A4" w:rsidRDefault="007364A4" w:rsidP="007364A4">
      <w:pPr>
        <w:rPr>
          <w:bCs/>
          <w:lang w:val="en-IN"/>
        </w:rPr>
      </w:pPr>
      <w:r w:rsidRPr="007364A4">
        <w:rPr>
          <w:bCs/>
          <w:lang w:val="en-IN"/>
        </w:rPr>
        <w:t>4. System Design</w:t>
      </w:r>
    </w:p>
    <w:p w14:paraId="49731BBD" w14:textId="77777777" w:rsidR="007364A4" w:rsidRPr="007364A4" w:rsidRDefault="007364A4" w:rsidP="007364A4">
      <w:pPr>
        <w:rPr>
          <w:bCs/>
          <w:lang w:val="en-IN"/>
        </w:rPr>
      </w:pPr>
      <w:r w:rsidRPr="007364A4">
        <w:rPr>
          <w:bCs/>
          <w:lang w:val="en-IN"/>
        </w:rPr>
        <w:t>High-Level System Architecture</w:t>
      </w:r>
    </w:p>
    <w:p w14:paraId="5FFC0B28" w14:textId="77777777" w:rsidR="007364A4" w:rsidRPr="007364A4" w:rsidRDefault="007364A4" w:rsidP="007364A4">
      <w:pPr>
        <w:rPr>
          <w:lang w:val="en-IN"/>
        </w:rPr>
      </w:pPr>
      <w:r w:rsidRPr="007364A4">
        <w:rPr>
          <w:lang w:val="en-IN"/>
        </w:rPr>
        <w:t>The high-level architecture of a student portal encompasses several key components that work together to provide a seamless user experience. These components include:</w:t>
      </w:r>
    </w:p>
    <w:p w14:paraId="6344F424" w14:textId="77777777" w:rsidR="007364A4" w:rsidRPr="007364A4" w:rsidRDefault="007364A4" w:rsidP="007364A4">
      <w:pPr>
        <w:numPr>
          <w:ilvl w:val="0"/>
          <w:numId w:val="61"/>
        </w:numPr>
        <w:rPr>
          <w:lang w:val="en-IN"/>
        </w:rPr>
      </w:pPr>
      <w:r w:rsidRPr="007364A4">
        <w:rPr>
          <w:bCs/>
          <w:lang w:val="en-IN"/>
        </w:rPr>
        <w:t>User Interface (UI):</w:t>
      </w:r>
      <w:r w:rsidRPr="007364A4">
        <w:rPr>
          <w:lang w:val="en-IN"/>
        </w:rPr>
        <w:t xml:space="preserve"> The front-end of the portal, designed to be intuitive and responsive, ensuring accessibility across various devices.</w:t>
      </w:r>
    </w:p>
    <w:p w14:paraId="6756F785" w14:textId="77777777" w:rsidR="007364A4" w:rsidRPr="007364A4" w:rsidRDefault="007364A4" w:rsidP="007364A4">
      <w:pPr>
        <w:numPr>
          <w:ilvl w:val="0"/>
          <w:numId w:val="61"/>
        </w:numPr>
        <w:rPr>
          <w:lang w:val="en-IN"/>
        </w:rPr>
      </w:pPr>
      <w:r w:rsidRPr="007364A4">
        <w:rPr>
          <w:bCs/>
          <w:lang w:val="en-IN"/>
        </w:rPr>
        <w:t>Application Server:</w:t>
      </w:r>
      <w:r w:rsidRPr="007364A4">
        <w:rPr>
          <w:lang w:val="en-IN"/>
        </w:rPr>
        <w:t xml:space="preserve"> Handles business logic and processes user requests, acting as an intermediary between the UI and the database.</w:t>
      </w:r>
    </w:p>
    <w:p w14:paraId="0E629F7B" w14:textId="77777777" w:rsidR="007364A4" w:rsidRPr="007364A4" w:rsidRDefault="007364A4" w:rsidP="007364A4">
      <w:pPr>
        <w:numPr>
          <w:ilvl w:val="0"/>
          <w:numId w:val="61"/>
        </w:numPr>
        <w:rPr>
          <w:lang w:val="en-IN"/>
        </w:rPr>
      </w:pPr>
      <w:r w:rsidRPr="007364A4">
        <w:rPr>
          <w:bCs/>
          <w:lang w:val="en-IN"/>
        </w:rPr>
        <w:t>Database Server:</w:t>
      </w:r>
      <w:r w:rsidRPr="007364A4">
        <w:rPr>
          <w:lang w:val="en-IN"/>
        </w:rPr>
        <w:t xml:space="preserve"> Stores and manages data related to students, courses, grades, and other academic records.</w:t>
      </w:r>
    </w:p>
    <w:p w14:paraId="788CF651" w14:textId="77777777" w:rsidR="007364A4" w:rsidRPr="007364A4" w:rsidRDefault="007364A4" w:rsidP="007364A4">
      <w:pPr>
        <w:numPr>
          <w:ilvl w:val="0"/>
          <w:numId w:val="61"/>
        </w:numPr>
        <w:rPr>
          <w:lang w:val="en-IN"/>
        </w:rPr>
      </w:pPr>
      <w:r w:rsidRPr="007364A4">
        <w:rPr>
          <w:bCs/>
          <w:lang w:val="en-IN"/>
        </w:rPr>
        <w:lastRenderedPageBreak/>
        <w:t>Authentication Service:</w:t>
      </w:r>
      <w:r w:rsidRPr="007364A4">
        <w:rPr>
          <w:lang w:val="en-IN"/>
        </w:rPr>
        <w:t xml:space="preserve"> Manages user authentication and authorization, ensuring secure access to the portal based on user roles.</w:t>
      </w:r>
    </w:p>
    <w:p w14:paraId="52D269F3" w14:textId="77777777" w:rsidR="007364A4" w:rsidRPr="007364A4" w:rsidRDefault="007364A4" w:rsidP="007364A4">
      <w:pPr>
        <w:numPr>
          <w:ilvl w:val="0"/>
          <w:numId w:val="61"/>
        </w:numPr>
        <w:rPr>
          <w:lang w:val="en-IN"/>
        </w:rPr>
      </w:pPr>
      <w:r w:rsidRPr="007364A4">
        <w:rPr>
          <w:bCs/>
          <w:lang w:val="en-IN"/>
        </w:rPr>
        <w:t>Notification System:</w:t>
      </w:r>
      <w:r w:rsidRPr="007364A4">
        <w:rPr>
          <w:lang w:val="en-IN"/>
        </w:rPr>
        <w:t xml:space="preserve"> Sends alerts and updates to users about important events, deadlines, and announcements.</w:t>
      </w:r>
      <w:hyperlink r:id="rId28" w:history="1">
        <w:r w:rsidRPr="007364A4">
          <w:rPr>
            <w:rStyle w:val="Hyperlink"/>
            <w:lang w:val="en-IN"/>
          </w:rPr>
          <w:t>Squiz+3Medium+3LinkedIn+3</w:t>
        </w:r>
      </w:hyperlink>
    </w:p>
    <w:p w14:paraId="6D377819" w14:textId="77777777" w:rsidR="007364A4" w:rsidRPr="007364A4" w:rsidRDefault="007364A4" w:rsidP="007364A4">
      <w:pPr>
        <w:numPr>
          <w:ilvl w:val="0"/>
          <w:numId w:val="61"/>
        </w:numPr>
        <w:rPr>
          <w:lang w:val="en-IN"/>
        </w:rPr>
      </w:pPr>
      <w:r w:rsidRPr="007364A4">
        <w:rPr>
          <w:bCs/>
          <w:lang w:val="en-IN"/>
        </w:rPr>
        <w:t>Integration Layer:</w:t>
      </w:r>
      <w:r w:rsidRPr="007364A4">
        <w:rPr>
          <w:lang w:val="en-IN"/>
        </w:rPr>
        <w:t xml:space="preserve"> Facilitates communication with external systems such as Learning Management Systems (LMS), email servers, and payment gateways.</w:t>
      </w:r>
    </w:p>
    <w:p w14:paraId="04075BB6" w14:textId="77777777" w:rsidR="007364A4" w:rsidRPr="007364A4" w:rsidRDefault="007364A4" w:rsidP="007364A4">
      <w:pPr>
        <w:rPr>
          <w:lang w:val="en-IN"/>
        </w:rPr>
      </w:pPr>
      <w:r w:rsidRPr="007364A4">
        <w:rPr>
          <w:lang w:val="en-IN"/>
        </w:rPr>
        <w:t>This architecture ensures scalability, security, and maintainability, accommodating the growing needs of educational institutions.</w:t>
      </w:r>
    </w:p>
    <w:p w14:paraId="2955F5B6" w14:textId="77777777" w:rsidR="007364A4" w:rsidRPr="007364A4" w:rsidRDefault="007364A4" w:rsidP="007364A4">
      <w:pPr>
        <w:rPr>
          <w:bCs/>
          <w:lang w:val="en-IN"/>
        </w:rPr>
      </w:pPr>
      <w:r w:rsidRPr="007364A4">
        <w:rPr>
          <w:bCs/>
          <w:lang w:val="en-IN"/>
        </w:rPr>
        <w:t>Design Principles Followed</w:t>
      </w:r>
    </w:p>
    <w:p w14:paraId="61C0217B" w14:textId="77777777" w:rsidR="007364A4" w:rsidRPr="007364A4" w:rsidRDefault="007364A4" w:rsidP="007364A4">
      <w:pPr>
        <w:rPr>
          <w:lang w:val="en-IN"/>
        </w:rPr>
      </w:pPr>
      <w:r w:rsidRPr="007364A4">
        <w:rPr>
          <w:lang w:val="en-IN"/>
        </w:rPr>
        <w:t>The design of the student portal adheres to several key principles to ensure its effectiveness:</w:t>
      </w:r>
    </w:p>
    <w:p w14:paraId="22D147C6" w14:textId="77777777" w:rsidR="007364A4" w:rsidRPr="007364A4" w:rsidRDefault="007364A4" w:rsidP="007364A4">
      <w:pPr>
        <w:numPr>
          <w:ilvl w:val="0"/>
          <w:numId w:val="62"/>
        </w:numPr>
        <w:rPr>
          <w:lang w:val="en-IN"/>
        </w:rPr>
      </w:pPr>
      <w:r w:rsidRPr="007364A4">
        <w:rPr>
          <w:bCs/>
          <w:lang w:val="en-IN"/>
        </w:rPr>
        <w:t>User-Centric Design:</w:t>
      </w:r>
      <w:r w:rsidRPr="007364A4">
        <w:rPr>
          <w:lang w:val="en-IN"/>
        </w:rPr>
        <w:t xml:space="preserve"> Prioritizing the needs and experiences of the users, ensuring the portal is intuitive and easy to navigate.</w:t>
      </w:r>
    </w:p>
    <w:p w14:paraId="51BB3379" w14:textId="77777777" w:rsidR="007364A4" w:rsidRPr="007364A4" w:rsidRDefault="007364A4" w:rsidP="007364A4">
      <w:pPr>
        <w:numPr>
          <w:ilvl w:val="0"/>
          <w:numId w:val="62"/>
        </w:numPr>
        <w:rPr>
          <w:lang w:val="en-IN"/>
        </w:rPr>
      </w:pPr>
      <w:r w:rsidRPr="007364A4">
        <w:rPr>
          <w:bCs/>
          <w:lang w:val="en-IN"/>
        </w:rPr>
        <w:t>Accessibility:</w:t>
      </w:r>
      <w:r w:rsidRPr="007364A4">
        <w:rPr>
          <w:lang w:val="en-IN"/>
        </w:rPr>
        <w:t xml:space="preserve"> Ensuring the portal is accessible to all users, including those with disabilities, by adhering to Web Content Accessibility Guidelines (WCAG).</w:t>
      </w:r>
    </w:p>
    <w:p w14:paraId="15B279CF" w14:textId="77777777" w:rsidR="007364A4" w:rsidRPr="007364A4" w:rsidRDefault="007364A4" w:rsidP="007364A4">
      <w:pPr>
        <w:numPr>
          <w:ilvl w:val="0"/>
          <w:numId w:val="62"/>
        </w:numPr>
        <w:rPr>
          <w:lang w:val="en-IN"/>
        </w:rPr>
      </w:pPr>
      <w:r w:rsidRPr="007364A4">
        <w:rPr>
          <w:bCs/>
          <w:lang w:val="en-IN"/>
        </w:rPr>
        <w:t>Security:</w:t>
      </w:r>
      <w:r w:rsidRPr="007364A4">
        <w:rPr>
          <w:lang w:val="en-IN"/>
        </w:rPr>
        <w:t xml:space="preserve"> Implementing robust security measures, including encryption, secure authentication, and role-based access control, to protect sensitive data.</w:t>
      </w:r>
    </w:p>
    <w:p w14:paraId="7AF7AD4C" w14:textId="77777777" w:rsidR="007364A4" w:rsidRPr="007364A4" w:rsidRDefault="007364A4" w:rsidP="007364A4">
      <w:pPr>
        <w:numPr>
          <w:ilvl w:val="0"/>
          <w:numId w:val="62"/>
        </w:numPr>
        <w:rPr>
          <w:lang w:val="en-IN"/>
        </w:rPr>
      </w:pPr>
      <w:r w:rsidRPr="007364A4">
        <w:rPr>
          <w:bCs/>
          <w:lang w:val="en-IN"/>
        </w:rPr>
        <w:t>Scalability:</w:t>
      </w:r>
      <w:r w:rsidRPr="007364A4">
        <w:rPr>
          <w:lang w:val="en-IN"/>
        </w:rPr>
        <w:t xml:space="preserve"> Designing the system to handle increasing numbers of users and data, ensuring consistent performance.</w:t>
      </w:r>
    </w:p>
    <w:p w14:paraId="0AC0382B" w14:textId="77777777" w:rsidR="007364A4" w:rsidRPr="007364A4" w:rsidRDefault="007364A4" w:rsidP="007364A4">
      <w:pPr>
        <w:numPr>
          <w:ilvl w:val="0"/>
          <w:numId w:val="62"/>
        </w:numPr>
        <w:rPr>
          <w:lang w:val="en-IN"/>
        </w:rPr>
      </w:pPr>
      <w:r w:rsidRPr="007364A4">
        <w:rPr>
          <w:bCs/>
          <w:lang w:val="en-IN"/>
        </w:rPr>
        <w:t>Modularity:</w:t>
      </w:r>
      <w:r w:rsidRPr="007364A4">
        <w:rPr>
          <w:lang w:val="en-IN"/>
        </w:rPr>
        <w:t xml:space="preserve"> Developing the portal in modular components, allowing for easier maintenance and future enhancements.</w:t>
      </w:r>
    </w:p>
    <w:p w14:paraId="0B379155" w14:textId="77777777" w:rsidR="007364A4" w:rsidRPr="007364A4" w:rsidRDefault="007364A4" w:rsidP="007364A4">
      <w:pPr>
        <w:numPr>
          <w:ilvl w:val="0"/>
          <w:numId w:val="62"/>
        </w:numPr>
        <w:rPr>
          <w:lang w:val="en-IN"/>
        </w:rPr>
      </w:pPr>
      <w:r w:rsidRPr="007364A4">
        <w:rPr>
          <w:bCs/>
          <w:lang w:val="en-IN"/>
        </w:rPr>
        <w:t>Consistency:</w:t>
      </w:r>
      <w:r w:rsidRPr="007364A4">
        <w:rPr>
          <w:lang w:val="en-IN"/>
        </w:rPr>
        <w:t xml:space="preserve"> Maintaining uniform design elements and interactions throughout the portal to provide a cohesive user experience.</w:t>
      </w:r>
    </w:p>
    <w:p w14:paraId="6DCF16D5" w14:textId="77777777" w:rsidR="007364A4" w:rsidRPr="007364A4" w:rsidRDefault="007364A4" w:rsidP="007364A4">
      <w:pPr>
        <w:rPr>
          <w:lang w:val="en-IN"/>
        </w:rPr>
      </w:pPr>
      <w:r w:rsidRPr="007364A4">
        <w:rPr>
          <w:lang w:val="en-IN"/>
        </w:rPr>
        <w:t>By adhering to these principles, the student portal aims to provide a reliable and efficient platform for its users.</w:t>
      </w:r>
    </w:p>
    <w:p w14:paraId="3CABE8FB" w14:textId="77777777" w:rsidR="007364A4" w:rsidRPr="007364A4" w:rsidRDefault="007364A4" w:rsidP="007364A4">
      <w:pPr>
        <w:rPr>
          <w:bCs/>
          <w:lang w:val="en-IN"/>
        </w:rPr>
      </w:pPr>
      <w:r w:rsidRPr="007364A4">
        <w:rPr>
          <w:bCs/>
          <w:lang w:val="en-IN"/>
        </w:rPr>
        <w:t xml:space="preserve">Wireframes and </w:t>
      </w:r>
      <w:proofErr w:type="spellStart"/>
      <w:r w:rsidRPr="007364A4">
        <w:rPr>
          <w:bCs/>
          <w:lang w:val="en-IN"/>
        </w:rPr>
        <w:t>Mockups</w:t>
      </w:r>
      <w:proofErr w:type="spellEnd"/>
    </w:p>
    <w:p w14:paraId="2A15CBE9" w14:textId="77777777" w:rsidR="007364A4" w:rsidRPr="007364A4" w:rsidRDefault="007364A4" w:rsidP="007364A4">
      <w:pPr>
        <w:rPr>
          <w:lang w:val="en-IN"/>
        </w:rPr>
      </w:pPr>
      <w:r w:rsidRPr="007364A4">
        <w:rPr>
          <w:lang w:val="en-IN"/>
        </w:rPr>
        <w:t xml:space="preserve">Wireframes and </w:t>
      </w:r>
      <w:proofErr w:type="spellStart"/>
      <w:r w:rsidRPr="007364A4">
        <w:rPr>
          <w:lang w:val="en-IN"/>
        </w:rPr>
        <w:t>mockups</w:t>
      </w:r>
      <w:proofErr w:type="spellEnd"/>
      <w:r w:rsidRPr="007364A4">
        <w:rPr>
          <w:lang w:val="en-IN"/>
        </w:rPr>
        <w:t xml:space="preserve"> serve as visual representations of the portal's interface, aiding in the design and development process. They provide a blueprint for the layout and functionality of the portal, ensuring alignment with user needs and expectations.</w:t>
      </w:r>
    </w:p>
    <w:p w14:paraId="213C849C" w14:textId="77777777" w:rsidR="007364A4" w:rsidRPr="007364A4" w:rsidRDefault="007364A4" w:rsidP="007364A4">
      <w:pPr>
        <w:numPr>
          <w:ilvl w:val="0"/>
          <w:numId w:val="63"/>
        </w:numPr>
        <w:rPr>
          <w:lang w:val="en-IN"/>
        </w:rPr>
      </w:pPr>
      <w:r w:rsidRPr="007364A4">
        <w:rPr>
          <w:bCs/>
          <w:lang w:val="en-IN"/>
        </w:rPr>
        <w:t>Wireframes:</w:t>
      </w:r>
      <w:r w:rsidRPr="007364A4">
        <w:rPr>
          <w:lang w:val="en-IN"/>
        </w:rPr>
        <w:t xml:space="preserve"> Low-fidelity sketches that outline the basic structure and elements of the portal's pages. They focus on layout and functionality without detailed design elements.</w:t>
      </w:r>
    </w:p>
    <w:p w14:paraId="29B81BC8" w14:textId="77777777" w:rsidR="007364A4" w:rsidRPr="007364A4" w:rsidRDefault="007364A4" w:rsidP="007364A4">
      <w:pPr>
        <w:numPr>
          <w:ilvl w:val="0"/>
          <w:numId w:val="63"/>
        </w:numPr>
        <w:rPr>
          <w:lang w:val="en-IN"/>
        </w:rPr>
      </w:pPr>
      <w:proofErr w:type="spellStart"/>
      <w:r w:rsidRPr="007364A4">
        <w:rPr>
          <w:bCs/>
          <w:lang w:val="en-IN"/>
        </w:rPr>
        <w:lastRenderedPageBreak/>
        <w:t>Mockups</w:t>
      </w:r>
      <w:proofErr w:type="spellEnd"/>
      <w:r w:rsidRPr="007364A4">
        <w:rPr>
          <w:bCs/>
          <w:lang w:val="en-IN"/>
        </w:rPr>
        <w:t>:</w:t>
      </w:r>
      <w:r w:rsidRPr="007364A4">
        <w:rPr>
          <w:lang w:val="en-IN"/>
        </w:rPr>
        <w:t xml:space="preserve"> High-fidelity, detailed designs that incorporate </w:t>
      </w:r>
      <w:proofErr w:type="spellStart"/>
      <w:r w:rsidRPr="007364A4">
        <w:rPr>
          <w:lang w:val="en-IN"/>
        </w:rPr>
        <w:t>colors</w:t>
      </w:r>
      <w:proofErr w:type="spellEnd"/>
      <w:r w:rsidRPr="007364A4">
        <w:rPr>
          <w:lang w:val="en-IN"/>
        </w:rPr>
        <w:t>, fonts, and branding elements, providing a realistic preview of the final product.</w:t>
      </w:r>
    </w:p>
    <w:p w14:paraId="170E8999" w14:textId="77777777" w:rsidR="007364A4" w:rsidRPr="007364A4" w:rsidRDefault="007364A4" w:rsidP="007364A4">
      <w:pPr>
        <w:rPr>
          <w:lang w:val="en-IN"/>
        </w:rPr>
      </w:pPr>
      <w:r w:rsidRPr="007364A4">
        <w:rPr>
          <w:lang w:val="en-IN"/>
        </w:rPr>
        <w:t xml:space="preserve">Tools such as Figma, Adobe XD, and Sketch are commonly used to create wireframes and </w:t>
      </w:r>
      <w:proofErr w:type="spellStart"/>
      <w:r w:rsidRPr="007364A4">
        <w:rPr>
          <w:lang w:val="en-IN"/>
        </w:rPr>
        <w:t>mockups</w:t>
      </w:r>
      <w:proofErr w:type="spellEnd"/>
      <w:r w:rsidRPr="007364A4">
        <w:rPr>
          <w:lang w:val="en-IN"/>
        </w:rPr>
        <w:t>, facilitating collaboration and iteration during the design process.</w:t>
      </w:r>
    </w:p>
    <w:p w14:paraId="23C16011" w14:textId="77777777" w:rsidR="007364A4" w:rsidRPr="007364A4" w:rsidRDefault="007364A4" w:rsidP="007364A4">
      <w:pPr>
        <w:rPr>
          <w:lang w:val="en-IN"/>
        </w:rPr>
      </w:pPr>
      <w:r w:rsidRPr="007364A4">
        <w:rPr>
          <w:lang w:val="en-IN"/>
        </w:rPr>
        <w:t xml:space="preserve">By utilizing wireframes and </w:t>
      </w:r>
      <w:proofErr w:type="spellStart"/>
      <w:r w:rsidRPr="007364A4">
        <w:rPr>
          <w:lang w:val="en-IN"/>
        </w:rPr>
        <w:t>mockups</w:t>
      </w:r>
      <w:proofErr w:type="spellEnd"/>
      <w:r w:rsidRPr="007364A4">
        <w:rPr>
          <w:lang w:val="en-IN"/>
        </w:rPr>
        <w:t>, the development team can ensure the portal meets user requirements and expectations, leading to a more successful implementation.</w:t>
      </w:r>
    </w:p>
    <w:p w14:paraId="4C8F2977" w14:textId="77777777" w:rsidR="007364A4" w:rsidRPr="007364A4" w:rsidRDefault="007364A4" w:rsidP="007364A4">
      <w:pPr>
        <w:rPr>
          <w:bCs/>
          <w:lang w:val="en-IN"/>
        </w:rPr>
      </w:pPr>
      <w:r w:rsidRPr="007364A4">
        <w:rPr>
          <w:bCs/>
          <w:lang w:val="en-IN"/>
        </w:rPr>
        <w:t>5. Architecture Overview</w:t>
      </w:r>
    </w:p>
    <w:p w14:paraId="2B36AA66" w14:textId="77777777" w:rsidR="007364A4" w:rsidRPr="007364A4" w:rsidRDefault="007364A4" w:rsidP="007364A4">
      <w:pPr>
        <w:rPr>
          <w:bCs/>
          <w:lang w:val="en-IN"/>
        </w:rPr>
      </w:pPr>
      <w:r w:rsidRPr="007364A4">
        <w:rPr>
          <w:bCs/>
          <w:lang w:val="en-IN"/>
        </w:rPr>
        <w:t>Microservices vs. Monolithic Architecture</w:t>
      </w:r>
    </w:p>
    <w:p w14:paraId="6B33E1AB" w14:textId="77777777" w:rsidR="007364A4" w:rsidRPr="007364A4" w:rsidRDefault="007364A4" w:rsidP="007364A4">
      <w:pPr>
        <w:rPr>
          <w:lang w:val="en-IN"/>
        </w:rPr>
      </w:pPr>
      <w:r w:rsidRPr="007364A4">
        <w:rPr>
          <w:bCs/>
          <w:lang w:val="en-IN"/>
        </w:rPr>
        <w:t>Monolithic Architecture</w:t>
      </w:r>
      <w:r w:rsidRPr="007364A4">
        <w:rPr>
          <w:lang w:val="en-IN"/>
        </w:rPr>
        <w:t xml:space="preserve">: In a monolithic architecture, all components of the application are tightly integrated and operate as a single unit. This approach is simpler to develop and deploy initially but can become cumbersome as the application grows. Scaling requires replicating the entire application, and updates to one component necessitate redeploying the whole system. </w:t>
      </w:r>
      <w:hyperlink r:id="rId29" w:history="1">
        <w:proofErr w:type="spellStart"/>
        <w:r w:rsidRPr="007364A4">
          <w:rPr>
            <w:rStyle w:val="Hyperlink"/>
            <w:lang w:val="en-IN"/>
          </w:rPr>
          <w:t>GeeksforGeeks</w:t>
        </w:r>
        <w:proofErr w:type="spellEnd"/>
      </w:hyperlink>
    </w:p>
    <w:p w14:paraId="40655C6D" w14:textId="77777777" w:rsidR="007364A4" w:rsidRPr="007364A4" w:rsidRDefault="007364A4" w:rsidP="007364A4">
      <w:pPr>
        <w:rPr>
          <w:lang w:val="en-IN"/>
        </w:rPr>
      </w:pPr>
      <w:r w:rsidRPr="007364A4">
        <w:rPr>
          <w:bCs/>
          <w:lang w:val="en-IN"/>
        </w:rPr>
        <w:t>Microservices Architecture</w:t>
      </w:r>
      <w:r w:rsidRPr="007364A4">
        <w:rPr>
          <w:lang w:val="en-IN"/>
        </w:rPr>
        <w:t xml:space="preserve">: Microservices architecture decomposes the application into smaller, independent services, each responsible for a specific business function. This modular approach allows for more flexible scaling, as individual services can be scaled independently. It also enables teams to develop, deploy, and maintain services autonomously, leading to faster development cycles and easier integration of new technologies. </w:t>
      </w:r>
      <w:hyperlink r:id="rId30" w:history="1">
        <w:r w:rsidRPr="007364A4">
          <w:rPr>
            <w:rStyle w:val="Hyperlink"/>
            <w:lang w:val="en-IN"/>
          </w:rPr>
          <w:t>Kong Inc.</w:t>
        </w:r>
      </w:hyperlink>
    </w:p>
    <w:p w14:paraId="0B978C74" w14:textId="77777777" w:rsidR="007364A4" w:rsidRPr="007364A4" w:rsidRDefault="007364A4" w:rsidP="007364A4">
      <w:pPr>
        <w:rPr>
          <w:lang w:val="en-IN"/>
        </w:rPr>
      </w:pPr>
      <w:r w:rsidRPr="007364A4">
        <w:rPr>
          <w:bCs/>
          <w:lang w:val="en-IN"/>
        </w:rPr>
        <w:t>Comparison Table</w:t>
      </w:r>
      <w:r w:rsidRPr="007364A4">
        <w:rPr>
          <w:lang w:val="en-I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gridCol w:w="2712"/>
        <w:gridCol w:w="2765"/>
      </w:tblGrid>
      <w:tr w:rsidR="007364A4" w:rsidRPr="007364A4" w14:paraId="0EFC0357" w14:textId="77777777" w:rsidTr="007364A4">
        <w:trPr>
          <w:tblHeader/>
          <w:tblCellSpacing w:w="15" w:type="dxa"/>
        </w:trPr>
        <w:tc>
          <w:tcPr>
            <w:tcW w:w="0" w:type="auto"/>
            <w:vAlign w:val="center"/>
            <w:hideMark/>
          </w:tcPr>
          <w:p w14:paraId="4FF40339" w14:textId="77777777" w:rsidR="007364A4" w:rsidRPr="007364A4" w:rsidRDefault="007364A4" w:rsidP="007364A4">
            <w:pPr>
              <w:rPr>
                <w:bCs/>
                <w:lang w:val="en-IN"/>
              </w:rPr>
            </w:pPr>
            <w:proofErr w:type="spellStart"/>
            <w:r w:rsidRPr="007364A4">
              <w:rPr>
                <w:bCs/>
                <w:lang w:val="en-IN"/>
              </w:rPr>
              <w:t>FeatureMonolithic</w:t>
            </w:r>
            <w:proofErr w:type="spellEnd"/>
            <w:r w:rsidRPr="007364A4">
              <w:rPr>
                <w:bCs/>
                <w:lang w:val="en-IN"/>
              </w:rPr>
              <w:t xml:space="preserve"> </w:t>
            </w:r>
            <w:proofErr w:type="spellStart"/>
            <w:r w:rsidRPr="007364A4">
              <w:rPr>
                <w:bCs/>
                <w:lang w:val="en-IN"/>
              </w:rPr>
              <w:t>ArchitectureMicroservices</w:t>
            </w:r>
            <w:proofErr w:type="spellEnd"/>
            <w:r w:rsidRPr="007364A4">
              <w:rPr>
                <w:bCs/>
                <w:lang w:val="en-IN"/>
              </w:rPr>
              <w:t xml:space="preserve"> Architecture</w:t>
            </w:r>
          </w:p>
        </w:tc>
        <w:tc>
          <w:tcPr>
            <w:tcW w:w="0" w:type="auto"/>
            <w:vAlign w:val="center"/>
            <w:hideMark/>
          </w:tcPr>
          <w:p w14:paraId="5F2C8DAD" w14:textId="77777777" w:rsidR="007364A4" w:rsidRPr="007364A4" w:rsidRDefault="007364A4" w:rsidP="007364A4">
            <w:pPr>
              <w:rPr>
                <w:bCs/>
                <w:lang w:val="en-IN"/>
              </w:rPr>
            </w:pPr>
          </w:p>
        </w:tc>
        <w:tc>
          <w:tcPr>
            <w:tcW w:w="0" w:type="auto"/>
            <w:vAlign w:val="center"/>
            <w:hideMark/>
          </w:tcPr>
          <w:p w14:paraId="4B441C3C" w14:textId="77777777" w:rsidR="007364A4" w:rsidRPr="007364A4" w:rsidRDefault="007364A4" w:rsidP="007364A4">
            <w:pPr>
              <w:rPr>
                <w:lang w:val="en-IN"/>
              </w:rPr>
            </w:pPr>
          </w:p>
        </w:tc>
      </w:tr>
      <w:tr w:rsidR="007364A4" w:rsidRPr="007364A4" w14:paraId="34E95E2B" w14:textId="77777777" w:rsidTr="007364A4">
        <w:trPr>
          <w:tblCellSpacing w:w="15" w:type="dxa"/>
        </w:trPr>
        <w:tc>
          <w:tcPr>
            <w:tcW w:w="0" w:type="auto"/>
            <w:vAlign w:val="center"/>
            <w:hideMark/>
          </w:tcPr>
          <w:p w14:paraId="7518D667" w14:textId="77777777" w:rsidR="007364A4" w:rsidRPr="007364A4" w:rsidRDefault="007364A4" w:rsidP="007364A4">
            <w:pPr>
              <w:rPr>
                <w:lang w:val="en-IN"/>
              </w:rPr>
            </w:pPr>
            <w:r w:rsidRPr="007364A4">
              <w:rPr>
                <w:bCs/>
                <w:lang w:val="en-IN"/>
              </w:rPr>
              <w:t>Deployment</w:t>
            </w:r>
          </w:p>
        </w:tc>
        <w:tc>
          <w:tcPr>
            <w:tcW w:w="0" w:type="auto"/>
            <w:vAlign w:val="center"/>
            <w:hideMark/>
          </w:tcPr>
          <w:p w14:paraId="54E6174A" w14:textId="77777777" w:rsidR="007364A4" w:rsidRPr="007364A4" w:rsidRDefault="007364A4" w:rsidP="007364A4">
            <w:pPr>
              <w:rPr>
                <w:lang w:val="en-IN"/>
              </w:rPr>
            </w:pPr>
            <w:r w:rsidRPr="007364A4">
              <w:rPr>
                <w:lang w:val="en-IN"/>
              </w:rPr>
              <w:t>Single unit</w:t>
            </w:r>
          </w:p>
        </w:tc>
        <w:tc>
          <w:tcPr>
            <w:tcW w:w="0" w:type="auto"/>
            <w:vAlign w:val="center"/>
            <w:hideMark/>
          </w:tcPr>
          <w:p w14:paraId="1A18650D" w14:textId="77777777" w:rsidR="007364A4" w:rsidRPr="007364A4" w:rsidRDefault="007364A4" w:rsidP="007364A4">
            <w:pPr>
              <w:rPr>
                <w:lang w:val="en-IN"/>
              </w:rPr>
            </w:pPr>
            <w:r w:rsidRPr="007364A4">
              <w:rPr>
                <w:lang w:val="en-IN"/>
              </w:rPr>
              <w:t>Independent services</w:t>
            </w:r>
          </w:p>
        </w:tc>
      </w:tr>
      <w:tr w:rsidR="007364A4" w:rsidRPr="007364A4" w14:paraId="653E0164" w14:textId="77777777" w:rsidTr="007364A4">
        <w:trPr>
          <w:tblCellSpacing w:w="15" w:type="dxa"/>
        </w:trPr>
        <w:tc>
          <w:tcPr>
            <w:tcW w:w="0" w:type="auto"/>
            <w:vAlign w:val="center"/>
            <w:hideMark/>
          </w:tcPr>
          <w:p w14:paraId="77CE652B" w14:textId="77777777" w:rsidR="007364A4" w:rsidRPr="007364A4" w:rsidRDefault="007364A4" w:rsidP="007364A4">
            <w:pPr>
              <w:rPr>
                <w:lang w:val="en-IN"/>
              </w:rPr>
            </w:pPr>
            <w:r w:rsidRPr="007364A4">
              <w:rPr>
                <w:bCs/>
                <w:lang w:val="en-IN"/>
              </w:rPr>
              <w:t>Scalability</w:t>
            </w:r>
          </w:p>
        </w:tc>
        <w:tc>
          <w:tcPr>
            <w:tcW w:w="0" w:type="auto"/>
            <w:vAlign w:val="center"/>
            <w:hideMark/>
          </w:tcPr>
          <w:p w14:paraId="440C22C0" w14:textId="77777777" w:rsidR="007364A4" w:rsidRPr="007364A4" w:rsidRDefault="007364A4" w:rsidP="007364A4">
            <w:pPr>
              <w:rPr>
                <w:lang w:val="en-IN"/>
              </w:rPr>
            </w:pPr>
            <w:r w:rsidRPr="007364A4">
              <w:rPr>
                <w:lang w:val="en-IN"/>
              </w:rPr>
              <w:t>Horizontal scaling of entire app</w:t>
            </w:r>
          </w:p>
        </w:tc>
        <w:tc>
          <w:tcPr>
            <w:tcW w:w="0" w:type="auto"/>
            <w:vAlign w:val="center"/>
            <w:hideMark/>
          </w:tcPr>
          <w:p w14:paraId="209DEA9B" w14:textId="77777777" w:rsidR="007364A4" w:rsidRPr="007364A4" w:rsidRDefault="007364A4" w:rsidP="007364A4">
            <w:pPr>
              <w:rPr>
                <w:lang w:val="en-IN"/>
              </w:rPr>
            </w:pPr>
            <w:r w:rsidRPr="007364A4">
              <w:rPr>
                <w:lang w:val="en-IN"/>
              </w:rPr>
              <w:t>Independent scaling of services</w:t>
            </w:r>
          </w:p>
        </w:tc>
      </w:tr>
      <w:tr w:rsidR="007364A4" w:rsidRPr="007364A4" w14:paraId="7EA4A482" w14:textId="77777777" w:rsidTr="007364A4">
        <w:trPr>
          <w:tblCellSpacing w:w="15" w:type="dxa"/>
        </w:trPr>
        <w:tc>
          <w:tcPr>
            <w:tcW w:w="0" w:type="auto"/>
            <w:vAlign w:val="center"/>
            <w:hideMark/>
          </w:tcPr>
          <w:p w14:paraId="16C8454D" w14:textId="77777777" w:rsidR="007364A4" w:rsidRPr="007364A4" w:rsidRDefault="007364A4" w:rsidP="007364A4">
            <w:pPr>
              <w:rPr>
                <w:lang w:val="en-IN"/>
              </w:rPr>
            </w:pPr>
            <w:r w:rsidRPr="007364A4">
              <w:rPr>
                <w:bCs/>
                <w:lang w:val="en-IN"/>
              </w:rPr>
              <w:t>Development Speed</w:t>
            </w:r>
          </w:p>
        </w:tc>
        <w:tc>
          <w:tcPr>
            <w:tcW w:w="0" w:type="auto"/>
            <w:vAlign w:val="center"/>
            <w:hideMark/>
          </w:tcPr>
          <w:p w14:paraId="1C176B00" w14:textId="77777777" w:rsidR="007364A4" w:rsidRPr="007364A4" w:rsidRDefault="007364A4" w:rsidP="007364A4">
            <w:pPr>
              <w:rPr>
                <w:lang w:val="en-IN"/>
              </w:rPr>
            </w:pPr>
            <w:r w:rsidRPr="007364A4">
              <w:rPr>
                <w:lang w:val="en-IN"/>
              </w:rPr>
              <w:t>Faster initial development</w:t>
            </w:r>
          </w:p>
        </w:tc>
        <w:tc>
          <w:tcPr>
            <w:tcW w:w="0" w:type="auto"/>
            <w:vAlign w:val="center"/>
            <w:hideMark/>
          </w:tcPr>
          <w:p w14:paraId="4970922D" w14:textId="77777777" w:rsidR="007364A4" w:rsidRPr="007364A4" w:rsidRDefault="007364A4" w:rsidP="007364A4">
            <w:pPr>
              <w:rPr>
                <w:lang w:val="en-IN"/>
              </w:rPr>
            </w:pPr>
            <w:r w:rsidRPr="007364A4">
              <w:rPr>
                <w:lang w:val="en-IN"/>
              </w:rPr>
              <w:t>Potentially slower due to complexity</w:t>
            </w:r>
          </w:p>
        </w:tc>
      </w:tr>
      <w:tr w:rsidR="007364A4" w:rsidRPr="007364A4" w14:paraId="5BBE8637" w14:textId="77777777" w:rsidTr="007364A4">
        <w:trPr>
          <w:tblCellSpacing w:w="15" w:type="dxa"/>
        </w:trPr>
        <w:tc>
          <w:tcPr>
            <w:tcW w:w="0" w:type="auto"/>
            <w:vAlign w:val="center"/>
            <w:hideMark/>
          </w:tcPr>
          <w:p w14:paraId="0D47F91B" w14:textId="77777777" w:rsidR="007364A4" w:rsidRPr="007364A4" w:rsidRDefault="007364A4" w:rsidP="007364A4">
            <w:pPr>
              <w:rPr>
                <w:lang w:val="en-IN"/>
              </w:rPr>
            </w:pPr>
            <w:r w:rsidRPr="007364A4">
              <w:rPr>
                <w:bCs/>
                <w:lang w:val="en-IN"/>
              </w:rPr>
              <w:t>Fault Isolation</w:t>
            </w:r>
          </w:p>
        </w:tc>
        <w:tc>
          <w:tcPr>
            <w:tcW w:w="0" w:type="auto"/>
            <w:vAlign w:val="center"/>
            <w:hideMark/>
          </w:tcPr>
          <w:p w14:paraId="1D2C2740" w14:textId="77777777" w:rsidR="007364A4" w:rsidRPr="007364A4" w:rsidRDefault="007364A4" w:rsidP="007364A4">
            <w:pPr>
              <w:rPr>
                <w:lang w:val="en-IN"/>
              </w:rPr>
            </w:pPr>
            <w:r w:rsidRPr="007364A4">
              <w:rPr>
                <w:lang w:val="en-IN"/>
              </w:rPr>
              <w:t>Failure in one component affects all</w:t>
            </w:r>
          </w:p>
        </w:tc>
        <w:tc>
          <w:tcPr>
            <w:tcW w:w="0" w:type="auto"/>
            <w:vAlign w:val="center"/>
            <w:hideMark/>
          </w:tcPr>
          <w:p w14:paraId="41EA7CB2" w14:textId="77777777" w:rsidR="007364A4" w:rsidRPr="007364A4" w:rsidRDefault="007364A4" w:rsidP="007364A4">
            <w:pPr>
              <w:rPr>
                <w:lang w:val="en-IN"/>
              </w:rPr>
            </w:pPr>
            <w:r w:rsidRPr="007364A4">
              <w:rPr>
                <w:lang w:val="en-IN"/>
              </w:rPr>
              <w:t>Failures are isolated to individual services</w:t>
            </w:r>
          </w:p>
        </w:tc>
      </w:tr>
      <w:tr w:rsidR="007364A4" w:rsidRPr="007364A4" w14:paraId="1D71D880" w14:textId="77777777" w:rsidTr="007364A4">
        <w:trPr>
          <w:tblCellSpacing w:w="15" w:type="dxa"/>
        </w:trPr>
        <w:tc>
          <w:tcPr>
            <w:tcW w:w="0" w:type="auto"/>
            <w:vAlign w:val="center"/>
            <w:hideMark/>
          </w:tcPr>
          <w:p w14:paraId="372FC5BF" w14:textId="77777777" w:rsidR="007364A4" w:rsidRPr="007364A4" w:rsidRDefault="007364A4" w:rsidP="007364A4">
            <w:pPr>
              <w:rPr>
                <w:lang w:val="en-IN"/>
              </w:rPr>
            </w:pPr>
            <w:r w:rsidRPr="007364A4">
              <w:rPr>
                <w:bCs/>
                <w:lang w:val="en-IN"/>
              </w:rPr>
              <w:lastRenderedPageBreak/>
              <w:t>Technology Stack</w:t>
            </w:r>
          </w:p>
        </w:tc>
        <w:tc>
          <w:tcPr>
            <w:tcW w:w="0" w:type="auto"/>
            <w:vAlign w:val="center"/>
            <w:hideMark/>
          </w:tcPr>
          <w:p w14:paraId="3EC1FB17" w14:textId="77777777" w:rsidR="007364A4" w:rsidRPr="007364A4" w:rsidRDefault="007364A4" w:rsidP="007364A4">
            <w:pPr>
              <w:rPr>
                <w:lang w:val="en-IN"/>
              </w:rPr>
            </w:pPr>
            <w:r w:rsidRPr="007364A4">
              <w:rPr>
                <w:lang w:val="en-IN"/>
              </w:rPr>
              <w:t>Unified stack</w:t>
            </w:r>
          </w:p>
        </w:tc>
        <w:tc>
          <w:tcPr>
            <w:tcW w:w="0" w:type="auto"/>
            <w:vAlign w:val="center"/>
            <w:hideMark/>
          </w:tcPr>
          <w:p w14:paraId="32CA7EDE" w14:textId="77777777" w:rsidR="007364A4" w:rsidRPr="007364A4" w:rsidRDefault="007364A4" w:rsidP="007364A4">
            <w:pPr>
              <w:rPr>
                <w:lang w:val="en-IN"/>
              </w:rPr>
            </w:pPr>
            <w:r w:rsidRPr="007364A4">
              <w:rPr>
                <w:lang w:val="en-IN"/>
              </w:rPr>
              <w:t>Diverse stacks per service</w:t>
            </w:r>
          </w:p>
        </w:tc>
      </w:tr>
      <w:tr w:rsidR="007364A4" w:rsidRPr="007364A4" w14:paraId="5ED788B5" w14:textId="77777777" w:rsidTr="007364A4">
        <w:trPr>
          <w:tblCellSpacing w:w="15" w:type="dxa"/>
        </w:trPr>
        <w:tc>
          <w:tcPr>
            <w:tcW w:w="0" w:type="auto"/>
            <w:vAlign w:val="center"/>
            <w:hideMark/>
          </w:tcPr>
          <w:p w14:paraId="338B75C6" w14:textId="77777777" w:rsidR="007364A4" w:rsidRPr="007364A4" w:rsidRDefault="007364A4" w:rsidP="007364A4">
            <w:pPr>
              <w:rPr>
                <w:lang w:val="en-IN"/>
              </w:rPr>
            </w:pPr>
            <w:r w:rsidRPr="007364A4">
              <w:rPr>
                <w:bCs/>
                <w:lang w:val="en-IN"/>
              </w:rPr>
              <w:t>Maintenance</w:t>
            </w:r>
          </w:p>
        </w:tc>
        <w:tc>
          <w:tcPr>
            <w:tcW w:w="0" w:type="auto"/>
            <w:vAlign w:val="center"/>
            <w:hideMark/>
          </w:tcPr>
          <w:p w14:paraId="08320D84" w14:textId="77777777" w:rsidR="007364A4" w:rsidRPr="007364A4" w:rsidRDefault="007364A4" w:rsidP="007364A4">
            <w:pPr>
              <w:rPr>
                <w:lang w:val="en-IN"/>
              </w:rPr>
            </w:pPr>
            <w:r w:rsidRPr="007364A4">
              <w:rPr>
                <w:lang w:val="en-IN"/>
              </w:rPr>
              <w:t>Challenging as app grows</w:t>
            </w:r>
          </w:p>
        </w:tc>
        <w:tc>
          <w:tcPr>
            <w:tcW w:w="0" w:type="auto"/>
            <w:vAlign w:val="center"/>
            <w:hideMark/>
          </w:tcPr>
          <w:p w14:paraId="033D399A" w14:textId="77777777" w:rsidR="007364A4" w:rsidRPr="007364A4" w:rsidRDefault="007364A4" w:rsidP="007364A4">
            <w:pPr>
              <w:rPr>
                <w:lang w:val="en-IN"/>
              </w:rPr>
            </w:pPr>
            <w:r w:rsidRPr="007364A4">
              <w:rPr>
                <w:lang w:val="en-IN"/>
              </w:rPr>
              <w:t>Easier with modular services</w:t>
            </w:r>
          </w:p>
        </w:tc>
      </w:tr>
      <w:tr w:rsidR="007364A4" w:rsidRPr="007364A4" w14:paraId="224B4BE5" w14:textId="77777777" w:rsidTr="007364A4">
        <w:trPr>
          <w:tblCellSpacing w:w="15" w:type="dxa"/>
        </w:trPr>
        <w:tc>
          <w:tcPr>
            <w:tcW w:w="0" w:type="auto"/>
            <w:vAlign w:val="center"/>
            <w:hideMark/>
          </w:tcPr>
          <w:p w14:paraId="0DA477B4" w14:textId="77777777" w:rsidR="007364A4" w:rsidRPr="007364A4" w:rsidRDefault="007364A4" w:rsidP="007364A4">
            <w:pPr>
              <w:rPr>
                <w:lang w:val="en-IN"/>
              </w:rPr>
            </w:pPr>
            <w:r w:rsidRPr="007364A4">
              <w:rPr>
                <w:bCs/>
                <w:lang w:val="en-IN"/>
              </w:rPr>
              <w:t>Performance</w:t>
            </w:r>
          </w:p>
        </w:tc>
        <w:tc>
          <w:tcPr>
            <w:tcW w:w="0" w:type="auto"/>
            <w:vAlign w:val="center"/>
            <w:hideMark/>
          </w:tcPr>
          <w:p w14:paraId="7990E6BD" w14:textId="77777777" w:rsidR="007364A4" w:rsidRPr="007364A4" w:rsidRDefault="007364A4" w:rsidP="007364A4">
            <w:pPr>
              <w:rPr>
                <w:lang w:val="en-IN"/>
              </w:rPr>
            </w:pPr>
            <w:r w:rsidRPr="007364A4">
              <w:rPr>
                <w:lang w:val="en-IN"/>
              </w:rPr>
              <w:t>Faster internal communication</w:t>
            </w:r>
          </w:p>
        </w:tc>
        <w:tc>
          <w:tcPr>
            <w:tcW w:w="0" w:type="auto"/>
            <w:vAlign w:val="center"/>
            <w:hideMark/>
          </w:tcPr>
          <w:p w14:paraId="46F0E343" w14:textId="77777777" w:rsidR="007364A4" w:rsidRPr="007364A4" w:rsidRDefault="007364A4" w:rsidP="007364A4">
            <w:pPr>
              <w:rPr>
                <w:lang w:val="en-IN"/>
              </w:rPr>
            </w:pPr>
            <w:r w:rsidRPr="007364A4">
              <w:rPr>
                <w:lang w:val="en-IN"/>
              </w:rPr>
              <w:t>Possible latency due to inter-service calls</w:t>
            </w:r>
          </w:p>
        </w:tc>
      </w:tr>
    </w:tbl>
    <w:p w14:paraId="3DAB5FC4" w14:textId="77777777" w:rsidR="007364A4" w:rsidRPr="007364A4" w:rsidRDefault="007364A4" w:rsidP="007364A4">
      <w:pPr>
        <w:rPr>
          <w:lang w:val="en-IN"/>
        </w:rPr>
      </w:pPr>
      <w:r w:rsidRPr="007364A4">
        <w:rPr>
          <w:lang w:val="en-IN"/>
        </w:rPr>
        <w:t>Microservices architecture is often preferred for large-scale applications like student portals, where scalability, flexibility, and independent deployment of features are crucial.</w:t>
      </w:r>
    </w:p>
    <w:p w14:paraId="7285B84B" w14:textId="77777777" w:rsidR="007364A4" w:rsidRPr="007364A4" w:rsidRDefault="007364A4" w:rsidP="007364A4">
      <w:pPr>
        <w:rPr>
          <w:bCs/>
          <w:lang w:val="en-IN"/>
        </w:rPr>
      </w:pPr>
      <w:r w:rsidRPr="007364A4">
        <w:rPr>
          <w:bCs/>
          <w:lang w:val="en-IN"/>
        </w:rPr>
        <w:t>API-First Approach</w:t>
      </w:r>
    </w:p>
    <w:p w14:paraId="0EFC0A23" w14:textId="77777777" w:rsidR="007364A4" w:rsidRPr="007364A4" w:rsidRDefault="007364A4" w:rsidP="007364A4">
      <w:pPr>
        <w:rPr>
          <w:lang w:val="en-IN"/>
        </w:rPr>
      </w:pPr>
      <w:r w:rsidRPr="007364A4">
        <w:rPr>
          <w:lang w:val="en-IN"/>
        </w:rPr>
        <w:t>An API-first approach prioritizes designing and developing APIs before implementing the application itself. This methodology ensures that APIs are well-defined, consistent, and reusable across different platforms and services.</w:t>
      </w:r>
    </w:p>
    <w:p w14:paraId="761DA1F9" w14:textId="77777777" w:rsidR="007364A4" w:rsidRPr="007364A4" w:rsidRDefault="007364A4" w:rsidP="007364A4">
      <w:pPr>
        <w:rPr>
          <w:lang w:val="en-IN"/>
        </w:rPr>
      </w:pPr>
      <w:r w:rsidRPr="007364A4">
        <w:rPr>
          <w:bCs/>
          <w:lang w:val="en-IN"/>
        </w:rPr>
        <w:t>Benefits</w:t>
      </w:r>
      <w:r w:rsidRPr="007364A4">
        <w:rPr>
          <w:lang w:val="en-IN"/>
        </w:rPr>
        <w:t>:</w:t>
      </w:r>
    </w:p>
    <w:p w14:paraId="69DBD5AD" w14:textId="77777777" w:rsidR="007364A4" w:rsidRPr="007364A4" w:rsidRDefault="007364A4" w:rsidP="007364A4">
      <w:pPr>
        <w:numPr>
          <w:ilvl w:val="0"/>
          <w:numId w:val="64"/>
        </w:numPr>
        <w:rPr>
          <w:lang w:val="en-IN"/>
        </w:rPr>
      </w:pPr>
      <w:r w:rsidRPr="007364A4">
        <w:rPr>
          <w:bCs/>
          <w:lang w:val="en-IN"/>
        </w:rPr>
        <w:t>Parallel Development</w:t>
      </w:r>
      <w:r w:rsidRPr="007364A4">
        <w:rPr>
          <w:lang w:val="en-IN"/>
        </w:rPr>
        <w:t xml:space="preserve">: Teams can work concurrently on different components, as the API contracts are established upfront. </w:t>
      </w:r>
      <w:hyperlink r:id="rId31" w:history="1">
        <w:r w:rsidRPr="007364A4">
          <w:rPr>
            <w:rStyle w:val="Hyperlink"/>
            <w:lang w:val="en-IN"/>
          </w:rPr>
          <w:t>Cloud Kinetics+4Swagger+4Contentstack+4</w:t>
        </w:r>
      </w:hyperlink>
    </w:p>
    <w:p w14:paraId="31A13061" w14:textId="77777777" w:rsidR="007364A4" w:rsidRPr="007364A4" w:rsidRDefault="007364A4" w:rsidP="007364A4">
      <w:pPr>
        <w:numPr>
          <w:ilvl w:val="0"/>
          <w:numId w:val="64"/>
        </w:numPr>
        <w:rPr>
          <w:lang w:val="en-IN"/>
        </w:rPr>
      </w:pPr>
      <w:r w:rsidRPr="007364A4">
        <w:rPr>
          <w:bCs/>
          <w:lang w:val="en-IN"/>
        </w:rPr>
        <w:t>Consistency</w:t>
      </w:r>
      <w:r w:rsidRPr="007364A4">
        <w:rPr>
          <w:lang w:val="en-IN"/>
        </w:rPr>
        <w:t>: Standardized API designs lead to uniform interfaces, improving integration and reducing errors.</w:t>
      </w:r>
    </w:p>
    <w:p w14:paraId="0FC9CD9C" w14:textId="77777777" w:rsidR="007364A4" w:rsidRPr="007364A4" w:rsidRDefault="007364A4" w:rsidP="007364A4">
      <w:pPr>
        <w:numPr>
          <w:ilvl w:val="0"/>
          <w:numId w:val="64"/>
        </w:numPr>
        <w:rPr>
          <w:lang w:val="en-IN"/>
        </w:rPr>
      </w:pPr>
      <w:r w:rsidRPr="007364A4">
        <w:rPr>
          <w:bCs/>
          <w:lang w:val="en-IN"/>
        </w:rPr>
        <w:t>Faster Time-to-Market</w:t>
      </w:r>
      <w:r w:rsidRPr="007364A4">
        <w:rPr>
          <w:lang w:val="en-IN"/>
        </w:rPr>
        <w:t xml:space="preserve">: With clear API specifications, development becomes more efficient, accelerating delivery timelines. </w:t>
      </w:r>
      <w:hyperlink r:id="rId32" w:history="1">
        <w:r w:rsidRPr="007364A4">
          <w:rPr>
            <w:rStyle w:val="Hyperlink"/>
            <w:lang w:val="en-IN"/>
          </w:rPr>
          <w:t>Postman API Platform</w:t>
        </w:r>
      </w:hyperlink>
    </w:p>
    <w:p w14:paraId="4BE1A161" w14:textId="77777777" w:rsidR="007364A4" w:rsidRPr="007364A4" w:rsidRDefault="007364A4" w:rsidP="007364A4">
      <w:pPr>
        <w:numPr>
          <w:ilvl w:val="0"/>
          <w:numId w:val="64"/>
        </w:numPr>
        <w:rPr>
          <w:lang w:val="en-IN"/>
        </w:rPr>
      </w:pPr>
      <w:r w:rsidRPr="007364A4">
        <w:rPr>
          <w:bCs/>
          <w:lang w:val="en-IN"/>
        </w:rPr>
        <w:t>Scalability and Flexibility</w:t>
      </w:r>
      <w:r w:rsidRPr="007364A4">
        <w:rPr>
          <w:lang w:val="en-IN"/>
        </w:rPr>
        <w:t>: APIs facilitate the integration of new features and services without disrupting existing functionalities.</w:t>
      </w:r>
    </w:p>
    <w:p w14:paraId="29F8D98F" w14:textId="77777777" w:rsidR="007364A4" w:rsidRPr="007364A4" w:rsidRDefault="007364A4" w:rsidP="007364A4">
      <w:pPr>
        <w:numPr>
          <w:ilvl w:val="0"/>
          <w:numId w:val="64"/>
        </w:numPr>
        <w:rPr>
          <w:lang w:val="en-IN"/>
        </w:rPr>
      </w:pPr>
      <w:r w:rsidRPr="007364A4">
        <w:rPr>
          <w:bCs/>
          <w:lang w:val="en-IN"/>
        </w:rPr>
        <w:t>Improved Developer Experience</w:t>
      </w:r>
      <w:r w:rsidRPr="007364A4">
        <w:rPr>
          <w:lang w:val="en-IN"/>
        </w:rPr>
        <w:t>: Well-documented APIs enhance developer productivity and ease onboarding.</w:t>
      </w:r>
    </w:p>
    <w:p w14:paraId="4ABF1C30" w14:textId="77777777" w:rsidR="007364A4" w:rsidRPr="007364A4" w:rsidRDefault="007364A4" w:rsidP="007364A4">
      <w:pPr>
        <w:rPr>
          <w:lang w:val="en-IN"/>
        </w:rPr>
      </w:pPr>
      <w:r w:rsidRPr="007364A4">
        <w:rPr>
          <w:lang w:val="en-IN"/>
        </w:rPr>
        <w:t>For a student portal, adopting an API-first approach ensures that various services like course management, grading, and notifications can be developed and integrated efficiently, providing a cohesive user experience.</w:t>
      </w:r>
    </w:p>
    <w:p w14:paraId="20A94417" w14:textId="77777777" w:rsidR="007364A4" w:rsidRPr="007364A4" w:rsidRDefault="007364A4" w:rsidP="007364A4">
      <w:pPr>
        <w:rPr>
          <w:bCs/>
          <w:lang w:val="en-IN"/>
        </w:rPr>
      </w:pPr>
      <w:r w:rsidRPr="007364A4">
        <w:rPr>
          <w:bCs/>
          <w:lang w:val="en-IN"/>
        </w:rPr>
        <w:t>Scalability Considerations</w:t>
      </w:r>
    </w:p>
    <w:p w14:paraId="18A5FA5A" w14:textId="77777777" w:rsidR="007364A4" w:rsidRPr="007364A4" w:rsidRDefault="007364A4" w:rsidP="007364A4">
      <w:pPr>
        <w:rPr>
          <w:lang w:val="en-IN"/>
        </w:rPr>
      </w:pPr>
      <w:r w:rsidRPr="007364A4">
        <w:rPr>
          <w:lang w:val="en-IN"/>
        </w:rPr>
        <w:lastRenderedPageBreak/>
        <w:t>Scalability is a critical factor in the design of a student portal, as it must accommodate varying loads, especially during peak times like exam periods or registration.</w:t>
      </w:r>
    </w:p>
    <w:p w14:paraId="328219ED" w14:textId="77777777" w:rsidR="007364A4" w:rsidRPr="007364A4" w:rsidRDefault="007364A4" w:rsidP="007364A4">
      <w:pPr>
        <w:rPr>
          <w:lang w:val="en-IN"/>
        </w:rPr>
      </w:pPr>
      <w:r w:rsidRPr="007364A4">
        <w:rPr>
          <w:bCs/>
          <w:lang w:val="en-IN"/>
        </w:rPr>
        <w:t>Strategies</w:t>
      </w:r>
      <w:r w:rsidRPr="007364A4">
        <w:rPr>
          <w:lang w:val="en-IN"/>
        </w:rPr>
        <w:t>:</w:t>
      </w:r>
    </w:p>
    <w:p w14:paraId="44295AA9" w14:textId="77777777" w:rsidR="007364A4" w:rsidRPr="007364A4" w:rsidRDefault="007364A4" w:rsidP="007364A4">
      <w:pPr>
        <w:numPr>
          <w:ilvl w:val="0"/>
          <w:numId w:val="65"/>
        </w:numPr>
        <w:rPr>
          <w:lang w:val="en-IN"/>
        </w:rPr>
      </w:pPr>
      <w:r w:rsidRPr="007364A4">
        <w:rPr>
          <w:bCs/>
          <w:lang w:val="en-IN"/>
        </w:rPr>
        <w:t>Horizontal Scaling</w:t>
      </w:r>
      <w:r w:rsidRPr="007364A4">
        <w:rPr>
          <w:lang w:val="en-IN"/>
        </w:rPr>
        <w:t xml:space="preserve">: Deploying multiple instances of services to distribute the load and ensure high availability. </w:t>
      </w:r>
      <w:hyperlink r:id="rId33" w:history="1">
        <w:r w:rsidRPr="007364A4">
          <w:rPr>
            <w:rStyle w:val="Hyperlink"/>
            <w:lang w:val="en-IN"/>
          </w:rPr>
          <w:t>Amazon Web Services, Inc.</w:t>
        </w:r>
      </w:hyperlink>
    </w:p>
    <w:p w14:paraId="0187DCC4" w14:textId="77777777" w:rsidR="007364A4" w:rsidRPr="007364A4" w:rsidRDefault="007364A4" w:rsidP="007364A4">
      <w:pPr>
        <w:numPr>
          <w:ilvl w:val="0"/>
          <w:numId w:val="65"/>
        </w:numPr>
        <w:rPr>
          <w:lang w:val="en-IN"/>
        </w:rPr>
      </w:pPr>
      <w:r w:rsidRPr="007364A4">
        <w:rPr>
          <w:bCs/>
          <w:lang w:val="en-IN"/>
        </w:rPr>
        <w:t>Load Balancing</w:t>
      </w:r>
      <w:r w:rsidRPr="007364A4">
        <w:rPr>
          <w:lang w:val="en-IN"/>
        </w:rPr>
        <w:t>: Implementing load balancers to evenly distribute incoming traffic across server instances, preventing any single server from becoming a bottleneck.</w:t>
      </w:r>
    </w:p>
    <w:p w14:paraId="542CF6BC" w14:textId="77777777" w:rsidR="007364A4" w:rsidRPr="007364A4" w:rsidRDefault="007364A4" w:rsidP="007364A4">
      <w:pPr>
        <w:numPr>
          <w:ilvl w:val="0"/>
          <w:numId w:val="65"/>
        </w:numPr>
        <w:rPr>
          <w:lang w:val="en-IN"/>
        </w:rPr>
      </w:pPr>
      <w:r w:rsidRPr="007364A4">
        <w:rPr>
          <w:bCs/>
          <w:lang w:val="en-IN"/>
        </w:rPr>
        <w:t>Database Sharding</w:t>
      </w:r>
      <w:r w:rsidRPr="007364A4">
        <w:rPr>
          <w:lang w:val="en-IN"/>
        </w:rPr>
        <w:t>: Dividing the database into smaller, more manageable pieces to improve performance and scalability.</w:t>
      </w:r>
    </w:p>
    <w:p w14:paraId="5C027897" w14:textId="77777777" w:rsidR="007364A4" w:rsidRPr="007364A4" w:rsidRDefault="007364A4" w:rsidP="007364A4">
      <w:pPr>
        <w:numPr>
          <w:ilvl w:val="0"/>
          <w:numId w:val="65"/>
        </w:numPr>
        <w:rPr>
          <w:lang w:val="en-IN"/>
        </w:rPr>
      </w:pPr>
      <w:r w:rsidRPr="007364A4">
        <w:rPr>
          <w:bCs/>
          <w:lang w:val="en-IN"/>
        </w:rPr>
        <w:t>Caching</w:t>
      </w:r>
      <w:r w:rsidRPr="007364A4">
        <w:rPr>
          <w:lang w:val="en-IN"/>
        </w:rPr>
        <w:t>: Utilizing caching mechanisms to store frequently accessed data, reducing database load and improving response times.</w:t>
      </w:r>
    </w:p>
    <w:p w14:paraId="65D92C8B" w14:textId="77777777" w:rsidR="007364A4" w:rsidRPr="007364A4" w:rsidRDefault="007364A4" w:rsidP="007364A4">
      <w:pPr>
        <w:numPr>
          <w:ilvl w:val="0"/>
          <w:numId w:val="65"/>
        </w:numPr>
        <w:rPr>
          <w:lang w:val="en-IN"/>
        </w:rPr>
      </w:pPr>
      <w:r w:rsidRPr="007364A4">
        <w:rPr>
          <w:bCs/>
          <w:lang w:val="en-IN"/>
        </w:rPr>
        <w:t>Asynchronous Processing</w:t>
      </w:r>
      <w:r w:rsidRPr="007364A4">
        <w:rPr>
          <w:lang w:val="en-IN"/>
        </w:rPr>
        <w:t>: Offloading time-consuming tasks to background processes to enhance user experience and system responsiveness.</w:t>
      </w:r>
    </w:p>
    <w:p w14:paraId="578EBBB8" w14:textId="77777777" w:rsidR="007364A4" w:rsidRPr="007364A4" w:rsidRDefault="007364A4" w:rsidP="007364A4">
      <w:pPr>
        <w:rPr>
          <w:lang w:val="en-IN"/>
        </w:rPr>
      </w:pPr>
      <w:r w:rsidRPr="007364A4">
        <w:rPr>
          <w:lang w:val="en-IN"/>
        </w:rPr>
        <w:t>By implementing these strategies, a student portal can effectively manage increasing user demands, ensuring consistent performance and reliability.</w:t>
      </w:r>
    </w:p>
    <w:p w14:paraId="19C458EA" w14:textId="77777777" w:rsidR="007364A4" w:rsidRPr="007364A4" w:rsidRDefault="007364A4" w:rsidP="007364A4">
      <w:pPr>
        <w:rPr>
          <w:bCs/>
          <w:lang w:val="en-IN"/>
        </w:rPr>
      </w:pPr>
      <w:r w:rsidRPr="007364A4">
        <w:rPr>
          <w:bCs/>
          <w:lang w:val="en-IN"/>
        </w:rPr>
        <w:t>6. Technical Stack</w:t>
      </w:r>
    </w:p>
    <w:p w14:paraId="1C93BF09" w14:textId="77777777" w:rsidR="007364A4" w:rsidRPr="007364A4" w:rsidRDefault="007364A4" w:rsidP="007364A4">
      <w:pPr>
        <w:rPr>
          <w:bCs/>
          <w:lang w:val="en-IN"/>
        </w:rPr>
      </w:pPr>
      <w:r w:rsidRPr="007364A4">
        <w:rPr>
          <w:bCs/>
          <w:lang w:val="en-IN"/>
        </w:rPr>
        <w:t>Justification for Choosing Next.js, Express.js, and MongoDB</w:t>
      </w:r>
    </w:p>
    <w:p w14:paraId="6B146E52" w14:textId="77777777" w:rsidR="007364A4" w:rsidRPr="007364A4" w:rsidRDefault="007364A4" w:rsidP="007364A4">
      <w:pPr>
        <w:rPr>
          <w:lang w:val="en-IN"/>
        </w:rPr>
      </w:pPr>
      <w:r w:rsidRPr="007364A4">
        <w:rPr>
          <w:bCs/>
          <w:lang w:val="en-IN"/>
        </w:rPr>
        <w:t>Next.js</w:t>
      </w:r>
      <w:r w:rsidRPr="007364A4">
        <w:rPr>
          <w:lang w:val="en-IN"/>
        </w:rPr>
        <w:t xml:space="preserve">: A React-based framework that facilitates server-side rendering (SSR), static site generation (SSG), and incremental static regeneration (ISR). It enhances performance and SEO, making it ideal for building scalable and SEO-friendly student portals. </w:t>
      </w:r>
      <w:hyperlink r:id="rId34" w:history="1">
        <w:proofErr w:type="spellStart"/>
        <w:r w:rsidRPr="007364A4">
          <w:rPr>
            <w:rStyle w:val="Hyperlink"/>
            <w:lang w:val="en-IN"/>
          </w:rPr>
          <w:t>Stackademic</w:t>
        </w:r>
        <w:proofErr w:type="spellEnd"/>
      </w:hyperlink>
    </w:p>
    <w:p w14:paraId="09D92685" w14:textId="77777777" w:rsidR="007364A4" w:rsidRPr="007364A4" w:rsidRDefault="007364A4" w:rsidP="007364A4">
      <w:pPr>
        <w:rPr>
          <w:lang w:val="en-IN"/>
        </w:rPr>
      </w:pPr>
      <w:r w:rsidRPr="007364A4">
        <w:rPr>
          <w:bCs/>
          <w:lang w:val="en-IN"/>
        </w:rPr>
        <w:t>Express.js</w:t>
      </w:r>
      <w:r w:rsidRPr="007364A4">
        <w:rPr>
          <w:lang w:val="en-IN"/>
        </w:rPr>
        <w:t>: A minimal and flexible Node.js web application framework that provides a robust set of features for building web and mobile applications. It simplifies routing, middleware integration, and API development, making it a preferred choice for backend services.</w:t>
      </w:r>
    </w:p>
    <w:p w14:paraId="6AA770FD" w14:textId="77777777" w:rsidR="007364A4" w:rsidRPr="007364A4" w:rsidRDefault="007364A4" w:rsidP="007364A4">
      <w:pPr>
        <w:rPr>
          <w:lang w:val="en-IN"/>
        </w:rPr>
      </w:pPr>
      <w:r w:rsidRPr="007364A4">
        <w:rPr>
          <w:bCs/>
          <w:lang w:val="en-IN"/>
        </w:rPr>
        <w:t>MongoDB</w:t>
      </w:r>
      <w:r w:rsidRPr="007364A4">
        <w:rPr>
          <w:lang w:val="en-IN"/>
        </w:rPr>
        <w:t>: A NoSQL database that stores data in flexible, JSON-like documents. Its scalability and performance make it suitable for applications requiring high availability and quick data retrieval, such as student portals handling large volumes of data.</w:t>
      </w:r>
    </w:p>
    <w:p w14:paraId="34A68E5A" w14:textId="77777777" w:rsidR="007364A4" w:rsidRPr="007364A4" w:rsidRDefault="007364A4" w:rsidP="007364A4">
      <w:pPr>
        <w:rPr>
          <w:lang w:val="en-IN"/>
        </w:rPr>
      </w:pPr>
      <w:r w:rsidRPr="007364A4">
        <w:rPr>
          <w:lang w:val="en-IN"/>
        </w:rPr>
        <w:lastRenderedPageBreak/>
        <w:t>Together, these technologies form a cohesive stack that supports rapid development, scalability, and maintainability, aligning well with the requirements of modern student portals.</w:t>
      </w:r>
    </w:p>
    <w:p w14:paraId="74AFD082" w14:textId="77777777" w:rsidR="007364A4" w:rsidRPr="007364A4" w:rsidRDefault="007364A4" w:rsidP="007364A4">
      <w:pPr>
        <w:rPr>
          <w:bCs/>
          <w:lang w:val="en-IN"/>
        </w:rPr>
      </w:pPr>
      <w:r w:rsidRPr="007364A4">
        <w:rPr>
          <w:bCs/>
          <w:lang w:val="en-IN"/>
        </w:rPr>
        <w:t>Alternative Technologies Considered</w:t>
      </w:r>
    </w:p>
    <w:p w14:paraId="17DF05D0" w14:textId="77777777" w:rsidR="007364A4" w:rsidRPr="007364A4" w:rsidRDefault="007364A4" w:rsidP="007364A4">
      <w:pPr>
        <w:numPr>
          <w:ilvl w:val="0"/>
          <w:numId w:val="66"/>
        </w:numPr>
        <w:rPr>
          <w:lang w:val="en-IN"/>
        </w:rPr>
      </w:pPr>
      <w:r w:rsidRPr="007364A4">
        <w:rPr>
          <w:bCs/>
          <w:lang w:val="en-IN"/>
        </w:rPr>
        <w:t>Django + PostgreSQL</w:t>
      </w:r>
      <w:r w:rsidRPr="007364A4">
        <w:rPr>
          <w:lang w:val="en-IN"/>
        </w:rPr>
        <w:t xml:space="preserve">: A high-level Python web framework paired with a relational database. While robust and secure, it may introduce complexity and overhead for projects </w:t>
      </w:r>
      <w:proofErr w:type="spellStart"/>
      <w:r w:rsidRPr="007364A4">
        <w:rPr>
          <w:lang w:val="en-IN"/>
        </w:rPr>
        <w:t>favoring</w:t>
      </w:r>
      <w:proofErr w:type="spellEnd"/>
      <w:r w:rsidRPr="007364A4">
        <w:rPr>
          <w:lang w:val="en-IN"/>
        </w:rPr>
        <w:t xml:space="preserve"> JavaScript-based development.</w:t>
      </w:r>
    </w:p>
    <w:p w14:paraId="61EEB655" w14:textId="77777777" w:rsidR="007364A4" w:rsidRPr="007364A4" w:rsidRDefault="007364A4" w:rsidP="007364A4">
      <w:pPr>
        <w:numPr>
          <w:ilvl w:val="0"/>
          <w:numId w:val="66"/>
        </w:numPr>
        <w:rPr>
          <w:lang w:val="en-IN"/>
        </w:rPr>
      </w:pPr>
      <w:r w:rsidRPr="007364A4">
        <w:rPr>
          <w:bCs/>
          <w:lang w:val="en-IN"/>
        </w:rPr>
        <w:t>Ruby on Rails</w:t>
      </w:r>
      <w:r w:rsidRPr="007364A4">
        <w:rPr>
          <w:lang w:val="en-IN"/>
        </w:rPr>
        <w:t>: A web application framework written in Ruby. Known for its convention over configuration philosophy, it can speed up development but may not align with teams proficient in JavaScript.</w:t>
      </w:r>
    </w:p>
    <w:p w14:paraId="1DD5B672" w14:textId="77777777" w:rsidR="007364A4" w:rsidRPr="007364A4" w:rsidRDefault="007364A4" w:rsidP="007364A4">
      <w:pPr>
        <w:numPr>
          <w:ilvl w:val="0"/>
          <w:numId w:val="66"/>
        </w:numPr>
        <w:rPr>
          <w:lang w:val="en-IN"/>
        </w:rPr>
      </w:pPr>
      <w:r w:rsidRPr="007364A4">
        <w:rPr>
          <w:bCs/>
          <w:lang w:val="en-IN"/>
        </w:rPr>
        <w:t>ASP.NET Core</w:t>
      </w:r>
      <w:r w:rsidRPr="007364A4">
        <w:rPr>
          <w:lang w:val="en-IN"/>
        </w:rPr>
        <w:t xml:space="preserve">: A cross-platform, high-performance framework for building modern, cloud-based, internet-connected applications. It offers strong performance but requires expertise in C# and .NET </w:t>
      </w:r>
      <w:proofErr w:type="spellStart"/>
      <w:r w:rsidRPr="007364A4">
        <w:rPr>
          <w:lang w:val="en-IN"/>
        </w:rPr>
        <w:t>technologies.</w:t>
      </w:r>
      <w:hyperlink r:id="rId35" w:history="1">
        <w:r w:rsidRPr="007364A4">
          <w:rPr>
            <w:rStyle w:val="Hyperlink"/>
            <w:lang w:val="en-IN"/>
          </w:rPr>
          <w:t>Medium</w:t>
        </w:r>
        <w:proofErr w:type="spellEnd"/>
      </w:hyperlink>
    </w:p>
    <w:p w14:paraId="2AC4E58B" w14:textId="77777777" w:rsidR="007364A4" w:rsidRPr="007364A4" w:rsidRDefault="007364A4" w:rsidP="007364A4">
      <w:pPr>
        <w:rPr>
          <w:lang w:val="en-IN"/>
        </w:rPr>
      </w:pPr>
      <w:r w:rsidRPr="007364A4">
        <w:rPr>
          <w:lang w:val="en-IN"/>
        </w:rPr>
        <w:t>The decision to use Next.js, Express.js, and MongoDB was based on the team's proficiency in JavaScript, the need for a full-stack solution, and the desire for a scalable and maintainable architecture.</w:t>
      </w:r>
    </w:p>
    <w:p w14:paraId="5EA6CCD4" w14:textId="77777777" w:rsidR="007364A4" w:rsidRPr="007364A4" w:rsidRDefault="007364A4" w:rsidP="007364A4">
      <w:pPr>
        <w:rPr>
          <w:bCs/>
          <w:lang w:val="en-IN"/>
        </w:rPr>
      </w:pPr>
      <w:r w:rsidRPr="007364A4">
        <w:rPr>
          <w:bCs/>
          <w:lang w:val="en-IN"/>
        </w:rPr>
        <w:t>Comparison of Different Backend Frameworks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54"/>
        <w:gridCol w:w="1227"/>
        <w:gridCol w:w="1742"/>
        <w:gridCol w:w="1613"/>
      </w:tblGrid>
      <w:tr w:rsidR="007364A4" w:rsidRPr="007364A4" w14:paraId="51A551BB" w14:textId="77777777" w:rsidTr="007364A4">
        <w:trPr>
          <w:tblHeader/>
          <w:tblCellSpacing w:w="15" w:type="dxa"/>
        </w:trPr>
        <w:tc>
          <w:tcPr>
            <w:tcW w:w="0" w:type="auto"/>
            <w:vAlign w:val="center"/>
            <w:hideMark/>
          </w:tcPr>
          <w:p w14:paraId="400CB7DC" w14:textId="77777777" w:rsidR="007364A4" w:rsidRPr="007364A4" w:rsidRDefault="007364A4" w:rsidP="007364A4">
            <w:pPr>
              <w:rPr>
                <w:bCs/>
                <w:lang w:val="en-IN"/>
              </w:rPr>
            </w:pPr>
            <w:proofErr w:type="spellStart"/>
            <w:r w:rsidRPr="007364A4">
              <w:rPr>
                <w:bCs/>
                <w:lang w:val="en-IN"/>
              </w:rPr>
              <w:t>FrameworkLanguageStrengthsConsiderations</w:t>
            </w:r>
            <w:proofErr w:type="spellEnd"/>
          </w:p>
        </w:tc>
        <w:tc>
          <w:tcPr>
            <w:tcW w:w="0" w:type="auto"/>
            <w:vAlign w:val="center"/>
            <w:hideMark/>
          </w:tcPr>
          <w:p w14:paraId="42F63A67" w14:textId="77777777" w:rsidR="007364A4" w:rsidRPr="007364A4" w:rsidRDefault="007364A4" w:rsidP="007364A4">
            <w:pPr>
              <w:rPr>
                <w:bCs/>
                <w:lang w:val="en-IN"/>
              </w:rPr>
            </w:pPr>
          </w:p>
        </w:tc>
        <w:tc>
          <w:tcPr>
            <w:tcW w:w="0" w:type="auto"/>
            <w:vAlign w:val="center"/>
            <w:hideMark/>
          </w:tcPr>
          <w:p w14:paraId="7B2B6631" w14:textId="77777777" w:rsidR="007364A4" w:rsidRPr="007364A4" w:rsidRDefault="007364A4" w:rsidP="007364A4">
            <w:pPr>
              <w:rPr>
                <w:lang w:val="en-IN"/>
              </w:rPr>
            </w:pPr>
          </w:p>
        </w:tc>
        <w:tc>
          <w:tcPr>
            <w:tcW w:w="0" w:type="auto"/>
            <w:vAlign w:val="center"/>
            <w:hideMark/>
          </w:tcPr>
          <w:p w14:paraId="4AFC71C4" w14:textId="77777777" w:rsidR="007364A4" w:rsidRPr="007364A4" w:rsidRDefault="007364A4" w:rsidP="007364A4">
            <w:pPr>
              <w:rPr>
                <w:lang w:val="en-IN"/>
              </w:rPr>
            </w:pPr>
          </w:p>
        </w:tc>
      </w:tr>
      <w:tr w:rsidR="007364A4" w:rsidRPr="007364A4" w14:paraId="5798A698" w14:textId="77777777" w:rsidTr="007364A4">
        <w:trPr>
          <w:tblCellSpacing w:w="15" w:type="dxa"/>
        </w:trPr>
        <w:tc>
          <w:tcPr>
            <w:tcW w:w="0" w:type="auto"/>
            <w:vAlign w:val="center"/>
            <w:hideMark/>
          </w:tcPr>
          <w:p w14:paraId="4E3D517E" w14:textId="77777777" w:rsidR="007364A4" w:rsidRPr="007364A4" w:rsidRDefault="007364A4" w:rsidP="007364A4">
            <w:pPr>
              <w:rPr>
                <w:lang w:val="en-IN"/>
              </w:rPr>
            </w:pPr>
            <w:r w:rsidRPr="007364A4">
              <w:rPr>
                <w:bCs/>
                <w:lang w:val="en-IN"/>
              </w:rPr>
              <w:t>Express.js</w:t>
            </w:r>
          </w:p>
        </w:tc>
        <w:tc>
          <w:tcPr>
            <w:tcW w:w="0" w:type="auto"/>
            <w:vAlign w:val="center"/>
            <w:hideMark/>
          </w:tcPr>
          <w:p w14:paraId="216C3175" w14:textId="77777777" w:rsidR="007364A4" w:rsidRPr="007364A4" w:rsidRDefault="007364A4" w:rsidP="007364A4">
            <w:pPr>
              <w:rPr>
                <w:lang w:val="en-IN"/>
              </w:rPr>
            </w:pPr>
            <w:r w:rsidRPr="007364A4">
              <w:rPr>
                <w:lang w:val="en-IN"/>
              </w:rPr>
              <w:t>JavaScript</w:t>
            </w:r>
          </w:p>
        </w:tc>
        <w:tc>
          <w:tcPr>
            <w:tcW w:w="0" w:type="auto"/>
            <w:vAlign w:val="center"/>
            <w:hideMark/>
          </w:tcPr>
          <w:p w14:paraId="4EB21172" w14:textId="77777777" w:rsidR="007364A4" w:rsidRPr="007364A4" w:rsidRDefault="007364A4" w:rsidP="007364A4">
            <w:pPr>
              <w:rPr>
                <w:lang w:val="en-IN"/>
              </w:rPr>
            </w:pPr>
            <w:r w:rsidRPr="007364A4">
              <w:rPr>
                <w:lang w:val="en-IN"/>
              </w:rPr>
              <w:t>Lightweight, fast, large ecosystem</w:t>
            </w:r>
          </w:p>
        </w:tc>
        <w:tc>
          <w:tcPr>
            <w:tcW w:w="0" w:type="auto"/>
            <w:vAlign w:val="center"/>
            <w:hideMark/>
          </w:tcPr>
          <w:p w14:paraId="2054283E" w14:textId="77777777" w:rsidR="007364A4" w:rsidRPr="007364A4" w:rsidRDefault="007364A4" w:rsidP="007364A4">
            <w:pPr>
              <w:rPr>
                <w:lang w:val="en-IN"/>
              </w:rPr>
            </w:pPr>
            <w:r w:rsidRPr="007364A4">
              <w:rPr>
                <w:lang w:val="en-IN"/>
              </w:rPr>
              <w:t>Minimalistic, requires additional tooling</w:t>
            </w:r>
          </w:p>
        </w:tc>
      </w:tr>
      <w:tr w:rsidR="007364A4" w:rsidRPr="007364A4" w14:paraId="11BBB34F" w14:textId="77777777" w:rsidTr="007364A4">
        <w:trPr>
          <w:tblCellSpacing w:w="15" w:type="dxa"/>
        </w:trPr>
        <w:tc>
          <w:tcPr>
            <w:tcW w:w="0" w:type="auto"/>
            <w:vAlign w:val="center"/>
            <w:hideMark/>
          </w:tcPr>
          <w:p w14:paraId="163BE76B" w14:textId="77777777" w:rsidR="007364A4" w:rsidRPr="007364A4" w:rsidRDefault="007364A4" w:rsidP="007364A4">
            <w:pPr>
              <w:rPr>
                <w:lang w:val="en-IN"/>
              </w:rPr>
            </w:pPr>
            <w:r w:rsidRPr="007364A4">
              <w:rPr>
                <w:bCs/>
                <w:lang w:val="en-IN"/>
              </w:rPr>
              <w:t>Django</w:t>
            </w:r>
          </w:p>
        </w:tc>
        <w:tc>
          <w:tcPr>
            <w:tcW w:w="0" w:type="auto"/>
            <w:vAlign w:val="center"/>
            <w:hideMark/>
          </w:tcPr>
          <w:p w14:paraId="1329B151" w14:textId="77777777" w:rsidR="007364A4" w:rsidRPr="007364A4" w:rsidRDefault="007364A4" w:rsidP="007364A4">
            <w:pPr>
              <w:rPr>
                <w:lang w:val="en-IN"/>
              </w:rPr>
            </w:pPr>
            <w:r w:rsidRPr="007364A4">
              <w:rPr>
                <w:lang w:val="en-IN"/>
              </w:rPr>
              <w:t>Python</w:t>
            </w:r>
          </w:p>
        </w:tc>
        <w:tc>
          <w:tcPr>
            <w:tcW w:w="0" w:type="auto"/>
            <w:vAlign w:val="center"/>
            <w:hideMark/>
          </w:tcPr>
          <w:p w14:paraId="418421CE" w14:textId="77777777" w:rsidR="007364A4" w:rsidRPr="007364A4" w:rsidRDefault="007364A4" w:rsidP="007364A4">
            <w:pPr>
              <w:rPr>
                <w:lang w:val="en-IN"/>
              </w:rPr>
            </w:pPr>
            <w:r w:rsidRPr="007364A4">
              <w:rPr>
                <w:lang w:val="en-IN"/>
              </w:rPr>
              <w:t>Batteries-included, secure, scalable</w:t>
            </w:r>
          </w:p>
        </w:tc>
        <w:tc>
          <w:tcPr>
            <w:tcW w:w="0" w:type="auto"/>
            <w:vAlign w:val="center"/>
            <w:hideMark/>
          </w:tcPr>
          <w:p w14:paraId="0511AA37" w14:textId="77777777" w:rsidR="007364A4" w:rsidRPr="007364A4" w:rsidRDefault="007364A4" w:rsidP="007364A4">
            <w:pPr>
              <w:rPr>
                <w:lang w:val="en-IN"/>
              </w:rPr>
            </w:pPr>
            <w:r w:rsidRPr="007364A4">
              <w:rPr>
                <w:lang w:val="en-IN"/>
              </w:rPr>
              <w:t>Monolithic, steep learning curve</w:t>
            </w:r>
          </w:p>
        </w:tc>
      </w:tr>
      <w:tr w:rsidR="007364A4" w:rsidRPr="007364A4" w14:paraId="3DA47E82" w14:textId="77777777" w:rsidTr="007364A4">
        <w:trPr>
          <w:tblCellSpacing w:w="15" w:type="dxa"/>
        </w:trPr>
        <w:tc>
          <w:tcPr>
            <w:tcW w:w="0" w:type="auto"/>
            <w:vAlign w:val="center"/>
            <w:hideMark/>
          </w:tcPr>
          <w:p w14:paraId="68DAA16F" w14:textId="77777777" w:rsidR="007364A4" w:rsidRPr="007364A4" w:rsidRDefault="007364A4" w:rsidP="007364A4">
            <w:pPr>
              <w:rPr>
                <w:lang w:val="en-IN"/>
              </w:rPr>
            </w:pPr>
            <w:r w:rsidRPr="007364A4">
              <w:rPr>
                <w:bCs/>
                <w:lang w:val="en-IN"/>
              </w:rPr>
              <w:t>Ruby on Rails</w:t>
            </w:r>
          </w:p>
        </w:tc>
        <w:tc>
          <w:tcPr>
            <w:tcW w:w="0" w:type="auto"/>
            <w:vAlign w:val="center"/>
            <w:hideMark/>
          </w:tcPr>
          <w:p w14:paraId="267000F5" w14:textId="77777777" w:rsidR="007364A4" w:rsidRPr="007364A4" w:rsidRDefault="007364A4" w:rsidP="007364A4">
            <w:pPr>
              <w:rPr>
                <w:lang w:val="en-IN"/>
              </w:rPr>
            </w:pPr>
            <w:r w:rsidRPr="007364A4">
              <w:rPr>
                <w:lang w:val="en-IN"/>
              </w:rPr>
              <w:t>Ruby</w:t>
            </w:r>
          </w:p>
        </w:tc>
        <w:tc>
          <w:tcPr>
            <w:tcW w:w="0" w:type="auto"/>
            <w:vAlign w:val="center"/>
            <w:hideMark/>
          </w:tcPr>
          <w:p w14:paraId="31E1847B" w14:textId="77777777" w:rsidR="007364A4" w:rsidRPr="007364A4" w:rsidRDefault="007364A4" w:rsidP="007364A4">
            <w:pPr>
              <w:rPr>
                <w:lang w:val="en-IN"/>
              </w:rPr>
            </w:pPr>
            <w:r w:rsidRPr="007364A4">
              <w:rPr>
                <w:lang w:val="en-IN"/>
              </w:rPr>
              <w:t>Convention over configuration, rapid development</w:t>
            </w:r>
          </w:p>
        </w:tc>
        <w:tc>
          <w:tcPr>
            <w:tcW w:w="0" w:type="auto"/>
            <w:vAlign w:val="center"/>
            <w:hideMark/>
          </w:tcPr>
          <w:p w14:paraId="33A4357B" w14:textId="77777777" w:rsidR="007364A4" w:rsidRPr="007364A4" w:rsidRDefault="007364A4" w:rsidP="007364A4">
            <w:pPr>
              <w:rPr>
                <w:lang w:val="en-IN"/>
              </w:rPr>
            </w:pPr>
            <w:r w:rsidRPr="007364A4">
              <w:rPr>
                <w:lang w:val="en-IN"/>
              </w:rPr>
              <w:t>Performance concerns, less popular</w:t>
            </w:r>
          </w:p>
        </w:tc>
      </w:tr>
      <w:tr w:rsidR="007364A4" w:rsidRPr="007364A4" w14:paraId="300942D0" w14:textId="77777777" w:rsidTr="007364A4">
        <w:trPr>
          <w:tblCellSpacing w:w="15" w:type="dxa"/>
        </w:trPr>
        <w:tc>
          <w:tcPr>
            <w:tcW w:w="0" w:type="auto"/>
            <w:vAlign w:val="center"/>
            <w:hideMark/>
          </w:tcPr>
          <w:p w14:paraId="6A961E5C" w14:textId="77777777" w:rsidR="007364A4" w:rsidRPr="007364A4" w:rsidRDefault="007364A4" w:rsidP="007364A4">
            <w:pPr>
              <w:rPr>
                <w:lang w:val="en-IN"/>
              </w:rPr>
            </w:pPr>
            <w:r w:rsidRPr="007364A4">
              <w:rPr>
                <w:bCs/>
                <w:lang w:val="en-IN"/>
              </w:rPr>
              <w:t>ASP.NET Core</w:t>
            </w:r>
          </w:p>
        </w:tc>
        <w:tc>
          <w:tcPr>
            <w:tcW w:w="0" w:type="auto"/>
            <w:vAlign w:val="center"/>
            <w:hideMark/>
          </w:tcPr>
          <w:p w14:paraId="1C17A729" w14:textId="77777777" w:rsidR="007364A4" w:rsidRPr="007364A4" w:rsidRDefault="007364A4" w:rsidP="007364A4">
            <w:pPr>
              <w:rPr>
                <w:lang w:val="en-IN"/>
              </w:rPr>
            </w:pPr>
            <w:r w:rsidRPr="007364A4">
              <w:rPr>
                <w:lang w:val="en-IN"/>
              </w:rPr>
              <w:t>C#</w:t>
            </w:r>
          </w:p>
        </w:tc>
        <w:tc>
          <w:tcPr>
            <w:tcW w:w="0" w:type="auto"/>
            <w:vAlign w:val="center"/>
            <w:hideMark/>
          </w:tcPr>
          <w:p w14:paraId="52748D69" w14:textId="77777777" w:rsidR="007364A4" w:rsidRPr="007364A4" w:rsidRDefault="007364A4" w:rsidP="007364A4">
            <w:pPr>
              <w:rPr>
                <w:lang w:val="en-IN"/>
              </w:rPr>
            </w:pPr>
            <w:r w:rsidRPr="007364A4">
              <w:rPr>
                <w:lang w:val="en-IN"/>
              </w:rPr>
              <w:t xml:space="preserve">High performance, </w:t>
            </w:r>
            <w:r w:rsidRPr="007364A4">
              <w:rPr>
                <w:lang w:val="en-IN"/>
              </w:rPr>
              <w:lastRenderedPageBreak/>
              <w:t>cross-platform</w:t>
            </w:r>
          </w:p>
        </w:tc>
        <w:tc>
          <w:tcPr>
            <w:tcW w:w="0" w:type="auto"/>
            <w:vAlign w:val="center"/>
            <w:hideMark/>
          </w:tcPr>
          <w:p w14:paraId="5C61D3DA" w14:textId="77777777" w:rsidR="007364A4" w:rsidRPr="007364A4" w:rsidRDefault="007364A4" w:rsidP="007364A4">
            <w:pPr>
              <w:rPr>
                <w:lang w:val="en-IN"/>
              </w:rPr>
            </w:pPr>
            <w:r w:rsidRPr="007364A4">
              <w:rPr>
                <w:lang w:val="en-IN"/>
              </w:rPr>
              <w:lastRenderedPageBreak/>
              <w:t xml:space="preserve">Requires .NET </w:t>
            </w:r>
            <w:r w:rsidRPr="007364A4">
              <w:rPr>
                <w:lang w:val="en-IN"/>
              </w:rPr>
              <w:lastRenderedPageBreak/>
              <w:t>expertise, less flexible</w:t>
            </w:r>
          </w:p>
        </w:tc>
      </w:tr>
      <w:tr w:rsidR="007364A4" w:rsidRPr="007364A4" w14:paraId="310432C9" w14:textId="77777777" w:rsidTr="007364A4">
        <w:trPr>
          <w:tblCellSpacing w:w="15" w:type="dxa"/>
        </w:trPr>
        <w:tc>
          <w:tcPr>
            <w:tcW w:w="0" w:type="auto"/>
            <w:vAlign w:val="center"/>
            <w:hideMark/>
          </w:tcPr>
          <w:p w14:paraId="6E54FFA0" w14:textId="77777777" w:rsidR="007364A4" w:rsidRPr="007364A4" w:rsidRDefault="007364A4" w:rsidP="007364A4">
            <w:pPr>
              <w:rPr>
                <w:lang w:val="en-IN"/>
              </w:rPr>
            </w:pPr>
            <w:r w:rsidRPr="007364A4">
              <w:rPr>
                <w:bCs/>
                <w:lang w:val="en-IN"/>
              </w:rPr>
              <w:t>Spring Boot</w:t>
            </w:r>
          </w:p>
        </w:tc>
        <w:tc>
          <w:tcPr>
            <w:tcW w:w="0" w:type="auto"/>
            <w:vAlign w:val="center"/>
            <w:hideMark/>
          </w:tcPr>
          <w:p w14:paraId="4DDF83B4" w14:textId="77777777" w:rsidR="007364A4" w:rsidRPr="007364A4" w:rsidRDefault="007364A4" w:rsidP="007364A4">
            <w:pPr>
              <w:rPr>
                <w:lang w:val="en-IN"/>
              </w:rPr>
            </w:pPr>
            <w:r w:rsidRPr="007364A4">
              <w:rPr>
                <w:lang w:val="en-IN"/>
              </w:rPr>
              <w:t>Java</w:t>
            </w:r>
          </w:p>
        </w:tc>
        <w:tc>
          <w:tcPr>
            <w:tcW w:w="0" w:type="auto"/>
            <w:vAlign w:val="center"/>
            <w:hideMark/>
          </w:tcPr>
          <w:p w14:paraId="12CC5D7F" w14:textId="77777777" w:rsidR="007364A4" w:rsidRPr="007364A4" w:rsidRDefault="007364A4" w:rsidP="007364A4">
            <w:pPr>
              <w:rPr>
                <w:lang w:val="en-IN"/>
              </w:rPr>
            </w:pPr>
            <w:r w:rsidRPr="007364A4">
              <w:rPr>
                <w:lang w:val="en-IN"/>
              </w:rPr>
              <w:t>Robust, enterprise-level features</w:t>
            </w:r>
          </w:p>
        </w:tc>
        <w:tc>
          <w:tcPr>
            <w:tcW w:w="0" w:type="auto"/>
            <w:vAlign w:val="center"/>
            <w:hideMark/>
          </w:tcPr>
          <w:p w14:paraId="452B8117" w14:textId="77777777" w:rsidR="007364A4" w:rsidRPr="007364A4" w:rsidRDefault="007364A4" w:rsidP="007364A4">
            <w:pPr>
              <w:rPr>
                <w:lang w:val="en-IN"/>
              </w:rPr>
            </w:pPr>
            <w:r w:rsidRPr="007364A4">
              <w:rPr>
                <w:lang w:val="en-IN"/>
              </w:rPr>
              <w:t>Verbose, steep learning curve</w:t>
            </w:r>
          </w:p>
        </w:tc>
      </w:tr>
    </w:tbl>
    <w:p w14:paraId="091D2449" w14:textId="77777777" w:rsidR="007364A4" w:rsidRPr="007364A4" w:rsidRDefault="007364A4" w:rsidP="007364A4">
      <w:pPr>
        <w:rPr>
          <w:lang w:val="en-IN"/>
        </w:rPr>
      </w:pPr>
      <w:r w:rsidRPr="007364A4">
        <w:rPr>
          <w:lang w:val="en-IN"/>
        </w:rPr>
        <w:t>Each framework has its own set of advantages and trade-offs. The choice depends on factors like team expertise, project requirements, and long-term maintainability.</w:t>
      </w:r>
    </w:p>
    <w:p w14:paraId="3E05C123" w14:textId="7C0E0E73" w:rsidR="007364A4" w:rsidRPr="007364A4" w:rsidRDefault="007364A4" w:rsidP="007364A4">
      <w:pPr>
        <w:rPr>
          <w:lang w:val="en-IN"/>
        </w:rPr>
      </w:pPr>
      <w:r w:rsidRPr="007364A4">
        <w:rPr>
          <w:lang w:val="en-IN"/>
        </w:rPr>
        <w:t>In conclusion, the selected stack—Next.js, Express.js, and MongoDB—offers a balanced combination of performance, scalability, and developer productivity, making it well-suited for building modern student portals.</w:t>
      </w:r>
      <w:r w:rsidRPr="007364A4">
        <w:rPr>
          <w:lang w:val="en-IN"/>
        </w:rPr>
        <w:br/>
      </w:r>
    </w:p>
    <w:p w14:paraId="7DCF3387" w14:textId="77777777" w:rsidR="007364A4" w:rsidRPr="007364A4" w:rsidRDefault="007364A4" w:rsidP="007364A4">
      <w:pPr>
        <w:rPr>
          <w:bCs/>
          <w:lang w:val="en-IN"/>
        </w:rPr>
      </w:pPr>
      <w:r w:rsidRPr="007364A4">
        <w:rPr>
          <w:bCs/>
          <w:lang w:val="en-IN"/>
        </w:rPr>
        <w:t xml:space="preserve">7. Data </w:t>
      </w:r>
      <w:proofErr w:type="spellStart"/>
      <w:r w:rsidRPr="007364A4">
        <w:rPr>
          <w:bCs/>
          <w:lang w:val="en-IN"/>
        </w:rPr>
        <w:t>Modeling</w:t>
      </w:r>
      <w:proofErr w:type="spellEnd"/>
    </w:p>
    <w:p w14:paraId="10F8BDC1" w14:textId="77777777" w:rsidR="007364A4" w:rsidRPr="007364A4" w:rsidRDefault="007364A4" w:rsidP="007364A4">
      <w:pPr>
        <w:rPr>
          <w:bCs/>
          <w:lang w:val="en-IN"/>
        </w:rPr>
      </w:pPr>
      <w:r w:rsidRPr="007364A4">
        <w:rPr>
          <w:bCs/>
          <w:lang w:val="en-IN"/>
        </w:rPr>
        <w:t>ER Diagrams and Schema Design</w:t>
      </w:r>
    </w:p>
    <w:p w14:paraId="31944465" w14:textId="77777777" w:rsidR="007364A4" w:rsidRPr="007364A4" w:rsidRDefault="007364A4" w:rsidP="007364A4">
      <w:pPr>
        <w:rPr>
          <w:lang w:val="en-IN"/>
        </w:rPr>
      </w:pPr>
      <w:r w:rsidRPr="007364A4">
        <w:rPr>
          <w:bCs/>
          <w:lang w:val="en-IN"/>
        </w:rPr>
        <w:t>Entity-Relationship (ER) Diagrams</w:t>
      </w:r>
      <w:r w:rsidRPr="007364A4">
        <w:rPr>
          <w:lang w:val="en-IN"/>
        </w:rPr>
        <w:t xml:space="preserve"> are crucial in database design, providing a visual representation of entities within a system and their interrelationships. In the context of a student portal, key entities might include:</w:t>
      </w:r>
    </w:p>
    <w:p w14:paraId="2010A1C6" w14:textId="77777777" w:rsidR="007364A4" w:rsidRPr="007364A4" w:rsidRDefault="007364A4" w:rsidP="007364A4">
      <w:pPr>
        <w:numPr>
          <w:ilvl w:val="0"/>
          <w:numId w:val="67"/>
        </w:numPr>
        <w:rPr>
          <w:lang w:val="en-IN"/>
        </w:rPr>
      </w:pPr>
      <w:r w:rsidRPr="007364A4">
        <w:rPr>
          <w:bCs/>
          <w:lang w:val="en-IN"/>
        </w:rPr>
        <w:t>Student</w:t>
      </w:r>
      <w:r w:rsidRPr="007364A4">
        <w:rPr>
          <w:lang w:val="en-IN"/>
        </w:rPr>
        <w:t xml:space="preserve">: Attributes could encompass </w:t>
      </w:r>
      <w:proofErr w:type="spellStart"/>
      <w:r w:rsidRPr="007364A4">
        <w:rPr>
          <w:lang w:val="en-IN"/>
        </w:rPr>
        <w:t>student_id</w:t>
      </w:r>
      <w:proofErr w:type="spellEnd"/>
      <w:r w:rsidRPr="007364A4">
        <w:rPr>
          <w:lang w:val="en-IN"/>
        </w:rPr>
        <w:t xml:space="preserve">, name, email, </w:t>
      </w:r>
      <w:proofErr w:type="spellStart"/>
      <w:r w:rsidRPr="007364A4">
        <w:rPr>
          <w:lang w:val="en-IN"/>
        </w:rPr>
        <w:t>date_of_birth</w:t>
      </w:r>
      <w:proofErr w:type="spellEnd"/>
      <w:r w:rsidRPr="007364A4">
        <w:rPr>
          <w:lang w:val="en-IN"/>
        </w:rPr>
        <w:t xml:space="preserve">, and </w:t>
      </w:r>
      <w:proofErr w:type="spellStart"/>
      <w:r w:rsidRPr="007364A4">
        <w:rPr>
          <w:lang w:val="en-IN"/>
        </w:rPr>
        <w:t>enrollment_date</w:t>
      </w:r>
      <w:proofErr w:type="spellEnd"/>
      <w:r w:rsidRPr="007364A4">
        <w:rPr>
          <w:lang w:val="en-IN"/>
        </w:rPr>
        <w:t>.</w:t>
      </w:r>
    </w:p>
    <w:p w14:paraId="391ADC8E" w14:textId="77777777" w:rsidR="007364A4" w:rsidRPr="007364A4" w:rsidRDefault="007364A4" w:rsidP="007364A4">
      <w:pPr>
        <w:numPr>
          <w:ilvl w:val="0"/>
          <w:numId w:val="67"/>
        </w:numPr>
        <w:rPr>
          <w:lang w:val="en-IN"/>
        </w:rPr>
      </w:pPr>
      <w:r w:rsidRPr="007364A4">
        <w:rPr>
          <w:bCs/>
          <w:lang w:val="en-IN"/>
        </w:rPr>
        <w:t>Course</w:t>
      </w:r>
      <w:r w:rsidRPr="007364A4">
        <w:rPr>
          <w:lang w:val="en-IN"/>
        </w:rPr>
        <w:t xml:space="preserve">: Attributes might include </w:t>
      </w:r>
      <w:proofErr w:type="spellStart"/>
      <w:r w:rsidRPr="007364A4">
        <w:rPr>
          <w:lang w:val="en-IN"/>
        </w:rPr>
        <w:t>course_id</w:t>
      </w:r>
      <w:proofErr w:type="spellEnd"/>
      <w:r w:rsidRPr="007364A4">
        <w:rPr>
          <w:lang w:val="en-IN"/>
        </w:rPr>
        <w:t xml:space="preserve">, </w:t>
      </w:r>
      <w:proofErr w:type="spellStart"/>
      <w:r w:rsidRPr="007364A4">
        <w:rPr>
          <w:lang w:val="en-IN"/>
        </w:rPr>
        <w:t>course_name</w:t>
      </w:r>
      <w:proofErr w:type="spellEnd"/>
      <w:r w:rsidRPr="007364A4">
        <w:rPr>
          <w:lang w:val="en-IN"/>
        </w:rPr>
        <w:t>, credits, and department.</w:t>
      </w:r>
    </w:p>
    <w:p w14:paraId="568C1332" w14:textId="77777777" w:rsidR="007364A4" w:rsidRPr="007364A4" w:rsidRDefault="007364A4" w:rsidP="007364A4">
      <w:pPr>
        <w:numPr>
          <w:ilvl w:val="0"/>
          <w:numId w:val="67"/>
        </w:numPr>
        <w:rPr>
          <w:lang w:val="en-IN"/>
        </w:rPr>
      </w:pPr>
      <w:proofErr w:type="spellStart"/>
      <w:r w:rsidRPr="007364A4">
        <w:rPr>
          <w:bCs/>
          <w:lang w:val="en-IN"/>
        </w:rPr>
        <w:t>Enrollment</w:t>
      </w:r>
      <w:proofErr w:type="spellEnd"/>
      <w:r w:rsidRPr="007364A4">
        <w:rPr>
          <w:lang w:val="en-IN"/>
        </w:rPr>
        <w:t xml:space="preserve">: This associative entity links students to courses, with attributes like </w:t>
      </w:r>
      <w:proofErr w:type="spellStart"/>
      <w:r w:rsidRPr="007364A4">
        <w:rPr>
          <w:lang w:val="en-IN"/>
        </w:rPr>
        <w:t>enrollment_id</w:t>
      </w:r>
      <w:proofErr w:type="spellEnd"/>
      <w:r w:rsidRPr="007364A4">
        <w:rPr>
          <w:lang w:val="en-IN"/>
        </w:rPr>
        <w:t xml:space="preserve">, </w:t>
      </w:r>
      <w:proofErr w:type="spellStart"/>
      <w:r w:rsidRPr="007364A4">
        <w:rPr>
          <w:lang w:val="en-IN"/>
        </w:rPr>
        <w:t>student_id</w:t>
      </w:r>
      <w:proofErr w:type="spellEnd"/>
      <w:r w:rsidRPr="007364A4">
        <w:rPr>
          <w:lang w:val="en-IN"/>
        </w:rPr>
        <w:t xml:space="preserve">, </w:t>
      </w:r>
      <w:proofErr w:type="spellStart"/>
      <w:r w:rsidRPr="007364A4">
        <w:rPr>
          <w:lang w:val="en-IN"/>
        </w:rPr>
        <w:t>course_id</w:t>
      </w:r>
      <w:proofErr w:type="spellEnd"/>
      <w:r w:rsidRPr="007364A4">
        <w:rPr>
          <w:lang w:val="en-IN"/>
        </w:rPr>
        <w:t xml:space="preserve">, and </w:t>
      </w:r>
      <w:proofErr w:type="spellStart"/>
      <w:r w:rsidRPr="007364A4">
        <w:rPr>
          <w:lang w:val="en-IN"/>
        </w:rPr>
        <w:t>enrollment_date</w:t>
      </w:r>
      <w:proofErr w:type="spellEnd"/>
      <w:r w:rsidRPr="007364A4">
        <w:rPr>
          <w:lang w:val="en-IN"/>
        </w:rPr>
        <w:t>.</w:t>
      </w:r>
    </w:p>
    <w:p w14:paraId="56C9364F" w14:textId="77777777" w:rsidR="007364A4" w:rsidRPr="007364A4" w:rsidRDefault="007364A4" w:rsidP="007364A4">
      <w:pPr>
        <w:numPr>
          <w:ilvl w:val="0"/>
          <w:numId w:val="67"/>
        </w:numPr>
        <w:rPr>
          <w:lang w:val="en-IN"/>
        </w:rPr>
      </w:pPr>
      <w:r w:rsidRPr="007364A4">
        <w:rPr>
          <w:bCs/>
          <w:lang w:val="en-IN"/>
        </w:rPr>
        <w:t>Instructor</w:t>
      </w:r>
      <w:r w:rsidRPr="007364A4">
        <w:rPr>
          <w:lang w:val="en-IN"/>
        </w:rPr>
        <w:t xml:space="preserve">: Attributes could consist of </w:t>
      </w:r>
      <w:proofErr w:type="spellStart"/>
      <w:r w:rsidRPr="007364A4">
        <w:rPr>
          <w:lang w:val="en-IN"/>
        </w:rPr>
        <w:t>instructor_id</w:t>
      </w:r>
      <w:proofErr w:type="spellEnd"/>
      <w:r w:rsidRPr="007364A4">
        <w:rPr>
          <w:lang w:val="en-IN"/>
        </w:rPr>
        <w:t>, name, email, and department.</w:t>
      </w:r>
    </w:p>
    <w:p w14:paraId="00356A0B" w14:textId="77777777" w:rsidR="007364A4" w:rsidRPr="007364A4" w:rsidRDefault="007364A4" w:rsidP="007364A4">
      <w:pPr>
        <w:numPr>
          <w:ilvl w:val="0"/>
          <w:numId w:val="67"/>
        </w:numPr>
        <w:rPr>
          <w:lang w:val="en-IN"/>
        </w:rPr>
      </w:pPr>
      <w:r w:rsidRPr="007364A4">
        <w:rPr>
          <w:bCs/>
          <w:lang w:val="en-IN"/>
        </w:rPr>
        <w:t>Assignment</w:t>
      </w:r>
      <w:r w:rsidRPr="007364A4">
        <w:rPr>
          <w:lang w:val="en-IN"/>
        </w:rPr>
        <w:t xml:space="preserve">: Attributes might include </w:t>
      </w:r>
      <w:proofErr w:type="spellStart"/>
      <w:r w:rsidRPr="007364A4">
        <w:rPr>
          <w:lang w:val="en-IN"/>
        </w:rPr>
        <w:t>assignment_id</w:t>
      </w:r>
      <w:proofErr w:type="spellEnd"/>
      <w:r w:rsidRPr="007364A4">
        <w:rPr>
          <w:lang w:val="en-IN"/>
        </w:rPr>
        <w:t xml:space="preserve">, </w:t>
      </w:r>
      <w:proofErr w:type="spellStart"/>
      <w:r w:rsidRPr="007364A4">
        <w:rPr>
          <w:lang w:val="en-IN"/>
        </w:rPr>
        <w:t>course_id</w:t>
      </w:r>
      <w:proofErr w:type="spellEnd"/>
      <w:r w:rsidRPr="007364A4">
        <w:rPr>
          <w:lang w:val="en-IN"/>
        </w:rPr>
        <w:t xml:space="preserve">, title, </w:t>
      </w:r>
      <w:proofErr w:type="spellStart"/>
      <w:r w:rsidRPr="007364A4">
        <w:rPr>
          <w:lang w:val="en-IN"/>
        </w:rPr>
        <w:t>due_date</w:t>
      </w:r>
      <w:proofErr w:type="spellEnd"/>
      <w:r w:rsidRPr="007364A4">
        <w:rPr>
          <w:lang w:val="en-IN"/>
        </w:rPr>
        <w:t xml:space="preserve">, and </w:t>
      </w:r>
      <w:proofErr w:type="spellStart"/>
      <w:r w:rsidRPr="007364A4">
        <w:rPr>
          <w:lang w:val="en-IN"/>
        </w:rPr>
        <w:t>total_marks</w:t>
      </w:r>
      <w:proofErr w:type="spellEnd"/>
      <w:r w:rsidRPr="007364A4">
        <w:rPr>
          <w:lang w:val="en-IN"/>
        </w:rPr>
        <w:t>.</w:t>
      </w:r>
    </w:p>
    <w:p w14:paraId="1C31C658" w14:textId="77777777" w:rsidR="007364A4" w:rsidRPr="007364A4" w:rsidRDefault="007364A4" w:rsidP="007364A4">
      <w:pPr>
        <w:numPr>
          <w:ilvl w:val="0"/>
          <w:numId w:val="67"/>
        </w:numPr>
        <w:rPr>
          <w:lang w:val="en-IN"/>
        </w:rPr>
      </w:pPr>
      <w:r w:rsidRPr="007364A4">
        <w:rPr>
          <w:bCs/>
          <w:lang w:val="en-IN"/>
        </w:rPr>
        <w:t>Grade</w:t>
      </w:r>
      <w:r w:rsidRPr="007364A4">
        <w:rPr>
          <w:lang w:val="en-IN"/>
        </w:rPr>
        <w:t xml:space="preserve">: Attributes could encompass </w:t>
      </w:r>
      <w:proofErr w:type="spellStart"/>
      <w:r w:rsidRPr="007364A4">
        <w:rPr>
          <w:lang w:val="en-IN"/>
        </w:rPr>
        <w:t>grade_id</w:t>
      </w:r>
      <w:proofErr w:type="spellEnd"/>
      <w:r w:rsidRPr="007364A4">
        <w:rPr>
          <w:lang w:val="en-IN"/>
        </w:rPr>
        <w:t xml:space="preserve">, </w:t>
      </w:r>
      <w:proofErr w:type="spellStart"/>
      <w:r w:rsidRPr="007364A4">
        <w:rPr>
          <w:lang w:val="en-IN"/>
        </w:rPr>
        <w:t>assignment_id</w:t>
      </w:r>
      <w:proofErr w:type="spellEnd"/>
      <w:r w:rsidRPr="007364A4">
        <w:rPr>
          <w:lang w:val="en-IN"/>
        </w:rPr>
        <w:t xml:space="preserve">, </w:t>
      </w:r>
      <w:proofErr w:type="spellStart"/>
      <w:r w:rsidRPr="007364A4">
        <w:rPr>
          <w:lang w:val="en-IN"/>
        </w:rPr>
        <w:t>student_id</w:t>
      </w:r>
      <w:proofErr w:type="spellEnd"/>
      <w:r w:rsidRPr="007364A4">
        <w:rPr>
          <w:lang w:val="en-IN"/>
        </w:rPr>
        <w:t xml:space="preserve">, </w:t>
      </w:r>
      <w:proofErr w:type="spellStart"/>
      <w:r w:rsidRPr="007364A4">
        <w:rPr>
          <w:lang w:val="en-IN"/>
        </w:rPr>
        <w:t>marks_obtained</w:t>
      </w:r>
      <w:proofErr w:type="spellEnd"/>
      <w:r w:rsidRPr="007364A4">
        <w:rPr>
          <w:lang w:val="en-IN"/>
        </w:rPr>
        <w:t xml:space="preserve">, and </w:t>
      </w:r>
      <w:proofErr w:type="spellStart"/>
      <w:r w:rsidRPr="007364A4">
        <w:rPr>
          <w:lang w:val="en-IN"/>
        </w:rPr>
        <w:t>grade_date</w:t>
      </w:r>
      <w:proofErr w:type="spellEnd"/>
      <w:r w:rsidRPr="007364A4">
        <w:rPr>
          <w:lang w:val="en-IN"/>
        </w:rPr>
        <w:t>.</w:t>
      </w:r>
    </w:p>
    <w:p w14:paraId="3C92E71A" w14:textId="77777777" w:rsidR="007364A4" w:rsidRPr="007364A4" w:rsidRDefault="007364A4" w:rsidP="007364A4">
      <w:pPr>
        <w:rPr>
          <w:lang w:val="en-IN"/>
        </w:rPr>
      </w:pPr>
      <w:r w:rsidRPr="007364A4">
        <w:rPr>
          <w:bCs/>
          <w:lang w:val="en-IN"/>
        </w:rPr>
        <w:t>Schema Design</w:t>
      </w:r>
      <w:r w:rsidRPr="007364A4">
        <w:rPr>
          <w:lang w:val="en-IN"/>
        </w:rPr>
        <w:t xml:space="preserve"> involves translating these ER diagrams into relational schemas. For instance:</w:t>
      </w:r>
    </w:p>
    <w:p w14:paraId="6AB89D18" w14:textId="77777777" w:rsidR="007364A4" w:rsidRPr="007364A4" w:rsidRDefault="007364A4" w:rsidP="007364A4">
      <w:pPr>
        <w:numPr>
          <w:ilvl w:val="0"/>
          <w:numId w:val="68"/>
        </w:numPr>
        <w:rPr>
          <w:lang w:val="en-IN"/>
        </w:rPr>
      </w:pPr>
      <w:r w:rsidRPr="007364A4">
        <w:rPr>
          <w:bCs/>
          <w:lang w:val="en-IN"/>
        </w:rPr>
        <w:t>Student</w:t>
      </w:r>
      <w:r w:rsidRPr="007364A4">
        <w:rPr>
          <w:lang w:val="en-IN"/>
        </w:rPr>
        <w:t>(</w:t>
      </w:r>
      <w:proofErr w:type="spellStart"/>
      <w:r w:rsidRPr="007364A4">
        <w:rPr>
          <w:lang w:val="en-IN"/>
        </w:rPr>
        <w:t>student_id</w:t>
      </w:r>
      <w:proofErr w:type="spellEnd"/>
      <w:r w:rsidRPr="007364A4">
        <w:rPr>
          <w:lang w:val="en-IN"/>
        </w:rPr>
        <w:t xml:space="preserve">, name, email, </w:t>
      </w:r>
      <w:proofErr w:type="spellStart"/>
      <w:r w:rsidRPr="007364A4">
        <w:rPr>
          <w:lang w:val="en-IN"/>
        </w:rPr>
        <w:t>date_of_birth</w:t>
      </w:r>
      <w:proofErr w:type="spellEnd"/>
      <w:r w:rsidRPr="007364A4">
        <w:rPr>
          <w:lang w:val="en-IN"/>
        </w:rPr>
        <w:t xml:space="preserve">, </w:t>
      </w:r>
      <w:proofErr w:type="spellStart"/>
      <w:r w:rsidRPr="007364A4">
        <w:rPr>
          <w:lang w:val="en-IN"/>
        </w:rPr>
        <w:t>enrollment_date</w:t>
      </w:r>
      <w:proofErr w:type="spellEnd"/>
      <w:r w:rsidRPr="007364A4">
        <w:rPr>
          <w:lang w:val="en-IN"/>
        </w:rPr>
        <w:t>)</w:t>
      </w:r>
    </w:p>
    <w:p w14:paraId="476F9AF4" w14:textId="77777777" w:rsidR="007364A4" w:rsidRPr="007364A4" w:rsidRDefault="007364A4" w:rsidP="007364A4">
      <w:pPr>
        <w:numPr>
          <w:ilvl w:val="0"/>
          <w:numId w:val="68"/>
        </w:numPr>
        <w:rPr>
          <w:lang w:val="en-IN"/>
        </w:rPr>
      </w:pPr>
      <w:r w:rsidRPr="007364A4">
        <w:rPr>
          <w:bCs/>
          <w:lang w:val="en-IN"/>
        </w:rPr>
        <w:lastRenderedPageBreak/>
        <w:t>Course</w:t>
      </w:r>
      <w:r w:rsidRPr="007364A4">
        <w:rPr>
          <w:lang w:val="en-IN"/>
        </w:rPr>
        <w:t>(</w:t>
      </w:r>
      <w:proofErr w:type="spellStart"/>
      <w:r w:rsidRPr="007364A4">
        <w:rPr>
          <w:lang w:val="en-IN"/>
        </w:rPr>
        <w:t>course_id</w:t>
      </w:r>
      <w:proofErr w:type="spellEnd"/>
      <w:r w:rsidRPr="007364A4">
        <w:rPr>
          <w:lang w:val="en-IN"/>
        </w:rPr>
        <w:t xml:space="preserve">, </w:t>
      </w:r>
      <w:proofErr w:type="spellStart"/>
      <w:r w:rsidRPr="007364A4">
        <w:rPr>
          <w:lang w:val="en-IN"/>
        </w:rPr>
        <w:t>course_name</w:t>
      </w:r>
      <w:proofErr w:type="spellEnd"/>
      <w:r w:rsidRPr="007364A4">
        <w:rPr>
          <w:lang w:val="en-IN"/>
        </w:rPr>
        <w:t>, credits, department)</w:t>
      </w:r>
    </w:p>
    <w:p w14:paraId="1F985870" w14:textId="77777777" w:rsidR="007364A4" w:rsidRPr="007364A4" w:rsidRDefault="007364A4" w:rsidP="007364A4">
      <w:pPr>
        <w:numPr>
          <w:ilvl w:val="0"/>
          <w:numId w:val="68"/>
        </w:numPr>
        <w:rPr>
          <w:lang w:val="en-IN"/>
        </w:rPr>
      </w:pPr>
      <w:proofErr w:type="spellStart"/>
      <w:r w:rsidRPr="007364A4">
        <w:rPr>
          <w:bCs/>
          <w:lang w:val="en-IN"/>
        </w:rPr>
        <w:t>Enrollment</w:t>
      </w:r>
      <w:proofErr w:type="spellEnd"/>
      <w:r w:rsidRPr="007364A4">
        <w:rPr>
          <w:lang w:val="en-IN"/>
        </w:rPr>
        <w:t>(</w:t>
      </w:r>
      <w:proofErr w:type="spellStart"/>
      <w:r w:rsidRPr="007364A4">
        <w:rPr>
          <w:lang w:val="en-IN"/>
        </w:rPr>
        <w:t>enrollment_id</w:t>
      </w:r>
      <w:proofErr w:type="spellEnd"/>
      <w:r w:rsidRPr="007364A4">
        <w:rPr>
          <w:lang w:val="en-IN"/>
        </w:rPr>
        <w:t xml:space="preserve">, </w:t>
      </w:r>
      <w:proofErr w:type="spellStart"/>
      <w:r w:rsidRPr="007364A4">
        <w:rPr>
          <w:lang w:val="en-IN"/>
        </w:rPr>
        <w:t>student_id</w:t>
      </w:r>
      <w:proofErr w:type="spellEnd"/>
      <w:r w:rsidRPr="007364A4">
        <w:rPr>
          <w:lang w:val="en-IN"/>
        </w:rPr>
        <w:t xml:space="preserve">, </w:t>
      </w:r>
      <w:proofErr w:type="spellStart"/>
      <w:r w:rsidRPr="007364A4">
        <w:rPr>
          <w:lang w:val="en-IN"/>
        </w:rPr>
        <w:t>course_id</w:t>
      </w:r>
      <w:proofErr w:type="spellEnd"/>
      <w:r w:rsidRPr="007364A4">
        <w:rPr>
          <w:lang w:val="en-IN"/>
        </w:rPr>
        <w:t xml:space="preserve">, </w:t>
      </w:r>
      <w:proofErr w:type="spellStart"/>
      <w:r w:rsidRPr="007364A4">
        <w:rPr>
          <w:lang w:val="en-IN"/>
        </w:rPr>
        <w:t>enrollment_date</w:t>
      </w:r>
      <w:proofErr w:type="spellEnd"/>
      <w:r w:rsidRPr="007364A4">
        <w:rPr>
          <w:lang w:val="en-IN"/>
        </w:rPr>
        <w:t>)</w:t>
      </w:r>
    </w:p>
    <w:p w14:paraId="32857357" w14:textId="77777777" w:rsidR="007364A4" w:rsidRPr="007364A4" w:rsidRDefault="007364A4" w:rsidP="007364A4">
      <w:pPr>
        <w:numPr>
          <w:ilvl w:val="0"/>
          <w:numId w:val="68"/>
        </w:numPr>
        <w:rPr>
          <w:lang w:val="en-IN"/>
        </w:rPr>
      </w:pPr>
      <w:r w:rsidRPr="007364A4">
        <w:rPr>
          <w:bCs/>
          <w:lang w:val="en-IN"/>
        </w:rPr>
        <w:t>Instructor</w:t>
      </w:r>
      <w:r w:rsidRPr="007364A4">
        <w:rPr>
          <w:lang w:val="en-IN"/>
        </w:rPr>
        <w:t>(</w:t>
      </w:r>
      <w:proofErr w:type="spellStart"/>
      <w:r w:rsidRPr="007364A4">
        <w:rPr>
          <w:lang w:val="en-IN"/>
        </w:rPr>
        <w:t>instructor_id</w:t>
      </w:r>
      <w:proofErr w:type="spellEnd"/>
      <w:r w:rsidRPr="007364A4">
        <w:rPr>
          <w:lang w:val="en-IN"/>
        </w:rPr>
        <w:t>, name, email, department)</w:t>
      </w:r>
    </w:p>
    <w:p w14:paraId="44A6A25A" w14:textId="77777777" w:rsidR="007364A4" w:rsidRPr="007364A4" w:rsidRDefault="007364A4" w:rsidP="007364A4">
      <w:pPr>
        <w:numPr>
          <w:ilvl w:val="0"/>
          <w:numId w:val="68"/>
        </w:numPr>
        <w:rPr>
          <w:lang w:val="en-IN"/>
        </w:rPr>
      </w:pPr>
      <w:r w:rsidRPr="007364A4">
        <w:rPr>
          <w:bCs/>
          <w:lang w:val="en-IN"/>
        </w:rPr>
        <w:t>Assignment</w:t>
      </w:r>
      <w:r w:rsidRPr="007364A4">
        <w:rPr>
          <w:lang w:val="en-IN"/>
        </w:rPr>
        <w:t>(</w:t>
      </w:r>
      <w:proofErr w:type="spellStart"/>
      <w:r w:rsidRPr="007364A4">
        <w:rPr>
          <w:lang w:val="en-IN"/>
        </w:rPr>
        <w:t>assignment_id</w:t>
      </w:r>
      <w:proofErr w:type="spellEnd"/>
      <w:r w:rsidRPr="007364A4">
        <w:rPr>
          <w:lang w:val="en-IN"/>
        </w:rPr>
        <w:t xml:space="preserve">, </w:t>
      </w:r>
      <w:proofErr w:type="spellStart"/>
      <w:r w:rsidRPr="007364A4">
        <w:rPr>
          <w:lang w:val="en-IN"/>
        </w:rPr>
        <w:t>course_id</w:t>
      </w:r>
      <w:proofErr w:type="spellEnd"/>
      <w:r w:rsidRPr="007364A4">
        <w:rPr>
          <w:lang w:val="en-IN"/>
        </w:rPr>
        <w:t xml:space="preserve">, title, </w:t>
      </w:r>
      <w:proofErr w:type="spellStart"/>
      <w:r w:rsidRPr="007364A4">
        <w:rPr>
          <w:lang w:val="en-IN"/>
        </w:rPr>
        <w:t>due_date</w:t>
      </w:r>
      <w:proofErr w:type="spellEnd"/>
      <w:r w:rsidRPr="007364A4">
        <w:rPr>
          <w:lang w:val="en-IN"/>
        </w:rPr>
        <w:t xml:space="preserve">, </w:t>
      </w:r>
      <w:proofErr w:type="spellStart"/>
      <w:r w:rsidRPr="007364A4">
        <w:rPr>
          <w:lang w:val="en-IN"/>
        </w:rPr>
        <w:t>total_marks</w:t>
      </w:r>
      <w:proofErr w:type="spellEnd"/>
      <w:r w:rsidRPr="007364A4">
        <w:rPr>
          <w:lang w:val="en-IN"/>
        </w:rPr>
        <w:t>)</w:t>
      </w:r>
    </w:p>
    <w:p w14:paraId="47AF370E" w14:textId="77777777" w:rsidR="007364A4" w:rsidRPr="007364A4" w:rsidRDefault="007364A4" w:rsidP="007364A4">
      <w:pPr>
        <w:numPr>
          <w:ilvl w:val="0"/>
          <w:numId w:val="68"/>
        </w:numPr>
        <w:rPr>
          <w:lang w:val="en-IN"/>
        </w:rPr>
      </w:pPr>
      <w:r w:rsidRPr="007364A4">
        <w:rPr>
          <w:bCs/>
          <w:lang w:val="en-IN"/>
        </w:rPr>
        <w:t>Grade</w:t>
      </w:r>
      <w:r w:rsidRPr="007364A4">
        <w:rPr>
          <w:lang w:val="en-IN"/>
        </w:rPr>
        <w:t>(</w:t>
      </w:r>
      <w:proofErr w:type="spellStart"/>
      <w:r w:rsidRPr="007364A4">
        <w:rPr>
          <w:lang w:val="en-IN"/>
        </w:rPr>
        <w:t>grade_id</w:t>
      </w:r>
      <w:proofErr w:type="spellEnd"/>
      <w:r w:rsidRPr="007364A4">
        <w:rPr>
          <w:lang w:val="en-IN"/>
        </w:rPr>
        <w:t xml:space="preserve">, </w:t>
      </w:r>
      <w:proofErr w:type="spellStart"/>
      <w:r w:rsidRPr="007364A4">
        <w:rPr>
          <w:lang w:val="en-IN"/>
        </w:rPr>
        <w:t>assignment_id</w:t>
      </w:r>
      <w:proofErr w:type="spellEnd"/>
      <w:r w:rsidRPr="007364A4">
        <w:rPr>
          <w:lang w:val="en-IN"/>
        </w:rPr>
        <w:t xml:space="preserve">, </w:t>
      </w:r>
      <w:proofErr w:type="spellStart"/>
      <w:r w:rsidRPr="007364A4">
        <w:rPr>
          <w:lang w:val="en-IN"/>
        </w:rPr>
        <w:t>student_id</w:t>
      </w:r>
      <w:proofErr w:type="spellEnd"/>
      <w:r w:rsidRPr="007364A4">
        <w:rPr>
          <w:lang w:val="en-IN"/>
        </w:rPr>
        <w:t xml:space="preserve">, </w:t>
      </w:r>
      <w:proofErr w:type="spellStart"/>
      <w:r w:rsidRPr="007364A4">
        <w:rPr>
          <w:lang w:val="en-IN"/>
        </w:rPr>
        <w:t>marks_obtained</w:t>
      </w:r>
      <w:proofErr w:type="spellEnd"/>
      <w:r w:rsidRPr="007364A4">
        <w:rPr>
          <w:lang w:val="en-IN"/>
        </w:rPr>
        <w:t xml:space="preserve">, </w:t>
      </w:r>
      <w:proofErr w:type="spellStart"/>
      <w:r w:rsidRPr="007364A4">
        <w:rPr>
          <w:lang w:val="en-IN"/>
        </w:rPr>
        <w:t>grade_date</w:t>
      </w:r>
      <w:proofErr w:type="spellEnd"/>
      <w:r w:rsidRPr="007364A4">
        <w:rPr>
          <w:lang w:val="en-IN"/>
        </w:rPr>
        <w:t>)</w:t>
      </w:r>
    </w:p>
    <w:p w14:paraId="27DFDE31" w14:textId="77777777" w:rsidR="007364A4" w:rsidRPr="007364A4" w:rsidRDefault="007364A4" w:rsidP="007364A4">
      <w:pPr>
        <w:rPr>
          <w:bCs/>
          <w:lang w:val="en-IN"/>
        </w:rPr>
      </w:pPr>
      <w:r w:rsidRPr="007364A4">
        <w:rPr>
          <w:bCs/>
          <w:lang w:val="en-IN"/>
        </w:rPr>
        <w:t>Normalization and Indexing Strategies</w:t>
      </w:r>
    </w:p>
    <w:p w14:paraId="525BC9ED" w14:textId="77777777" w:rsidR="007364A4" w:rsidRPr="007364A4" w:rsidRDefault="007364A4" w:rsidP="007364A4">
      <w:pPr>
        <w:rPr>
          <w:lang w:val="en-IN"/>
        </w:rPr>
      </w:pPr>
      <w:r w:rsidRPr="007364A4">
        <w:rPr>
          <w:bCs/>
          <w:lang w:val="en-IN"/>
        </w:rPr>
        <w:t>Normalization</w:t>
      </w:r>
      <w:r w:rsidRPr="007364A4">
        <w:rPr>
          <w:lang w:val="en-IN"/>
        </w:rPr>
        <w:t xml:space="preserve"> is the process of organizing data to minimize redundancy and dependency. The common normal forms are:</w:t>
      </w:r>
    </w:p>
    <w:p w14:paraId="265E77EB" w14:textId="77777777" w:rsidR="007364A4" w:rsidRPr="007364A4" w:rsidRDefault="007364A4" w:rsidP="007364A4">
      <w:pPr>
        <w:numPr>
          <w:ilvl w:val="0"/>
          <w:numId w:val="69"/>
        </w:numPr>
        <w:rPr>
          <w:lang w:val="en-IN"/>
        </w:rPr>
      </w:pPr>
      <w:r w:rsidRPr="007364A4">
        <w:rPr>
          <w:bCs/>
          <w:lang w:val="en-IN"/>
        </w:rPr>
        <w:t>First Normal Form (1NF)</w:t>
      </w:r>
      <w:r w:rsidRPr="007364A4">
        <w:rPr>
          <w:lang w:val="en-IN"/>
        </w:rPr>
        <w:t>: Ensures that each column contains atomic values and each record is unique.</w:t>
      </w:r>
    </w:p>
    <w:p w14:paraId="112B3EA7" w14:textId="77777777" w:rsidR="007364A4" w:rsidRPr="007364A4" w:rsidRDefault="007364A4" w:rsidP="007364A4">
      <w:pPr>
        <w:numPr>
          <w:ilvl w:val="0"/>
          <w:numId w:val="69"/>
        </w:numPr>
        <w:rPr>
          <w:lang w:val="en-IN"/>
        </w:rPr>
      </w:pPr>
      <w:r w:rsidRPr="007364A4">
        <w:rPr>
          <w:bCs/>
          <w:lang w:val="en-IN"/>
        </w:rPr>
        <w:t>Second Normal Form (2NF)</w:t>
      </w:r>
      <w:r w:rsidRPr="007364A4">
        <w:rPr>
          <w:lang w:val="en-IN"/>
        </w:rPr>
        <w:t>: Achieved by meeting all requirements of 1NF and ensuring that all non-key attributes are fully functionally dependent on the primary key.</w:t>
      </w:r>
    </w:p>
    <w:p w14:paraId="430F3CB2" w14:textId="77777777" w:rsidR="007364A4" w:rsidRPr="007364A4" w:rsidRDefault="007364A4" w:rsidP="007364A4">
      <w:pPr>
        <w:numPr>
          <w:ilvl w:val="0"/>
          <w:numId w:val="69"/>
        </w:numPr>
        <w:rPr>
          <w:lang w:val="en-IN"/>
        </w:rPr>
      </w:pPr>
      <w:r w:rsidRPr="007364A4">
        <w:rPr>
          <w:bCs/>
          <w:lang w:val="en-IN"/>
        </w:rPr>
        <w:t>Third Normal Form (3NF)</w:t>
      </w:r>
      <w:r w:rsidRPr="007364A4">
        <w:rPr>
          <w:lang w:val="en-IN"/>
        </w:rPr>
        <w:t>: Achieved by meeting all requirements of 2NF and ensuring that all attributes are functionally dependent only on the primary key, eliminating transitive dependencies.</w:t>
      </w:r>
    </w:p>
    <w:p w14:paraId="3A986310" w14:textId="77777777" w:rsidR="007364A4" w:rsidRPr="007364A4" w:rsidRDefault="007364A4" w:rsidP="007364A4">
      <w:pPr>
        <w:rPr>
          <w:lang w:val="en-IN"/>
        </w:rPr>
      </w:pPr>
      <w:r w:rsidRPr="007364A4">
        <w:rPr>
          <w:bCs/>
          <w:lang w:val="en-IN"/>
        </w:rPr>
        <w:t>Indexing</w:t>
      </w:r>
      <w:r w:rsidRPr="007364A4">
        <w:rPr>
          <w:lang w:val="en-IN"/>
        </w:rPr>
        <w:t xml:space="preserve"> enhances the speed of data retrieval operations. Strategies include:</w:t>
      </w:r>
    </w:p>
    <w:p w14:paraId="031D33F5" w14:textId="77777777" w:rsidR="007364A4" w:rsidRPr="007364A4" w:rsidRDefault="007364A4" w:rsidP="007364A4">
      <w:pPr>
        <w:numPr>
          <w:ilvl w:val="0"/>
          <w:numId w:val="70"/>
        </w:numPr>
        <w:rPr>
          <w:lang w:val="en-IN"/>
        </w:rPr>
      </w:pPr>
      <w:r w:rsidRPr="007364A4">
        <w:rPr>
          <w:bCs/>
          <w:lang w:val="en-IN"/>
        </w:rPr>
        <w:t>Primary Indexes</w:t>
      </w:r>
      <w:r w:rsidRPr="007364A4">
        <w:rPr>
          <w:lang w:val="en-IN"/>
        </w:rPr>
        <w:t>: Automatically created on primary keys, ensuring uniqueness and optimizing search operations.</w:t>
      </w:r>
    </w:p>
    <w:p w14:paraId="125EFB00" w14:textId="77777777" w:rsidR="007364A4" w:rsidRPr="007364A4" w:rsidRDefault="007364A4" w:rsidP="007364A4">
      <w:pPr>
        <w:numPr>
          <w:ilvl w:val="0"/>
          <w:numId w:val="70"/>
        </w:numPr>
        <w:rPr>
          <w:lang w:val="en-IN"/>
        </w:rPr>
      </w:pPr>
      <w:r w:rsidRPr="007364A4">
        <w:rPr>
          <w:bCs/>
          <w:lang w:val="en-IN"/>
        </w:rPr>
        <w:t>Secondary Indexes</w:t>
      </w:r>
      <w:r w:rsidRPr="007364A4">
        <w:rPr>
          <w:lang w:val="en-IN"/>
        </w:rPr>
        <w:t xml:space="preserve">: Manually created on columns frequently used in search conditions, such as </w:t>
      </w:r>
      <w:proofErr w:type="spellStart"/>
      <w:r w:rsidRPr="007364A4">
        <w:rPr>
          <w:lang w:val="en-IN"/>
        </w:rPr>
        <w:t>student_id</w:t>
      </w:r>
      <w:proofErr w:type="spellEnd"/>
      <w:r w:rsidRPr="007364A4">
        <w:rPr>
          <w:lang w:val="en-IN"/>
        </w:rPr>
        <w:t xml:space="preserve"> in the </w:t>
      </w:r>
      <w:proofErr w:type="spellStart"/>
      <w:r w:rsidRPr="007364A4">
        <w:rPr>
          <w:lang w:val="en-IN"/>
        </w:rPr>
        <w:t>Enrollment</w:t>
      </w:r>
      <w:proofErr w:type="spellEnd"/>
      <w:r w:rsidRPr="007364A4">
        <w:rPr>
          <w:lang w:val="en-IN"/>
        </w:rPr>
        <w:t xml:space="preserve"> table or </w:t>
      </w:r>
      <w:proofErr w:type="spellStart"/>
      <w:r w:rsidRPr="007364A4">
        <w:rPr>
          <w:lang w:val="en-IN"/>
        </w:rPr>
        <w:t>course_id</w:t>
      </w:r>
      <w:proofErr w:type="spellEnd"/>
      <w:r w:rsidRPr="007364A4">
        <w:rPr>
          <w:lang w:val="en-IN"/>
        </w:rPr>
        <w:t xml:space="preserve"> in the Assignment table.</w:t>
      </w:r>
    </w:p>
    <w:p w14:paraId="60CFDCEF" w14:textId="77777777" w:rsidR="007364A4" w:rsidRPr="007364A4" w:rsidRDefault="007364A4" w:rsidP="007364A4">
      <w:pPr>
        <w:numPr>
          <w:ilvl w:val="0"/>
          <w:numId w:val="70"/>
        </w:numPr>
        <w:rPr>
          <w:lang w:val="en-IN"/>
        </w:rPr>
      </w:pPr>
      <w:r w:rsidRPr="007364A4">
        <w:rPr>
          <w:bCs/>
          <w:lang w:val="en-IN"/>
        </w:rPr>
        <w:t>Composite Indexes</w:t>
      </w:r>
      <w:r w:rsidRPr="007364A4">
        <w:rPr>
          <w:lang w:val="en-IN"/>
        </w:rPr>
        <w:t xml:space="preserve">: Created on multiple columns to optimize queries that filter on multiple attributes, like </w:t>
      </w:r>
      <w:proofErr w:type="spellStart"/>
      <w:r w:rsidRPr="007364A4">
        <w:rPr>
          <w:lang w:val="en-IN"/>
        </w:rPr>
        <w:t>student_id</w:t>
      </w:r>
      <w:proofErr w:type="spellEnd"/>
      <w:r w:rsidRPr="007364A4">
        <w:rPr>
          <w:lang w:val="en-IN"/>
        </w:rPr>
        <w:t xml:space="preserve"> and </w:t>
      </w:r>
      <w:proofErr w:type="spellStart"/>
      <w:r w:rsidRPr="007364A4">
        <w:rPr>
          <w:lang w:val="en-IN"/>
        </w:rPr>
        <w:t>course_id</w:t>
      </w:r>
      <w:proofErr w:type="spellEnd"/>
      <w:r w:rsidRPr="007364A4">
        <w:rPr>
          <w:lang w:val="en-IN"/>
        </w:rPr>
        <w:t xml:space="preserve"> in the </w:t>
      </w:r>
      <w:proofErr w:type="spellStart"/>
      <w:r w:rsidRPr="007364A4">
        <w:rPr>
          <w:lang w:val="en-IN"/>
        </w:rPr>
        <w:t>Enrollment</w:t>
      </w:r>
      <w:proofErr w:type="spellEnd"/>
      <w:r w:rsidRPr="007364A4">
        <w:rPr>
          <w:lang w:val="en-IN"/>
        </w:rPr>
        <w:t xml:space="preserve"> table.</w:t>
      </w:r>
    </w:p>
    <w:p w14:paraId="215B9491" w14:textId="77777777" w:rsidR="007364A4" w:rsidRPr="007364A4" w:rsidRDefault="007364A4" w:rsidP="007364A4">
      <w:pPr>
        <w:rPr>
          <w:bCs/>
          <w:lang w:val="en-IN"/>
        </w:rPr>
      </w:pPr>
      <w:r w:rsidRPr="007364A4">
        <w:rPr>
          <w:bCs/>
          <w:lang w:val="en-IN"/>
        </w:rPr>
        <w:t>Handling Relationships Between Entities</w:t>
      </w:r>
    </w:p>
    <w:p w14:paraId="515F4D0D" w14:textId="77777777" w:rsidR="007364A4" w:rsidRPr="007364A4" w:rsidRDefault="007364A4" w:rsidP="007364A4">
      <w:pPr>
        <w:rPr>
          <w:lang w:val="en-IN"/>
        </w:rPr>
      </w:pPr>
      <w:r w:rsidRPr="007364A4">
        <w:rPr>
          <w:lang w:val="en-IN"/>
        </w:rPr>
        <w:t>Understanding and implementing relationships between entities is fundamental in database design. The primary types of relationships are:</w:t>
      </w:r>
    </w:p>
    <w:p w14:paraId="501BC569" w14:textId="77777777" w:rsidR="007364A4" w:rsidRPr="007364A4" w:rsidRDefault="007364A4" w:rsidP="007364A4">
      <w:pPr>
        <w:numPr>
          <w:ilvl w:val="0"/>
          <w:numId w:val="71"/>
        </w:numPr>
        <w:rPr>
          <w:lang w:val="en-IN"/>
        </w:rPr>
      </w:pPr>
      <w:r w:rsidRPr="007364A4">
        <w:rPr>
          <w:bCs/>
          <w:lang w:val="en-IN"/>
        </w:rPr>
        <w:t>One-to-One (1:1)</w:t>
      </w:r>
      <w:r w:rsidRPr="007364A4">
        <w:rPr>
          <w:lang w:val="en-IN"/>
        </w:rPr>
        <w:t xml:space="preserve">: Each record in one table is associated with exactly one record in another table. For example, a Student might have one </w:t>
      </w:r>
      <w:proofErr w:type="spellStart"/>
      <w:r w:rsidRPr="007364A4">
        <w:rPr>
          <w:lang w:val="en-IN"/>
        </w:rPr>
        <w:t>StudentProfile</w:t>
      </w:r>
      <w:proofErr w:type="spellEnd"/>
      <w:r w:rsidRPr="007364A4">
        <w:rPr>
          <w:lang w:val="en-IN"/>
        </w:rPr>
        <w:t>. This can be represented by including a foreign key in one of the tables.</w:t>
      </w:r>
    </w:p>
    <w:p w14:paraId="5471373E" w14:textId="77777777" w:rsidR="007364A4" w:rsidRPr="007364A4" w:rsidRDefault="007364A4" w:rsidP="007364A4">
      <w:pPr>
        <w:numPr>
          <w:ilvl w:val="0"/>
          <w:numId w:val="71"/>
        </w:numPr>
        <w:rPr>
          <w:lang w:val="en-IN"/>
        </w:rPr>
      </w:pPr>
      <w:r w:rsidRPr="007364A4">
        <w:rPr>
          <w:bCs/>
          <w:lang w:val="en-IN"/>
        </w:rPr>
        <w:t>One-to-Many (1:M)</w:t>
      </w:r>
      <w:r w:rsidRPr="007364A4">
        <w:rPr>
          <w:lang w:val="en-IN"/>
        </w:rPr>
        <w:t xml:space="preserve">: A record in one table is associated with multiple records in another table. For instance, an Instructor can teach multiple Courses. This is </w:t>
      </w:r>
      <w:r w:rsidRPr="007364A4">
        <w:rPr>
          <w:lang w:val="en-IN"/>
        </w:rPr>
        <w:lastRenderedPageBreak/>
        <w:t>represented by placing a foreign key in the Course table that references the Instructor.</w:t>
      </w:r>
    </w:p>
    <w:p w14:paraId="16612728" w14:textId="77777777" w:rsidR="007364A4" w:rsidRPr="007364A4" w:rsidRDefault="007364A4" w:rsidP="007364A4">
      <w:pPr>
        <w:numPr>
          <w:ilvl w:val="0"/>
          <w:numId w:val="71"/>
        </w:numPr>
        <w:rPr>
          <w:lang w:val="en-IN"/>
        </w:rPr>
      </w:pPr>
      <w:r w:rsidRPr="007364A4">
        <w:rPr>
          <w:bCs/>
          <w:lang w:val="en-IN"/>
        </w:rPr>
        <w:t>Many-to-Many (M:M)</w:t>
      </w:r>
      <w:r w:rsidRPr="007364A4">
        <w:rPr>
          <w:lang w:val="en-IN"/>
        </w:rPr>
        <w:t xml:space="preserve">: Multiple records in one table are associated with multiple records in another table. For example, a Student can </w:t>
      </w:r>
      <w:proofErr w:type="spellStart"/>
      <w:r w:rsidRPr="007364A4">
        <w:rPr>
          <w:lang w:val="en-IN"/>
        </w:rPr>
        <w:t>enroll</w:t>
      </w:r>
      <w:proofErr w:type="spellEnd"/>
      <w:r w:rsidRPr="007364A4">
        <w:rPr>
          <w:lang w:val="en-IN"/>
        </w:rPr>
        <w:t xml:space="preserve"> in multiple Courses, and a Course can have multiple Students. This is implemented using an associative table, such as </w:t>
      </w:r>
      <w:proofErr w:type="spellStart"/>
      <w:r w:rsidRPr="007364A4">
        <w:rPr>
          <w:lang w:val="en-IN"/>
        </w:rPr>
        <w:t>Enrollment</w:t>
      </w:r>
      <w:proofErr w:type="spellEnd"/>
      <w:r w:rsidRPr="007364A4">
        <w:rPr>
          <w:lang w:val="en-IN"/>
        </w:rPr>
        <w:t>, which contains foreign keys referencing both Student and Course tables.</w:t>
      </w:r>
    </w:p>
    <w:p w14:paraId="2827F702" w14:textId="77777777" w:rsidR="007364A4" w:rsidRDefault="007364A4" w:rsidP="007364A4">
      <w:pPr>
        <w:rPr>
          <w:lang w:val="en-IN"/>
        </w:rPr>
      </w:pPr>
      <w:r w:rsidRPr="007364A4">
        <w:rPr>
          <w:lang w:val="en-IN"/>
        </w:rPr>
        <w:t xml:space="preserve">By carefully designing the ER diagrams, normalizing the schema, implementing appropriate indexing strategies, and accurately </w:t>
      </w:r>
      <w:proofErr w:type="spellStart"/>
      <w:r w:rsidRPr="007364A4">
        <w:rPr>
          <w:lang w:val="en-IN"/>
        </w:rPr>
        <w:t>modeling</w:t>
      </w:r>
      <w:proofErr w:type="spellEnd"/>
      <w:r w:rsidRPr="007364A4">
        <w:rPr>
          <w:lang w:val="en-IN"/>
        </w:rPr>
        <w:t xml:space="preserve"> relationships, the database can efficiently support the functionalities of a student portal, ensuring data integrity, scalability, and performance.</w:t>
      </w:r>
    </w:p>
    <w:p w14:paraId="631E1BEE" w14:textId="77777777" w:rsidR="00B7472C" w:rsidRDefault="00B7472C" w:rsidP="007364A4">
      <w:pPr>
        <w:rPr>
          <w:lang w:val="en-IN"/>
        </w:rPr>
      </w:pPr>
    </w:p>
    <w:p w14:paraId="637A84C5" w14:textId="77777777" w:rsidR="00B7472C" w:rsidRDefault="00B7472C" w:rsidP="007364A4">
      <w:pPr>
        <w:rPr>
          <w:lang w:val="en-IN"/>
        </w:rPr>
      </w:pPr>
    </w:p>
    <w:p w14:paraId="04ED4CE1" w14:textId="77777777" w:rsidR="00B7472C" w:rsidRPr="00B7472C" w:rsidRDefault="00B7472C" w:rsidP="00B7472C">
      <w:pPr>
        <w:rPr>
          <w:bCs/>
          <w:lang w:val="en-IN"/>
        </w:rPr>
      </w:pPr>
      <w:r w:rsidRPr="00B7472C">
        <w:rPr>
          <w:bCs/>
          <w:lang w:val="en-IN"/>
        </w:rPr>
        <w:t>8. API Design</w:t>
      </w:r>
    </w:p>
    <w:p w14:paraId="1EAB0040" w14:textId="77777777" w:rsidR="00B7472C" w:rsidRPr="00B7472C" w:rsidRDefault="00B7472C" w:rsidP="00B7472C">
      <w:pPr>
        <w:rPr>
          <w:bCs/>
          <w:lang w:val="en-IN"/>
        </w:rPr>
      </w:pPr>
      <w:r w:rsidRPr="00B7472C">
        <w:rPr>
          <w:bCs/>
          <w:lang w:val="en-IN"/>
        </w:rPr>
        <w:t xml:space="preserve">REST vs. </w:t>
      </w:r>
      <w:proofErr w:type="spellStart"/>
      <w:r w:rsidRPr="00B7472C">
        <w:rPr>
          <w:bCs/>
          <w:lang w:val="en-IN"/>
        </w:rPr>
        <w:t>GraphQL</w:t>
      </w:r>
      <w:proofErr w:type="spellEnd"/>
      <w:r w:rsidRPr="00B7472C">
        <w:rPr>
          <w:bCs/>
          <w:lang w:val="en-IN"/>
        </w:rPr>
        <w:t xml:space="preserve"> Considerations</w:t>
      </w:r>
    </w:p>
    <w:p w14:paraId="213546AF" w14:textId="77777777" w:rsidR="00B7472C" w:rsidRPr="00B7472C" w:rsidRDefault="00B7472C" w:rsidP="00B7472C">
      <w:pPr>
        <w:rPr>
          <w:lang w:val="en-IN"/>
        </w:rPr>
      </w:pPr>
      <w:r w:rsidRPr="00B7472C">
        <w:rPr>
          <w:lang w:val="en-IN"/>
        </w:rPr>
        <w:t xml:space="preserve">When designing APIs, choosing between REST and </w:t>
      </w:r>
      <w:proofErr w:type="spellStart"/>
      <w:r w:rsidRPr="00B7472C">
        <w:rPr>
          <w:lang w:val="en-IN"/>
        </w:rPr>
        <w:t>GraphQL</w:t>
      </w:r>
      <w:proofErr w:type="spellEnd"/>
      <w:r w:rsidRPr="00B7472C">
        <w:rPr>
          <w:lang w:val="en-IN"/>
        </w:rPr>
        <w:t xml:space="preserve"> depends on the specific needs of your application.</w:t>
      </w:r>
    </w:p>
    <w:p w14:paraId="13E55A3B" w14:textId="77777777" w:rsidR="00B7472C" w:rsidRPr="00B7472C" w:rsidRDefault="00B7472C" w:rsidP="00B7472C">
      <w:pPr>
        <w:rPr>
          <w:lang w:val="en-IN"/>
        </w:rPr>
      </w:pPr>
      <w:r w:rsidRPr="00B7472C">
        <w:rPr>
          <w:bCs/>
          <w:lang w:val="en-IN"/>
        </w:rPr>
        <w:t>REST</w:t>
      </w:r>
      <w:r w:rsidRPr="00B7472C">
        <w:rPr>
          <w:lang w:val="en-IN"/>
        </w:rPr>
        <w:t>:</w:t>
      </w:r>
    </w:p>
    <w:p w14:paraId="60C334D1" w14:textId="77777777" w:rsidR="00B7472C" w:rsidRPr="00B7472C" w:rsidRDefault="00B7472C" w:rsidP="00B7472C">
      <w:pPr>
        <w:numPr>
          <w:ilvl w:val="0"/>
          <w:numId w:val="72"/>
        </w:numPr>
        <w:rPr>
          <w:lang w:val="en-IN"/>
        </w:rPr>
      </w:pPr>
      <w:r w:rsidRPr="00B7472C">
        <w:rPr>
          <w:bCs/>
          <w:lang w:val="en-IN"/>
        </w:rPr>
        <w:t>Structure</w:t>
      </w:r>
      <w:r w:rsidRPr="00B7472C">
        <w:rPr>
          <w:lang w:val="en-IN"/>
        </w:rPr>
        <w:t>: Uses multiple endpoints for different resources (e.g., /users, /posts).</w:t>
      </w:r>
    </w:p>
    <w:p w14:paraId="3BCE1649" w14:textId="77777777" w:rsidR="00B7472C" w:rsidRPr="00B7472C" w:rsidRDefault="00B7472C" w:rsidP="00B7472C">
      <w:pPr>
        <w:numPr>
          <w:ilvl w:val="0"/>
          <w:numId w:val="72"/>
        </w:numPr>
        <w:rPr>
          <w:lang w:val="en-IN"/>
        </w:rPr>
      </w:pPr>
      <w:r w:rsidRPr="00B7472C">
        <w:rPr>
          <w:bCs/>
          <w:lang w:val="en-IN"/>
        </w:rPr>
        <w:t>Data Fetching</w:t>
      </w:r>
      <w:r w:rsidRPr="00B7472C">
        <w:rPr>
          <w:lang w:val="en-IN"/>
        </w:rPr>
        <w:t>: Can lead to over-fetching or under-fetching of data.</w:t>
      </w:r>
    </w:p>
    <w:p w14:paraId="6C39B89F" w14:textId="77777777" w:rsidR="00B7472C" w:rsidRPr="00B7472C" w:rsidRDefault="00B7472C" w:rsidP="00B7472C">
      <w:pPr>
        <w:numPr>
          <w:ilvl w:val="0"/>
          <w:numId w:val="72"/>
        </w:numPr>
        <w:rPr>
          <w:lang w:val="en-IN"/>
        </w:rPr>
      </w:pPr>
      <w:r w:rsidRPr="00B7472C">
        <w:rPr>
          <w:bCs/>
          <w:lang w:val="en-IN"/>
        </w:rPr>
        <w:t>Caching</w:t>
      </w:r>
      <w:r w:rsidRPr="00B7472C">
        <w:rPr>
          <w:lang w:val="en-IN"/>
        </w:rPr>
        <w:t>: Easier to implement due to its stateless nature.</w:t>
      </w:r>
    </w:p>
    <w:p w14:paraId="7D6C9E40" w14:textId="77777777" w:rsidR="00B7472C" w:rsidRPr="00B7472C" w:rsidRDefault="00B7472C" w:rsidP="00B7472C">
      <w:pPr>
        <w:numPr>
          <w:ilvl w:val="0"/>
          <w:numId w:val="72"/>
        </w:numPr>
        <w:rPr>
          <w:lang w:val="en-IN"/>
        </w:rPr>
      </w:pPr>
      <w:r w:rsidRPr="00B7472C">
        <w:rPr>
          <w:bCs/>
          <w:lang w:val="en-IN"/>
        </w:rPr>
        <w:t>Use Case</w:t>
      </w:r>
      <w:r w:rsidRPr="00B7472C">
        <w:rPr>
          <w:lang w:val="en-IN"/>
        </w:rPr>
        <w:t xml:space="preserve">: Suitable for applications with fixed data requirements and where caching is a </w:t>
      </w:r>
      <w:proofErr w:type="spellStart"/>
      <w:r w:rsidRPr="00B7472C">
        <w:rPr>
          <w:lang w:val="en-IN"/>
        </w:rPr>
        <w:t>priority.DEV</w:t>
      </w:r>
      <w:proofErr w:type="spellEnd"/>
      <w:r w:rsidRPr="00B7472C">
        <w:rPr>
          <w:lang w:val="en-IN"/>
        </w:rPr>
        <w:t xml:space="preserve"> Community</w:t>
      </w:r>
    </w:p>
    <w:p w14:paraId="4AFFEC12" w14:textId="77777777" w:rsidR="00B7472C" w:rsidRPr="00B7472C" w:rsidRDefault="00B7472C" w:rsidP="00B7472C">
      <w:pPr>
        <w:rPr>
          <w:lang w:val="en-IN"/>
        </w:rPr>
      </w:pPr>
      <w:proofErr w:type="spellStart"/>
      <w:r w:rsidRPr="00B7472C">
        <w:rPr>
          <w:bCs/>
          <w:lang w:val="en-IN"/>
        </w:rPr>
        <w:t>GraphQL</w:t>
      </w:r>
      <w:proofErr w:type="spellEnd"/>
      <w:r w:rsidRPr="00B7472C">
        <w:rPr>
          <w:lang w:val="en-IN"/>
        </w:rPr>
        <w:t>:</w:t>
      </w:r>
    </w:p>
    <w:p w14:paraId="57103AE4" w14:textId="77777777" w:rsidR="00B7472C" w:rsidRPr="00B7472C" w:rsidRDefault="00B7472C" w:rsidP="00B7472C">
      <w:pPr>
        <w:numPr>
          <w:ilvl w:val="0"/>
          <w:numId w:val="73"/>
        </w:numPr>
        <w:rPr>
          <w:lang w:val="en-IN"/>
        </w:rPr>
      </w:pPr>
      <w:r w:rsidRPr="00B7472C">
        <w:rPr>
          <w:bCs/>
          <w:lang w:val="en-IN"/>
        </w:rPr>
        <w:t>Structure</w:t>
      </w:r>
      <w:r w:rsidRPr="00B7472C">
        <w:rPr>
          <w:lang w:val="en-IN"/>
        </w:rPr>
        <w:t>: Single endpoint for all interactions.</w:t>
      </w:r>
    </w:p>
    <w:p w14:paraId="24B01A31" w14:textId="77777777" w:rsidR="00B7472C" w:rsidRPr="00B7472C" w:rsidRDefault="00B7472C" w:rsidP="00B7472C">
      <w:pPr>
        <w:numPr>
          <w:ilvl w:val="0"/>
          <w:numId w:val="73"/>
        </w:numPr>
        <w:rPr>
          <w:lang w:val="en-IN"/>
        </w:rPr>
      </w:pPr>
      <w:r w:rsidRPr="00B7472C">
        <w:rPr>
          <w:bCs/>
          <w:lang w:val="en-IN"/>
        </w:rPr>
        <w:t>Data Fetching</w:t>
      </w:r>
      <w:r w:rsidRPr="00B7472C">
        <w:rPr>
          <w:lang w:val="en-IN"/>
        </w:rPr>
        <w:t>: Allows clients to request exactly the data they need, reducing over-fetching and under-fetching.</w:t>
      </w:r>
    </w:p>
    <w:p w14:paraId="12E989B8" w14:textId="77777777" w:rsidR="00B7472C" w:rsidRPr="00B7472C" w:rsidRDefault="00B7472C" w:rsidP="00B7472C">
      <w:pPr>
        <w:numPr>
          <w:ilvl w:val="0"/>
          <w:numId w:val="73"/>
        </w:numPr>
        <w:rPr>
          <w:lang w:val="en-IN"/>
        </w:rPr>
      </w:pPr>
      <w:r w:rsidRPr="00B7472C">
        <w:rPr>
          <w:bCs/>
          <w:lang w:val="en-IN"/>
        </w:rPr>
        <w:t>Caching</w:t>
      </w:r>
      <w:r w:rsidRPr="00B7472C">
        <w:rPr>
          <w:lang w:val="en-IN"/>
        </w:rPr>
        <w:t>: More complex due to its dynamic nature.</w:t>
      </w:r>
    </w:p>
    <w:p w14:paraId="24550900" w14:textId="77777777" w:rsidR="00B7472C" w:rsidRPr="00B7472C" w:rsidRDefault="00B7472C" w:rsidP="00B7472C">
      <w:pPr>
        <w:numPr>
          <w:ilvl w:val="0"/>
          <w:numId w:val="73"/>
        </w:numPr>
        <w:rPr>
          <w:lang w:val="en-IN"/>
        </w:rPr>
      </w:pPr>
      <w:r w:rsidRPr="00B7472C">
        <w:rPr>
          <w:bCs/>
          <w:lang w:val="en-IN"/>
        </w:rPr>
        <w:t>Use Case</w:t>
      </w:r>
      <w:r w:rsidRPr="00B7472C">
        <w:rPr>
          <w:lang w:val="en-IN"/>
        </w:rPr>
        <w:t>: Ideal for applications requiring flexible data retrieval and real-time updates.</w:t>
      </w:r>
    </w:p>
    <w:p w14:paraId="6D46FE78" w14:textId="77777777" w:rsidR="00B7472C" w:rsidRPr="00B7472C" w:rsidRDefault="00B7472C" w:rsidP="00B7472C">
      <w:pPr>
        <w:rPr>
          <w:lang w:val="en-IN"/>
        </w:rPr>
      </w:pPr>
      <w:r w:rsidRPr="00B7472C">
        <w:rPr>
          <w:lang w:val="en-IN"/>
        </w:rPr>
        <w:t xml:space="preserve">In a student portal, if the application requires flexible data retrieval and real-time updates, </w:t>
      </w:r>
      <w:proofErr w:type="spellStart"/>
      <w:r w:rsidRPr="00B7472C">
        <w:rPr>
          <w:lang w:val="en-IN"/>
        </w:rPr>
        <w:t>GraphQL</w:t>
      </w:r>
      <w:proofErr w:type="spellEnd"/>
      <w:r w:rsidRPr="00B7472C">
        <w:rPr>
          <w:lang w:val="en-IN"/>
        </w:rPr>
        <w:t xml:space="preserve"> might be more suitable. However, if the application has fixed data </w:t>
      </w:r>
      <w:r w:rsidRPr="00B7472C">
        <w:rPr>
          <w:lang w:val="en-IN"/>
        </w:rPr>
        <w:lastRenderedPageBreak/>
        <w:t>requirements and caching is a priority, REST could be a better choice. DEV Community</w:t>
      </w:r>
    </w:p>
    <w:p w14:paraId="579D27A5" w14:textId="77777777" w:rsidR="00B7472C" w:rsidRPr="00B7472C" w:rsidRDefault="00B7472C" w:rsidP="00B7472C">
      <w:pPr>
        <w:rPr>
          <w:bCs/>
          <w:lang w:val="en-IN"/>
        </w:rPr>
      </w:pPr>
      <w:r w:rsidRPr="00B7472C">
        <w:rPr>
          <w:bCs/>
          <w:lang w:val="en-IN"/>
        </w:rPr>
        <w:t>Endpoint Documentation</w:t>
      </w:r>
    </w:p>
    <w:p w14:paraId="4306CE11" w14:textId="77777777" w:rsidR="00B7472C" w:rsidRPr="00B7472C" w:rsidRDefault="00B7472C" w:rsidP="00B7472C">
      <w:pPr>
        <w:rPr>
          <w:lang w:val="en-IN"/>
        </w:rPr>
      </w:pPr>
      <w:r w:rsidRPr="00B7472C">
        <w:rPr>
          <w:lang w:val="en-IN"/>
        </w:rPr>
        <w:t>Clear and comprehensive API documentation is crucial for developers to understand and use the API effectively.</w:t>
      </w:r>
    </w:p>
    <w:p w14:paraId="771C35F1" w14:textId="77777777" w:rsidR="00B7472C" w:rsidRPr="00B7472C" w:rsidRDefault="00B7472C" w:rsidP="00B7472C">
      <w:pPr>
        <w:rPr>
          <w:lang w:val="en-IN"/>
        </w:rPr>
      </w:pPr>
      <w:r w:rsidRPr="00B7472C">
        <w:rPr>
          <w:bCs/>
          <w:lang w:val="en-IN"/>
        </w:rPr>
        <w:t>Best Practices</w:t>
      </w:r>
      <w:r w:rsidRPr="00B7472C">
        <w:rPr>
          <w:lang w:val="en-IN"/>
        </w:rPr>
        <w:t>:</w:t>
      </w:r>
    </w:p>
    <w:p w14:paraId="104E619B" w14:textId="77777777" w:rsidR="00B7472C" w:rsidRPr="00B7472C" w:rsidRDefault="00B7472C" w:rsidP="00B7472C">
      <w:pPr>
        <w:numPr>
          <w:ilvl w:val="0"/>
          <w:numId w:val="74"/>
        </w:numPr>
        <w:rPr>
          <w:lang w:val="en-IN"/>
        </w:rPr>
      </w:pPr>
      <w:r w:rsidRPr="00B7472C">
        <w:rPr>
          <w:bCs/>
          <w:lang w:val="en-IN"/>
        </w:rPr>
        <w:t>Consistent Terminology</w:t>
      </w:r>
      <w:r w:rsidRPr="00B7472C">
        <w:rPr>
          <w:lang w:val="en-IN"/>
        </w:rPr>
        <w:t>: Use consistent terms throughout the documentation to avoid confusion.Ambassador+1Swagger+1</w:t>
      </w:r>
    </w:p>
    <w:p w14:paraId="2A031EF3" w14:textId="77777777" w:rsidR="00B7472C" w:rsidRPr="00B7472C" w:rsidRDefault="00B7472C" w:rsidP="00B7472C">
      <w:pPr>
        <w:numPr>
          <w:ilvl w:val="0"/>
          <w:numId w:val="74"/>
        </w:numPr>
        <w:rPr>
          <w:lang w:val="en-IN"/>
        </w:rPr>
      </w:pPr>
      <w:r w:rsidRPr="00B7472C">
        <w:rPr>
          <w:bCs/>
          <w:lang w:val="en-IN"/>
        </w:rPr>
        <w:t>Clear Descriptions</w:t>
      </w:r>
      <w:r w:rsidRPr="00B7472C">
        <w:rPr>
          <w:lang w:val="en-IN"/>
        </w:rPr>
        <w:t>: Provide detailed explanations for each endpoint, including its purpose and usage.</w:t>
      </w:r>
    </w:p>
    <w:p w14:paraId="54C70720" w14:textId="77777777" w:rsidR="00B7472C" w:rsidRPr="00B7472C" w:rsidRDefault="00B7472C" w:rsidP="00B7472C">
      <w:pPr>
        <w:numPr>
          <w:ilvl w:val="0"/>
          <w:numId w:val="74"/>
        </w:numPr>
        <w:rPr>
          <w:lang w:val="en-IN"/>
        </w:rPr>
      </w:pPr>
      <w:r w:rsidRPr="00B7472C">
        <w:rPr>
          <w:bCs/>
          <w:lang w:val="en-IN"/>
        </w:rPr>
        <w:t>Examples</w:t>
      </w:r>
      <w:r w:rsidRPr="00B7472C">
        <w:rPr>
          <w:lang w:val="en-IN"/>
        </w:rPr>
        <w:t xml:space="preserve">: Include example requests and responses to illustrate how the API </w:t>
      </w:r>
      <w:proofErr w:type="spellStart"/>
      <w:r w:rsidRPr="00B7472C">
        <w:rPr>
          <w:lang w:val="en-IN"/>
        </w:rPr>
        <w:t>works.Software</w:t>
      </w:r>
      <w:proofErr w:type="spellEnd"/>
      <w:r w:rsidRPr="00B7472C">
        <w:rPr>
          <w:lang w:val="en-IN"/>
        </w:rPr>
        <w:t xml:space="preserve"> Engineering Stack Exchange+6Swagger+6Postman API Platform+6</w:t>
      </w:r>
    </w:p>
    <w:p w14:paraId="72692EF6" w14:textId="77777777" w:rsidR="00B7472C" w:rsidRPr="00B7472C" w:rsidRDefault="00B7472C" w:rsidP="00B7472C">
      <w:pPr>
        <w:numPr>
          <w:ilvl w:val="0"/>
          <w:numId w:val="74"/>
        </w:numPr>
        <w:rPr>
          <w:lang w:val="en-IN"/>
        </w:rPr>
      </w:pPr>
      <w:r w:rsidRPr="00B7472C">
        <w:rPr>
          <w:bCs/>
          <w:lang w:val="en-IN"/>
        </w:rPr>
        <w:t>Versioning</w:t>
      </w:r>
      <w:r w:rsidRPr="00B7472C">
        <w:rPr>
          <w:lang w:val="en-IN"/>
        </w:rPr>
        <w:t>: Clearly indicate the API version to ensure compatibility.</w:t>
      </w:r>
    </w:p>
    <w:p w14:paraId="483B997D" w14:textId="77777777" w:rsidR="00B7472C" w:rsidRPr="00B7472C" w:rsidRDefault="00B7472C" w:rsidP="00B7472C">
      <w:pPr>
        <w:numPr>
          <w:ilvl w:val="0"/>
          <w:numId w:val="74"/>
        </w:numPr>
        <w:rPr>
          <w:lang w:val="en-IN"/>
        </w:rPr>
      </w:pPr>
      <w:r w:rsidRPr="00B7472C">
        <w:rPr>
          <w:bCs/>
          <w:lang w:val="en-IN"/>
        </w:rPr>
        <w:t>Authentication</w:t>
      </w:r>
      <w:r w:rsidRPr="00B7472C">
        <w:rPr>
          <w:lang w:val="en-IN"/>
        </w:rPr>
        <w:t>: Document the authentication methods required to access the API.</w:t>
      </w:r>
    </w:p>
    <w:p w14:paraId="317C2FA5" w14:textId="77777777" w:rsidR="00B7472C" w:rsidRPr="00B7472C" w:rsidRDefault="00B7472C" w:rsidP="00B7472C">
      <w:pPr>
        <w:rPr>
          <w:lang w:val="en-IN"/>
        </w:rPr>
      </w:pPr>
      <w:r w:rsidRPr="00B7472C">
        <w:rPr>
          <w:lang w:val="en-IN"/>
        </w:rPr>
        <w:t>Tools like OpenAPI and Swagger can help in creating standardized and interactive API documentation.</w:t>
      </w:r>
    </w:p>
    <w:p w14:paraId="043CA19D" w14:textId="77777777" w:rsidR="00B7472C" w:rsidRPr="00B7472C" w:rsidRDefault="00B7472C" w:rsidP="00B7472C">
      <w:pPr>
        <w:rPr>
          <w:bCs/>
          <w:lang w:val="en-IN"/>
        </w:rPr>
      </w:pPr>
      <w:r w:rsidRPr="00B7472C">
        <w:rPr>
          <w:bCs/>
          <w:lang w:val="en-IN"/>
        </w:rPr>
        <w:t>Rate Limiting and Security Measures</w:t>
      </w:r>
    </w:p>
    <w:p w14:paraId="2510C141" w14:textId="77777777" w:rsidR="00B7472C" w:rsidRPr="00B7472C" w:rsidRDefault="00B7472C" w:rsidP="00B7472C">
      <w:pPr>
        <w:rPr>
          <w:lang w:val="en-IN"/>
        </w:rPr>
      </w:pPr>
      <w:r w:rsidRPr="00B7472C">
        <w:rPr>
          <w:lang w:val="en-IN"/>
        </w:rPr>
        <w:t>Implementing rate limiting and security measures is essential to protect the API from abuse and ensure its reliability.</w:t>
      </w:r>
    </w:p>
    <w:p w14:paraId="0ED29D74" w14:textId="77777777" w:rsidR="00B7472C" w:rsidRPr="00B7472C" w:rsidRDefault="00B7472C" w:rsidP="00B7472C">
      <w:pPr>
        <w:rPr>
          <w:lang w:val="en-IN"/>
        </w:rPr>
      </w:pPr>
      <w:r w:rsidRPr="00B7472C">
        <w:rPr>
          <w:bCs/>
          <w:lang w:val="en-IN"/>
        </w:rPr>
        <w:t>Rate Limiting</w:t>
      </w:r>
      <w:r w:rsidRPr="00B7472C">
        <w:rPr>
          <w:lang w:val="en-IN"/>
        </w:rPr>
        <w:t>:</w:t>
      </w:r>
    </w:p>
    <w:p w14:paraId="40EF1F84" w14:textId="77777777" w:rsidR="00B7472C" w:rsidRPr="00B7472C" w:rsidRDefault="00B7472C" w:rsidP="00B7472C">
      <w:pPr>
        <w:numPr>
          <w:ilvl w:val="0"/>
          <w:numId w:val="75"/>
        </w:numPr>
        <w:rPr>
          <w:lang w:val="en-IN"/>
        </w:rPr>
      </w:pPr>
      <w:r w:rsidRPr="00B7472C">
        <w:rPr>
          <w:bCs/>
          <w:lang w:val="en-IN"/>
        </w:rPr>
        <w:t>Define Limits</w:t>
      </w:r>
      <w:r w:rsidRPr="00B7472C">
        <w:rPr>
          <w:lang w:val="en-IN"/>
        </w:rPr>
        <w:t>: Set clear limits on the number of requests a client can make within a specific time frame.</w:t>
      </w:r>
    </w:p>
    <w:p w14:paraId="3098E385" w14:textId="77777777" w:rsidR="00B7472C" w:rsidRPr="00B7472C" w:rsidRDefault="00B7472C" w:rsidP="00B7472C">
      <w:pPr>
        <w:numPr>
          <w:ilvl w:val="0"/>
          <w:numId w:val="75"/>
        </w:numPr>
        <w:rPr>
          <w:lang w:val="en-IN"/>
        </w:rPr>
      </w:pPr>
      <w:r w:rsidRPr="00B7472C">
        <w:rPr>
          <w:bCs/>
          <w:lang w:val="en-IN"/>
        </w:rPr>
        <w:t>Enforce Limits</w:t>
      </w:r>
      <w:r w:rsidRPr="00B7472C">
        <w:rPr>
          <w:lang w:val="en-IN"/>
        </w:rPr>
        <w:t>: Use tools like Redis or API gateways to enforce rate limits.</w:t>
      </w:r>
    </w:p>
    <w:p w14:paraId="745D339D" w14:textId="77777777" w:rsidR="00B7472C" w:rsidRPr="00B7472C" w:rsidRDefault="00B7472C" w:rsidP="00B7472C">
      <w:pPr>
        <w:numPr>
          <w:ilvl w:val="0"/>
          <w:numId w:val="75"/>
        </w:numPr>
        <w:rPr>
          <w:lang w:val="en-IN"/>
        </w:rPr>
      </w:pPr>
      <w:r w:rsidRPr="00B7472C">
        <w:rPr>
          <w:bCs/>
          <w:lang w:val="en-IN"/>
        </w:rPr>
        <w:t>Communicate Limits</w:t>
      </w:r>
      <w:r w:rsidRPr="00B7472C">
        <w:rPr>
          <w:lang w:val="en-IN"/>
        </w:rPr>
        <w:t xml:space="preserve">: Inform clients of their remaining quota through response </w:t>
      </w:r>
      <w:proofErr w:type="spellStart"/>
      <w:r w:rsidRPr="00B7472C">
        <w:rPr>
          <w:lang w:val="en-IN"/>
        </w:rPr>
        <w:t>headers.Knit</w:t>
      </w:r>
      <w:proofErr w:type="spellEnd"/>
    </w:p>
    <w:p w14:paraId="3692071F" w14:textId="77777777" w:rsidR="00B7472C" w:rsidRPr="00B7472C" w:rsidRDefault="00B7472C" w:rsidP="00B7472C">
      <w:pPr>
        <w:rPr>
          <w:lang w:val="en-IN"/>
        </w:rPr>
      </w:pPr>
      <w:r w:rsidRPr="00B7472C">
        <w:rPr>
          <w:bCs/>
          <w:lang w:val="en-IN"/>
        </w:rPr>
        <w:t>Security Measures</w:t>
      </w:r>
      <w:r w:rsidRPr="00B7472C">
        <w:rPr>
          <w:lang w:val="en-IN"/>
        </w:rPr>
        <w:t>:</w:t>
      </w:r>
    </w:p>
    <w:p w14:paraId="1B27F81F" w14:textId="77777777" w:rsidR="00B7472C" w:rsidRPr="00B7472C" w:rsidRDefault="00B7472C" w:rsidP="00B7472C">
      <w:pPr>
        <w:numPr>
          <w:ilvl w:val="0"/>
          <w:numId w:val="76"/>
        </w:numPr>
        <w:rPr>
          <w:lang w:val="en-IN"/>
        </w:rPr>
      </w:pPr>
      <w:r w:rsidRPr="00B7472C">
        <w:rPr>
          <w:bCs/>
          <w:lang w:val="en-IN"/>
        </w:rPr>
        <w:t>Authentication</w:t>
      </w:r>
      <w:r w:rsidRPr="00B7472C">
        <w:rPr>
          <w:lang w:val="en-IN"/>
        </w:rPr>
        <w:t>: Use OAuth 2.0 or JWT for secure authentication.</w:t>
      </w:r>
    </w:p>
    <w:p w14:paraId="67667827" w14:textId="77777777" w:rsidR="00B7472C" w:rsidRPr="00B7472C" w:rsidRDefault="00B7472C" w:rsidP="00B7472C">
      <w:pPr>
        <w:numPr>
          <w:ilvl w:val="0"/>
          <w:numId w:val="76"/>
        </w:numPr>
        <w:rPr>
          <w:lang w:val="en-IN"/>
        </w:rPr>
      </w:pPr>
      <w:r w:rsidRPr="00B7472C">
        <w:rPr>
          <w:bCs/>
          <w:lang w:val="en-IN"/>
        </w:rPr>
        <w:t>Authorization</w:t>
      </w:r>
      <w:r w:rsidRPr="00B7472C">
        <w:rPr>
          <w:lang w:val="en-IN"/>
        </w:rPr>
        <w:t>: Implement Role-Based Access Control (RBAC) to restrict access based on user roles.</w:t>
      </w:r>
    </w:p>
    <w:p w14:paraId="611C6787" w14:textId="77777777" w:rsidR="00B7472C" w:rsidRPr="00B7472C" w:rsidRDefault="00B7472C" w:rsidP="00B7472C">
      <w:pPr>
        <w:numPr>
          <w:ilvl w:val="0"/>
          <w:numId w:val="76"/>
        </w:numPr>
        <w:rPr>
          <w:lang w:val="en-IN"/>
        </w:rPr>
      </w:pPr>
      <w:r w:rsidRPr="00B7472C">
        <w:rPr>
          <w:bCs/>
          <w:lang w:val="en-IN"/>
        </w:rPr>
        <w:t>Encryption</w:t>
      </w:r>
      <w:r w:rsidRPr="00B7472C">
        <w:rPr>
          <w:lang w:val="en-IN"/>
        </w:rPr>
        <w:t>: Use HTTPS to encrypt data in transit.</w:t>
      </w:r>
    </w:p>
    <w:p w14:paraId="19BC8D72" w14:textId="77777777" w:rsidR="00B7472C" w:rsidRPr="00B7472C" w:rsidRDefault="00B7472C" w:rsidP="00B7472C">
      <w:pPr>
        <w:numPr>
          <w:ilvl w:val="0"/>
          <w:numId w:val="76"/>
        </w:numPr>
        <w:rPr>
          <w:lang w:val="en-IN"/>
        </w:rPr>
      </w:pPr>
      <w:r w:rsidRPr="00B7472C">
        <w:rPr>
          <w:bCs/>
          <w:lang w:val="en-IN"/>
        </w:rPr>
        <w:t>Input Validation</w:t>
      </w:r>
      <w:r w:rsidRPr="00B7472C">
        <w:rPr>
          <w:lang w:val="en-IN"/>
        </w:rPr>
        <w:t>: Validate all inputs to prevent injection attacks.</w:t>
      </w:r>
    </w:p>
    <w:p w14:paraId="718B1B5D" w14:textId="77777777" w:rsidR="00B7472C" w:rsidRPr="00B7472C" w:rsidRDefault="00B7472C" w:rsidP="00B7472C">
      <w:pPr>
        <w:numPr>
          <w:ilvl w:val="0"/>
          <w:numId w:val="76"/>
        </w:numPr>
        <w:rPr>
          <w:lang w:val="en-IN"/>
        </w:rPr>
      </w:pPr>
      <w:r w:rsidRPr="00B7472C">
        <w:rPr>
          <w:bCs/>
          <w:lang w:val="en-IN"/>
        </w:rPr>
        <w:lastRenderedPageBreak/>
        <w:t>Logging and Monitoring</w:t>
      </w:r>
      <w:r w:rsidRPr="00B7472C">
        <w:rPr>
          <w:lang w:val="en-IN"/>
        </w:rPr>
        <w:t xml:space="preserve">: Regularly log and monitor API usage to detect and respond to suspicious </w:t>
      </w:r>
      <w:proofErr w:type="spellStart"/>
      <w:r w:rsidRPr="00B7472C">
        <w:rPr>
          <w:lang w:val="en-IN"/>
        </w:rPr>
        <w:t>activities.Phoenix</w:t>
      </w:r>
      <w:proofErr w:type="spellEnd"/>
      <w:r w:rsidRPr="00B7472C">
        <w:rPr>
          <w:lang w:val="en-IN"/>
        </w:rPr>
        <w:t xml:space="preserve"> Strategy Group</w:t>
      </w:r>
    </w:p>
    <w:p w14:paraId="00A5AD89" w14:textId="77777777" w:rsidR="00B7472C" w:rsidRPr="00B7472C" w:rsidRDefault="00B7472C" w:rsidP="00B7472C">
      <w:pPr>
        <w:rPr>
          <w:lang w:val="en-IN"/>
        </w:rPr>
      </w:pPr>
      <w:r w:rsidRPr="00B7472C">
        <w:rPr>
          <w:lang w:val="en-IN"/>
        </w:rPr>
        <w:t>By following these best practices, you can design an API that is both functional and secure.</w:t>
      </w:r>
    </w:p>
    <w:p w14:paraId="6EFEFFDD" w14:textId="77777777" w:rsidR="00B7472C" w:rsidRPr="00B7472C" w:rsidRDefault="00B7472C" w:rsidP="00B7472C">
      <w:pPr>
        <w:rPr>
          <w:bCs/>
          <w:lang w:val="en-IN"/>
        </w:rPr>
      </w:pPr>
      <w:r w:rsidRPr="00B7472C">
        <w:rPr>
          <w:bCs/>
          <w:lang w:val="en-IN"/>
        </w:rPr>
        <w:t>9. RBAC Implementation</w:t>
      </w:r>
    </w:p>
    <w:p w14:paraId="47AAA9BC" w14:textId="77777777" w:rsidR="00B7472C" w:rsidRPr="00B7472C" w:rsidRDefault="00B7472C" w:rsidP="00B7472C">
      <w:pPr>
        <w:rPr>
          <w:bCs/>
          <w:lang w:val="en-IN"/>
        </w:rPr>
      </w:pPr>
      <w:r w:rsidRPr="00B7472C">
        <w:rPr>
          <w:bCs/>
          <w:lang w:val="en-IN"/>
        </w:rPr>
        <w:t>Role Hierarchy and Permissions</w:t>
      </w:r>
    </w:p>
    <w:p w14:paraId="793E7E9D" w14:textId="77777777" w:rsidR="00B7472C" w:rsidRPr="00B7472C" w:rsidRDefault="00B7472C" w:rsidP="00B7472C">
      <w:pPr>
        <w:rPr>
          <w:lang w:val="en-IN"/>
        </w:rPr>
      </w:pPr>
      <w:r w:rsidRPr="00B7472C">
        <w:rPr>
          <w:lang w:val="en-IN"/>
        </w:rPr>
        <w:t>Role-Based Access Control (RBAC) is a security model that restricts system access based on users' roles within an organization. Each role is assigned specific permissions that dictate what actions a user can perform on resources. In a student portal, typical roles might include:PiecesPermify+1Endgrate+1</w:t>
      </w:r>
    </w:p>
    <w:p w14:paraId="6D8C4DC2" w14:textId="77777777" w:rsidR="00B7472C" w:rsidRPr="00B7472C" w:rsidRDefault="00B7472C" w:rsidP="00B7472C">
      <w:pPr>
        <w:numPr>
          <w:ilvl w:val="0"/>
          <w:numId w:val="77"/>
        </w:numPr>
        <w:rPr>
          <w:lang w:val="en-IN"/>
        </w:rPr>
      </w:pPr>
      <w:r w:rsidRPr="00B7472C">
        <w:rPr>
          <w:bCs/>
          <w:lang w:val="en-IN"/>
        </w:rPr>
        <w:t>Admin</w:t>
      </w:r>
      <w:r w:rsidRPr="00B7472C">
        <w:rPr>
          <w:lang w:val="en-IN"/>
        </w:rPr>
        <w:t>: Full access to all resources and administrative functions.</w:t>
      </w:r>
    </w:p>
    <w:p w14:paraId="3A900E14" w14:textId="77777777" w:rsidR="00B7472C" w:rsidRPr="00B7472C" w:rsidRDefault="00B7472C" w:rsidP="00B7472C">
      <w:pPr>
        <w:numPr>
          <w:ilvl w:val="0"/>
          <w:numId w:val="77"/>
        </w:numPr>
        <w:rPr>
          <w:lang w:val="en-IN"/>
        </w:rPr>
      </w:pPr>
      <w:r w:rsidRPr="00B7472C">
        <w:rPr>
          <w:bCs/>
          <w:lang w:val="en-IN"/>
        </w:rPr>
        <w:t>Faculty</w:t>
      </w:r>
      <w:r w:rsidRPr="00B7472C">
        <w:rPr>
          <w:lang w:val="en-IN"/>
        </w:rPr>
        <w:t>: Ability to manage course content, grades, and student interactions.</w:t>
      </w:r>
    </w:p>
    <w:p w14:paraId="4378DFD2" w14:textId="77777777" w:rsidR="00B7472C" w:rsidRPr="00B7472C" w:rsidRDefault="00B7472C" w:rsidP="00B7472C">
      <w:pPr>
        <w:numPr>
          <w:ilvl w:val="0"/>
          <w:numId w:val="77"/>
        </w:numPr>
        <w:rPr>
          <w:lang w:val="en-IN"/>
        </w:rPr>
      </w:pPr>
      <w:r w:rsidRPr="00B7472C">
        <w:rPr>
          <w:bCs/>
          <w:lang w:val="en-IN"/>
        </w:rPr>
        <w:t>Student</w:t>
      </w:r>
      <w:r w:rsidRPr="00B7472C">
        <w:rPr>
          <w:lang w:val="en-IN"/>
        </w:rPr>
        <w:t>: Access to personal academic information, course materials, and grades.</w:t>
      </w:r>
    </w:p>
    <w:p w14:paraId="0F2F4ADE" w14:textId="77777777" w:rsidR="00B7472C" w:rsidRPr="00B7472C" w:rsidRDefault="00B7472C" w:rsidP="00B7472C">
      <w:pPr>
        <w:numPr>
          <w:ilvl w:val="0"/>
          <w:numId w:val="77"/>
        </w:numPr>
        <w:rPr>
          <w:lang w:val="en-IN"/>
        </w:rPr>
      </w:pPr>
      <w:r w:rsidRPr="00B7472C">
        <w:rPr>
          <w:bCs/>
          <w:lang w:val="en-IN"/>
        </w:rPr>
        <w:t>Guest</w:t>
      </w:r>
      <w:r w:rsidRPr="00B7472C">
        <w:rPr>
          <w:lang w:val="en-IN"/>
        </w:rPr>
        <w:t>: Limited access to public resources, such as course descriptions and announcements.</w:t>
      </w:r>
    </w:p>
    <w:p w14:paraId="2457D661" w14:textId="77777777" w:rsidR="00B7472C" w:rsidRPr="00B7472C" w:rsidRDefault="00B7472C" w:rsidP="00B7472C">
      <w:pPr>
        <w:rPr>
          <w:lang w:val="en-IN"/>
        </w:rPr>
      </w:pPr>
      <w:r w:rsidRPr="00B7472C">
        <w:rPr>
          <w:lang w:val="en-IN"/>
        </w:rPr>
        <w:t>Permissions are granted based on these roles, ensuring that users can only perform actions appropriate to their responsibilities. For instance, only Admins can delete user accounts, while Faculty can grade assignments.</w:t>
      </w:r>
    </w:p>
    <w:p w14:paraId="58C815C3" w14:textId="77777777" w:rsidR="00B7472C" w:rsidRPr="00B7472C" w:rsidRDefault="00B7472C" w:rsidP="00B7472C">
      <w:pPr>
        <w:rPr>
          <w:bCs/>
          <w:lang w:val="en-IN"/>
        </w:rPr>
      </w:pPr>
      <w:r w:rsidRPr="00B7472C">
        <w:rPr>
          <w:bCs/>
          <w:lang w:val="en-IN"/>
        </w:rPr>
        <w:t>Middleware for Access Control</w:t>
      </w:r>
    </w:p>
    <w:p w14:paraId="0EF7C178" w14:textId="77777777" w:rsidR="00B7472C" w:rsidRPr="00B7472C" w:rsidRDefault="00B7472C" w:rsidP="00B7472C">
      <w:pPr>
        <w:rPr>
          <w:lang w:val="en-IN"/>
        </w:rPr>
      </w:pPr>
      <w:r w:rsidRPr="00B7472C">
        <w:rPr>
          <w:lang w:val="en-IN"/>
        </w:rPr>
        <w:t>Implementing RBAC in a Node.js application typically involves creating middleware functions that intercept requests and verify whether the user has the necessary permissions. Here's an example of how to protect a route using RBAC middleware in Express.js:Medium+1Permify+1</w:t>
      </w:r>
    </w:p>
    <w:p w14:paraId="51C5D416" w14:textId="77777777" w:rsidR="00B7472C" w:rsidRPr="00B7472C" w:rsidRDefault="00B7472C" w:rsidP="00B7472C">
      <w:pPr>
        <w:rPr>
          <w:lang w:val="en-IN"/>
        </w:rPr>
      </w:pPr>
      <w:proofErr w:type="spellStart"/>
      <w:r w:rsidRPr="00B7472C">
        <w:rPr>
          <w:lang w:val="en-IN"/>
        </w:rPr>
        <w:t>javascript</w:t>
      </w:r>
      <w:proofErr w:type="spellEnd"/>
    </w:p>
    <w:p w14:paraId="2D663260" w14:textId="77777777" w:rsidR="00B7472C" w:rsidRPr="00B7472C" w:rsidRDefault="00B7472C" w:rsidP="00B7472C">
      <w:pPr>
        <w:rPr>
          <w:lang w:val="en-IN"/>
        </w:rPr>
      </w:pPr>
      <w:proofErr w:type="spellStart"/>
      <w:r w:rsidRPr="00B7472C">
        <w:rPr>
          <w:lang w:val="en-IN"/>
        </w:rPr>
        <w:t>CopyEdit</w:t>
      </w:r>
      <w:proofErr w:type="spellEnd"/>
    </w:p>
    <w:p w14:paraId="44A7534F" w14:textId="77777777" w:rsidR="00B7472C" w:rsidRPr="00B7472C" w:rsidRDefault="00B7472C" w:rsidP="00B7472C">
      <w:pPr>
        <w:rPr>
          <w:lang w:val="en-IN"/>
        </w:rPr>
      </w:pPr>
      <w:r w:rsidRPr="00B7472C">
        <w:rPr>
          <w:lang w:val="en-IN"/>
        </w:rPr>
        <w:t xml:space="preserve">// rbacMiddleware.js function </w:t>
      </w:r>
      <w:proofErr w:type="spellStart"/>
      <w:r w:rsidRPr="00B7472C">
        <w:rPr>
          <w:lang w:val="en-IN"/>
        </w:rPr>
        <w:t>checkPermission</w:t>
      </w:r>
      <w:proofErr w:type="spellEnd"/>
      <w:r w:rsidRPr="00B7472C">
        <w:rPr>
          <w:lang w:val="en-IN"/>
        </w:rPr>
        <w:t>(</w:t>
      </w:r>
      <w:proofErr w:type="spellStart"/>
      <w:r w:rsidRPr="00B7472C">
        <w:rPr>
          <w:lang w:val="en-IN"/>
        </w:rPr>
        <w:t>requiredRole</w:t>
      </w:r>
      <w:proofErr w:type="spellEnd"/>
      <w:r w:rsidRPr="00B7472C">
        <w:rPr>
          <w:lang w:val="en-IN"/>
        </w:rPr>
        <w:t>) { return (</w:t>
      </w:r>
      <w:proofErr w:type="spellStart"/>
      <w:r w:rsidRPr="00B7472C">
        <w:rPr>
          <w:lang w:val="en-IN"/>
        </w:rPr>
        <w:t>req</w:t>
      </w:r>
      <w:proofErr w:type="spellEnd"/>
      <w:r w:rsidRPr="00B7472C">
        <w:rPr>
          <w:lang w:val="en-IN"/>
        </w:rPr>
        <w:t xml:space="preserve">, res, next) =&gt; { </w:t>
      </w:r>
      <w:proofErr w:type="spellStart"/>
      <w:r w:rsidRPr="00B7472C">
        <w:rPr>
          <w:lang w:val="en-IN"/>
        </w:rPr>
        <w:t>const</w:t>
      </w:r>
      <w:proofErr w:type="spellEnd"/>
      <w:r w:rsidRPr="00B7472C">
        <w:rPr>
          <w:lang w:val="en-IN"/>
        </w:rPr>
        <w:t xml:space="preserve"> </w:t>
      </w:r>
      <w:proofErr w:type="spellStart"/>
      <w:r w:rsidRPr="00B7472C">
        <w:rPr>
          <w:lang w:val="en-IN"/>
        </w:rPr>
        <w:t>userRole</w:t>
      </w:r>
      <w:proofErr w:type="spellEnd"/>
      <w:r w:rsidRPr="00B7472C">
        <w:rPr>
          <w:lang w:val="en-IN"/>
        </w:rPr>
        <w:t xml:space="preserve"> = </w:t>
      </w:r>
      <w:proofErr w:type="spellStart"/>
      <w:r w:rsidRPr="00B7472C">
        <w:rPr>
          <w:lang w:val="en-IN"/>
        </w:rPr>
        <w:t>req.user.role</w:t>
      </w:r>
      <w:proofErr w:type="spellEnd"/>
      <w:r w:rsidRPr="00B7472C">
        <w:rPr>
          <w:lang w:val="en-IN"/>
        </w:rPr>
        <w:t>; if (</w:t>
      </w:r>
      <w:proofErr w:type="spellStart"/>
      <w:r w:rsidRPr="00B7472C">
        <w:rPr>
          <w:lang w:val="en-IN"/>
        </w:rPr>
        <w:t>userRole</w:t>
      </w:r>
      <w:proofErr w:type="spellEnd"/>
      <w:r w:rsidRPr="00B7472C">
        <w:rPr>
          <w:lang w:val="en-IN"/>
        </w:rPr>
        <w:t xml:space="preserve"> !== </w:t>
      </w:r>
      <w:proofErr w:type="spellStart"/>
      <w:r w:rsidRPr="00B7472C">
        <w:rPr>
          <w:lang w:val="en-IN"/>
        </w:rPr>
        <w:t>requiredRole</w:t>
      </w:r>
      <w:proofErr w:type="spellEnd"/>
      <w:r w:rsidRPr="00B7472C">
        <w:rPr>
          <w:lang w:val="en-IN"/>
        </w:rPr>
        <w:t xml:space="preserve">) { return </w:t>
      </w:r>
      <w:proofErr w:type="spellStart"/>
      <w:r w:rsidRPr="00B7472C">
        <w:rPr>
          <w:lang w:val="en-IN"/>
        </w:rPr>
        <w:t>res.status</w:t>
      </w:r>
      <w:proofErr w:type="spellEnd"/>
      <w:r w:rsidRPr="00B7472C">
        <w:rPr>
          <w:lang w:val="en-IN"/>
        </w:rPr>
        <w:t>(403).</w:t>
      </w:r>
      <w:proofErr w:type="spellStart"/>
      <w:r w:rsidRPr="00B7472C">
        <w:rPr>
          <w:lang w:val="en-IN"/>
        </w:rPr>
        <w:t>json</w:t>
      </w:r>
      <w:proofErr w:type="spellEnd"/>
      <w:r w:rsidRPr="00B7472C">
        <w:rPr>
          <w:lang w:val="en-IN"/>
        </w:rPr>
        <w:t xml:space="preserve">({ message: 'Access Denied' }); } next(); }; } </w:t>
      </w:r>
      <w:proofErr w:type="spellStart"/>
      <w:r w:rsidRPr="00B7472C">
        <w:rPr>
          <w:lang w:val="en-IN"/>
        </w:rPr>
        <w:t>module.exports</w:t>
      </w:r>
      <w:proofErr w:type="spellEnd"/>
      <w:r w:rsidRPr="00B7472C">
        <w:rPr>
          <w:lang w:val="en-IN"/>
        </w:rPr>
        <w:t xml:space="preserve"> = </w:t>
      </w:r>
      <w:proofErr w:type="spellStart"/>
      <w:r w:rsidRPr="00B7472C">
        <w:rPr>
          <w:lang w:val="en-IN"/>
        </w:rPr>
        <w:t>checkPermission</w:t>
      </w:r>
      <w:proofErr w:type="spellEnd"/>
      <w:r w:rsidRPr="00B7472C">
        <w:rPr>
          <w:lang w:val="en-IN"/>
        </w:rPr>
        <w:t>;</w:t>
      </w:r>
    </w:p>
    <w:p w14:paraId="6233CDA5" w14:textId="77777777" w:rsidR="00B7472C" w:rsidRPr="00B7472C" w:rsidRDefault="00B7472C" w:rsidP="00B7472C">
      <w:pPr>
        <w:rPr>
          <w:lang w:val="en-IN"/>
        </w:rPr>
      </w:pPr>
      <w:r w:rsidRPr="00B7472C">
        <w:rPr>
          <w:lang w:val="en-IN"/>
        </w:rPr>
        <w:t>This middleware can be applied to specific routes to ensure that only users with the appropriate role can access them. For example:</w:t>
      </w:r>
    </w:p>
    <w:p w14:paraId="78652BDF" w14:textId="77777777" w:rsidR="00B7472C" w:rsidRPr="00B7472C" w:rsidRDefault="00B7472C" w:rsidP="00B7472C">
      <w:pPr>
        <w:rPr>
          <w:lang w:val="en-IN"/>
        </w:rPr>
      </w:pPr>
      <w:proofErr w:type="spellStart"/>
      <w:r w:rsidRPr="00B7472C">
        <w:rPr>
          <w:lang w:val="en-IN"/>
        </w:rPr>
        <w:t>javascript</w:t>
      </w:r>
      <w:proofErr w:type="spellEnd"/>
    </w:p>
    <w:p w14:paraId="5C5110A8" w14:textId="77777777" w:rsidR="00B7472C" w:rsidRPr="00B7472C" w:rsidRDefault="00B7472C" w:rsidP="00B7472C">
      <w:pPr>
        <w:rPr>
          <w:lang w:val="en-IN"/>
        </w:rPr>
      </w:pPr>
      <w:proofErr w:type="spellStart"/>
      <w:r w:rsidRPr="00B7472C">
        <w:rPr>
          <w:lang w:val="en-IN"/>
        </w:rPr>
        <w:lastRenderedPageBreak/>
        <w:t>CopyEdit</w:t>
      </w:r>
      <w:proofErr w:type="spellEnd"/>
    </w:p>
    <w:p w14:paraId="2CF8E69B" w14:textId="77777777" w:rsidR="00B7472C" w:rsidRPr="00B7472C" w:rsidRDefault="00B7472C" w:rsidP="00B7472C">
      <w:pPr>
        <w:rPr>
          <w:lang w:val="en-IN"/>
        </w:rPr>
      </w:pPr>
      <w:r w:rsidRPr="00B7472C">
        <w:rPr>
          <w:lang w:val="en-IN"/>
        </w:rPr>
        <w:t xml:space="preserve">// routes/admin.js </w:t>
      </w:r>
      <w:proofErr w:type="spellStart"/>
      <w:r w:rsidRPr="00B7472C">
        <w:rPr>
          <w:lang w:val="en-IN"/>
        </w:rPr>
        <w:t>const</w:t>
      </w:r>
      <w:proofErr w:type="spellEnd"/>
      <w:r w:rsidRPr="00B7472C">
        <w:rPr>
          <w:lang w:val="en-IN"/>
        </w:rPr>
        <w:t xml:space="preserve"> express = require('express'); </w:t>
      </w:r>
      <w:proofErr w:type="spellStart"/>
      <w:r w:rsidRPr="00B7472C">
        <w:rPr>
          <w:lang w:val="en-IN"/>
        </w:rPr>
        <w:t>const</w:t>
      </w:r>
      <w:proofErr w:type="spellEnd"/>
      <w:r w:rsidRPr="00B7472C">
        <w:rPr>
          <w:lang w:val="en-IN"/>
        </w:rPr>
        <w:t xml:space="preserve"> router = </w:t>
      </w:r>
      <w:proofErr w:type="spellStart"/>
      <w:r w:rsidRPr="00B7472C">
        <w:rPr>
          <w:lang w:val="en-IN"/>
        </w:rPr>
        <w:t>express.Router</w:t>
      </w:r>
      <w:proofErr w:type="spellEnd"/>
      <w:r w:rsidRPr="00B7472C">
        <w:rPr>
          <w:lang w:val="en-IN"/>
        </w:rPr>
        <w:t xml:space="preserve">(); </w:t>
      </w:r>
      <w:proofErr w:type="spellStart"/>
      <w:r w:rsidRPr="00B7472C">
        <w:rPr>
          <w:lang w:val="en-IN"/>
        </w:rPr>
        <w:t>const</w:t>
      </w:r>
      <w:proofErr w:type="spellEnd"/>
      <w:r w:rsidRPr="00B7472C">
        <w:rPr>
          <w:lang w:val="en-IN"/>
        </w:rPr>
        <w:t xml:space="preserve"> </w:t>
      </w:r>
      <w:proofErr w:type="spellStart"/>
      <w:r w:rsidRPr="00B7472C">
        <w:rPr>
          <w:lang w:val="en-IN"/>
        </w:rPr>
        <w:t>checkPermission</w:t>
      </w:r>
      <w:proofErr w:type="spellEnd"/>
      <w:r w:rsidRPr="00B7472C">
        <w:rPr>
          <w:lang w:val="en-IN"/>
        </w:rPr>
        <w:t xml:space="preserve"> = require('../middleware/</w:t>
      </w:r>
      <w:proofErr w:type="spellStart"/>
      <w:r w:rsidRPr="00B7472C">
        <w:rPr>
          <w:lang w:val="en-IN"/>
        </w:rPr>
        <w:t>rbacMiddleware</w:t>
      </w:r>
      <w:proofErr w:type="spellEnd"/>
      <w:r w:rsidRPr="00B7472C">
        <w:rPr>
          <w:lang w:val="en-IN"/>
        </w:rPr>
        <w:t xml:space="preserve">'); </w:t>
      </w:r>
      <w:proofErr w:type="spellStart"/>
      <w:r w:rsidRPr="00B7472C">
        <w:rPr>
          <w:lang w:val="en-IN"/>
        </w:rPr>
        <w:t>router.delete</w:t>
      </w:r>
      <w:proofErr w:type="spellEnd"/>
      <w:r w:rsidRPr="00B7472C">
        <w:rPr>
          <w:lang w:val="en-IN"/>
        </w:rPr>
        <w:t xml:space="preserve">('/user/:id', </w:t>
      </w:r>
      <w:proofErr w:type="spellStart"/>
      <w:r w:rsidRPr="00B7472C">
        <w:rPr>
          <w:lang w:val="en-IN"/>
        </w:rPr>
        <w:t>checkPermission</w:t>
      </w:r>
      <w:proofErr w:type="spellEnd"/>
      <w:r w:rsidRPr="00B7472C">
        <w:rPr>
          <w:lang w:val="en-IN"/>
        </w:rPr>
        <w:t>('Admin'), (</w:t>
      </w:r>
      <w:proofErr w:type="spellStart"/>
      <w:r w:rsidRPr="00B7472C">
        <w:rPr>
          <w:lang w:val="en-IN"/>
        </w:rPr>
        <w:t>req</w:t>
      </w:r>
      <w:proofErr w:type="spellEnd"/>
      <w:r w:rsidRPr="00B7472C">
        <w:rPr>
          <w:lang w:val="en-IN"/>
        </w:rPr>
        <w:t xml:space="preserve">, res) =&gt; { // Delete user logic }); </w:t>
      </w:r>
      <w:proofErr w:type="spellStart"/>
      <w:r w:rsidRPr="00B7472C">
        <w:rPr>
          <w:lang w:val="en-IN"/>
        </w:rPr>
        <w:t>module.exports</w:t>
      </w:r>
      <w:proofErr w:type="spellEnd"/>
      <w:r w:rsidRPr="00B7472C">
        <w:rPr>
          <w:lang w:val="en-IN"/>
        </w:rPr>
        <w:t xml:space="preserve"> = router;</w:t>
      </w:r>
    </w:p>
    <w:p w14:paraId="63B39F86" w14:textId="77777777" w:rsidR="00B7472C" w:rsidRPr="00B7472C" w:rsidRDefault="00B7472C" w:rsidP="00B7472C">
      <w:pPr>
        <w:rPr>
          <w:lang w:val="en-IN"/>
        </w:rPr>
      </w:pPr>
      <w:r w:rsidRPr="00B7472C">
        <w:rPr>
          <w:lang w:val="en-IN"/>
        </w:rPr>
        <w:t>In this setup, only users with the 'Admin' role can delete user accounts. This approach helps enforce security policies and ensures that users can only access resources they're authorized to use. Medium</w:t>
      </w:r>
    </w:p>
    <w:p w14:paraId="7CFBC200" w14:textId="77777777" w:rsidR="00B7472C" w:rsidRPr="00B7472C" w:rsidRDefault="00B7472C" w:rsidP="00B7472C">
      <w:pPr>
        <w:rPr>
          <w:bCs/>
          <w:lang w:val="en-IN"/>
        </w:rPr>
      </w:pPr>
      <w:r w:rsidRPr="00B7472C">
        <w:rPr>
          <w:bCs/>
          <w:lang w:val="en-IN"/>
        </w:rPr>
        <w:t>Real-World Examples of RBAC Usage</w:t>
      </w:r>
    </w:p>
    <w:p w14:paraId="614E7089" w14:textId="77777777" w:rsidR="00B7472C" w:rsidRPr="00B7472C" w:rsidRDefault="00B7472C" w:rsidP="00B7472C">
      <w:pPr>
        <w:rPr>
          <w:lang w:val="en-IN"/>
        </w:rPr>
      </w:pPr>
      <w:r w:rsidRPr="00B7472C">
        <w:rPr>
          <w:lang w:val="en-IN"/>
        </w:rPr>
        <w:t>RBAC is widely used in various applications to manage user access and permissions. For instance, in a student portal, RBAC can be utilized to:</w:t>
      </w:r>
    </w:p>
    <w:p w14:paraId="19401F66" w14:textId="77777777" w:rsidR="00B7472C" w:rsidRPr="00B7472C" w:rsidRDefault="00B7472C" w:rsidP="00B7472C">
      <w:pPr>
        <w:numPr>
          <w:ilvl w:val="0"/>
          <w:numId w:val="78"/>
        </w:numPr>
        <w:rPr>
          <w:lang w:val="en-IN"/>
        </w:rPr>
      </w:pPr>
      <w:r w:rsidRPr="00B7472C">
        <w:rPr>
          <w:bCs/>
          <w:lang w:val="en-IN"/>
        </w:rPr>
        <w:t>Restrict access to sensitive data</w:t>
      </w:r>
      <w:r w:rsidRPr="00B7472C">
        <w:rPr>
          <w:lang w:val="en-IN"/>
        </w:rPr>
        <w:t>: Ensure that only authorized users can view or modify personal information, grades, and financial records.</w:t>
      </w:r>
    </w:p>
    <w:p w14:paraId="4C01478C" w14:textId="77777777" w:rsidR="00B7472C" w:rsidRPr="00B7472C" w:rsidRDefault="00B7472C" w:rsidP="00B7472C">
      <w:pPr>
        <w:numPr>
          <w:ilvl w:val="0"/>
          <w:numId w:val="78"/>
        </w:numPr>
        <w:rPr>
          <w:lang w:val="en-IN"/>
        </w:rPr>
      </w:pPr>
      <w:r w:rsidRPr="00B7472C">
        <w:rPr>
          <w:bCs/>
          <w:lang w:val="en-IN"/>
        </w:rPr>
        <w:t>Control administrative functions</w:t>
      </w:r>
      <w:r w:rsidRPr="00B7472C">
        <w:rPr>
          <w:lang w:val="en-IN"/>
        </w:rPr>
        <w:t>: Limit the ability to create, update, or delete courses and user accounts to users with the appropriate roles.</w:t>
      </w:r>
    </w:p>
    <w:p w14:paraId="6822A83D" w14:textId="77777777" w:rsidR="00B7472C" w:rsidRPr="00B7472C" w:rsidRDefault="00B7472C" w:rsidP="00B7472C">
      <w:pPr>
        <w:numPr>
          <w:ilvl w:val="0"/>
          <w:numId w:val="78"/>
        </w:numPr>
        <w:rPr>
          <w:lang w:val="en-IN"/>
        </w:rPr>
      </w:pPr>
      <w:r w:rsidRPr="00B7472C">
        <w:rPr>
          <w:bCs/>
          <w:lang w:val="en-IN"/>
        </w:rPr>
        <w:t>Customize user interfaces</w:t>
      </w:r>
      <w:r w:rsidRPr="00B7472C">
        <w:rPr>
          <w:lang w:val="en-IN"/>
        </w:rPr>
        <w:t xml:space="preserve">: Display different navigation options and features based on the user's role, enhancing the user </w:t>
      </w:r>
      <w:proofErr w:type="spellStart"/>
      <w:r w:rsidRPr="00B7472C">
        <w:rPr>
          <w:lang w:val="en-IN"/>
        </w:rPr>
        <w:t>experience.Permit</w:t>
      </w:r>
      <w:proofErr w:type="spellEnd"/>
    </w:p>
    <w:p w14:paraId="149D18F6" w14:textId="77777777" w:rsidR="00B7472C" w:rsidRPr="00B7472C" w:rsidRDefault="00B7472C" w:rsidP="00B7472C">
      <w:pPr>
        <w:rPr>
          <w:lang w:val="en-IN"/>
        </w:rPr>
      </w:pPr>
      <w:r w:rsidRPr="00B7472C">
        <w:rPr>
          <w:lang w:val="en-IN"/>
        </w:rPr>
        <w:t>By implementing RBAC, organizations can enforce the principle of least privilege, reducing the risk of unauthorized access and potential data breaches. This approach also simplifies compliance with regulatory requirements by providing a clear audit trail of user activities.</w:t>
      </w:r>
    </w:p>
    <w:p w14:paraId="69D33EF3" w14:textId="77777777" w:rsidR="00B7472C" w:rsidRPr="00B7472C" w:rsidRDefault="00B7472C" w:rsidP="00B7472C">
      <w:pPr>
        <w:rPr>
          <w:lang w:val="en-IN"/>
        </w:rPr>
      </w:pPr>
      <w:r w:rsidRPr="00B7472C">
        <w:rPr>
          <w:lang w:val="en-IN"/>
        </w:rPr>
        <w:t>In summary, RBAC is a fundamental component of secure application design, providing a structured and manageable way to control user access based on roles and responsibilities.</w:t>
      </w:r>
    </w:p>
    <w:p w14:paraId="6822E936" w14:textId="77777777" w:rsidR="00B7472C" w:rsidRPr="00B7472C" w:rsidRDefault="00B7472C" w:rsidP="00B7472C">
      <w:pPr>
        <w:rPr>
          <w:bCs/>
          <w:lang w:val="en-IN"/>
        </w:rPr>
      </w:pPr>
      <w:r w:rsidRPr="00B7472C">
        <w:rPr>
          <w:bCs/>
          <w:lang w:val="en-IN"/>
        </w:rPr>
        <w:t>10. Authentication System</w:t>
      </w:r>
    </w:p>
    <w:p w14:paraId="1E599CE7" w14:textId="77777777" w:rsidR="00B7472C" w:rsidRPr="00B7472C" w:rsidRDefault="00B7472C" w:rsidP="00B7472C">
      <w:pPr>
        <w:rPr>
          <w:bCs/>
          <w:lang w:val="en-IN"/>
        </w:rPr>
      </w:pPr>
      <w:r w:rsidRPr="00B7472C">
        <w:rPr>
          <w:bCs/>
          <w:lang w:val="en-IN"/>
        </w:rPr>
        <w:t>JWT vs. OAuth Comparison</w:t>
      </w:r>
    </w:p>
    <w:p w14:paraId="6EE50D0D" w14:textId="77777777" w:rsidR="00B7472C" w:rsidRPr="00B7472C" w:rsidRDefault="00B7472C" w:rsidP="00B7472C">
      <w:pPr>
        <w:rPr>
          <w:lang w:val="en-IN"/>
        </w:rPr>
      </w:pPr>
      <w:r w:rsidRPr="00B7472C">
        <w:rPr>
          <w:bCs/>
          <w:lang w:val="en-IN"/>
        </w:rPr>
        <w:t>JSON Web Tokens (JWT)</w:t>
      </w:r>
      <w:r w:rsidRPr="00B7472C">
        <w:rPr>
          <w:lang w:val="en-IN"/>
        </w:rPr>
        <w:t xml:space="preserve"> and </w:t>
      </w:r>
      <w:r w:rsidRPr="00B7472C">
        <w:rPr>
          <w:bCs/>
          <w:lang w:val="en-IN"/>
        </w:rPr>
        <w:t>OAuth 2.0</w:t>
      </w:r>
      <w:r w:rsidRPr="00B7472C">
        <w:rPr>
          <w:lang w:val="en-IN"/>
        </w:rPr>
        <w:t xml:space="preserve"> are both integral to modern authentication and authorization architectures, but they serve distinct purposes:</w:t>
      </w:r>
    </w:p>
    <w:p w14:paraId="6432A255" w14:textId="77777777" w:rsidR="00B7472C" w:rsidRPr="00B7472C" w:rsidRDefault="00B7472C" w:rsidP="00B7472C">
      <w:pPr>
        <w:numPr>
          <w:ilvl w:val="0"/>
          <w:numId w:val="79"/>
        </w:numPr>
        <w:rPr>
          <w:lang w:val="en-IN"/>
        </w:rPr>
      </w:pPr>
      <w:r w:rsidRPr="00B7472C">
        <w:rPr>
          <w:bCs/>
          <w:lang w:val="en-IN"/>
        </w:rPr>
        <w:t>JWT</w:t>
      </w:r>
      <w:r w:rsidRPr="00B7472C">
        <w:rPr>
          <w:lang w:val="en-IN"/>
        </w:rPr>
        <w:t>: A compact, self-contained token format used to securely transmit information between parties. It is commonly used for authentication, allowing the server to verify the identity of the user and grant access accordingly.</w:t>
      </w:r>
    </w:p>
    <w:p w14:paraId="058A8567" w14:textId="77777777" w:rsidR="00B7472C" w:rsidRPr="00B7472C" w:rsidRDefault="00B7472C" w:rsidP="00B7472C">
      <w:pPr>
        <w:numPr>
          <w:ilvl w:val="0"/>
          <w:numId w:val="79"/>
        </w:numPr>
        <w:rPr>
          <w:lang w:val="en-IN"/>
        </w:rPr>
      </w:pPr>
      <w:r w:rsidRPr="00B7472C">
        <w:rPr>
          <w:bCs/>
          <w:lang w:val="en-IN"/>
        </w:rPr>
        <w:lastRenderedPageBreak/>
        <w:t>OAuth 2.0</w:t>
      </w:r>
      <w:r w:rsidRPr="00B7472C">
        <w:rPr>
          <w:lang w:val="en-IN"/>
        </w:rPr>
        <w:t>: An authorization framework that enables third-party applications to access user data without exposing credentials. It defines roles like resource owner, client, and authorization server to facilitate secure access delegation.</w:t>
      </w:r>
    </w:p>
    <w:p w14:paraId="2E2C70D3" w14:textId="77777777" w:rsidR="00B7472C" w:rsidRPr="00B7472C" w:rsidRDefault="00B7472C" w:rsidP="00B7472C">
      <w:pPr>
        <w:rPr>
          <w:lang w:val="en-IN"/>
        </w:rPr>
      </w:pPr>
      <w:r w:rsidRPr="00B7472C">
        <w:rPr>
          <w:lang w:val="en-IN"/>
        </w:rPr>
        <w:t xml:space="preserve">While OAuth 2.0 provides the protocol for authorization, JWT serves as a token format that can be used within OAuth flows to represent access tokens. </w:t>
      </w:r>
      <w:hyperlink r:id="rId36" w:history="1">
        <w:r w:rsidRPr="00B7472C">
          <w:rPr>
            <w:rStyle w:val="Hyperlink"/>
            <w:lang w:val="en-IN"/>
          </w:rPr>
          <w:t>Stack Overflow</w:t>
        </w:r>
      </w:hyperlink>
    </w:p>
    <w:p w14:paraId="79F10F2A" w14:textId="77777777" w:rsidR="00B7472C" w:rsidRPr="00B7472C" w:rsidRDefault="00B7472C" w:rsidP="00B7472C">
      <w:pPr>
        <w:rPr>
          <w:bCs/>
          <w:lang w:val="en-IN"/>
        </w:rPr>
      </w:pPr>
      <w:r w:rsidRPr="00B7472C">
        <w:rPr>
          <w:bCs/>
          <w:lang w:val="en-IN"/>
        </w:rPr>
        <w:t>Secure Password Storage Techniques</w:t>
      </w:r>
    </w:p>
    <w:p w14:paraId="2FDFA729" w14:textId="77777777" w:rsidR="00B7472C" w:rsidRPr="00B7472C" w:rsidRDefault="00B7472C" w:rsidP="00B7472C">
      <w:pPr>
        <w:rPr>
          <w:lang w:val="en-IN"/>
        </w:rPr>
      </w:pPr>
      <w:r w:rsidRPr="00B7472C">
        <w:rPr>
          <w:lang w:val="en-IN"/>
        </w:rPr>
        <w:t>Proper password storage is crucial to protect user credentials from unauthorized access:</w:t>
      </w:r>
    </w:p>
    <w:p w14:paraId="321C8EC3" w14:textId="77777777" w:rsidR="00B7472C" w:rsidRPr="00B7472C" w:rsidRDefault="00B7472C" w:rsidP="00B7472C">
      <w:pPr>
        <w:numPr>
          <w:ilvl w:val="0"/>
          <w:numId w:val="80"/>
        </w:numPr>
        <w:rPr>
          <w:lang w:val="en-IN"/>
        </w:rPr>
      </w:pPr>
      <w:r w:rsidRPr="00B7472C">
        <w:rPr>
          <w:bCs/>
          <w:lang w:val="en-IN"/>
        </w:rPr>
        <w:t>Argon2</w:t>
      </w:r>
      <w:r w:rsidRPr="00B7472C">
        <w:rPr>
          <w:lang w:val="en-IN"/>
        </w:rPr>
        <w:t xml:space="preserve">: The latest and most secure password hashing algorithm, designed to be memory-hard to resist GPU and ASIC attacks. It offers configurable parameters for time and memory cost, making it adaptable to future hardware advancements. </w:t>
      </w:r>
      <w:hyperlink r:id="rId37" w:history="1">
        <w:r w:rsidRPr="00B7472C">
          <w:rPr>
            <w:rStyle w:val="Hyperlink"/>
            <w:lang w:val="en-IN"/>
          </w:rPr>
          <w:t>Reddit</w:t>
        </w:r>
      </w:hyperlink>
    </w:p>
    <w:p w14:paraId="0C9D9188" w14:textId="77777777" w:rsidR="00B7472C" w:rsidRPr="00B7472C" w:rsidRDefault="00B7472C" w:rsidP="00B7472C">
      <w:pPr>
        <w:numPr>
          <w:ilvl w:val="0"/>
          <w:numId w:val="80"/>
        </w:numPr>
        <w:rPr>
          <w:lang w:val="en-IN"/>
        </w:rPr>
      </w:pPr>
      <w:proofErr w:type="spellStart"/>
      <w:r w:rsidRPr="00B7472C">
        <w:rPr>
          <w:bCs/>
          <w:lang w:val="en-IN"/>
        </w:rPr>
        <w:t>bcrypt</w:t>
      </w:r>
      <w:proofErr w:type="spellEnd"/>
      <w:r w:rsidRPr="00B7472C">
        <w:rPr>
          <w:lang w:val="en-IN"/>
        </w:rPr>
        <w:t xml:space="preserve">: A widely used hashing algorithm that incorporates a salt to protect against rainbow table attacks. It allows for adjustable work factors to increase computational cost, enhancing security. </w:t>
      </w:r>
      <w:hyperlink r:id="rId38" w:history="1">
        <w:r w:rsidRPr="00B7472C">
          <w:rPr>
            <w:rStyle w:val="Hyperlink"/>
            <w:lang w:val="en-IN"/>
          </w:rPr>
          <w:t>Home+1OWASP Cheat Sheet Series+1</w:t>
        </w:r>
      </w:hyperlink>
    </w:p>
    <w:p w14:paraId="13E4B4D9" w14:textId="77777777" w:rsidR="00B7472C" w:rsidRPr="00B7472C" w:rsidRDefault="00B7472C" w:rsidP="00B7472C">
      <w:pPr>
        <w:numPr>
          <w:ilvl w:val="0"/>
          <w:numId w:val="80"/>
        </w:numPr>
        <w:rPr>
          <w:lang w:val="en-IN"/>
        </w:rPr>
      </w:pPr>
      <w:proofErr w:type="spellStart"/>
      <w:r w:rsidRPr="00B7472C">
        <w:rPr>
          <w:bCs/>
          <w:lang w:val="en-IN"/>
        </w:rPr>
        <w:t>scrypt</w:t>
      </w:r>
      <w:proofErr w:type="spellEnd"/>
      <w:r w:rsidRPr="00B7472C">
        <w:rPr>
          <w:lang w:val="en-IN"/>
        </w:rPr>
        <w:t xml:space="preserve">: Similar to Argon2, </w:t>
      </w:r>
      <w:proofErr w:type="spellStart"/>
      <w:r w:rsidRPr="00B7472C">
        <w:rPr>
          <w:lang w:val="en-IN"/>
        </w:rPr>
        <w:t>scrypt</w:t>
      </w:r>
      <w:proofErr w:type="spellEnd"/>
      <w:r w:rsidRPr="00B7472C">
        <w:rPr>
          <w:lang w:val="en-IN"/>
        </w:rPr>
        <w:t xml:space="preserve"> is a memory-hard algorithm designed to thwart large-scale custom hardware attacks. However, it is less resistant to side-channel attacks compared to Argon2. Medium+2Appwrite+2Reddit+2</w:t>
      </w:r>
    </w:p>
    <w:p w14:paraId="47FAA347" w14:textId="77777777" w:rsidR="00B7472C" w:rsidRPr="00B7472C" w:rsidRDefault="00B7472C" w:rsidP="00B7472C">
      <w:pPr>
        <w:rPr>
          <w:lang w:val="en-IN"/>
        </w:rPr>
      </w:pPr>
      <w:r w:rsidRPr="00B7472C">
        <w:rPr>
          <w:lang w:val="en-IN"/>
        </w:rPr>
        <w:t xml:space="preserve">Among these, </w:t>
      </w:r>
      <w:r w:rsidRPr="00B7472C">
        <w:rPr>
          <w:bCs/>
          <w:lang w:val="en-IN"/>
        </w:rPr>
        <w:t>Argon2id</w:t>
      </w:r>
      <w:r w:rsidRPr="00B7472C">
        <w:rPr>
          <w:lang w:val="en-IN"/>
        </w:rPr>
        <w:t xml:space="preserve"> is recommended for new systems due to its robust security features and adaptability.Medium+1Information Security Stack Exchange+1</w:t>
      </w:r>
    </w:p>
    <w:p w14:paraId="7556A857" w14:textId="77777777" w:rsidR="00B7472C" w:rsidRPr="00B7472C" w:rsidRDefault="00B7472C" w:rsidP="00B7472C">
      <w:pPr>
        <w:rPr>
          <w:bCs/>
          <w:lang w:val="en-IN"/>
        </w:rPr>
      </w:pPr>
      <w:r w:rsidRPr="00B7472C">
        <w:rPr>
          <w:bCs/>
          <w:lang w:val="en-IN"/>
        </w:rPr>
        <w:t>Multi-Factor Authentication (MFA) Implementation</w:t>
      </w:r>
    </w:p>
    <w:p w14:paraId="188511BC" w14:textId="77777777" w:rsidR="00B7472C" w:rsidRPr="00B7472C" w:rsidRDefault="00B7472C" w:rsidP="00B7472C">
      <w:pPr>
        <w:rPr>
          <w:lang w:val="en-IN"/>
        </w:rPr>
      </w:pPr>
      <w:r w:rsidRPr="00B7472C">
        <w:rPr>
          <w:lang w:val="en-IN"/>
        </w:rPr>
        <w:t>Implementing MFA adds an extra layer of security by requiring users to provide two or more verification factors:</w:t>
      </w:r>
    </w:p>
    <w:p w14:paraId="44062426" w14:textId="77777777" w:rsidR="00B7472C" w:rsidRPr="00B7472C" w:rsidRDefault="00B7472C" w:rsidP="00B7472C">
      <w:pPr>
        <w:numPr>
          <w:ilvl w:val="0"/>
          <w:numId w:val="81"/>
        </w:numPr>
        <w:rPr>
          <w:lang w:val="en-IN"/>
        </w:rPr>
      </w:pPr>
      <w:r w:rsidRPr="00B7472C">
        <w:rPr>
          <w:bCs/>
          <w:lang w:val="en-IN"/>
        </w:rPr>
        <w:t>Authenticator Apps</w:t>
      </w:r>
      <w:r w:rsidRPr="00B7472C">
        <w:rPr>
          <w:lang w:val="en-IN"/>
        </w:rPr>
        <w:t>: Applications like Google Authenticator or Authy generate time-based one-time passwords (TOTPs) that are more secure than SMS-based codes. Cybersecurity ASEE</w:t>
      </w:r>
    </w:p>
    <w:p w14:paraId="3AA5B141" w14:textId="77777777" w:rsidR="00B7472C" w:rsidRPr="00B7472C" w:rsidRDefault="00B7472C" w:rsidP="00B7472C">
      <w:pPr>
        <w:numPr>
          <w:ilvl w:val="0"/>
          <w:numId w:val="81"/>
        </w:numPr>
        <w:rPr>
          <w:lang w:val="en-IN"/>
        </w:rPr>
      </w:pPr>
      <w:r w:rsidRPr="00B7472C">
        <w:rPr>
          <w:bCs/>
          <w:lang w:val="en-IN"/>
        </w:rPr>
        <w:t>Push Notifications</w:t>
      </w:r>
      <w:r w:rsidRPr="00B7472C">
        <w:rPr>
          <w:lang w:val="en-IN"/>
        </w:rPr>
        <w:t>: Services like Duo Security or Microsoft Authenticator send real-time prompts to users' devices, allowing them to approve or deny login attempts.</w:t>
      </w:r>
    </w:p>
    <w:p w14:paraId="018DD03A" w14:textId="77777777" w:rsidR="00B7472C" w:rsidRPr="00B7472C" w:rsidRDefault="00B7472C" w:rsidP="00B7472C">
      <w:pPr>
        <w:numPr>
          <w:ilvl w:val="0"/>
          <w:numId w:val="81"/>
        </w:numPr>
        <w:rPr>
          <w:lang w:val="en-IN"/>
        </w:rPr>
      </w:pPr>
      <w:r w:rsidRPr="00B7472C">
        <w:rPr>
          <w:bCs/>
          <w:lang w:val="en-IN"/>
        </w:rPr>
        <w:t>Hardware Tokens</w:t>
      </w:r>
      <w:r w:rsidRPr="00B7472C">
        <w:rPr>
          <w:lang w:val="en-IN"/>
        </w:rPr>
        <w:t>: Devices such as YubiKeys provide physical authentication, offering strong protection against phishing and man-in-the-middle attacks.</w:t>
      </w:r>
    </w:p>
    <w:p w14:paraId="3879EABB" w14:textId="77777777" w:rsidR="00B7472C" w:rsidRPr="00B7472C" w:rsidRDefault="00B7472C" w:rsidP="00B7472C">
      <w:pPr>
        <w:rPr>
          <w:lang w:val="en-IN"/>
        </w:rPr>
      </w:pPr>
      <w:r w:rsidRPr="00B7472C">
        <w:rPr>
          <w:lang w:val="en-IN"/>
        </w:rPr>
        <w:lastRenderedPageBreak/>
        <w:t>It's essential to educate users about the importance of MFA and provide support for recovery options to ensure a smooth user experience.</w:t>
      </w:r>
    </w:p>
    <w:p w14:paraId="382EE17A" w14:textId="77777777" w:rsidR="00B7472C" w:rsidRPr="00B7472C" w:rsidRDefault="00B7472C" w:rsidP="00B7472C">
      <w:pPr>
        <w:rPr>
          <w:lang w:val="en-IN"/>
        </w:rPr>
      </w:pPr>
      <w:r w:rsidRPr="00B7472C">
        <w:rPr>
          <w:lang w:val="en-IN"/>
        </w:rPr>
        <w:t>By integrating JWT for authentication, employing secure password hashing algorithms like Argon2, and implementing robust MFA mechanisms, you can create a secure and user-friendly authentication system for your application.</w:t>
      </w:r>
    </w:p>
    <w:p w14:paraId="798CC694" w14:textId="77777777" w:rsidR="00B7472C" w:rsidRPr="00B7472C" w:rsidRDefault="00B7472C" w:rsidP="00B7472C">
      <w:pPr>
        <w:rPr>
          <w:bCs/>
          <w:lang w:val="en-IN"/>
        </w:rPr>
      </w:pPr>
      <w:r w:rsidRPr="00B7472C">
        <w:rPr>
          <w:bCs/>
          <w:lang w:val="en-IN"/>
        </w:rPr>
        <w:t>11. Frontend Implementation</w:t>
      </w:r>
    </w:p>
    <w:p w14:paraId="28AB23FD" w14:textId="77777777" w:rsidR="00B7472C" w:rsidRPr="00B7472C" w:rsidRDefault="00B7472C" w:rsidP="00B7472C">
      <w:pPr>
        <w:rPr>
          <w:bCs/>
          <w:lang w:val="en-IN"/>
        </w:rPr>
      </w:pPr>
      <w:r w:rsidRPr="00B7472C">
        <w:rPr>
          <w:bCs/>
          <w:lang w:val="en-IN"/>
        </w:rPr>
        <w:t>Component-Based Architecture in React</w:t>
      </w:r>
    </w:p>
    <w:p w14:paraId="48905D14" w14:textId="77777777" w:rsidR="00B7472C" w:rsidRPr="00B7472C" w:rsidRDefault="00B7472C" w:rsidP="00B7472C">
      <w:pPr>
        <w:rPr>
          <w:lang w:val="en-IN"/>
        </w:rPr>
      </w:pPr>
      <w:proofErr w:type="spellStart"/>
      <w:r w:rsidRPr="00B7472C">
        <w:rPr>
          <w:lang w:val="en-IN"/>
        </w:rPr>
        <w:t>React's</w:t>
      </w:r>
      <w:proofErr w:type="spellEnd"/>
      <w:r w:rsidRPr="00B7472C">
        <w:rPr>
          <w:lang w:val="en-IN"/>
        </w:rPr>
        <w:t xml:space="preserve"> component-based architecture is foundational for building scalable and maintainable user interfaces. It encourages the development of modular, reusable components that encapsulate their logic and presentation. This approach aligns with the Single Responsibility Principle (SRP), where each component focuses on a specific task, enhancing readability and testability.</w:t>
      </w:r>
    </w:p>
    <w:p w14:paraId="654F9CA2" w14:textId="77777777" w:rsidR="00B7472C" w:rsidRPr="00B7472C" w:rsidRDefault="00B7472C" w:rsidP="00B7472C">
      <w:pPr>
        <w:rPr>
          <w:lang w:val="en-IN"/>
        </w:rPr>
      </w:pPr>
      <w:r w:rsidRPr="00B7472C">
        <w:rPr>
          <w:bCs/>
          <w:lang w:val="en-IN"/>
        </w:rPr>
        <w:t>Best Practices:</w:t>
      </w:r>
    </w:p>
    <w:p w14:paraId="3A38E0EC" w14:textId="77777777" w:rsidR="00B7472C" w:rsidRPr="00B7472C" w:rsidRDefault="00B7472C" w:rsidP="00B7472C">
      <w:pPr>
        <w:numPr>
          <w:ilvl w:val="0"/>
          <w:numId w:val="82"/>
        </w:numPr>
        <w:rPr>
          <w:lang w:val="en-IN"/>
        </w:rPr>
      </w:pPr>
      <w:r w:rsidRPr="00B7472C">
        <w:rPr>
          <w:bCs/>
          <w:lang w:val="en-IN"/>
        </w:rPr>
        <w:t>Functional Components</w:t>
      </w:r>
      <w:r w:rsidRPr="00B7472C">
        <w:rPr>
          <w:lang w:val="en-IN"/>
        </w:rPr>
        <w:t>: Prefer functional components over class components for simplicity and performance benefits.</w:t>
      </w:r>
    </w:p>
    <w:p w14:paraId="3319910E" w14:textId="77777777" w:rsidR="00B7472C" w:rsidRPr="00B7472C" w:rsidRDefault="00B7472C" w:rsidP="00B7472C">
      <w:pPr>
        <w:numPr>
          <w:ilvl w:val="0"/>
          <w:numId w:val="82"/>
        </w:numPr>
        <w:rPr>
          <w:lang w:val="en-IN"/>
        </w:rPr>
      </w:pPr>
      <w:r w:rsidRPr="00B7472C">
        <w:rPr>
          <w:bCs/>
          <w:lang w:val="en-IN"/>
        </w:rPr>
        <w:t>Component Reusability</w:t>
      </w:r>
      <w:r w:rsidRPr="00B7472C">
        <w:rPr>
          <w:lang w:val="en-IN"/>
        </w:rPr>
        <w:t>: Design components to be reusable by passing data through props and managing state internally or via hooks.</w:t>
      </w:r>
    </w:p>
    <w:p w14:paraId="76DE9F53" w14:textId="77777777" w:rsidR="00B7472C" w:rsidRPr="00B7472C" w:rsidRDefault="00B7472C" w:rsidP="00B7472C">
      <w:pPr>
        <w:numPr>
          <w:ilvl w:val="0"/>
          <w:numId w:val="82"/>
        </w:numPr>
        <w:rPr>
          <w:lang w:val="en-IN"/>
        </w:rPr>
      </w:pPr>
      <w:r w:rsidRPr="00B7472C">
        <w:rPr>
          <w:bCs/>
          <w:lang w:val="en-IN"/>
        </w:rPr>
        <w:t>Composition Over Inheritance</w:t>
      </w:r>
      <w:r w:rsidRPr="00B7472C">
        <w:rPr>
          <w:lang w:val="en-IN"/>
        </w:rPr>
        <w:t xml:space="preserve">: Utilize composition to build complex UIs by nesting components, rather than relying on </w:t>
      </w:r>
      <w:proofErr w:type="spellStart"/>
      <w:r w:rsidRPr="00B7472C">
        <w:rPr>
          <w:lang w:val="en-IN"/>
        </w:rPr>
        <w:t>inheritance.Hands</w:t>
      </w:r>
      <w:proofErr w:type="spellEnd"/>
      <w:r w:rsidRPr="00B7472C">
        <w:rPr>
          <w:lang w:val="en-IN"/>
        </w:rPr>
        <w:t xml:space="preserve"> on React</w:t>
      </w:r>
    </w:p>
    <w:p w14:paraId="559319CE" w14:textId="77777777" w:rsidR="00B7472C" w:rsidRPr="00B7472C" w:rsidRDefault="00B7472C" w:rsidP="00B7472C">
      <w:pPr>
        <w:numPr>
          <w:ilvl w:val="0"/>
          <w:numId w:val="82"/>
        </w:numPr>
        <w:rPr>
          <w:lang w:val="en-IN"/>
        </w:rPr>
      </w:pPr>
      <w:r w:rsidRPr="00B7472C">
        <w:rPr>
          <w:bCs/>
          <w:lang w:val="en-IN"/>
        </w:rPr>
        <w:t>Directory Structure</w:t>
      </w:r>
      <w:r w:rsidRPr="00B7472C">
        <w:rPr>
          <w:lang w:val="en-IN"/>
        </w:rPr>
        <w:t>: Organize components logically, grouping related components together to maintain a clean project structure.</w:t>
      </w:r>
    </w:p>
    <w:p w14:paraId="0751C7FC" w14:textId="77777777" w:rsidR="00B7472C" w:rsidRPr="00B7472C" w:rsidRDefault="00B7472C" w:rsidP="00B7472C">
      <w:pPr>
        <w:rPr>
          <w:lang w:val="en-IN"/>
        </w:rPr>
      </w:pPr>
      <w:r w:rsidRPr="00B7472C">
        <w:rPr>
          <w:lang w:val="en-IN"/>
        </w:rPr>
        <w:t>By adhering to these practices, developers can create UIs that are both efficient and easy to maintain.</w:t>
      </w:r>
    </w:p>
    <w:p w14:paraId="6771C159" w14:textId="77777777" w:rsidR="00B7472C" w:rsidRPr="00B7472C" w:rsidRDefault="00B7472C" w:rsidP="00B7472C">
      <w:pPr>
        <w:rPr>
          <w:bCs/>
          <w:lang w:val="en-IN"/>
        </w:rPr>
      </w:pPr>
      <w:r w:rsidRPr="00B7472C">
        <w:rPr>
          <w:bCs/>
          <w:lang w:val="en-IN"/>
        </w:rPr>
        <w:t>State Management Strategies</w:t>
      </w:r>
    </w:p>
    <w:p w14:paraId="12135305" w14:textId="77777777" w:rsidR="00B7472C" w:rsidRPr="00B7472C" w:rsidRDefault="00B7472C" w:rsidP="00B7472C">
      <w:pPr>
        <w:rPr>
          <w:lang w:val="en-IN"/>
        </w:rPr>
      </w:pPr>
      <w:r w:rsidRPr="00B7472C">
        <w:rPr>
          <w:lang w:val="en-IN"/>
        </w:rPr>
        <w:t>Effective state management is crucial for building dynamic React applications. React provides several tools to manage state at different levels of an application.</w:t>
      </w:r>
    </w:p>
    <w:p w14:paraId="0A649893" w14:textId="77777777" w:rsidR="00B7472C" w:rsidRPr="00B7472C" w:rsidRDefault="00B7472C" w:rsidP="00B7472C">
      <w:pPr>
        <w:rPr>
          <w:lang w:val="en-IN"/>
        </w:rPr>
      </w:pPr>
      <w:r w:rsidRPr="00B7472C">
        <w:rPr>
          <w:bCs/>
          <w:lang w:val="en-IN"/>
        </w:rPr>
        <w:t>Local State:</w:t>
      </w:r>
    </w:p>
    <w:p w14:paraId="503DE3E4" w14:textId="77777777" w:rsidR="00B7472C" w:rsidRPr="00B7472C" w:rsidRDefault="00B7472C" w:rsidP="00B7472C">
      <w:pPr>
        <w:numPr>
          <w:ilvl w:val="0"/>
          <w:numId w:val="83"/>
        </w:numPr>
        <w:rPr>
          <w:lang w:val="en-IN"/>
        </w:rPr>
      </w:pPr>
      <w:proofErr w:type="spellStart"/>
      <w:r w:rsidRPr="00B7472C">
        <w:rPr>
          <w:bCs/>
          <w:lang w:val="en-IN"/>
        </w:rPr>
        <w:t>useState</w:t>
      </w:r>
      <w:proofErr w:type="spellEnd"/>
      <w:r w:rsidRPr="00B7472C">
        <w:rPr>
          <w:bCs/>
          <w:lang w:val="en-IN"/>
        </w:rPr>
        <w:t xml:space="preserve"> Hook</w:t>
      </w:r>
      <w:r w:rsidRPr="00B7472C">
        <w:rPr>
          <w:lang w:val="en-IN"/>
        </w:rPr>
        <w:t>: Ideal for managing simple state within a component.</w:t>
      </w:r>
    </w:p>
    <w:p w14:paraId="715C8D46" w14:textId="77777777" w:rsidR="00B7472C" w:rsidRPr="00B7472C" w:rsidRDefault="00B7472C" w:rsidP="00B7472C">
      <w:pPr>
        <w:numPr>
          <w:ilvl w:val="0"/>
          <w:numId w:val="83"/>
        </w:numPr>
        <w:rPr>
          <w:lang w:val="en-IN"/>
        </w:rPr>
      </w:pPr>
      <w:proofErr w:type="spellStart"/>
      <w:r w:rsidRPr="00B7472C">
        <w:rPr>
          <w:bCs/>
          <w:lang w:val="en-IN"/>
        </w:rPr>
        <w:t>useReducer</w:t>
      </w:r>
      <w:proofErr w:type="spellEnd"/>
      <w:r w:rsidRPr="00B7472C">
        <w:rPr>
          <w:bCs/>
          <w:lang w:val="en-IN"/>
        </w:rPr>
        <w:t xml:space="preserve"> Hook</w:t>
      </w:r>
      <w:r w:rsidRPr="00B7472C">
        <w:rPr>
          <w:lang w:val="en-IN"/>
        </w:rPr>
        <w:t>: Suitable for handling complex state logic in a component.</w:t>
      </w:r>
    </w:p>
    <w:p w14:paraId="06A4A268" w14:textId="77777777" w:rsidR="00B7472C" w:rsidRPr="00B7472C" w:rsidRDefault="00B7472C" w:rsidP="00B7472C">
      <w:pPr>
        <w:rPr>
          <w:lang w:val="en-IN"/>
        </w:rPr>
      </w:pPr>
      <w:r w:rsidRPr="00B7472C">
        <w:rPr>
          <w:bCs/>
          <w:lang w:val="en-IN"/>
        </w:rPr>
        <w:t>Global State:</w:t>
      </w:r>
    </w:p>
    <w:p w14:paraId="74F71983" w14:textId="77777777" w:rsidR="00B7472C" w:rsidRPr="00B7472C" w:rsidRDefault="00B7472C" w:rsidP="00B7472C">
      <w:pPr>
        <w:numPr>
          <w:ilvl w:val="0"/>
          <w:numId w:val="84"/>
        </w:numPr>
        <w:rPr>
          <w:lang w:val="en-IN"/>
        </w:rPr>
      </w:pPr>
      <w:r w:rsidRPr="00B7472C">
        <w:rPr>
          <w:bCs/>
          <w:lang w:val="en-IN"/>
        </w:rPr>
        <w:t>Context API</w:t>
      </w:r>
      <w:r w:rsidRPr="00B7472C">
        <w:rPr>
          <w:lang w:val="en-IN"/>
        </w:rPr>
        <w:t>: Allows sharing state across the component tree without prop drilling.GeeksforGeeks+1React+1</w:t>
      </w:r>
    </w:p>
    <w:p w14:paraId="469ABD76" w14:textId="77777777" w:rsidR="00B7472C" w:rsidRPr="00B7472C" w:rsidRDefault="00B7472C" w:rsidP="00B7472C">
      <w:pPr>
        <w:numPr>
          <w:ilvl w:val="0"/>
          <w:numId w:val="84"/>
        </w:numPr>
        <w:rPr>
          <w:lang w:val="en-IN"/>
        </w:rPr>
      </w:pPr>
      <w:r w:rsidRPr="00B7472C">
        <w:rPr>
          <w:bCs/>
          <w:lang w:val="en-IN"/>
        </w:rPr>
        <w:lastRenderedPageBreak/>
        <w:t>Redux</w:t>
      </w:r>
      <w:r w:rsidRPr="00B7472C">
        <w:rPr>
          <w:lang w:val="en-IN"/>
        </w:rPr>
        <w:t>: A predictable state container for JavaScript apps, useful for managing global state in large applications.</w:t>
      </w:r>
    </w:p>
    <w:p w14:paraId="39632FE9" w14:textId="77777777" w:rsidR="00B7472C" w:rsidRPr="00B7472C" w:rsidRDefault="00B7472C" w:rsidP="00B7472C">
      <w:pPr>
        <w:rPr>
          <w:lang w:val="en-IN"/>
        </w:rPr>
      </w:pPr>
      <w:r w:rsidRPr="00B7472C">
        <w:rPr>
          <w:bCs/>
          <w:lang w:val="en-IN"/>
        </w:rPr>
        <w:t>Best Practices:</w:t>
      </w:r>
    </w:p>
    <w:p w14:paraId="2D31C188" w14:textId="77777777" w:rsidR="00B7472C" w:rsidRPr="00B7472C" w:rsidRDefault="00B7472C" w:rsidP="00B7472C">
      <w:pPr>
        <w:numPr>
          <w:ilvl w:val="0"/>
          <w:numId w:val="85"/>
        </w:numPr>
        <w:rPr>
          <w:lang w:val="en-IN"/>
        </w:rPr>
      </w:pPr>
      <w:r w:rsidRPr="00B7472C">
        <w:rPr>
          <w:bCs/>
          <w:lang w:val="en-IN"/>
        </w:rPr>
        <w:t>Keep State Close to Where It's Used</w:t>
      </w:r>
      <w:r w:rsidRPr="00B7472C">
        <w:rPr>
          <w:lang w:val="en-IN"/>
        </w:rPr>
        <w:t>: Place state in the component where it is needed to minimize complexity.Medium+5Medium+5PixelFreeStudio Blog -+5</w:t>
      </w:r>
    </w:p>
    <w:p w14:paraId="68DA479C" w14:textId="77777777" w:rsidR="00B7472C" w:rsidRPr="00B7472C" w:rsidRDefault="00B7472C" w:rsidP="00B7472C">
      <w:pPr>
        <w:numPr>
          <w:ilvl w:val="0"/>
          <w:numId w:val="85"/>
        </w:numPr>
        <w:rPr>
          <w:lang w:val="en-IN"/>
        </w:rPr>
      </w:pPr>
      <w:r w:rsidRPr="00B7472C">
        <w:rPr>
          <w:bCs/>
          <w:lang w:val="en-IN"/>
        </w:rPr>
        <w:t>Avoid Prop Drilling</w:t>
      </w:r>
      <w:r w:rsidRPr="00B7472C">
        <w:rPr>
          <w:lang w:val="en-IN"/>
        </w:rPr>
        <w:t>: Use Context API or state management libraries to share state between distant components.React+1PixelFreeStudio Blog -+1</w:t>
      </w:r>
    </w:p>
    <w:p w14:paraId="18FA1746" w14:textId="77777777" w:rsidR="00B7472C" w:rsidRPr="00B7472C" w:rsidRDefault="00B7472C" w:rsidP="00B7472C">
      <w:pPr>
        <w:numPr>
          <w:ilvl w:val="0"/>
          <w:numId w:val="85"/>
        </w:numPr>
        <w:rPr>
          <w:lang w:val="en-IN"/>
        </w:rPr>
      </w:pPr>
      <w:r w:rsidRPr="00B7472C">
        <w:rPr>
          <w:bCs/>
          <w:lang w:val="en-IN"/>
        </w:rPr>
        <w:t>Use Immutability</w:t>
      </w:r>
      <w:r w:rsidRPr="00B7472C">
        <w:rPr>
          <w:lang w:val="en-IN"/>
        </w:rPr>
        <w:t>: Ensure state updates are immutable to prevent unintended side effects.</w:t>
      </w:r>
    </w:p>
    <w:p w14:paraId="4D5B859C" w14:textId="77777777" w:rsidR="00B7472C" w:rsidRPr="00B7472C" w:rsidRDefault="00B7472C" w:rsidP="00B7472C">
      <w:pPr>
        <w:numPr>
          <w:ilvl w:val="0"/>
          <w:numId w:val="85"/>
        </w:numPr>
        <w:rPr>
          <w:lang w:val="en-IN"/>
        </w:rPr>
      </w:pPr>
      <w:r w:rsidRPr="00B7472C">
        <w:rPr>
          <w:bCs/>
          <w:lang w:val="en-IN"/>
        </w:rPr>
        <w:t>Optimize Performance</w:t>
      </w:r>
      <w:r w:rsidRPr="00B7472C">
        <w:rPr>
          <w:lang w:val="en-IN"/>
        </w:rPr>
        <w:t xml:space="preserve">: Use </w:t>
      </w:r>
      <w:proofErr w:type="spellStart"/>
      <w:r w:rsidRPr="00B7472C">
        <w:rPr>
          <w:lang w:val="en-IN"/>
        </w:rPr>
        <w:t>memoization</w:t>
      </w:r>
      <w:proofErr w:type="spellEnd"/>
      <w:r w:rsidRPr="00B7472C">
        <w:rPr>
          <w:lang w:val="en-IN"/>
        </w:rPr>
        <w:t xml:space="preserve"> techniques like </w:t>
      </w:r>
      <w:proofErr w:type="spellStart"/>
      <w:r w:rsidRPr="00B7472C">
        <w:rPr>
          <w:lang w:val="en-IN"/>
        </w:rPr>
        <w:t>React.memo</w:t>
      </w:r>
      <w:proofErr w:type="spellEnd"/>
      <w:r w:rsidRPr="00B7472C">
        <w:rPr>
          <w:lang w:val="en-IN"/>
        </w:rPr>
        <w:t xml:space="preserve"> and </w:t>
      </w:r>
      <w:proofErr w:type="spellStart"/>
      <w:r w:rsidRPr="00B7472C">
        <w:rPr>
          <w:lang w:val="en-IN"/>
        </w:rPr>
        <w:t>useMemo</w:t>
      </w:r>
      <w:proofErr w:type="spellEnd"/>
      <w:r w:rsidRPr="00B7472C">
        <w:rPr>
          <w:lang w:val="en-IN"/>
        </w:rPr>
        <w:t xml:space="preserve"> to optimize performance.</w:t>
      </w:r>
    </w:p>
    <w:p w14:paraId="4B219FD1" w14:textId="77777777" w:rsidR="00B7472C" w:rsidRPr="00B7472C" w:rsidRDefault="00B7472C" w:rsidP="00B7472C">
      <w:pPr>
        <w:rPr>
          <w:lang w:val="en-IN"/>
        </w:rPr>
      </w:pPr>
      <w:r w:rsidRPr="00B7472C">
        <w:rPr>
          <w:lang w:val="en-IN"/>
        </w:rPr>
        <w:t>Implementing these strategies ensures efficient and maintainable state management in React applications. React</w:t>
      </w:r>
    </w:p>
    <w:p w14:paraId="63FCEF36" w14:textId="77777777" w:rsidR="00B7472C" w:rsidRPr="00B7472C" w:rsidRDefault="00B7472C" w:rsidP="00B7472C">
      <w:pPr>
        <w:rPr>
          <w:bCs/>
          <w:lang w:val="en-IN"/>
        </w:rPr>
      </w:pPr>
      <w:r w:rsidRPr="00B7472C">
        <w:rPr>
          <w:bCs/>
          <w:lang w:val="en-IN"/>
        </w:rPr>
        <w:t>Responsive UI Development</w:t>
      </w:r>
    </w:p>
    <w:p w14:paraId="7971E619" w14:textId="77777777" w:rsidR="00B7472C" w:rsidRPr="00B7472C" w:rsidRDefault="00B7472C" w:rsidP="00B7472C">
      <w:pPr>
        <w:rPr>
          <w:lang w:val="en-IN"/>
        </w:rPr>
      </w:pPr>
      <w:r w:rsidRPr="00B7472C">
        <w:rPr>
          <w:lang w:val="en-IN"/>
        </w:rPr>
        <w:t xml:space="preserve">Creating a responsive UI ensures that applications provide an optimal viewing experience across a wide range of devices. React facilitates responsive design through various techniques and </w:t>
      </w:r>
      <w:proofErr w:type="spellStart"/>
      <w:r w:rsidRPr="00B7472C">
        <w:rPr>
          <w:lang w:val="en-IN"/>
        </w:rPr>
        <w:t>tools.</w:t>
      </w:r>
      <w:hyperlink r:id="rId39" w:history="1">
        <w:r w:rsidRPr="00B7472C">
          <w:rPr>
            <w:rStyle w:val="Hyperlink"/>
            <w:lang w:val="en-IN"/>
          </w:rPr>
          <w:t>Reddit</w:t>
        </w:r>
        <w:proofErr w:type="spellEnd"/>
      </w:hyperlink>
    </w:p>
    <w:p w14:paraId="2195341C" w14:textId="77777777" w:rsidR="00B7472C" w:rsidRPr="00B7472C" w:rsidRDefault="00B7472C" w:rsidP="00B7472C">
      <w:pPr>
        <w:rPr>
          <w:lang w:val="en-IN"/>
        </w:rPr>
      </w:pPr>
      <w:r w:rsidRPr="00B7472C">
        <w:rPr>
          <w:bCs/>
          <w:lang w:val="en-IN"/>
        </w:rPr>
        <w:t>Techniques:</w:t>
      </w:r>
    </w:p>
    <w:p w14:paraId="73FCE6B8" w14:textId="77777777" w:rsidR="00B7472C" w:rsidRPr="00B7472C" w:rsidRDefault="00B7472C" w:rsidP="00B7472C">
      <w:pPr>
        <w:numPr>
          <w:ilvl w:val="0"/>
          <w:numId w:val="86"/>
        </w:numPr>
        <w:rPr>
          <w:lang w:val="en-IN"/>
        </w:rPr>
      </w:pPr>
      <w:r w:rsidRPr="00B7472C">
        <w:rPr>
          <w:bCs/>
          <w:lang w:val="en-IN"/>
        </w:rPr>
        <w:t>CSS Media Queries</w:t>
      </w:r>
      <w:r w:rsidRPr="00B7472C">
        <w:rPr>
          <w:lang w:val="en-IN"/>
        </w:rPr>
        <w:t>: Apply different styles based on device characteristics like screen width and resolution.</w:t>
      </w:r>
    </w:p>
    <w:p w14:paraId="482C04CC" w14:textId="77777777" w:rsidR="00B7472C" w:rsidRPr="00B7472C" w:rsidRDefault="00B7472C" w:rsidP="00B7472C">
      <w:pPr>
        <w:numPr>
          <w:ilvl w:val="0"/>
          <w:numId w:val="86"/>
        </w:numPr>
        <w:rPr>
          <w:lang w:val="en-IN"/>
        </w:rPr>
      </w:pPr>
      <w:r w:rsidRPr="00B7472C">
        <w:rPr>
          <w:bCs/>
          <w:lang w:val="en-IN"/>
        </w:rPr>
        <w:t>Responsive Units</w:t>
      </w:r>
      <w:r w:rsidRPr="00B7472C">
        <w:rPr>
          <w:lang w:val="en-IN"/>
        </w:rPr>
        <w:t xml:space="preserve">: Use relative units like percentages, </w:t>
      </w:r>
      <w:proofErr w:type="spellStart"/>
      <w:r w:rsidRPr="00B7472C">
        <w:rPr>
          <w:lang w:val="en-IN"/>
        </w:rPr>
        <w:t>em</w:t>
      </w:r>
      <w:proofErr w:type="spellEnd"/>
      <w:r w:rsidRPr="00B7472C">
        <w:rPr>
          <w:lang w:val="en-IN"/>
        </w:rPr>
        <w:t xml:space="preserve">, and rem instead of fixed units like pixels to create flexible </w:t>
      </w:r>
      <w:proofErr w:type="spellStart"/>
      <w:r w:rsidRPr="00B7472C">
        <w:rPr>
          <w:lang w:val="en-IN"/>
        </w:rPr>
        <w:t>layouts.Medium</w:t>
      </w:r>
      <w:proofErr w:type="spellEnd"/>
    </w:p>
    <w:p w14:paraId="5BC0EBF0" w14:textId="77777777" w:rsidR="00B7472C" w:rsidRPr="00B7472C" w:rsidRDefault="00B7472C" w:rsidP="00B7472C">
      <w:pPr>
        <w:numPr>
          <w:ilvl w:val="0"/>
          <w:numId w:val="86"/>
        </w:numPr>
        <w:rPr>
          <w:lang w:val="en-IN"/>
        </w:rPr>
      </w:pPr>
      <w:r w:rsidRPr="00B7472C">
        <w:rPr>
          <w:bCs/>
          <w:lang w:val="en-IN"/>
        </w:rPr>
        <w:t>Responsive Frameworks</w:t>
      </w:r>
      <w:r w:rsidRPr="00B7472C">
        <w:rPr>
          <w:lang w:val="en-IN"/>
        </w:rPr>
        <w:t xml:space="preserve">: Leverage frameworks like Bootstrap, Material-UI, or Ant Design that provide pre-built responsive </w:t>
      </w:r>
      <w:proofErr w:type="spellStart"/>
      <w:r w:rsidRPr="00B7472C">
        <w:rPr>
          <w:lang w:val="en-IN"/>
        </w:rPr>
        <w:t>components.Medium</w:t>
      </w:r>
      <w:proofErr w:type="spellEnd"/>
    </w:p>
    <w:p w14:paraId="13282A43" w14:textId="77777777" w:rsidR="00B7472C" w:rsidRPr="00B7472C" w:rsidRDefault="00B7472C" w:rsidP="00B7472C">
      <w:pPr>
        <w:numPr>
          <w:ilvl w:val="0"/>
          <w:numId w:val="86"/>
        </w:numPr>
        <w:rPr>
          <w:lang w:val="en-IN"/>
        </w:rPr>
      </w:pPr>
      <w:r w:rsidRPr="00B7472C">
        <w:rPr>
          <w:bCs/>
          <w:lang w:val="en-IN"/>
        </w:rPr>
        <w:t>React Responsive</w:t>
      </w:r>
      <w:r w:rsidRPr="00B7472C">
        <w:rPr>
          <w:lang w:val="en-IN"/>
        </w:rPr>
        <w:t>: Utilize the react-responsive library to conditionally render components based on media queries.</w:t>
      </w:r>
    </w:p>
    <w:p w14:paraId="06E9F82D" w14:textId="77777777" w:rsidR="00B7472C" w:rsidRPr="00B7472C" w:rsidRDefault="00B7472C" w:rsidP="00B7472C">
      <w:pPr>
        <w:rPr>
          <w:lang w:val="en-IN"/>
        </w:rPr>
      </w:pPr>
      <w:r w:rsidRPr="00B7472C">
        <w:rPr>
          <w:bCs/>
          <w:lang w:val="en-IN"/>
        </w:rPr>
        <w:t>Best Practices:</w:t>
      </w:r>
    </w:p>
    <w:p w14:paraId="58E293CA" w14:textId="77777777" w:rsidR="00B7472C" w:rsidRPr="00B7472C" w:rsidRDefault="00B7472C" w:rsidP="00B7472C">
      <w:pPr>
        <w:numPr>
          <w:ilvl w:val="0"/>
          <w:numId w:val="87"/>
        </w:numPr>
        <w:rPr>
          <w:lang w:val="en-IN"/>
        </w:rPr>
      </w:pPr>
      <w:r w:rsidRPr="00B7472C">
        <w:rPr>
          <w:bCs/>
          <w:lang w:val="en-IN"/>
        </w:rPr>
        <w:t>Mobile-First Design</w:t>
      </w:r>
      <w:r w:rsidRPr="00B7472C">
        <w:rPr>
          <w:lang w:val="en-IN"/>
        </w:rPr>
        <w:t xml:space="preserve">: Design for smaller screens first and progressively enhance the design for larger </w:t>
      </w:r>
      <w:proofErr w:type="spellStart"/>
      <w:r w:rsidRPr="00B7472C">
        <w:rPr>
          <w:lang w:val="en-IN"/>
        </w:rPr>
        <w:t>screens.DhiWise</w:t>
      </w:r>
      <w:proofErr w:type="spellEnd"/>
    </w:p>
    <w:p w14:paraId="074C8421" w14:textId="77777777" w:rsidR="00B7472C" w:rsidRPr="00B7472C" w:rsidRDefault="00B7472C" w:rsidP="00B7472C">
      <w:pPr>
        <w:numPr>
          <w:ilvl w:val="0"/>
          <w:numId w:val="87"/>
        </w:numPr>
        <w:rPr>
          <w:lang w:val="en-IN"/>
        </w:rPr>
      </w:pPr>
      <w:r w:rsidRPr="00B7472C">
        <w:rPr>
          <w:bCs/>
          <w:lang w:val="en-IN"/>
        </w:rPr>
        <w:t>Flexible Layouts</w:t>
      </w:r>
      <w:r w:rsidRPr="00B7472C">
        <w:rPr>
          <w:lang w:val="en-IN"/>
        </w:rPr>
        <w:t>: Use flexible grid systems and layout components to adapt to different screen sizes.</w:t>
      </w:r>
    </w:p>
    <w:p w14:paraId="1D758E01" w14:textId="77777777" w:rsidR="00B7472C" w:rsidRPr="00B7472C" w:rsidRDefault="00B7472C" w:rsidP="00B7472C">
      <w:pPr>
        <w:numPr>
          <w:ilvl w:val="0"/>
          <w:numId w:val="87"/>
        </w:numPr>
        <w:rPr>
          <w:lang w:val="en-IN"/>
        </w:rPr>
      </w:pPr>
      <w:r w:rsidRPr="00B7472C">
        <w:rPr>
          <w:bCs/>
          <w:lang w:val="en-IN"/>
        </w:rPr>
        <w:t>Optimize Images</w:t>
      </w:r>
      <w:r w:rsidRPr="00B7472C">
        <w:rPr>
          <w:lang w:val="en-IN"/>
        </w:rPr>
        <w:t>: Serve appropriately sized images to reduce load times on mobile devices.</w:t>
      </w:r>
    </w:p>
    <w:p w14:paraId="41D56FB0" w14:textId="77777777" w:rsidR="00B7472C" w:rsidRPr="00B7472C" w:rsidRDefault="00B7472C" w:rsidP="00B7472C">
      <w:pPr>
        <w:numPr>
          <w:ilvl w:val="0"/>
          <w:numId w:val="87"/>
        </w:numPr>
        <w:rPr>
          <w:lang w:val="en-IN"/>
        </w:rPr>
      </w:pPr>
      <w:r w:rsidRPr="00B7472C">
        <w:rPr>
          <w:bCs/>
          <w:lang w:val="en-IN"/>
        </w:rPr>
        <w:lastRenderedPageBreak/>
        <w:t>Test Across Devices</w:t>
      </w:r>
      <w:r w:rsidRPr="00B7472C">
        <w:rPr>
          <w:lang w:val="en-IN"/>
        </w:rPr>
        <w:t>: Regularly test the application on various devices and screen sizes to ensure a consistent user experience.</w:t>
      </w:r>
    </w:p>
    <w:p w14:paraId="342A9D09" w14:textId="77777777" w:rsidR="00B7472C" w:rsidRPr="00B7472C" w:rsidRDefault="00B7472C" w:rsidP="00B7472C">
      <w:pPr>
        <w:rPr>
          <w:lang w:val="en-IN"/>
        </w:rPr>
      </w:pPr>
      <w:r w:rsidRPr="00B7472C">
        <w:rPr>
          <w:lang w:val="en-IN"/>
        </w:rPr>
        <w:t>Implementing these practices ensures that React applications are accessible and user-friendly across all devices. Medium</w:t>
      </w:r>
    </w:p>
    <w:p w14:paraId="61D743E6" w14:textId="77777777" w:rsidR="00B7472C" w:rsidRPr="00B7472C" w:rsidRDefault="00000000" w:rsidP="00B7472C">
      <w:pPr>
        <w:rPr>
          <w:lang w:val="en-IN"/>
        </w:rPr>
      </w:pPr>
      <w:r>
        <w:rPr>
          <w:lang w:val="en-IN"/>
        </w:rPr>
        <w:pict w14:anchorId="7BCF02A2">
          <v:rect id="_x0000_i1025" style="width:0;height:1.5pt" o:hralign="center" o:hrstd="t" o:hr="t" fillcolor="#a0a0a0" stroked="f"/>
        </w:pict>
      </w:r>
    </w:p>
    <w:p w14:paraId="1A54C265" w14:textId="77777777" w:rsidR="00B7472C" w:rsidRPr="00B7472C" w:rsidRDefault="00B7472C" w:rsidP="00B7472C">
      <w:pPr>
        <w:rPr>
          <w:lang w:val="en-IN"/>
        </w:rPr>
      </w:pPr>
      <w:r w:rsidRPr="00B7472C">
        <w:rPr>
          <w:lang w:val="en-IN"/>
        </w:rPr>
        <w:t>By adhering to these frontend implementation strategies, developers can build React applications that are modular, maintainable, and responsive, providing a seamless user experience across devices.</w:t>
      </w:r>
    </w:p>
    <w:p w14:paraId="40B26F7D" w14:textId="77777777" w:rsidR="00B7472C" w:rsidRPr="00B7472C" w:rsidRDefault="00B7472C" w:rsidP="00B7472C">
      <w:pPr>
        <w:rPr>
          <w:bCs/>
          <w:lang w:val="en-IN"/>
        </w:rPr>
      </w:pPr>
      <w:r w:rsidRPr="00B7472C">
        <w:rPr>
          <w:bCs/>
          <w:lang w:val="en-IN"/>
        </w:rPr>
        <w:t>12. Dashboard Features</w:t>
      </w:r>
    </w:p>
    <w:p w14:paraId="186BDD3D" w14:textId="77777777" w:rsidR="00B7472C" w:rsidRPr="00B7472C" w:rsidRDefault="00B7472C" w:rsidP="00B7472C">
      <w:pPr>
        <w:rPr>
          <w:bCs/>
          <w:lang w:val="en-IN"/>
        </w:rPr>
      </w:pPr>
      <w:r w:rsidRPr="00B7472C">
        <w:rPr>
          <w:bCs/>
          <w:lang w:val="en-IN"/>
        </w:rPr>
        <w:t>Overview of Dashboards for Different Roles</w:t>
      </w:r>
    </w:p>
    <w:p w14:paraId="7D1323EE" w14:textId="77777777" w:rsidR="00B7472C" w:rsidRPr="00B7472C" w:rsidRDefault="00B7472C" w:rsidP="00B7472C">
      <w:pPr>
        <w:rPr>
          <w:lang w:val="en-IN"/>
        </w:rPr>
      </w:pPr>
      <w:r w:rsidRPr="00B7472C">
        <w:rPr>
          <w:lang w:val="en-IN"/>
        </w:rPr>
        <w:t>Role-based dashboards are tailored to meet the specific needs and responsibilities of various users within an organization. By customizing dashboards for different roles, organizations can enhance user experience, improve data relevance, and streamline decision-making processes.</w:t>
      </w:r>
    </w:p>
    <w:p w14:paraId="62565932" w14:textId="77777777" w:rsidR="00B7472C" w:rsidRPr="00B7472C" w:rsidRDefault="00B7472C" w:rsidP="00B7472C">
      <w:pPr>
        <w:rPr>
          <w:lang w:val="en-IN"/>
        </w:rPr>
      </w:pPr>
      <w:r w:rsidRPr="00B7472C">
        <w:rPr>
          <w:bCs/>
          <w:lang w:val="en-IN"/>
        </w:rPr>
        <w:t>Key Roles and Dashboard Features:</w:t>
      </w:r>
    </w:p>
    <w:p w14:paraId="25A8B732" w14:textId="77777777" w:rsidR="00B7472C" w:rsidRPr="00B7472C" w:rsidRDefault="00B7472C" w:rsidP="00B7472C">
      <w:pPr>
        <w:numPr>
          <w:ilvl w:val="0"/>
          <w:numId w:val="88"/>
        </w:numPr>
        <w:rPr>
          <w:lang w:val="en-IN"/>
        </w:rPr>
      </w:pPr>
      <w:r w:rsidRPr="00B7472C">
        <w:rPr>
          <w:bCs/>
          <w:lang w:val="en-IN"/>
        </w:rPr>
        <w:t>Admin Dashboard</w:t>
      </w:r>
      <w:r w:rsidRPr="00B7472C">
        <w:rPr>
          <w:lang w:val="en-IN"/>
        </w:rPr>
        <w:t>: Provides a comprehensive overview of system performance, user activity, and access controls. Features include user management tools, system health metrics, and audit logs.</w:t>
      </w:r>
    </w:p>
    <w:p w14:paraId="5488BF72" w14:textId="77777777" w:rsidR="00B7472C" w:rsidRPr="00B7472C" w:rsidRDefault="00B7472C" w:rsidP="00B7472C">
      <w:pPr>
        <w:numPr>
          <w:ilvl w:val="0"/>
          <w:numId w:val="88"/>
        </w:numPr>
        <w:rPr>
          <w:lang w:val="en-IN"/>
        </w:rPr>
      </w:pPr>
      <w:r w:rsidRPr="00B7472C">
        <w:rPr>
          <w:bCs/>
          <w:lang w:val="en-IN"/>
        </w:rPr>
        <w:t>Faculty Dashboard</w:t>
      </w:r>
      <w:r w:rsidRPr="00B7472C">
        <w:rPr>
          <w:lang w:val="en-IN"/>
        </w:rPr>
        <w:t>: Focuses on academic performance, course management, and student engagement. Includes features like grade tracking, attendance monitoring, and communication tools.</w:t>
      </w:r>
    </w:p>
    <w:p w14:paraId="1D2560CB" w14:textId="77777777" w:rsidR="00B7472C" w:rsidRPr="00B7472C" w:rsidRDefault="00B7472C" w:rsidP="00B7472C">
      <w:pPr>
        <w:numPr>
          <w:ilvl w:val="0"/>
          <w:numId w:val="88"/>
        </w:numPr>
        <w:rPr>
          <w:lang w:val="en-IN"/>
        </w:rPr>
      </w:pPr>
      <w:r w:rsidRPr="00B7472C">
        <w:rPr>
          <w:bCs/>
          <w:lang w:val="en-IN"/>
        </w:rPr>
        <w:t>Student Dashboard</w:t>
      </w:r>
      <w:r w:rsidRPr="00B7472C">
        <w:rPr>
          <w:lang w:val="en-IN"/>
        </w:rPr>
        <w:t>: Offers personalized insights into academic progress, assignments, and upcoming deadlines. Features include grade summaries, course schedules, and notification systems.</w:t>
      </w:r>
    </w:p>
    <w:p w14:paraId="3DFF0032" w14:textId="77777777" w:rsidR="00B7472C" w:rsidRPr="00B7472C" w:rsidRDefault="00B7472C" w:rsidP="00B7472C">
      <w:pPr>
        <w:numPr>
          <w:ilvl w:val="0"/>
          <w:numId w:val="88"/>
        </w:numPr>
        <w:rPr>
          <w:lang w:val="en-IN"/>
        </w:rPr>
      </w:pPr>
      <w:r w:rsidRPr="00B7472C">
        <w:rPr>
          <w:bCs/>
          <w:lang w:val="en-IN"/>
        </w:rPr>
        <w:t>Parent Dashboard</w:t>
      </w:r>
      <w:r w:rsidRPr="00B7472C">
        <w:rPr>
          <w:lang w:val="en-IN"/>
        </w:rPr>
        <w:t>: Provides visibility into student performance and school activities. Features include access to grades, attendance records, and school announcements.</w:t>
      </w:r>
    </w:p>
    <w:p w14:paraId="7AB75DB2" w14:textId="77777777" w:rsidR="00B7472C" w:rsidRPr="00B7472C" w:rsidRDefault="00B7472C" w:rsidP="00B7472C">
      <w:pPr>
        <w:rPr>
          <w:lang w:val="en-IN"/>
        </w:rPr>
      </w:pPr>
      <w:r w:rsidRPr="00B7472C">
        <w:rPr>
          <w:lang w:val="en-IN"/>
        </w:rPr>
        <w:t>By aligning dashboard features with user roles, organizations can ensure that each user has access to the information most pertinent to their responsibilities, thereby enhancing efficiency and satisfaction.</w:t>
      </w:r>
    </w:p>
    <w:p w14:paraId="67926634" w14:textId="77777777" w:rsidR="00B7472C" w:rsidRPr="00B7472C" w:rsidRDefault="00B7472C" w:rsidP="00B7472C">
      <w:pPr>
        <w:rPr>
          <w:bCs/>
          <w:lang w:val="en-IN"/>
        </w:rPr>
      </w:pPr>
      <w:r w:rsidRPr="00B7472C">
        <w:rPr>
          <w:bCs/>
          <w:lang w:val="en-IN"/>
        </w:rPr>
        <w:t>Customization Options</w:t>
      </w:r>
    </w:p>
    <w:p w14:paraId="7667D27F" w14:textId="77777777" w:rsidR="00B7472C" w:rsidRPr="00B7472C" w:rsidRDefault="00B7472C" w:rsidP="00B7472C">
      <w:pPr>
        <w:rPr>
          <w:lang w:val="en-IN"/>
        </w:rPr>
      </w:pPr>
      <w:r w:rsidRPr="00B7472C">
        <w:rPr>
          <w:lang w:val="en-IN"/>
        </w:rPr>
        <w:t>Customization empowers users to tailor dashboards to their preferences, improving usability and relevance.</w:t>
      </w:r>
    </w:p>
    <w:p w14:paraId="08034AC6" w14:textId="77777777" w:rsidR="00B7472C" w:rsidRPr="00B7472C" w:rsidRDefault="00B7472C" w:rsidP="00B7472C">
      <w:pPr>
        <w:rPr>
          <w:lang w:val="en-IN"/>
        </w:rPr>
      </w:pPr>
      <w:r w:rsidRPr="00B7472C">
        <w:rPr>
          <w:bCs/>
          <w:lang w:val="en-IN"/>
        </w:rPr>
        <w:lastRenderedPageBreak/>
        <w:t>Customization Features:</w:t>
      </w:r>
    </w:p>
    <w:p w14:paraId="0158527E" w14:textId="77777777" w:rsidR="00B7472C" w:rsidRPr="00B7472C" w:rsidRDefault="00B7472C" w:rsidP="00B7472C">
      <w:pPr>
        <w:numPr>
          <w:ilvl w:val="0"/>
          <w:numId w:val="89"/>
        </w:numPr>
        <w:rPr>
          <w:lang w:val="en-IN"/>
        </w:rPr>
      </w:pPr>
      <w:r w:rsidRPr="00B7472C">
        <w:rPr>
          <w:bCs/>
          <w:lang w:val="en-IN"/>
        </w:rPr>
        <w:t>Widget Personalization</w:t>
      </w:r>
      <w:r w:rsidRPr="00B7472C">
        <w:rPr>
          <w:lang w:val="en-IN"/>
        </w:rPr>
        <w:t>: Allow users to add, remove, or rearrange widgets to prioritize the information most important to them.SuperOffice+1Funnel+1</w:t>
      </w:r>
    </w:p>
    <w:p w14:paraId="346166F8" w14:textId="77777777" w:rsidR="00B7472C" w:rsidRPr="00B7472C" w:rsidRDefault="00B7472C" w:rsidP="00B7472C">
      <w:pPr>
        <w:numPr>
          <w:ilvl w:val="0"/>
          <w:numId w:val="89"/>
        </w:numPr>
        <w:rPr>
          <w:lang w:val="en-IN"/>
        </w:rPr>
      </w:pPr>
      <w:r w:rsidRPr="00B7472C">
        <w:rPr>
          <w:bCs/>
          <w:lang w:val="en-IN"/>
        </w:rPr>
        <w:t>Theme Selection</w:t>
      </w:r>
      <w:r w:rsidRPr="00B7472C">
        <w:rPr>
          <w:lang w:val="en-IN"/>
        </w:rPr>
        <w:t xml:space="preserve">: Provide options for light and dark modes, as well as customizable </w:t>
      </w:r>
      <w:proofErr w:type="spellStart"/>
      <w:r w:rsidRPr="00B7472C">
        <w:rPr>
          <w:lang w:val="en-IN"/>
        </w:rPr>
        <w:t>color</w:t>
      </w:r>
      <w:proofErr w:type="spellEnd"/>
      <w:r w:rsidRPr="00B7472C">
        <w:rPr>
          <w:lang w:val="en-IN"/>
        </w:rPr>
        <w:t xml:space="preserve"> schemes, to accommodate user preferences and accessibility needs.</w:t>
      </w:r>
    </w:p>
    <w:p w14:paraId="17B7FE9B" w14:textId="77777777" w:rsidR="00B7472C" w:rsidRPr="00B7472C" w:rsidRDefault="00B7472C" w:rsidP="00B7472C">
      <w:pPr>
        <w:numPr>
          <w:ilvl w:val="0"/>
          <w:numId w:val="89"/>
        </w:numPr>
        <w:rPr>
          <w:lang w:val="en-IN"/>
        </w:rPr>
      </w:pPr>
      <w:r w:rsidRPr="00B7472C">
        <w:rPr>
          <w:bCs/>
          <w:lang w:val="en-IN"/>
        </w:rPr>
        <w:t>Data Filters</w:t>
      </w:r>
      <w:r w:rsidRPr="00B7472C">
        <w:rPr>
          <w:lang w:val="en-IN"/>
        </w:rPr>
        <w:t>: Enable users to apply filters based on criteria such as date ranges, categories, or performance metrics, allowing for focused data analysis.</w:t>
      </w:r>
    </w:p>
    <w:p w14:paraId="08AF3C5E" w14:textId="77777777" w:rsidR="00B7472C" w:rsidRPr="00B7472C" w:rsidRDefault="00B7472C" w:rsidP="00B7472C">
      <w:pPr>
        <w:numPr>
          <w:ilvl w:val="0"/>
          <w:numId w:val="89"/>
        </w:numPr>
        <w:rPr>
          <w:lang w:val="en-IN"/>
        </w:rPr>
      </w:pPr>
      <w:r w:rsidRPr="00B7472C">
        <w:rPr>
          <w:bCs/>
          <w:lang w:val="en-IN"/>
        </w:rPr>
        <w:t>Layout Adjustments</w:t>
      </w:r>
      <w:r w:rsidRPr="00B7472C">
        <w:rPr>
          <w:lang w:val="en-IN"/>
        </w:rPr>
        <w:t>: Allow users to modify the layout of dashboard components, such as resizing panels or changing the arrangement of sections, to suit their workflow.</w:t>
      </w:r>
    </w:p>
    <w:p w14:paraId="45AB98E2" w14:textId="77777777" w:rsidR="00B7472C" w:rsidRPr="00B7472C" w:rsidRDefault="00B7472C" w:rsidP="00B7472C">
      <w:pPr>
        <w:rPr>
          <w:lang w:val="en-IN"/>
        </w:rPr>
      </w:pPr>
      <w:r w:rsidRPr="00B7472C">
        <w:rPr>
          <w:lang w:val="en-IN"/>
        </w:rPr>
        <w:t>Implementing these customization options can lead to increased user engagement and satisfaction, as users can tailor their dashboards to better meet their individual needs.</w:t>
      </w:r>
    </w:p>
    <w:p w14:paraId="6314F72B" w14:textId="77777777" w:rsidR="00B7472C" w:rsidRPr="00B7472C" w:rsidRDefault="00B7472C" w:rsidP="00B7472C">
      <w:pPr>
        <w:rPr>
          <w:bCs/>
          <w:lang w:val="en-IN"/>
        </w:rPr>
      </w:pPr>
      <w:r w:rsidRPr="00B7472C">
        <w:rPr>
          <w:bCs/>
          <w:lang w:val="en-IN"/>
        </w:rPr>
        <w:t>Performance Optimization Techniques</w:t>
      </w:r>
    </w:p>
    <w:p w14:paraId="365B25B5" w14:textId="77777777" w:rsidR="00B7472C" w:rsidRPr="00B7472C" w:rsidRDefault="00B7472C" w:rsidP="00B7472C">
      <w:pPr>
        <w:rPr>
          <w:lang w:val="en-IN"/>
        </w:rPr>
      </w:pPr>
      <w:r w:rsidRPr="00B7472C">
        <w:rPr>
          <w:lang w:val="en-IN"/>
        </w:rPr>
        <w:t>Ensuring that dashboards perform efficiently is crucial for maintaining a positive user experience, especially as data complexity and user numbers grow.</w:t>
      </w:r>
    </w:p>
    <w:p w14:paraId="61C2589C" w14:textId="77777777" w:rsidR="00B7472C" w:rsidRPr="00B7472C" w:rsidRDefault="00B7472C" w:rsidP="00B7472C">
      <w:pPr>
        <w:rPr>
          <w:lang w:val="en-IN"/>
        </w:rPr>
      </w:pPr>
      <w:r w:rsidRPr="00B7472C">
        <w:rPr>
          <w:bCs/>
          <w:lang w:val="en-IN"/>
        </w:rPr>
        <w:t>Optimization Strategies:</w:t>
      </w:r>
    </w:p>
    <w:p w14:paraId="77CE39ED" w14:textId="77777777" w:rsidR="00B7472C" w:rsidRPr="00B7472C" w:rsidRDefault="00B7472C" w:rsidP="00B7472C">
      <w:pPr>
        <w:numPr>
          <w:ilvl w:val="0"/>
          <w:numId w:val="90"/>
        </w:numPr>
        <w:rPr>
          <w:lang w:val="en-IN"/>
        </w:rPr>
      </w:pPr>
      <w:r w:rsidRPr="00B7472C">
        <w:rPr>
          <w:bCs/>
          <w:lang w:val="en-IN"/>
        </w:rPr>
        <w:t>Data Curation</w:t>
      </w:r>
      <w:r w:rsidRPr="00B7472C">
        <w:rPr>
          <w:lang w:val="en-IN"/>
        </w:rPr>
        <w:t>: Select and display only relevant data to reduce clutter and improve load times. Aggregating and summarizing data can also enhance performance .Funnel</w:t>
      </w:r>
    </w:p>
    <w:p w14:paraId="3D913075" w14:textId="77777777" w:rsidR="00B7472C" w:rsidRPr="00B7472C" w:rsidRDefault="00B7472C" w:rsidP="00B7472C">
      <w:pPr>
        <w:numPr>
          <w:ilvl w:val="0"/>
          <w:numId w:val="90"/>
        </w:numPr>
        <w:rPr>
          <w:lang w:val="en-IN"/>
        </w:rPr>
      </w:pPr>
      <w:r w:rsidRPr="00B7472C">
        <w:rPr>
          <w:bCs/>
          <w:lang w:val="en-IN"/>
        </w:rPr>
        <w:t>Efficient Data Queries</w:t>
      </w:r>
      <w:r w:rsidRPr="00B7472C">
        <w:rPr>
          <w:lang w:val="en-IN"/>
        </w:rPr>
        <w:t xml:space="preserve">: Optimize database queries to minimize response times. This includes indexing frequently accessed fields and avoiding complex joins that can slow down </w:t>
      </w:r>
      <w:proofErr w:type="spellStart"/>
      <w:r w:rsidRPr="00B7472C">
        <w:rPr>
          <w:lang w:val="en-IN"/>
        </w:rPr>
        <w:t>performance.Microsoft</w:t>
      </w:r>
      <w:proofErr w:type="spellEnd"/>
      <w:r w:rsidRPr="00B7472C">
        <w:rPr>
          <w:lang w:val="en-IN"/>
        </w:rPr>
        <w:t xml:space="preserve"> Learn+3Edge Delta+3RIB Software+3</w:t>
      </w:r>
    </w:p>
    <w:p w14:paraId="05FCDFFC" w14:textId="77777777" w:rsidR="00B7472C" w:rsidRPr="00B7472C" w:rsidRDefault="00B7472C" w:rsidP="00B7472C">
      <w:pPr>
        <w:numPr>
          <w:ilvl w:val="0"/>
          <w:numId w:val="90"/>
        </w:numPr>
        <w:rPr>
          <w:lang w:val="en-IN"/>
        </w:rPr>
      </w:pPr>
      <w:r w:rsidRPr="00B7472C">
        <w:rPr>
          <w:bCs/>
          <w:lang w:val="en-IN"/>
        </w:rPr>
        <w:t>Lazy Loading</w:t>
      </w:r>
      <w:r w:rsidRPr="00B7472C">
        <w:rPr>
          <w:lang w:val="en-IN"/>
        </w:rPr>
        <w:t>: Implement lazy loading techniques to load data and components only when they are needed, reducing initial load times and conserving resources.</w:t>
      </w:r>
    </w:p>
    <w:p w14:paraId="5129741A" w14:textId="77777777" w:rsidR="00B7472C" w:rsidRPr="00B7472C" w:rsidRDefault="00B7472C" w:rsidP="00B7472C">
      <w:pPr>
        <w:numPr>
          <w:ilvl w:val="0"/>
          <w:numId w:val="90"/>
        </w:numPr>
        <w:rPr>
          <w:lang w:val="en-IN"/>
        </w:rPr>
      </w:pPr>
      <w:r w:rsidRPr="00B7472C">
        <w:rPr>
          <w:bCs/>
          <w:lang w:val="en-IN"/>
        </w:rPr>
        <w:t>Caching</w:t>
      </w:r>
      <w:r w:rsidRPr="00B7472C">
        <w:rPr>
          <w:lang w:val="en-IN"/>
        </w:rPr>
        <w:t>: Utilize caching mechanisms to store frequently accessed data temporarily, reducing the need for repeated database queries and improving response times.</w:t>
      </w:r>
    </w:p>
    <w:p w14:paraId="3E57F412" w14:textId="77777777" w:rsidR="00B7472C" w:rsidRPr="00B7472C" w:rsidRDefault="00B7472C" w:rsidP="00B7472C">
      <w:pPr>
        <w:numPr>
          <w:ilvl w:val="0"/>
          <w:numId w:val="90"/>
        </w:numPr>
        <w:rPr>
          <w:lang w:val="en-IN"/>
        </w:rPr>
      </w:pPr>
      <w:r w:rsidRPr="00B7472C">
        <w:rPr>
          <w:bCs/>
          <w:lang w:val="en-IN"/>
        </w:rPr>
        <w:lastRenderedPageBreak/>
        <w:t>Asynchronous Data Loading</w:t>
      </w:r>
      <w:r w:rsidRPr="00B7472C">
        <w:rPr>
          <w:lang w:val="en-IN"/>
        </w:rPr>
        <w:t>: Load data asynchronously to prevent blocking the user interface, ensuring that the dashboard remains responsive during data retrieval processes.</w:t>
      </w:r>
    </w:p>
    <w:p w14:paraId="4F3B1C39" w14:textId="77777777" w:rsidR="00B7472C" w:rsidRPr="00B7472C" w:rsidRDefault="00B7472C" w:rsidP="00B7472C">
      <w:pPr>
        <w:rPr>
          <w:lang w:val="en-IN"/>
        </w:rPr>
      </w:pPr>
      <w:r w:rsidRPr="00B7472C">
        <w:rPr>
          <w:lang w:val="en-IN"/>
        </w:rPr>
        <w:t>By applying these performance optimization techniques, organizations can create dashboards that are not only functional but also responsive and scalable, accommodating growing data volumes and user bases.</w:t>
      </w:r>
    </w:p>
    <w:p w14:paraId="29B68DB3" w14:textId="77777777" w:rsidR="00B7472C" w:rsidRPr="00B7472C" w:rsidRDefault="00000000" w:rsidP="00B7472C">
      <w:pPr>
        <w:rPr>
          <w:lang w:val="en-IN"/>
        </w:rPr>
      </w:pPr>
      <w:r>
        <w:rPr>
          <w:lang w:val="en-IN"/>
        </w:rPr>
        <w:pict w14:anchorId="4FA4EB8C">
          <v:rect id="_x0000_i1026" style="width:0;height:1.5pt" o:hralign="center" o:hrstd="t" o:hr="t" fillcolor="#a0a0a0" stroked="f"/>
        </w:pict>
      </w:r>
    </w:p>
    <w:p w14:paraId="5B66E172" w14:textId="77777777" w:rsidR="00B7472C" w:rsidRPr="00B7472C" w:rsidRDefault="00B7472C" w:rsidP="00B7472C">
      <w:pPr>
        <w:rPr>
          <w:lang w:val="en-IN"/>
        </w:rPr>
      </w:pPr>
      <w:r w:rsidRPr="00B7472C">
        <w:rPr>
          <w:lang w:val="en-IN"/>
        </w:rPr>
        <w:t>Incorporating role-based customization and performance optimization into dashboard design enhances user experience, ensures data relevance, and supports efficient decision-making processes across various organizational roles.</w:t>
      </w:r>
    </w:p>
    <w:p w14:paraId="14E3AEF4" w14:textId="77777777" w:rsidR="00B7472C" w:rsidRPr="00B7472C" w:rsidRDefault="00B7472C" w:rsidP="00B7472C">
      <w:pPr>
        <w:rPr>
          <w:bCs/>
          <w:lang w:val="en-IN"/>
        </w:rPr>
      </w:pPr>
      <w:r w:rsidRPr="00B7472C">
        <w:rPr>
          <w:bCs/>
          <w:lang w:val="en-IN"/>
        </w:rPr>
        <w:t>13–16. Role-Based Functionalities</w:t>
      </w:r>
    </w:p>
    <w:p w14:paraId="7DBB86A0" w14:textId="77777777" w:rsidR="00B7472C" w:rsidRPr="00B7472C" w:rsidRDefault="00B7472C" w:rsidP="00B7472C">
      <w:pPr>
        <w:rPr>
          <w:bCs/>
          <w:lang w:val="en-IN"/>
        </w:rPr>
      </w:pPr>
      <w:r w:rsidRPr="00B7472C">
        <w:rPr>
          <w:bCs/>
          <w:lang w:val="en-IN"/>
        </w:rPr>
        <w:t>Detailed Breakdown of Student, Teacher, and Admin Functionalities</w:t>
      </w:r>
    </w:p>
    <w:p w14:paraId="1E28ACFA" w14:textId="77777777" w:rsidR="00B7472C" w:rsidRPr="00B7472C" w:rsidRDefault="00B7472C" w:rsidP="00B7472C">
      <w:pPr>
        <w:rPr>
          <w:lang w:val="en-IN"/>
        </w:rPr>
      </w:pPr>
      <w:r w:rsidRPr="00B7472C">
        <w:rPr>
          <w:bCs/>
          <w:lang w:val="en-IN"/>
        </w:rPr>
        <w:t>Student</w:t>
      </w:r>
    </w:p>
    <w:p w14:paraId="1980A83F" w14:textId="77777777" w:rsidR="00B7472C" w:rsidRPr="00B7472C" w:rsidRDefault="00B7472C" w:rsidP="00B7472C">
      <w:pPr>
        <w:numPr>
          <w:ilvl w:val="0"/>
          <w:numId w:val="91"/>
        </w:numPr>
        <w:rPr>
          <w:lang w:val="en-IN"/>
        </w:rPr>
      </w:pPr>
      <w:r w:rsidRPr="00B7472C">
        <w:rPr>
          <w:bCs/>
          <w:lang w:val="en-IN"/>
        </w:rPr>
        <w:t>Profile Management</w:t>
      </w:r>
      <w:r w:rsidRPr="00B7472C">
        <w:rPr>
          <w:lang w:val="en-IN"/>
        </w:rPr>
        <w:t xml:space="preserve">: View and update personal information, academic records, and </w:t>
      </w:r>
      <w:proofErr w:type="spellStart"/>
      <w:r w:rsidRPr="00B7472C">
        <w:rPr>
          <w:lang w:val="en-IN"/>
        </w:rPr>
        <w:t>enrollment</w:t>
      </w:r>
      <w:proofErr w:type="spellEnd"/>
      <w:r w:rsidRPr="00B7472C">
        <w:rPr>
          <w:lang w:val="en-IN"/>
        </w:rPr>
        <w:t xml:space="preserve"> </w:t>
      </w:r>
      <w:proofErr w:type="spellStart"/>
      <w:r w:rsidRPr="00B7472C">
        <w:rPr>
          <w:lang w:val="en-IN"/>
        </w:rPr>
        <w:t>details.Visual</w:t>
      </w:r>
      <w:proofErr w:type="spellEnd"/>
      <w:r w:rsidRPr="00B7472C">
        <w:rPr>
          <w:lang w:val="en-IN"/>
        </w:rPr>
        <w:t xml:space="preserve"> Paradigm+1Tools4ever+1</w:t>
      </w:r>
    </w:p>
    <w:p w14:paraId="77C33FEA" w14:textId="77777777" w:rsidR="00B7472C" w:rsidRPr="00B7472C" w:rsidRDefault="00B7472C" w:rsidP="00B7472C">
      <w:pPr>
        <w:numPr>
          <w:ilvl w:val="0"/>
          <w:numId w:val="91"/>
        </w:numPr>
        <w:rPr>
          <w:lang w:val="en-IN"/>
        </w:rPr>
      </w:pPr>
      <w:r w:rsidRPr="00B7472C">
        <w:rPr>
          <w:bCs/>
          <w:lang w:val="en-IN"/>
        </w:rPr>
        <w:t xml:space="preserve">Course </w:t>
      </w:r>
      <w:proofErr w:type="spellStart"/>
      <w:r w:rsidRPr="00B7472C">
        <w:rPr>
          <w:bCs/>
          <w:lang w:val="en-IN"/>
        </w:rPr>
        <w:t>Enrollment</w:t>
      </w:r>
      <w:proofErr w:type="spellEnd"/>
      <w:r w:rsidRPr="00B7472C">
        <w:rPr>
          <w:lang w:val="en-IN"/>
        </w:rPr>
        <w:t xml:space="preserve">: Register for available courses each </w:t>
      </w:r>
      <w:proofErr w:type="spellStart"/>
      <w:r w:rsidRPr="00B7472C">
        <w:rPr>
          <w:lang w:val="en-IN"/>
        </w:rPr>
        <w:t>semester.Academia</w:t>
      </w:r>
      <w:proofErr w:type="spellEnd"/>
    </w:p>
    <w:p w14:paraId="1877FBB5" w14:textId="77777777" w:rsidR="00B7472C" w:rsidRPr="00B7472C" w:rsidRDefault="00B7472C" w:rsidP="00B7472C">
      <w:pPr>
        <w:numPr>
          <w:ilvl w:val="0"/>
          <w:numId w:val="91"/>
        </w:numPr>
        <w:rPr>
          <w:lang w:val="en-IN"/>
        </w:rPr>
      </w:pPr>
      <w:r w:rsidRPr="00B7472C">
        <w:rPr>
          <w:bCs/>
          <w:lang w:val="en-IN"/>
        </w:rPr>
        <w:t>Grade Access</w:t>
      </w:r>
      <w:r w:rsidRPr="00B7472C">
        <w:rPr>
          <w:lang w:val="en-IN"/>
        </w:rPr>
        <w:t>: View grades and feedback for completed courses.</w:t>
      </w:r>
    </w:p>
    <w:p w14:paraId="4E00006E" w14:textId="77777777" w:rsidR="00B7472C" w:rsidRPr="00B7472C" w:rsidRDefault="00B7472C" w:rsidP="00B7472C">
      <w:pPr>
        <w:numPr>
          <w:ilvl w:val="0"/>
          <w:numId w:val="91"/>
        </w:numPr>
        <w:rPr>
          <w:lang w:val="en-IN"/>
        </w:rPr>
      </w:pPr>
      <w:r w:rsidRPr="00B7472C">
        <w:rPr>
          <w:bCs/>
          <w:lang w:val="en-IN"/>
        </w:rPr>
        <w:t>Attendance Tracking</w:t>
      </w:r>
      <w:r w:rsidRPr="00B7472C">
        <w:rPr>
          <w:lang w:val="en-IN"/>
        </w:rPr>
        <w:t>: Monitor attendance records for enrolled courses.</w:t>
      </w:r>
    </w:p>
    <w:p w14:paraId="711D6635" w14:textId="77777777" w:rsidR="00B7472C" w:rsidRPr="00B7472C" w:rsidRDefault="00B7472C" w:rsidP="00B7472C">
      <w:pPr>
        <w:numPr>
          <w:ilvl w:val="0"/>
          <w:numId w:val="91"/>
        </w:numPr>
        <w:rPr>
          <w:lang w:val="en-IN"/>
        </w:rPr>
      </w:pPr>
      <w:r w:rsidRPr="00B7472C">
        <w:rPr>
          <w:bCs/>
          <w:lang w:val="en-IN"/>
        </w:rPr>
        <w:t>Communication</w:t>
      </w:r>
      <w:r w:rsidRPr="00B7472C">
        <w:rPr>
          <w:lang w:val="en-IN"/>
        </w:rPr>
        <w:t>: Send messages to instructors and administrators for queries or support.</w:t>
      </w:r>
    </w:p>
    <w:p w14:paraId="0FE6EED3" w14:textId="77777777" w:rsidR="00B7472C" w:rsidRPr="00B7472C" w:rsidRDefault="00B7472C" w:rsidP="00B7472C">
      <w:pPr>
        <w:rPr>
          <w:lang w:val="en-IN"/>
        </w:rPr>
      </w:pPr>
      <w:r w:rsidRPr="00B7472C">
        <w:rPr>
          <w:bCs/>
          <w:lang w:val="en-IN"/>
        </w:rPr>
        <w:t>Teacher</w:t>
      </w:r>
    </w:p>
    <w:p w14:paraId="2964D9F6" w14:textId="77777777" w:rsidR="00B7472C" w:rsidRPr="00B7472C" w:rsidRDefault="00B7472C" w:rsidP="00B7472C">
      <w:pPr>
        <w:numPr>
          <w:ilvl w:val="0"/>
          <w:numId w:val="92"/>
        </w:numPr>
        <w:rPr>
          <w:lang w:val="en-IN"/>
        </w:rPr>
      </w:pPr>
      <w:r w:rsidRPr="00B7472C">
        <w:rPr>
          <w:bCs/>
          <w:lang w:val="en-IN"/>
        </w:rPr>
        <w:t>Course Management</w:t>
      </w:r>
      <w:r w:rsidRPr="00B7472C">
        <w:rPr>
          <w:lang w:val="en-IN"/>
        </w:rPr>
        <w:t>: Create, update, and delete course offerings.</w:t>
      </w:r>
    </w:p>
    <w:p w14:paraId="1D0A8CE2" w14:textId="77777777" w:rsidR="00B7472C" w:rsidRPr="00B7472C" w:rsidRDefault="00B7472C" w:rsidP="00B7472C">
      <w:pPr>
        <w:numPr>
          <w:ilvl w:val="0"/>
          <w:numId w:val="92"/>
        </w:numPr>
        <w:rPr>
          <w:lang w:val="en-IN"/>
        </w:rPr>
      </w:pPr>
      <w:r w:rsidRPr="00B7472C">
        <w:rPr>
          <w:bCs/>
          <w:lang w:val="en-IN"/>
        </w:rPr>
        <w:t xml:space="preserve">Student </w:t>
      </w:r>
      <w:proofErr w:type="spellStart"/>
      <w:r w:rsidRPr="00B7472C">
        <w:rPr>
          <w:bCs/>
          <w:lang w:val="en-IN"/>
        </w:rPr>
        <w:t>Enrollment</w:t>
      </w:r>
      <w:proofErr w:type="spellEnd"/>
      <w:r w:rsidRPr="00B7472C">
        <w:rPr>
          <w:lang w:val="en-IN"/>
        </w:rPr>
        <w:t xml:space="preserve">: </w:t>
      </w:r>
      <w:proofErr w:type="spellStart"/>
      <w:r w:rsidRPr="00B7472C">
        <w:rPr>
          <w:lang w:val="en-IN"/>
        </w:rPr>
        <w:t>Enroll</w:t>
      </w:r>
      <w:proofErr w:type="spellEnd"/>
      <w:r w:rsidRPr="00B7472C">
        <w:rPr>
          <w:lang w:val="en-IN"/>
        </w:rPr>
        <w:t xml:space="preserve"> students into courses and manage class rosters.</w:t>
      </w:r>
    </w:p>
    <w:p w14:paraId="38CB7DC3" w14:textId="77777777" w:rsidR="00B7472C" w:rsidRPr="00B7472C" w:rsidRDefault="00B7472C" w:rsidP="00B7472C">
      <w:pPr>
        <w:numPr>
          <w:ilvl w:val="0"/>
          <w:numId w:val="92"/>
        </w:numPr>
        <w:rPr>
          <w:lang w:val="en-IN"/>
        </w:rPr>
      </w:pPr>
      <w:r w:rsidRPr="00B7472C">
        <w:rPr>
          <w:bCs/>
          <w:lang w:val="en-IN"/>
        </w:rPr>
        <w:t>Grade Management</w:t>
      </w:r>
      <w:r w:rsidRPr="00B7472C">
        <w:rPr>
          <w:lang w:val="en-IN"/>
        </w:rPr>
        <w:t xml:space="preserve">: Assign and update grades for student </w:t>
      </w:r>
      <w:proofErr w:type="spellStart"/>
      <w:r w:rsidRPr="00B7472C">
        <w:rPr>
          <w:lang w:val="en-IN"/>
        </w:rPr>
        <w:t>assessments.CyberHoot</w:t>
      </w:r>
      <w:proofErr w:type="spellEnd"/>
    </w:p>
    <w:p w14:paraId="71A47C80" w14:textId="77777777" w:rsidR="00B7472C" w:rsidRPr="00B7472C" w:rsidRDefault="00B7472C" w:rsidP="00B7472C">
      <w:pPr>
        <w:numPr>
          <w:ilvl w:val="0"/>
          <w:numId w:val="92"/>
        </w:numPr>
        <w:rPr>
          <w:lang w:val="en-IN"/>
        </w:rPr>
      </w:pPr>
      <w:r w:rsidRPr="00B7472C">
        <w:rPr>
          <w:bCs/>
          <w:lang w:val="en-IN"/>
        </w:rPr>
        <w:t>Attendance Recording</w:t>
      </w:r>
      <w:r w:rsidRPr="00B7472C">
        <w:rPr>
          <w:lang w:val="en-IN"/>
        </w:rPr>
        <w:t>: Mark and update student attendance.GitHub+3Academia+3Visual Paradigm+3</w:t>
      </w:r>
    </w:p>
    <w:p w14:paraId="4E493276" w14:textId="77777777" w:rsidR="00B7472C" w:rsidRPr="00B7472C" w:rsidRDefault="00B7472C" w:rsidP="00B7472C">
      <w:pPr>
        <w:numPr>
          <w:ilvl w:val="0"/>
          <w:numId w:val="92"/>
        </w:numPr>
        <w:rPr>
          <w:lang w:val="en-IN"/>
        </w:rPr>
      </w:pPr>
      <w:r w:rsidRPr="00B7472C">
        <w:rPr>
          <w:bCs/>
          <w:lang w:val="en-IN"/>
        </w:rPr>
        <w:t>Communication</w:t>
      </w:r>
      <w:r w:rsidRPr="00B7472C">
        <w:rPr>
          <w:lang w:val="en-IN"/>
        </w:rPr>
        <w:t>: Send announcements and feedback to students.</w:t>
      </w:r>
    </w:p>
    <w:p w14:paraId="6921AB5C" w14:textId="77777777" w:rsidR="00B7472C" w:rsidRPr="00B7472C" w:rsidRDefault="00B7472C" w:rsidP="00B7472C">
      <w:pPr>
        <w:rPr>
          <w:lang w:val="en-IN"/>
        </w:rPr>
      </w:pPr>
      <w:r w:rsidRPr="00B7472C">
        <w:rPr>
          <w:bCs/>
          <w:lang w:val="en-IN"/>
        </w:rPr>
        <w:t>Admin</w:t>
      </w:r>
    </w:p>
    <w:p w14:paraId="4BB7E819" w14:textId="77777777" w:rsidR="00B7472C" w:rsidRPr="00B7472C" w:rsidRDefault="00B7472C" w:rsidP="00B7472C">
      <w:pPr>
        <w:numPr>
          <w:ilvl w:val="0"/>
          <w:numId w:val="93"/>
        </w:numPr>
        <w:rPr>
          <w:lang w:val="en-IN"/>
        </w:rPr>
      </w:pPr>
      <w:r w:rsidRPr="00B7472C">
        <w:rPr>
          <w:bCs/>
          <w:lang w:val="en-IN"/>
        </w:rPr>
        <w:t>User Management</w:t>
      </w:r>
      <w:r w:rsidRPr="00B7472C">
        <w:rPr>
          <w:lang w:val="en-IN"/>
        </w:rPr>
        <w:t>: Create, update, and delete student and teacher accounts.</w:t>
      </w:r>
    </w:p>
    <w:p w14:paraId="694FF4B3" w14:textId="77777777" w:rsidR="00B7472C" w:rsidRPr="00B7472C" w:rsidRDefault="00B7472C" w:rsidP="00B7472C">
      <w:pPr>
        <w:numPr>
          <w:ilvl w:val="0"/>
          <w:numId w:val="93"/>
        </w:numPr>
        <w:rPr>
          <w:lang w:val="en-IN"/>
        </w:rPr>
      </w:pPr>
      <w:r w:rsidRPr="00B7472C">
        <w:rPr>
          <w:bCs/>
          <w:lang w:val="en-IN"/>
        </w:rPr>
        <w:t>Role Assignment</w:t>
      </w:r>
      <w:r w:rsidRPr="00B7472C">
        <w:rPr>
          <w:lang w:val="en-IN"/>
        </w:rPr>
        <w:t>: Assign and modify user roles and permissions.</w:t>
      </w:r>
    </w:p>
    <w:p w14:paraId="3B6B6D44" w14:textId="77777777" w:rsidR="00B7472C" w:rsidRPr="00B7472C" w:rsidRDefault="00B7472C" w:rsidP="00B7472C">
      <w:pPr>
        <w:numPr>
          <w:ilvl w:val="0"/>
          <w:numId w:val="93"/>
        </w:numPr>
        <w:rPr>
          <w:lang w:val="en-IN"/>
        </w:rPr>
      </w:pPr>
      <w:r w:rsidRPr="00B7472C">
        <w:rPr>
          <w:bCs/>
          <w:lang w:val="en-IN"/>
        </w:rPr>
        <w:t>System Configuration</w:t>
      </w:r>
      <w:r w:rsidRPr="00B7472C">
        <w:rPr>
          <w:lang w:val="en-IN"/>
        </w:rPr>
        <w:t xml:space="preserve">: Manage system settings, including course structures and grading </w:t>
      </w:r>
      <w:proofErr w:type="spellStart"/>
      <w:r w:rsidRPr="00B7472C">
        <w:rPr>
          <w:lang w:val="en-IN"/>
        </w:rPr>
        <w:t>policies.Course</w:t>
      </w:r>
      <w:proofErr w:type="spellEnd"/>
      <w:r w:rsidRPr="00B7472C">
        <w:rPr>
          <w:lang w:val="en-IN"/>
        </w:rPr>
        <w:t xml:space="preserve"> Hero</w:t>
      </w:r>
    </w:p>
    <w:p w14:paraId="234B954F" w14:textId="77777777" w:rsidR="00B7472C" w:rsidRPr="00B7472C" w:rsidRDefault="00B7472C" w:rsidP="00B7472C">
      <w:pPr>
        <w:numPr>
          <w:ilvl w:val="0"/>
          <w:numId w:val="93"/>
        </w:numPr>
        <w:rPr>
          <w:lang w:val="en-IN"/>
        </w:rPr>
      </w:pPr>
      <w:r w:rsidRPr="00B7472C">
        <w:rPr>
          <w:bCs/>
          <w:lang w:val="en-IN"/>
        </w:rPr>
        <w:lastRenderedPageBreak/>
        <w:t>Data Access</w:t>
      </w:r>
      <w:r w:rsidRPr="00B7472C">
        <w:rPr>
          <w:lang w:val="en-IN"/>
        </w:rPr>
        <w:t>: Access all records for monitoring and reporting purposes.support.latitudelearning.com</w:t>
      </w:r>
    </w:p>
    <w:p w14:paraId="25ABB5BE" w14:textId="77777777" w:rsidR="00B7472C" w:rsidRPr="00B7472C" w:rsidRDefault="00B7472C" w:rsidP="00B7472C">
      <w:pPr>
        <w:numPr>
          <w:ilvl w:val="0"/>
          <w:numId w:val="93"/>
        </w:numPr>
        <w:rPr>
          <w:lang w:val="en-IN"/>
        </w:rPr>
      </w:pPr>
      <w:r w:rsidRPr="00B7472C">
        <w:rPr>
          <w:bCs/>
          <w:lang w:val="en-IN"/>
        </w:rPr>
        <w:t>Audit Logs</w:t>
      </w:r>
      <w:r w:rsidRPr="00B7472C">
        <w:rPr>
          <w:lang w:val="en-IN"/>
        </w:rPr>
        <w:t>: Review system logs for security and compliance purposes.</w:t>
      </w:r>
    </w:p>
    <w:p w14:paraId="4767FCC9" w14:textId="77777777" w:rsidR="00B7472C" w:rsidRPr="00B7472C" w:rsidRDefault="00B7472C" w:rsidP="00B7472C">
      <w:pPr>
        <w:rPr>
          <w:bCs/>
          <w:lang w:val="en-IN"/>
        </w:rPr>
      </w:pPr>
      <w:r w:rsidRPr="00B7472C">
        <w:rPr>
          <w:bCs/>
          <w:lang w:val="en-IN"/>
        </w:rPr>
        <w:t>Screenshots and Workflow Diagrams</w:t>
      </w:r>
    </w:p>
    <w:p w14:paraId="7B597EC9" w14:textId="77777777" w:rsidR="00B7472C" w:rsidRPr="00B7472C" w:rsidRDefault="00B7472C" w:rsidP="00B7472C">
      <w:pPr>
        <w:rPr>
          <w:lang w:val="en-IN"/>
        </w:rPr>
      </w:pPr>
      <w:r w:rsidRPr="00B7472C">
        <w:rPr>
          <w:lang w:val="en-IN"/>
        </w:rPr>
        <w:t>For visual representations of role-based functionalities, consider the following resources:</w:t>
      </w:r>
    </w:p>
    <w:p w14:paraId="3361E812" w14:textId="77777777" w:rsidR="00B7472C" w:rsidRPr="00B7472C" w:rsidRDefault="00B7472C" w:rsidP="00B7472C">
      <w:pPr>
        <w:numPr>
          <w:ilvl w:val="0"/>
          <w:numId w:val="94"/>
        </w:numPr>
        <w:rPr>
          <w:lang w:val="en-IN"/>
        </w:rPr>
      </w:pPr>
      <w:r w:rsidRPr="00B7472C">
        <w:rPr>
          <w:bCs/>
          <w:lang w:val="en-IN"/>
        </w:rPr>
        <w:t>Student Portal Use-Case Diagram</w:t>
      </w:r>
      <w:r w:rsidRPr="00B7472C">
        <w:rPr>
          <w:lang w:val="en-IN"/>
        </w:rPr>
        <w:t>: Illustrates the interactions between students and the system, highlighting key functionalities.</w:t>
      </w:r>
    </w:p>
    <w:p w14:paraId="4E10C88A" w14:textId="77777777" w:rsidR="00B7472C" w:rsidRPr="00B7472C" w:rsidRDefault="00B7472C" w:rsidP="00B7472C">
      <w:pPr>
        <w:numPr>
          <w:ilvl w:val="0"/>
          <w:numId w:val="94"/>
        </w:numPr>
        <w:rPr>
          <w:lang w:val="en-IN"/>
        </w:rPr>
      </w:pPr>
      <w:r w:rsidRPr="00B7472C">
        <w:rPr>
          <w:bCs/>
          <w:lang w:val="en-IN"/>
        </w:rPr>
        <w:t>School Management System Use Case Diagram</w:t>
      </w:r>
      <w:r w:rsidRPr="00B7472C">
        <w:rPr>
          <w:lang w:val="en-IN"/>
        </w:rPr>
        <w:t>: Depicts the roles and interactions within a school management system, including students, teachers, and administrators. Course Hero</w:t>
      </w:r>
    </w:p>
    <w:p w14:paraId="74EA3357" w14:textId="77777777" w:rsidR="00B7472C" w:rsidRPr="00B7472C" w:rsidRDefault="00B7472C" w:rsidP="00B7472C">
      <w:pPr>
        <w:numPr>
          <w:ilvl w:val="0"/>
          <w:numId w:val="94"/>
        </w:numPr>
        <w:rPr>
          <w:lang w:val="en-IN"/>
        </w:rPr>
      </w:pPr>
      <w:r w:rsidRPr="00B7472C">
        <w:rPr>
          <w:bCs/>
          <w:lang w:val="en-IN"/>
        </w:rPr>
        <w:t>Use Case Diagram for Student Management System</w:t>
      </w:r>
      <w:r w:rsidRPr="00B7472C">
        <w:rPr>
          <w:lang w:val="en-IN"/>
        </w:rPr>
        <w:t>: Shows the use cases for managing student information, including functionalities accessible by different roles.</w:t>
      </w:r>
    </w:p>
    <w:p w14:paraId="57C08F4F" w14:textId="77777777" w:rsidR="00B7472C" w:rsidRPr="00B7472C" w:rsidRDefault="00B7472C" w:rsidP="00B7472C">
      <w:pPr>
        <w:rPr>
          <w:bCs/>
          <w:lang w:val="en-IN"/>
        </w:rPr>
      </w:pPr>
      <w:r w:rsidRPr="00B7472C">
        <w:rPr>
          <w:bCs/>
          <w:lang w:val="en-IN"/>
        </w:rPr>
        <w:t>Edge Cases and Error Handling</w:t>
      </w:r>
    </w:p>
    <w:p w14:paraId="1146A989" w14:textId="77777777" w:rsidR="00B7472C" w:rsidRPr="00B7472C" w:rsidRDefault="00B7472C" w:rsidP="00B7472C">
      <w:pPr>
        <w:rPr>
          <w:lang w:val="en-IN"/>
        </w:rPr>
      </w:pPr>
      <w:r w:rsidRPr="00B7472C">
        <w:rPr>
          <w:bCs/>
          <w:lang w:val="en-IN"/>
        </w:rPr>
        <w:t>Student</w:t>
      </w:r>
    </w:p>
    <w:p w14:paraId="5EE2AC75" w14:textId="77777777" w:rsidR="00B7472C" w:rsidRPr="00B7472C" w:rsidRDefault="00B7472C" w:rsidP="00B7472C">
      <w:pPr>
        <w:numPr>
          <w:ilvl w:val="0"/>
          <w:numId w:val="95"/>
        </w:numPr>
        <w:rPr>
          <w:lang w:val="en-IN"/>
        </w:rPr>
      </w:pPr>
      <w:r w:rsidRPr="00B7472C">
        <w:rPr>
          <w:bCs/>
          <w:lang w:val="en-IN"/>
        </w:rPr>
        <w:t>Unauthorized Access</w:t>
      </w:r>
      <w:r w:rsidRPr="00B7472C">
        <w:rPr>
          <w:lang w:val="en-IN"/>
        </w:rPr>
        <w:t>: Attempting to access teacher or admin functionalities should result in an access denied message.</w:t>
      </w:r>
    </w:p>
    <w:p w14:paraId="38FEED7B" w14:textId="77777777" w:rsidR="00B7472C" w:rsidRPr="00B7472C" w:rsidRDefault="00B7472C" w:rsidP="00B7472C">
      <w:pPr>
        <w:numPr>
          <w:ilvl w:val="0"/>
          <w:numId w:val="95"/>
        </w:numPr>
        <w:rPr>
          <w:lang w:val="en-IN"/>
        </w:rPr>
      </w:pPr>
      <w:r w:rsidRPr="00B7472C">
        <w:rPr>
          <w:bCs/>
          <w:lang w:val="en-IN"/>
        </w:rPr>
        <w:t xml:space="preserve">Course </w:t>
      </w:r>
      <w:proofErr w:type="spellStart"/>
      <w:r w:rsidRPr="00B7472C">
        <w:rPr>
          <w:bCs/>
          <w:lang w:val="en-IN"/>
        </w:rPr>
        <w:t>Enrollment</w:t>
      </w:r>
      <w:proofErr w:type="spellEnd"/>
      <w:r w:rsidRPr="00B7472C">
        <w:rPr>
          <w:bCs/>
          <w:lang w:val="en-IN"/>
        </w:rPr>
        <w:t xml:space="preserve"> Conflicts</w:t>
      </w:r>
      <w:r w:rsidRPr="00B7472C">
        <w:rPr>
          <w:lang w:val="en-IN"/>
        </w:rPr>
        <w:t xml:space="preserve">: Attempting to </w:t>
      </w:r>
      <w:proofErr w:type="spellStart"/>
      <w:r w:rsidRPr="00B7472C">
        <w:rPr>
          <w:lang w:val="en-IN"/>
        </w:rPr>
        <w:t>enroll</w:t>
      </w:r>
      <w:proofErr w:type="spellEnd"/>
      <w:r w:rsidRPr="00B7472C">
        <w:rPr>
          <w:lang w:val="en-IN"/>
        </w:rPr>
        <w:t xml:space="preserve"> in a course with scheduling conflicts should prompt a warning and prevent </w:t>
      </w:r>
      <w:proofErr w:type="spellStart"/>
      <w:r w:rsidRPr="00B7472C">
        <w:rPr>
          <w:lang w:val="en-IN"/>
        </w:rPr>
        <w:t>enrollment</w:t>
      </w:r>
      <w:proofErr w:type="spellEnd"/>
      <w:r w:rsidRPr="00B7472C">
        <w:rPr>
          <w:lang w:val="en-IN"/>
        </w:rPr>
        <w:t>.</w:t>
      </w:r>
    </w:p>
    <w:p w14:paraId="26E94D85" w14:textId="77777777" w:rsidR="00B7472C" w:rsidRPr="00B7472C" w:rsidRDefault="00B7472C" w:rsidP="00B7472C">
      <w:pPr>
        <w:numPr>
          <w:ilvl w:val="0"/>
          <w:numId w:val="95"/>
        </w:numPr>
        <w:rPr>
          <w:lang w:val="en-IN"/>
        </w:rPr>
      </w:pPr>
      <w:r w:rsidRPr="00B7472C">
        <w:rPr>
          <w:bCs/>
          <w:lang w:val="en-IN"/>
        </w:rPr>
        <w:t>Grade Discrepancies</w:t>
      </w:r>
      <w:r w:rsidRPr="00B7472C">
        <w:rPr>
          <w:lang w:val="en-IN"/>
        </w:rPr>
        <w:t>: Viewing grades for courses not enrolled in should display an error message.</w:t>
      </w:r>
    </w:p>
    <w:p w14:paraId="5F4FA5E1" w14:textId="77777777" w:rsidR="00B7472C" w:rsidRPr="00B7472C" w:rsidRDefault="00B7472C" w:rsidP="00B7472C">
      <w:pPr>
        <w:rPr>
          <w:lang w:val="en-IN"/>
        </w:rPr>
      </w:pPr>
      <w:r w:rsidRPr="00B7472C">
        <w:rPr>
          <w:bCs/>
          <w:lang w:val="en-IN"/>
        </w:rPr>
        <w:t>Teacher</w:t>
      </w:r>
    </w:p>
    <w:p w14:paraId="0D9B9C48" w14:textId="77777777" w:rsidR="00B7472C" w:rsidRPr="00B7472C" w:rsidRDefault="00B7472C" w:rsidP="00B7472C">
      <w:pPr>
        <w:numPr>
          <w:ilvl w:val="0"/>
          <w:numId w:val="96"/>
        </w:numPr>
        <w:rPr>
          <w:lang w:val="en-IN"/>
        </w:rPr>
      </w:pPr>
      <w:r w:rsidRPr="00B7472C">
        <w:rPr>
          <w:bCs/>
          <w:lang w:val="en-IN"/>
        </w:rPr>
        <w:t>Unauthorized Data Access</w:t>
      </w:r>
      <w:r w:rsidRPr="00B7472C">
        <w:rPr>
          <w:lang w:val="en-IN"/>
        </w:rPr>
        <w:t>: Attempting to access student records outside assigned courses should result in an access denied message.</w:t>
      </w:r>
    </w:p>
    <w:p w14:paraId="25C72D15" w14:textId="77777777" w:rsidR="00B7472C" w:rsidRPr="00B7472C" w:rsidRDefault="00B7472C" w:rsidP="00B7472C">
      <w:pPr>
        <w:numPr>
          <w:ilvl w:val="0"/>
          <w:numId w:val="96"/>
        </w:numPr>
        <w:rPr>
          <w:lang w:val="en-IN"/>
        </w:rPr>
      </w:pPr>
      <w:r w:rsidRPr="00B7472C">
        <w:rPr>
          <w:bCs/>
          <w:lang w:val="en-IN"/>
        </w:rPr>
        <w:t>Attendance Entry Errors</w:t>
      </w:r>
      <w:r w:rsidRPr="00B7472C">
        <w:rPr>
          <w:lang w:val="en-IN"/>
        </w:rPr>
        <w:t>: Entering attendance for non-existent students should prompt an error message.</w:t>
      </w:r>
    </w:p>
    <w:p w14:paraId="65193793" w14:textId="77777777" w:rsidR="00B7472C" w:rsidRPr="00B7472C" w:rsidRDefault="00B7472C" w:rsidP="00B7472C">
      <w:pPr>
        <w:numPr>
          <w:ilvl w:val="0"/>
          <w:numId w:val="96"/>
        </w:numPr>
        <w:rPr>
          <w:lang w:val="en-IN"/>
        </w:rPr>
      </w:pPr>
      <w:r w:rsidRPr="00B7472C">
        <w:rPr>
          <w:bCs/>
          <w:lang w:val="en-IN"/>
        </w:rPr>
        <w:t>Grade Submission Conflicts</w:t>
      </w:r>
      <w:r w:rsidRPr="00B7472C">
        <w:rPr>
          <w:lang w:val="en-IN"/>
        </w:rPr>
        <w:t>: Attempting to submit grades after the deadline should display a warning and prevent submission.</w:t>
      </w:r>
    </w:p>
    <w:p w14:paraId="1375DE0B" w14:textId="77777777" w:rsidR="00B7472C" w:rsidRPr="00B7472C" w:rsidRDefault="00B7472C" w:rsidP="00B7472C">
      <w:pPr>
        <w:rPr>
          <w:lang w:val="en-IN"/>
        </w:rPr>
      </w:pPr>
      <w:r w:rsidRPr="00B7472C">
        <w:rPr>
          <w:bCs/>
          <w:lang w:val="en-IN"/>
        </w:rPr>
        <w:t>Admin</w:t>
      </w:r>
    </w:p>
    <w:p w14:paraId="2BD40518" w14:textId="77777777" w:rsidR="00B7472C" w:rsidRPr="00B7472C" w:rsidRDefault="00B7472C" w:rsidP="00B7472C">
      <w:pPr>
        <w:numPr>
          <w:ilvl w:val="0"/>
          <w:numId w:val="97"/>
        </w:numPr>
        <w:rPr>
          <w:lang w:val="en-IN"/>
        </w:rPr>
      </w:pPr>
      <w:r w:rsidRPr="00B7472C">
        <w:rPr>
          <w:bCs/>
          <w:lang w:val="en-IN"/>
        </w:rPr>
        <w:t>Role Assignment Errors</w:t>
      </w:r>
      <w:r w:rsidRPr="00B7472C">
        <w:rPr>
          <w:lang w:val="en-IN"/>
        </w:rPr>
        <w:t>: Assigning conflicting roles (e.g., both student and teacher) should prompt an error message.</w:t>
      </w:r>
    </w:p>
    <w:p w14:paraId="7FD42CED" w14:textId="77777777" w:rsidR="00B7472C" w:rsidRPr="00B7472C" w:rsidRDefault="00B7472C" w:rsidP="00B7472C">
      <w:pPr>
        <w:numPr>
          <w:ilvl w:val="0"/>
          <w:numId w:val="97"/>
        </w:numPr>
        <w:rPr>
          <w:lang w:val="en-IN"/>
        </w:rPr>
      </w:pPr>
      <w:r w:rsidRPr="00B7472C">
        <w:rPr>
          <w:bCs/>
          <w:lang w:val="en-IN"/>
        </w:rPr>
        <w:lastRenderedPageBreak/>
        <w:t>Data Modification Conflicts</w:t>
      </w:r>
      <w:r w:rsidRPr="00B7472C">
        <w:rPr>
          <w:lang w:val="en-IN"/>
        </w:rPr>
        <w:t>: Attempting to delete records with dependencies (e.g., deleting a course with enrolled students) should display a warning and prevent deletion.</w:t>
      </w:r>
    </w:p>
    <w:p w14:paraId="09CC7DAE" w14:textId="77777777" w:rsidR="00B7472C" w:rsidRPr="00B7472C" w:rsidRDefault="00B7472C" w:rsidP="00B7472C">
      <w:pPr>
        <w:numPr>
          <w:ilvl w:val="0"/>
          <w:numId w:val="97"/>
        </w:numPr>
        <w:rPr>
          <w:lang w:val="en-IN"/>
        </w:rPr>
      </w:pPr>
      <w:r w:rsidRPr="00B7472C">
        <w:rPr>
          <w:bCs/>
          <w:lang w:val="en-IN"/>
        </w:rPr>
        <w:t>Unauthorized Access Attempts</w:t>
      </w:r>
      <w:r w:rsidRPr="00B7472C">
        <w:rPr>
          <w:lang w:val="en-IN"/>
        </w:rPr>
        <w:t>: Accessing restricted areas without proper permissions should result in an access denied message.</w:t>
      </w:r>
    </w:p>
    <w:p w14:paraId="04FE402D" w14:textId="77777777" w:rsidR="00B7472C" w:rsidRPr="00B7472C" w:rsidRDefault="00B7472C" w:rsidP="00B7472C">
      <w:pPr>
        <w:rPr>
          <w:lang w:val="en-IN"/>
        </w:rPr>
      </w:pPr>
      <w:r w:rsidRPr="00B7472C">
        <w:rPr>
          <w:lang w:val="en-IN"/>
        </w:rPr>
        <w:t>These edge cases and error handling mechanisms ensure the system operates securely and efficiently, providing appropriate feedback to users.</w:t>
      </w:r>
    </w:p>
    <w:p w14:paraId="4F4062F1" w14:textId="77777777" w:rsidR="00B7472C" w:rsidRDefault="00B7472C" w:rsidP="007364A4">
      <w:pPr>
        <w:rPr>
          <w:lang w:val="en-IN"/>
        </w:rPr>
      </w:pPr>
    </w:p>
    <w:p w14:paraId="3C6E878C" w14:textId="77777777" w:rsidR="00B7472C" w:rsidRDefault="00B7472C" w:rsidP="007364A4">
      <w:pPr>
        <w:rPr>
          <w:lang w:val="en-IN"/>
        </w:rPr>
      </w:pPr>
    </w:p>
    <w:p w14:paraId="4253DC94" w14:textId="77777777" w:rsidR="00B7472C" w:rsidRDefault="00B7472C" w:rsidP="007364A4">
      <w:pPr>
        <w:rPr>
          <w:lang w:val="en-IN"/>
        </w:rPr>
      </w:pPr>
    </w:p>
    <w:p w14:paraId="49BB6389" w14:textId="77777777" w:rsidR="00B7472C" w:rsidRDefault="00B7472C" w:rsidP="007364A4">
      <w:pPr>
        <w:rPr>
          <w:lang w:val="en-IN"/>
        </w:rPr>
      </w:pPr>
    </w:p>
    <w:p w14:paraId="0260FBAD" w14:textId="77777777" w:rsidR="00B7472C" w:rsidRPr="007364A4" w:rsidRDefault="00B7472C" w:rsidP="007364A4">
      <w:pPr>
        <w:rPr>
          <w:lang w:val="en-IN"/>
        </w:rPr>
      </w:pPr>
    </w:p>
    <w:p w14:paraId="7072271C" w14:textId="77777777" w:rsidR="0087605E" w:rsidRDefault="0087605E" w:rsidP="00DF027C"/>
    <w:p w14:paraId="562275FC" w14:textId="77777777" w:rsidR="00213973" w:rsidRDefault="00213973" w:rsidP="00DF027C"/>
    <w:p w14:paraId="5CD3E6C8" w14:textId="77777777" w:rsidR="00213973" w:rsidRDefault="00213973" w:rsidP="00DF027C"/>
    <w:p w14:paraId="43B9DD49" w14:textId="77777777" w:rsidR="00213973" w:rsidRDefault="00213973" w:rsidP="00DF027C"/>
    <w:p w14:paraId="4020A122" w14:textId="77777777" w:rsidR="00213973" w:rsidRDefault="00213973" w:rsidP="00DF027C"/>
    <w:p w14:paraId="28AD4BBC" w14:textId="77777777" w:rsidR="00213973" w:rsidRDefault="00213973" w:rsidP="00DF027C"/>
    <w:p w14:paraId="635DB7A1" w14:textId="77777777" w:rsidR="00213973" w:rsidRDefault="00213973" w:rsidP="00DF027C"/>
    <w:p w14:paraId="35000A69" w14:textId="77777777" w:rsidR="00213973" w:rsidRDefault="00213973" w:rsidP="00DF027C"/>
    <w:p w14:paraId="49C9B680" w14:textId="77777777" w:rsidR="00213973" w:rsidRDefault="00213973" w:rsidP="00DF027C"/>
    <w:p w14:paraId="5A6E7780" w14:textId="77777777" w:rsidR="00213973" w:rsidRDefault="00213973" w:rsidP="00DF027C"/>
    <w:p w14:paraId="13237D00" w14:textId="77777777" w:rsidR="00213973" w:rsidRDefault="00213973" w:rsidP="00DF027C"/>
    <w:p w14:paraId="4CE797D7" w14:textId="77777777" w:rsidR="00213973" w:rsidRDefault="00213973" w:rsidP="00DF027C"/>
    <w:p w14:paraId="2F52DE01" w14:textId="77777777" w:rsidR="00213973" w:rsidRDefault="00213973" w:rsidP="00DF027C"/>
    <w:p w14:paraId="50C4989A" w14:textId="77777777" w:rsidR="00213973" w:rsidRDefault="00213973" w:rsidP="00DF027C"/>
    <w:p w14:paraId="444C926E" w14:textId="77777777" w:rsidR="00213973" w:rsidRDefault="00213973" w:rsidP="00DF027C"/>
    <w:p w14:paraId="6725F873" w14:textId="77777777" w:rsidR="00213973" w:rsidRDefault="00213973" w:rsidP="00DF027C"/>
    <w:p w14:paraId="7DB2630B" w14:textId="77777777" w:rsidR="00213973" w:rsidRDefault="00213973" w:rsidP="00DF027C"/>
    <w:p w14:paraId="5CE102E5" w14:textId="77777777" w:rsidR="00213973" w:rsidRDefault="00213973" w:rsidP="00DF027C"/>
    <w:p w14:paraId="05BCC9D0" w14:textId="77777777" w:rsidR="00213973" w:rsidRDefault="00213973" w:rsidP="00DF027C"/>
    <w:p w14:paraId="56F07735" w14:textId="77777777" w:rsidR="00213973" w:rsidRDefault="00213973" w:rsidP="00DF027C"/>
    <w:p w14:paraId="1D03A5E6" w14:textId="77777777" w:rsidR="00213973" w:rsidRDefault="00213973" w:rsidP="00DF027C"/>
    <w:p w14:paraId="33175770" w14:textId="4586CB94" w:rsidR="001B6CAD" w:rsidRDefault="00D35931" w:rsidP="00DF027C">
      <w:pPr>
        <w:rPr>
          <w:noProof/>
        </w:rPr>
      </w:pPr>
      <w:r>
        <w:rPr>
          <w:noProof/>
        </w:rPr>
        <w:lastRenderedPageBreak/>
        <w:drawing>
          <wp:inline distT="0" distB="0" distL="0" distR="0" wp14:anchorId="75630E8A" wp14:editId="7431CB86">
            <wp:extent cx="6309360" cy="7527290"/>
            <wp:effectExtent l="0" t="0" r="0" b="0"/>
            <wp:docPr id="966323094"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23094"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6309360" cy="7527290"/>
                    </a:xfrm>
                    <a:prstGeom prst="rect">
                      <a:avLst/>
                    </a:prstGeom>
                  </pic:spPr>
                </pic:pic>
              </a:graphicData>
            </a:graphic>
          </wp:inline>
        </w:drawing>
      </w:r>
      <w:r>
        <w:rPr>
          <w:noProof/>
        </w:rPr>
        <w:lastRenderedPageBreak/>
        <w:drawing>
          <wp:inline distT="0" distB="0" distL="0" distR="0" wp14:anchorId="3559DC93" wp14:editId="536FC7D8">
            <wp:extent cx="6309360" cy="6036945"/>
            <wp:effectExtent l="0" t="0" r="0" b="1905"/>
            <wp:docPr id="1629016385"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1638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309360" cy="6036945"/>
                    </a:xfrm>
                    <a:prstGeom prst="rect">
                      <a:avLst/>
                    </a:prstGeom>
                  </pic:spPr>
                </pic:pic>
              </a:graphicData>
            </a:graphic>
          </wp:inline>
        </w:drawing>
      </w:r>
      <w:r>
        <w:rPr>
          <w:noProof/>
        </w:rPr>
        <w:lastRenderedPageBreak/>
        <w:drawing>
          <wp:inline distT="0" distB="0" distL="0" distR="0" wp14:anchorId="02529E83" wp14:editId="3697B06D">
            <wp:extent cx="6309360" cy="6148070"/>
            <wp:effectExtent l="0" t="0" r="0" b="5080"/>
            <wp:docPr id="251167826"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6782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309360" cy="6148070"/>
                    </a:xfrm>
                    <a:prstGeom prst="rect">
                      <a:avLst/>
                    </a:prstGeom>
                  </pic:spPr>
                </pic:pic>
              </a:graphicData>
            </a:graphic>
          </wp:inline>
        </w:drawing>
      </w:r>
      <w:r>
        <w:rPr>
          <w:noProof/>
        </w:rPr>
        <w:lastRenderedPageBreak/>
        <w:drawing>
          <wp:inline distT="0" distB="0" distL="0" distR="0" wp14:anchorId="74581F36" wp14:editId="73B254BF">
            <wp:extent cx="6309360" cy="4029075"/>
            <wp:effectExtent l="0" t="0" r="0" b="9525"/>
            <wp:docPr id="1412973148"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7314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309360" cy="4029075"/>
                    </a:xfrm>
                    <a:prstGeom prst="rect">
                      <a:avLst/>
                    </a:prstGeom>
                  </pic:spPr>
                </pic:pic>
              </a:graphicData>
            </a:graphic>
          </wp:inline>
        </w:drawing>
      </w:r>
      <w:r>
        <w:rPr>
          <w:noProof/>
        </w:rPr>
        <w:lastRenderedPageBreak/>
        <w:drawing>
          <wp:inline distT="0" distB="0" distL="0" distR="0" wp14:anchorId="1B6A2697" wp14:editId="5257246E">
            <wp:extent cx="6309360" cy="7501890"/>
            <wp:effectExtent l="0" t="0" r="0" b="3810"/>
            <wp:docPr id="57021233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1233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309360" cy="7501890"/>
                    </a:xfrm>
                    <a:prstGeom prst="rect">
                      <a:avLst/>
                    </a:prstGeom>
                  </pic:spPr>
                </pic:pic>
              </a:graphicData>
            </a:graphic>
          </wp:inline>
        </w:drawing>
      </w:r>
      <w:r>
        <w:rPr>
          <w:noProof/>
        </w:rPr>
        <w:lastRenderedPageBreak/>
        <w:drawing>
          <wp:inline distT="0" distB="0" distL="0" distR="0" wp14:anchorId="741D64ED" wp14:editId="26B5D78D">
            <wp:extent cx="6309360" cy="5380355"/>
            <wp:effectExtent l="0" t="0" r="0" b="0"/>
            <wp:docPr id="515985250"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85250"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309360" cy="5380355"/>
                    </a:xfrm>
                    <a:prstGeom prst="rect">
                      <a:avLst/>
                    </a:prstGeom>
                  </pic:spPr>
                </pic:pic>
              </a:graphicData>
            </a:graphic>
          </wp:inline>
        </w:drawing>
      </w:r>
      <w:r>
        <w:rPr>
          <w:noProof/>
        </w:rPr>
        <w:lastRenderedPageBreak/>
        <w:drawing>
          <wp:inline distT="0" distB="0" distL="0" distR="0" wp14:anchorId="57A0DBB0" wp14:editId="7F2895EF">
            <wp:extent cx="6248400" cy="7493000"/>
            <wp:effectExtent l="0" t="0" r="0" b="0"/>
            <wp:docPr id="4055227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8400" cy="7493000"/>
                    </a:xfrm>
                    <a:prstGeom prst="rect">
                      <a:avLst/>
                    </a:prstGeom>
                    <a:noFill/>
                    <a:ln>
                      <a:noFill/>
                    </a:ln>
                  </pic:spPr>
                </pic:pic>
              </a:graphicData>
            </a:graphic>
          </wp:inline>
        </w:drawing>
      </w:r>
      <w:r>
        <w:rPr>
          <w:noProof/>
        </w:rPr>
        <w:lastRenderedPageBreak/>
        <w:drawing>
          <wp:inline distT="0" distB="0" distL="0" distR="0" wp14:anchorId="291B1504" wp14:editId="0F01F74C">
            <wp:extent cx="6309360" cy="4706620"/>
            <wp:effectExtent l="0" t="0" r="0" b="0"/>
            <wp:docPr id="1888287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7996" name=""/>
                    <pic:cNvPicPr/>
                  </pic:nvPicPr>
                  <pic:blipFill>
                    <a:blip r:embed="rId53"/>
                    <a:stretch>
                      <a:fillRect/>
                    </a:stretch>
                  </pic:blipFill>
                  <pic:spPr>
                    <a:xfrm>
                      <a:off x="0" y="0"/>
                      <a:ext cx="6309360" cy="4706620"/>
                    </a:xfrm>
                    <a:prstGeom prst="rect">
                      <a:avLst/>
                    </a:prstGeom>
                  </pic:spPr>
                </pic:pic>
              </a:graphicData>
            </a:graphic>
          </wp:inline>
        </w:drawing>
      </w:r>
      <w:r>
        <w:rPr>
          <w:noProof/>
        </w:rPr>
        <w:drawing>
          <wp:inline distT="0" distB="0" distL="0" distR="0" wp14:anchorId="5118E10D" wp14:editId="3DEED43E">
            <wp:extent cx="2108200" cy="2171700"/>
            <wp:effectExtent l="0" t="0" r="6350" b="0"/>
            <wp:docPr id="15337580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08200" cy="2171700"/>
                    </a:xfrm>
                    <a:prstGeom prst="rect">
                      <a:avLst/>
                    </a:prstGeom>
                    <a:noFill/>
                    <a:ln>
                      <a:noFill/>
                    </a:ln>
                  </pic:spPr>
                </pic:pic>
              </a:graphicData>
            </a:graphic>
          </wp:inline>
        </w:drawing>
      </w:r>
      <w:r>
        <w:rPr>
          <w:noProof/>
        </w:rPr>
        <w:lastRenderedPageBreak/>
        <w:drawing>
          <wp:inline distT="0" distB="0" distL="0" distR="0" wp14:anchorId="427EA210" wp14:editId="3B6E7936">
            <wp:extent cx="6309360" cy="4569460"/>
            <wp:effectExtent l="0" t="0" r="0" b="2540"/>
            <wp:docPr id="10831531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9360" cy="4569460"/>
                    </a:xfrm>
                    <a:prstGeom prst="rect">
                      <a:avLst/>
                    </a:prstGeom>
                    <a:noFill/>
                    <a:ln>
                      <a:noFill/>
                    </a:ln>
                  </pic:spPr>
                </pic:pic>
              </a:graphicData>
            </a:graphic>
          </wp:inline>
        </w:drawing>
      </w:r>
      <w:r>
        <w:rPr>
          <w:noProof/>
        </w:rPr>
        <w:drawing>
          <wp:inline distT="0" distB="0" distL="0" distR="0" wp14:anchorId="0F1C20B3" wp14:editId="449A052A">
            <wp:extent cx="2286000" cy="2006600"/>
            <wp:effectExtent l="0" t="0" r="0" b="0"/>
            <wp:docPr id="8727029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86000" cy="2006600"/>
                    </a:xfrm>
                    <a:prstGeom prst="rect">
                      <a:avLst/>
                    </a:prstGeom>
                    <a:noFill/>
                    <a:ln>
                      <a:noFill/>
                    </a:ln>
                  </pic:spPr>
                </pic:pic>
              </a:graphicData>
            </a:graphic>
          </wp:inline>
        </w:drawing>
      </w:r>
      <w:r>
        <w:rPr>
          <w:noProof/>
        </w:rPr>
        <w:drawing>
          <wp:inline distT="0" distB="0" distL="0" distR="0" wp14:anchorId="451F212F" wp14:editId="675947D8">
            <wp:extent cx="1930400" cy="2387600"/>
            <wp:effectExtent l="0" t="0" r="0" b="0"/>
            <wp:docPr id="19116387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0400" cy="2387600"/>
                    </a:xfrm>
                    <a:prstGeom prst="rect">
                      <a:avLst/>
                    </a:prstGeom>
                    <a:noFill/>
                    <a:ln>
                      <a:noFill/>
                    </a:ln>
                  </pic:spPr>
                </pic:pic>
              </a:graphicData>
            </a:graphic>
          </wp:inline>
        </w:drawing>
      </w:r>
      <w:r>
        <w:rPr>
          <w:noProof/>
        </w:rPr>
        <w:lastRenderedPageBreak/>
        <w:drawing>
          <wp:inline distT="0" distB="0" distL="0" distR="0" wp14:anchorId="5978E4F7" wp14:editId="0DF4C714">
            <wp:extent cx="6309360" cy="3546475"/>
            <wp:effectExtent l="0" t="0" r="0" b="0"/>
            <wp:docPr id="1450772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2157" name=""/>
                    <pic:cNvPicPr/>
                  </pic:nvPicPr>
                  <pic:blipFill>
                    <a:blip r:embed="rId58"/>
                    <a:stretch>
                      <a:fillRect/>
                    </a:stretch>
                  </pic:blipFill>
                  <pic:spPr>
                    <a:xfrm>
                      <a:off x="0" y="0"/>
                      <a:ext cx="6309360" cy="3546475"/>
                    </a:xfrm>
                    <a:prstGeom prst="rect">
                      <a:avLst/>
                    </a:prstGeom>
                  </pic:spPr>
                </pic:pic>
              </a:graphicData>
            </a:graphic>
          </wp:inline>
        </w:drawing>
      </w:r>
      <w:r>
        <w:rPr>
          <w:noProof/>
        </w:rPr>
        <w:drawing>
          <wp:inline distT="0" distB="0" distL="0" distR="0" wp14:anchorId="5648DDB7" wp14:editId="1A8789EF">
            <wp:extent cx="3556000" cy="3124200"/>
            <wp:effectExtent l="0" t="0" r="6350" b="0"/>
            <wp:docPr id="8233958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6000" cy="3124200"/>
                    </a:xfrm>
                    <a:prstGeom prst="rect">
                      <a:avLst/>
                    </a:prstGeom>
                    <a:noFill/>
                    <a:ln>
                      <a:noFill/>
                    </a:ln>
                  </pic:spPr>
                </pic:pic>
              </a:graphicData>
            </a:graphic>
          </wp:inline>
        </w:drawing>
      </w:r>
      <w:r>
        <w:rPr>
          <w:noProof/>
        </w:rPr>
        <w:lastRenderedPageBreak/>
        <w:drawing>
          <wp:inline distT="0" distB="0" distL="0" distR="0" wp14:anchorId="0285FA99" wp14:editId="68EB7920">
            <wp:extent cx="6309360" cy="3499485"/>
            <wp:effectExtent l="0" t="0" r="0" b="5715"/>
            <wp:docPr id="1776681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81450" name=""/>
                    <pic:cNvPicPr/>
                  </pic:nvPicPr>
                  <pic:blipFill>
                    <a:blip r:embed="rId60"/>
                    <a:stretch>
                      <a:fillRect/>
                    </a:stretch>
                  </pic:blipFill>
                  <pic:spPr>
                    <a:xfrm>
                      <a:off x="0" y="0"/>
                      <a:ext cx="6309360" cy="3499485"/>
                    </a:xfrm>
                    <a:prstGeom prst="rect">
                      <a:avLst/>
                    </a:prstGeom>
                  </pic:spPr>
                </pic:pic>
              </a:graphicData>
            </a:graphic>
          </wp:inline>
        </w:drawing>
      </w:r>
      <w:r>
        <w:rPr>
          <w:noProof/>
        </w:rPr>
        <w:drawing>
          <wp:inline distT="0" distB="0" distL="0" distR="0" wp14:anchorId="446EA6EC" wp14:editId="093A7674">
            <wp:extent cx="6309360" cy="3456940"/>
            <wp:effectExtent l="0" t="0" r="0" b="0"/>
            <wp:docPr id="11433999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09360" cy="3456940"/>
                    </a:xfrm>
                    <a:prstGeom prst="rect">
                      <a:avLst/>
                    </a:prstGeom>
                    <a:noFill/>
                    <a:ln>
                      <a:noFill/>
                    </a:ln>
                  </pic:spPr>
                </pic:pic>
              </a:graphicData>
            </a:graphic>
          </wp:inline>
        </w:drawing>
      </w:r>
      <w:r>
        <w:rPr>
          <w:noProof/>
        </w:rPr>
        <w:lastRenderedPageBreak/>
        <w:drawing>
          <wp:inline distT="0" distB="0" distL="0" distR="0" wp14:anchorId="640685B9" wp14:editId="1C5A8BB2">
            <wp:extent cx="6309360" cy="4220210"/>
            <wp:effectExtent l="0" t="0" r="0" b="8890"/>
            <wp:docPr id="9283616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9360" cy="4220210"/>
                    </a:xfrm>
                    <a:prstGeom prst="rect">
                      <a:avLst/>
                    </a:prstGeom>
                    <a:noFill/>
                    <a:ln>
                      <a:noFill/>
                    </a:ln>
                  </pic:spPr>
                </pic:pic>
              </a:graphicData>
            </a:graphic>
          </wp:inline>
        </w:drawing>
      </w:r>
      <w:r>
        <w:rPr>
          <w:noProof/>
        </w:rPr>
        <w:drawing>
          <wp:inline distT="0" distB="0" distL="0" distR="0" wp14:anchorId="6944E9D0" wp14:editId="29429C8D">
            <wp:extent cx="6309360" cy="3549015"/>
            <wp:effectExtent l="0" t="0" r="0" b="0"/>
            <wp:docPr id="18263575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09360" cy="3549015"/>
                    </a:xfrm>
                    <a:prstGeom prst="rect">
                      <a:avLst/>
                    </a:prstGeom>
                    <a:noFill/>
                    <a:ln>
                      <a:noFill/>
                    </a:ln>
                  </pic:spPr>
                </pic:pic>
              </a:graphicData>
            </a:graphic>
          </wp:inline>
        </w:drawing>
      </w:r>
      <w:r>
        <w:rPr>
          <w:noProof/>
        </w:rPr>
        <w:lastRenderedPageBreak/>
        <w:drawing>
          <wp:inline distT="0" distB="0" distL="0" distR="0" wp14:anchorId="2C92ADA6" wp14:editId="121C8ECD">
            <wp:extent cx="6309360" cy="3629025"/>
            <wp:effectExtent l="0" t="0" r="0" b="9525"/>
            <wp:docPr id="1821765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65843" name=""/>
                    <pic:cNvPicPr/>
                  </pic:nvPicPr>
                  <pic:blipFill>
                    <a:blip r:embed="rId64"/>
                    <a:stretch>
                      <a:fillRect/>
                    </a:stretch>
                  </pic:blipFill>
                  <pic:spPr>
                    <a:xfrm>
                      <a:off x="0" y="0"/>
                      <a:ext cx="6309360" cy="3629025"/>
                    </a:xfrm>
                    <a:prstGeom prst="rect">
                      <a:avLst/>
                    </a:prstGeom>
                  </pic:spPr>
                </pic:pic>
              </a:graphicData>
            </a:graphic>
          </wp:inline>
        </w:drawing>
      </w:r>
      <w:r>
        <w:rPr>
          <w:noProof/>
        </w:rPr>
        <w:drawing>
          <wp:inline distT="0" distB="0" distL="0" distR="0" wp14:anchorId="6C9F0B9D" wp14:editId="2C8D6845">
            <wp:extent cx="6309360" cy="3627755"/>
            <wp:effectExtent l="0" t="0" r="0" b="0"/>
            <wp:docPr id="149464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345" name=""/>
                    <pic:cNvPicPr/>
                  </pic:nvPicPr>
                  <pic:blipFill>
                    <a:blip r:embed="rId65"/>
                    <a:stretch>
                      <a:fillRect/>
                    </a:stretch>
                  </pic:blipFill>
                  <pic:spPr>
                    <a:xfrm>
                      <a:off x="0" y="0"/>
                      <a:ext cx="6309360" cy="3627755"/>
                    </a:xfrm>
                    <a:prstGeom prst="rect">
                      <a:avLst/>
                    </a:prstGeom>
                  </pic:spPr>
                </pic:pic>
              </a:graphicData>
            </a:graphic>
          </wp:inline>
        </w:drawing>
      </w:r>
      <w:r>
        <w:rPr>
          <w:noProof/>
        </w:rPr>
        <w:lastRenderedPageBreak/>
        <w:drawing>
          <wp:inline distT="0" distB="0" distL="0" distR="0" wp14:anchorId="13CAC813" wp14:editId="7924569A">
            <wp:extent cx="4114800" cy="5943600"/>
            <wp:effectExtent l="0" t="0" r="0" b="0"/>
            <wp:docPr id="17198625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4800" cy="5943600"/>
                    </a:xfrm>
                    <a:prstGeom prst="rect">
                      <a:avLst/>
                    </a:prstGeom>
                    <a:noFill/>
                    <a:ln>
                      <a:noFill/>
                    </a:ln>
                  </pic:spPr>
                </pic:pic>
              </a:graphicData>
            </a:graphic>
          </wp:inline>
        </w:drawing>
      </w:r>
      <w:r>
        <w:rPr>
          <w:noProof/>
        </w:rPr>
        <w:lastRenderedPageBreak/>
        <w:drawing>
          <wp:inline distT="0" distB="0" distL="0" distR="0" wp14:anchorId="656A4FE0" wp14:editId="4388DD0D">
            <wp:extent cx="3187700" cy="5219700"/>
            <wp:effectExtent l="0" t="0" r="0" b="0"/>
            <wp:docPr id="11973514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7700" cy="5219700"/>
                    </a:xfrm>
                    <a:prstGeom prst="rect">
                      <a:avLst/>
                    </a:prstGeom>
                    <a:noFill/>
                    <a:ln>
                      <a:noFill/>
                    </a:ln>
                  </pic:spPr>
                </pic:pic>
              </a:graphicData>
            </a:graphic>
          </wp:inline>
        </w:drawing>
      </w:r>
      <w:r>
        <w:rPr>
          <w:noProof/>
        </w:rPr>
        <w:drawing>
          <wp:inline distT="0" distB="0" distL="0" distR="0" wp14:anchorId="3A872F73" wp14:editId="303564BE">
            <wp:extent cx="1295400" cy="939800"/>
            <wp:effectExtent l="0" t="0" r="0" b="0"/>
            <wp:docPr id="416815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95400" cy="939800"/>
                    </a:xfrm>
                    <a:prstGeom prst="rect">
                      <a:avLst/>
                    </a:prstGeom>
                    <a:noFill/>
                    <a:ln>
                      <a:noFill/>
                    </a:ln>
                  </pic:spPr>
                </pic:pic>
              </a:graphicData>
            </a:graphic>
          </wp:inline>
        </w:drawing>
      </w:r>
      <w:r>
        <w:rPr>
          <w:noProof/>
        </w:rPr>
        <w:lastRenderedPageBreak/>
        <w:drawing>
          <wp:inline distT="0" distB="0" distL="0" distR="0" wp14:anchorId="6F3417E8" wp14:editId="1DBA3E16">
            <wp:extent cx="6184900" cy="5080000"/>
            <wp:effectExtent l="0" t="0" r="6350" b="6350"/>
            <wp:docPr id="17017115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84900" cy="5080000"/>
                    </a:xfrm>
                    <a:prstGeom prst="rect">
                      <a:avLst/>
                    </a:prstGeom>
                    <a:noFill/>
                    <a:ln>
                      <a:noFill/>
                    </a:ln>
                  </pic:spPr>
                </pic:pic>
              </a:graphicData>
            </a:graphic>
          </wp:inline>
        </w:drawing>
      </w:r>
      <w:r>
        <w:rPr>
          <w:noProof/>
        </w:rPr>
        <w:lastRenderedPageBreak/>
        <w:drawing>
          <wp:inline distT="0" distB="0" distL="0" distR="0" wp14:anchorId="3C8603E9" wp14:editId="43A31AA9">
            <wp:extent cx="6309360" cy="3846830"/>
            <wp:effectExtent l="0" t="0" r="0" b="1270"/>
            <wp:docPr id="18717527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09360" cy="3846830"/>
                    </a:xfrm>
                    <a:prstGeom prst="rect">
                      <a:avLst/>
                    </a:prstGeom>
                    <a:noFill/>
                    <a:ln>
                      <a:noFill/>
                    </a:ln>
                  </pic:spPr>
                </pic:pic>
              </a:graphicData>
            </a:graphic>
          </wp:inline>
        </w:drawing>
      </w:r>
      <w:r>
        <w:rPr>
          <w:noProof/>
        </w:rPr>
        <w:drawing>
          <wp:inline distT="0" distB="0" distL="0" distR="0" wp14:anchorId="7C50D962" wp14:editId="2AFEB538">
            <wp:extent cx="4826000" cy="2171700"/>
            <wp:effectExtent l="0" t="0" r="0" b="0"/>
            <wp:docPr id="837737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26000" cy="2171700"/>
                    </a:xfrm>
                    <a:prstGeom prst="rect">
                      <a:avLst/>
                    </a:prstGeom>
                    <a:noFill/>
                    <a:ln>
                      <a:noFill/>
                    </a:ln>
                  </pic:spPr>
                </pic:pic>
              </a:graphicData>
            </a:graphic>
          </wp:inline>
        </w:drawing>
      </w:r>
      <w:r>
        <w:rPr>
          <w:noProof/>
        </w:rPr>
        <w:lastRenderedPageBreak/>
        <w:drawing>
          <wp:inline distT="0" distB="0" distL="0" distR="0" wp14:anchorId="44B07957" wp14:editId="1F389B41">
            <wp:extent cx="6309360" cy="3549015"/>
            <wp:effectExtent l="0" t="0" r="0" b="0"/>
            <wp:docPr id="21288034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9360" cy="3549015"/>
                    </a:xfrm>
                    <a:prstGeom prst="rect">
                      <a:avLst/>
                    </a:prstGeom>
                    <a:noFill/>
                    <a:ln>
                      <a:noFill/>
                    </a:ln>
                  </pic:spPr>
                </pic:pic>
              </a:graphicData>
            </a:graphic>
          </wp:inline>
        </w:drawing>
      </w:r>
      <w:r>
        <w:rPr>
          <w:noProof/>
        </w:rPr>
        <w:drawing>
          <wp:inline distT="0" distB="0" distL="0" distR="0" wp14:anchorId="412BD872" wp14:editId="139066F7">
            <wp:extent cx="6309360" cy="2875280"/>
            <wp:effectExtent l="0" t="0" r="0" b="1270"/>
            <wp:docPr id="397040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9360" cy="2875280"/>
                    </a:xfrm>
                    <a:prstGeom prst="rect">
                      <a:avLst/>
                    </a:prstGeom>
                    <a:noFill/>
                    <a:ln>
                      <a:noFill/>
                    </a:ln>
                  </pic:spPr>
                </pic:pic>
              </a:graphicData>
            </a:graphic>
          </wp:inline>
        </w:drawing>
      </w:r>
      <w:r>
        <w:rPr>
          <w:noProof/>
        </w:rPr>
        <w:lastRenderedPageBreak/>
        <w:drawing>
          <wp:inline distT="0" distB="0" distL="0" distR="0" wp14:anchorId="47E5D7A3" wp14:editId="578E675F">
            <wp:extent cx="6309360" cy="4066540"/>
            <wp:effectExtent l="0" t="0" r="0" b="0"/>
            <wp:docPr id="1468361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61700" name=""/>
                    <pic:cNvPicPr/>
                  </pic:nvPicPr>
                  <pic:blipFill>
                    <a:blip r:embed="rId74"/>
                    <a:stretch>
                      <a:fillRect/>
                    </a:stretch>
                  </pic:blipFill>
                  <pic:spPr>
                    <a:xfrm>
                      <a:off x="0" y="0"/>
                      <a:ext cx="6309360" cy="4066540"/>
                    </a:xfrm>
                    <a:prstGeom prst="rect">
                      <a:avLst/>
                    </a:prstGeom>
                  </pic:spPr>
                </pic:pic>
              </a:graphicData>
            </a:graphic>
          </wp:inline>
        </w:drawing>
      </w:r>
      <w:r>
        <w:rPr>
          <w:noProof/>
        </w:rPr>
        <w:drawing>
          <wp:inline distT="0" distB="0" distL="0" distR="0" wp14:anchorId="4A1B5F16" wp14:editId="6EC4E384">
            <wp:extent cx="2590800" cy="1587500"/>
            <wp:effectExtent l="0" t="0" r="0" b="0"/>
            <wp:docPr id="14258460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90800" cy="1587500"/>
                    </a:xfrm>
                    <a:prstGeom prst="rect">
                      <a:avLst/>
                    </a:prstGeom>
                    <a:noFill/>
                    <a:ln>
                      <a:noFill/>
                    </a:ln>
                  </pic:spPr>
                </pic:pic>
              </a:graphicData>
            </a:graphic>
          </wp:inline>
        </w:drawing>
      </w:r>
      <w:r>
        <w:rPr>
          <w:noProof/>
        </w:rPr>
        <w:lastRenderedPageBreak/>
        <w:drawing>
          <wp:inline distT="0" distB="0" distL="0" distR="0" wp14:anchorId="0D209B94" wp14:editId="36FD3E1B">
            <wp:extent cx="6309360" cy="6884035"/>
            <wp:effectExtent l="0" t="0" r="0" b="0"/>
            <wp:docPr id="10459724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72425"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6309360" cy="6884035"/>
                    </a:xfrm>
                    <a:prstGeom prst="rect">
                      <a:avLst/>
                    </a:prstGeom>
                  </pic:spPr>
                </pic:pic>
              </a:graphicData>
            </a:graphic>
          </wp:inline>
        </w:drawing>
      </w:r>
      <w:r>
        <w:rPr>
          <w:noProof/>
        </w:rPr>
        <w:lastRenderedPageBreak/>
        <w:drawing>
          <wp:inline distT="0" distB="0" distL="0" distR="0" wp14:anchorId="171BA862" wp14:editId="13ED6FDF">
            <wp:extent cx="6309360" cy="3549015"/>
            <wp:effectExtent l="0" t="0" r="0" b="0"/>
            <wp:docPr id="526924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09360" cy="3549015"/>
                    </a:xfrm>
                    <a:prstGeom prst="rect">
                      <a:avLst/>
                    </a:prstGeom>
                    <a:noFill/>
                    <a:ln>
                      <a:noFill/>
                    </a:ln>
                  </pic:spPr>
                </pic:pic>
              </a:graphicData>
            </a:graphic>
          </wp:inline>
        </w:drawing>
      </w:r>
    </w:p>
    <w:p w14:paraId="1D4B4C89" w14:textId="77777777" w:rsidR="001B6CAD" w:rsidRDefault="001B6CAD" w:rsidP="00DF027C">
      <w:pPr>
        <w:rPr>
          <w:noProof/>
        </w:rPr>
      </w:pPr>
    </w:p>
    <w:p w14:paraId="323925A2" w14:textId="77777777" w:rsidR="001B6CAD" w:rsidRDefault="001B6CAD" w:rsidP="00DF027C">
      <w:pPr>
        <w:rPr>
          <w:noProof/>
        </w:rPr>
      </w:pPr>
    </w:p>
    <w:p w14:paraId="174C396F" w14:textId="77777777" w:rsidR="001B6CAD" w:rsidRDefault="001B6CAD" w:rsidP="00DF027C">
      <w:pPr>
        <w:rPr>
          <w:noProof/>
        </w:rPr>
      </w:pPr>
    </w:p>
    <w:p w14:paraId="7245D472" w14:textId="77777777" w:rsidR="001B6CAD" w:rsidRDefault="001B6CAD" w:rsidP="00DF027C">
      <w:pPr>
        <w:rPr>
          <w:noProof/>
        </w:rPr>
      </w:pPr>
    </w:p>
    <w:p w14:paraId="5F59762B" w14:textId="77777777" w:rsidR="001B6CAD" w:rsidRDefault="001B6CAD" w:rsidP="00DF027C">
      <w:pPr>
        <w:rPr>
          <w:noProof/>
        </w:rPr>
      </w:pPr>
    </w:p>
    <w:p w14:paraId="7B9AAB06" w14:textId="77777777" w:rsidR="001B6CAD" w:rsidRDefault="001B6CAD" w:rsidP="00DF027C">
      <w:pPr>
        <w:rPr>
          <w:noProof/>
        </w:rPr>
      </w:pPr>
    </w:p>
    <w:p w14:paraId="4E0D142D" w14:textId="5465CEBF" w:rsidR="001B6CAD" w:rsidRDefault="00FB4228" w:rsidP="00DF027C">
      <w:pPr>
        <w:rPr>
          <w:noProof/>
        </w:rPr>
      </w:pPr>
      <w:r>
        <w:rPr>
          <w:noProof/>
        </w:rPr>
        <w:lastRenderedPageBreak/>
        <w:drawing>
          <wp:inline distT="0" distB="0" distL="0" distR="0" wp14:anchorId="60B96806" wp14:editId="6991F37D">
            <wp:extent cx="6309360" cy="4465955"/>
            <wp:effectExtent l="0" t="0" r="0" b="0"/>
            <wp:docPr id="756906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09360" cy="4465955"/>
                    </a:xfrm>
                    <a:prstGeom prst="rect">
                      <a:avLst/>
                    </a:prstGeom>
                    <a:noFill/>
                    <a:ln>
                      <a:noFill/>
                    </a:ln>
                  </pic:spPr>
                </pic:pic>
              </a:graphicData>
            </a:graphic>
          </wp:inline>
        </w:drawing>
      </w:r>
    </w:p>
    <w:p w14:paraId="3809D53F" w14:textId="77777777" w:rsidR="001B6CAD" w:rsidRDefault="001B6CAD" w:rsidP="00DF027C">
      <w:pPr>
        <w:rPr>
          <w:noProof/>
        </w:rPr>
      </w:pPr>
    </w:p>
    <w:p w14:paraId="6B5CB117" w14:textId="77777777" w:rsidR="001B6CAD" w:rsidRDefault="001B6CAD" w:rsidP="00DF027C">
      <w:pPr>
        <w:rPr>
          <w:noProof/>
        </w:rPr>
      </w:pPr>
    </w:p>
    <w:p w14:paraId="264E52CF" w14:textId="77777777" w:rsidR="001B6CAD" w:rsidRDefault="001B6CAD" w:rsidP="00DF027C">
      <w:pPr>
        <w:rPr>
          <w:noProof/>
        </w:rPr>
      </w:pPr>
    </w:p>
    <w:p w14:paraId="0C218FDC" w14:textId="77777777" w:rsidR="001B6CAD" w:rsidRDefault="001B6CAD" w:rsidP="00DF027C">
      <w:pPr>
        <w:rPr>
          <w:noProof/>
        </w:rPr>
      </w:pPr>
    </w:p>
    <w:p w14:paraId="3ECDEE91" w14:textId="77777777" w:rsidR="001B6CAD" w:rsidRDefault="001B6CAD" w:rsidP="00DF027C">
      <w:pPr>
        <w:rPr>
          <w:noProof/>
        </w:rPr>
      </w:pPr>
    </w:p>
    <w:p w14:paraId="00175DC5" w14:textId="77777777" w:rsidR="001B6CAD" w:rsidRDefault="001B6CAD" w:rsidP="00DF027C">
      <w:pPr>
        <w:rPr>
          <w:noProof/>
        </w:rPr>
      </w:pPr>
    </w:p>
    <w:p w14:paraId="74E19A63" w14:textId="77777777" w:rsidR="001B6CAD" w:rsidRDefault="001B6CAD" w:rsidP="00DF027C">
      <w:pPr>
        <w:rPr>
          <w:noProof/>
        </w:rPr>
      </w:pPr>
    </w:p>
    <w:p w14:paraId="4FD36ADA" w14:textId="77777777" w:rsidR="001B6CAD" w:rsidRDefault="001B6CAD" w:rsidP="00DF027C">
      <w:pPr>
        <w:rPr>
          <w:noProof/>
        </w:rPr>
      </w:pPr>
    </w:p>
    <w:p w14:paraId="13176725" w14:textId="77777777" w:rsidR="001B6CAD" w:rsidRDefault="001B6CAD" w:rsidP="00DF027C">
      <w:pPr>
        <w:rPr>
          <w:noProof/>
        </w:rPr>
      </w:pPr>
    </w:p>
    <w:p w14:paraId="45079BAE" w14:textId="77777777" w:rsidR="001B6CAD" w:rsidRDefault="001B6CAD" w:rsidP="00DF027C">
      <w:pPr>
        <w:rPr>
          <w:noProof/>
        </w:rPr>
      </w:pPr>
    </w:p>
    <w:p w14:paraId="3341A1FC" w14:textId="77777777" w:rsidR="001B6CAD" w:rsidRDefault="001B6CAD" w:rsidP="00DF027C">
      <w:pPr>
        <w:rPr>
          <w:noProof/>
        </w:rPr>
      </w:pPr>
    </w:p>
    <w:p w14:paraId="4EE0F447" w14:textId="77777777" w:rsidR="001B6CAD" w:rsidRDefault="001B6CAD" w:rsidP="00DF027C">
      <w:pPr>
        <w:rPr>
          <w:noProof/>
        </w:rPr>
      </w:pPr>
    </w:p>
    <w:p w14:paraId="7EAB8DC3" w14:textId="77777777" w:rsidR="001B6CAD" w:rsidRDefault="001B6CAD" w:rsidP="00DF027C">
      <w:pPr>
        <w:rPr>
          <w:noProof/>
        </w:rPr>
      </w:pPr>
    </w:p>
    <w:p w14:paraId="0A054002" w14:textId="77777777" w:rsidR="001B6CAD" w:rsidRDefault="001B6CAD" w:rsidP="00DF027C">
      <w:pPr>
        <w:rPr>
          <w:noProof/>
        </w:rPr>
      </w:pPr>
    </w:p>
    <w:p w14:paraId="17A82D8E" w14:textId="77777777" w:rsidR="001B6CAD" w:rsidRDefault="001B6CAD" w:rsidP="00DF027C">
      <w:pPr>
        <w:rPr>
          <w:noProof/>
        </w:rPr>
      </w:pPr>
    </w:p>
    <w:p w14:paraId="53CD9A60" w14:textId="77777777" w:rsidR="001B6CAD" w:rsidRDefault="001B6CAD" w:rsidP="00DF027C">
      <w:pPr>
        <w:rPr>
          <w:noProof/>
        </w:rPr>
      </w:pPr>
    </w:p>
    <w:p w14:paraId="6CF69E52" w14:textId="77777777" w:rsidR="001B6CAD" w:rsidRPr="001B6CAD" w:rsidRDefault="001B6CAD" w:rsidP="001B6CAD">
      <w:pPr>
        <w:rPr>
          <w:bCs/>
          <w:noProof/>
          <w:lang w:val="en-IN"/>
        </w:rPr>
      </w:pPr>
      <w:r w:rsidRPr="001B6CAD">
        <w:rPr>
          <w:bCs/>
          <w:noProof/>
          <w:lang w:val="en-IN"/>
        </w:rPr>
        <w:t>17. State Management</w:t>
      </w:r>
    </w:p>
    <w:p w14:paraId="4C24A414" w14:textId="77777777" w:rsidR="001B6CAD" w:rsidRPr="001B6CAD" w:rsidRDefault="001B6CAD" w:rsidP="001B6CAD">
      <w:pPr>
        <w:rPr>
          <w:bCs/>
          <w:noProof/>
          <w:lang w:val="en-IN"/>
        </w:rPr>
      </w:pPr>
      <w:r w:rsidRPr="001B6CAD">
        <w:rPr>
          <w:bCs/>
          <w:noProof/>
          <w:lang w:val="en-IN"/>
        </w:rPr>
        <w:t>Redux vs. Context API Comparison</w:t>
      </w:r>
    </w:p>
    <w:p w14:paraId="34B76982" w14:textId="77777777" w:rsidR="001B6CAD" w:rsidRPr="001B6CAD" w:rsidRDefault="001B6CAD" w:rsidP="001B6CAD">
      <w:pPr>
        <w:rPr>
          <w:noProof/>
          <w:lang w:val="en-IN"/>
        </w:rPr>
      </w:pPr>
      <w:r w:rsidRPr="001B6CAD">
        <w:rPr>
          <w:noProof/>
          <w:lang w:val="en-IN"/>
        </w:rPr>
        <w:t>Both Redux and the Context API are tools for managing state in React applications, but they serve different purposes and are suited for different scenarios.</w:t>
      </w:r>
    </w:p>
    <w:p w14:paraId="7B577CAF" w14:textId="77777777" w:rsidR="001B6CAD" w:rsidRPr="001B6CAD" w:rsidRDefault="001B6CAD" w:rsidP="001B6CAD">
      <w:pPr>
        <w:rPr>
          <w:noProof/>
          <w:lang w:val="en-IN"/>
        </w:rPr>
      </w:pPr>
      <w:r w:rsidRPr="001B6CAD">
        <w:rPr>
          <w:bCs/>
          <w:noProof/>
          <w:lang w:val="en-IN"/>
        </w:rPr>
        <w:t>Redux</w:t>
      </w:r>
      <w:r w:rsidRPr="001B6CAD">
        <w:rPr>
          <w:noProof/>
          <w:lang w:val="en-IN"/>
        </w:rPr>
        <w:t>:</w:t>
      </w:r>
    </w:p>
    <w:p w14:paraId="66574B52" w14:textId="77777777" w:rsidR="001B6CAD" w:rsidRPr="001B6CAD" w:rsidRDefault="001B6CAD" w:rsidP="001B6CAD">
      <w:pPr>
        <w:numPr>
          <w:ilvl w:val="0"/>
          <w:numId w:val="98"/>
        </w:numPr>
        <w:rPr>
          <w:noProof/>
          <w:lang w:val="en-IN"/>
        </w:rPr>
      </w:pPr>
      <w:r w:rsidRPr="001B6CAD">
        <w:rPr>
          <w:bCs/>
          <w:noProof/>
          <w:lang w:val="en-IN"/>
        </w:rPr>
        <w:t>Centralized State Management</w:t>
      </w:r>
      <w:r w:rsidRPr="001B6CAD">
        <w:rPr>
          <w:noProof/>
          <w:lang w:val="en-IN"/>
        </w:rPr>
        <w:t>: Redux provides a single source of truth for the application's state, making it easier to manage and debug complex state interactions.</w:t>
      </w:r>
    </w:p>
    <w:p w14:paraId="3DF16B78" w14:textId="77777777" w:rsidR="001B6CAD" w:rsidRPr="001B6CAD" w:rsidRDefault="001B6CAD" w:rsidP="001B6CAD">
      <w:pPr>
        <w:numPr>
          <w:ilvl w:val="0"/>
          <w:numId w:val="98"/>
        </w:numPr>
        <w:rPr>
          <w:noProof/>
          <w:lang w:val="en-IN"/>
        </w:rPr>
      </w:pPr>
      <w:r w:rsidRPr="001B6CAD">
        <w:rPr>
          <w:bCs/>
          <w:noProof/>
          <w:lang w:val="en-IN"/>
        </w:rPr>
        <w:t>Middleware Support</w:t>
      </w:r>
      <w:r w:rsidRPr="001B6CAD">
        <w:rPr>
          <w:noProof/>
          <w:lang w:val="en-IN"/>
        </w:rPr>
        <w:t>: Redux supports middleware like Redux Thunk and Redux Saga, which facilitate handling asynchronous actions and side effects.</w:t>
      </w:r>
    </w:p>
    <w:p w14:paraId="71B4BCE6" w14:textId="77777777" w:rsidR="001B6CAD" w:rsidRPr="001B6CAD" w:rsidRDefault="001B6CAD" w:rsidP="001B6CAD">
      <w:pPr>
        <w:numPr>
          <w:ilvl w:val="0"/>
          <w:numId w:val="98"/>
        </w:numPr>
        <w:rPr>
          <w:noProof/>
          <w:lang w:val="en-IN"/>
        </w:rPr>
      </w:pPr>
      <w:r w:rsidRPr="001B6CAD">
        <w:rPr>
          <w:bCs/>
          <w:noProof/>
          <w:lang w:val="en-IN"/>
        </w:rPr>
        <w:t>DevTools Integration</w:t>
      </w:r>
      <w:r w:rsidRPr="001B6CAD">
        <w:rPr>
          <w:noProof/>
          <w:lang w:val="en-IN"/>
        </w:rPr>
        <w:t>: Redux DevTools offer powerful features for tracking state changes and debugging.</w:t>
      </w:r>
    </w:p>
    <w:p w14:paraId="3DBFA962" w14:textId="77777777" w:rsidR="001B6CAD" w:rsidRPr="001B6CAD" w:rsidRDefault="001B6CAD" w:rsidP="001B6CAD">
      <w:pPr>
        <w:numPr>
          <w:ilvl w:val="0"/>
          <w:numId w:val="98"/>
        </w:numPr>
        <w:rPr>
          <w:noProof/>
          <w:lang w:val="en-IN"/>
        </w:rPr>
      </w:pPr>
      <w:r w:rsidRPr="001B6CAD">
        <w:rPr>
          <w:bCs/>
          <w:noProof/>
          <w:lang w:val="en-IN"/>
        </w:rPr>
        <w:t>Use Case</w:t>
      </w:r>
      <w:r w:rsidRPr="001B6CAD">
        <w:rPr>
          <w:noProof/>
          <w:lang w:val="en-IN"/>
        </w:rPr>
        <w:t>: Ideal for large-scale applications with complex state logic and where state needs to be shared across many components.</w:t>
      </w:r>
    </w:p>
    <w:p w14:paraId="7CD1E8BE" w14:textId="77777777" w:rsidR="001B6CAD" w:rsidRPr="001B6CAD" w:rsidRDefault="001B6CAD" w:rsidP="001B6CAD">
      <w:pPr>
        <w:rPr>
          <w:noProof/>
          <w:lang w:val="en-IN"/>
        </w:rPr>
      </w:pPr>
      <w:r w:rsidRPr="001B6CAD">
        <w:rPr>
          <w:bCs/>
          <w:noProof/>
          <w:lang w:val="en-IN"/>
        </w:rPr>
        <w:t>Context API</w:t>
      </w:r>
      <w:r w:rsidRPr="001B6CAD">
        <w:rPr>
          <w:noProof/>
          <w:lang w:val="en-IN"/>
        </w:rPr>
        <w:t>:</w:t>
      </w:r>
    </w:p>
    <w:p w14:paraId="1BDAC08E" w14:textId="77777777" w:rsidR="001B6CAD" w:rsidRPr="001B6CAD" w:rsidRDefault="001B6CAD" w:rsidP="001B6CAD">
      <w:pPr>
        <w:numPr>
          <w:ilvl w:val="0"/>
          <w:numId w:val="99"/>
        </w:numPr>
        <w:rPr>
          <w:noProof/>
          <w:lang w:val="en-IN"/>
        </w:rPr>
      </w:pPr>
      <w:r w:rsidRPr="001B6CAD">
        <w:rPr>
          <w:bCs/>
          <w:noProof/>
          <w:lang w:val="en-IN"/>
        </w:rPr>
        <w:t>Simplified State Sharing</w:t>
      </w:r>
      <w:r w:rsidRPr="001B6CAD">
        <w:rPr>
          <w:noProof/>
          <w:lang w:val="en-IN"/>
        </w:rPr>
        <w:t>: The Context API allows for passing data through the component tree without having to pass props down manually at every level.Stack Overflow+2DEV Community+2DhiWise+2</w:t>
      </w:r>
    </w:p>
    <w:p w14:paraId="3219C10F" w14:textId="77777777" w:rsidR="001B6CAD" w:rsidRPr="001B6CAD" w:rsidRDefault="001B6CAD" w:rsidP="001B6CAD">
      <w:pPr>
        <w:numPr>
          <w:ilvl w:val="0"/>
          <w:numId w:val="99"/>
        </w:numPr>
        <w:rPr>
          <w:noProof/>
          <w:lang w:val="en-IN"/>
        </w:rPr>
      </w:pPr>
      <w:r w:rsidRPr="001B6CAD">
        <w:rPr>
          <w:bCs/>
          <w:noProof/>
          <w:lang w:val="en-IN"/>
        </w:rPr>
        <w:t>Less Boilerplate</w:t>
      </w:r>
      <w:r w:rsidRPr="001B6CAD">
        <w:rPr>
          <w:noProof/>
          <w:lang w:val="en-IN"/>
        </w:rPr>
        <w:t>: Compared to Redux, the Context API requires less setup and code, making it quicker to implement for simpler state needs.DhiWise</w:t>
      </w:r>
    </w:p>
    <w:p w14:paraId="21101C24" w14:textId="77777777" w:rsidR="001B6CAD" w:rsidRPr="001B6CAD" w:rsidRDefault="001B6CAD" w:rsidP="001B6CAD">
      <w:pPr>
        <w:numPr>
          <w:ilvl w:val="0"/>
          <w:numId w:val="99"/>
        </w:numPr>
        <w:rPr>
          <w:noProof/>
          <w:lang w:val="en-IN"/>
        </w:rPr>
      </w:pPr>
      <w:r w:rsidRPr="001B6CAD">
        <w:rPr>
          <w:bCs/>
          <w:noProof/>
          <w:lang w:val="en-IN"/>
        </w:rPr>
        <w:t>Use Case</w:t>
      </w:r>
      <w:r w:rsidRPr="001B6CAD">
        <w:rPr>
          <w:noProof/>
          <w:lang w:val="en-IN"/>
        </w:rPr>
        <w:t>: Best suited for small to medium-sized applications or for sharing state that doesn't change frequently, such as theme or locale settings.</w:t>
      </w:r>
    </w:p>
    <w:p w14:paraId="021453B2" w14:textId="77777777" w:rsidR="001B6CAD" w:rsidRPr="001B6CAD" w:rsidRDefault="001B6CAD" w:rsidP="001B6CAD">
      <w:pPr>
        <w:rPr>
          <w:noProof/>
          <w:lang w:val="en-IN"/>
        </w:rPr>
      </w:pPr>
      <w:r w:rsidRPr="001B6CAD">
        <w:rPr>
          <w:noProof/>
          <w:lang w:val="en-IN"/>
        </w:rPr>
        <w:t>In summary, use the Context API for simpler state management needs and Redux for more complex, large-scale applications. GeeksforGeeks</w:t>
      </w:r>
    </w:p>
    <w:p w14:paraId="60DB7322" w14:textId="77777777" w:rsidR="001B6CAD" w:rsidRPr="001B6CAD" w:rsidRDefault="00000000" w:rsidP="001B6CAD">
      <w:pPr>
        <w:rPr>
          <w:noProof/>
          <w:lang w:val="en-IN"/>
        </w:rPr>
      </w:pPr>
      <w:r>
        <w:rPr>
          <w:noProof/>
          <w:lang w:val="en-IN"/>
        </w:rPr>
        <w:pict w14:anchorId="20625B9F">
          <v:rect id="_x0000_i1027" style="width:0;height:1.5pt" o:hralign="center" o:hrstd="t" o:hr="t" fillcolor="#a0a0a0" stroked="f"/>
        </w:pict>
      </w:r>
    </w:p>
    <w:p w14:paraId="5DDCC448" w14:textId="77777777" w:rsidR="001B6CAD" w:rsidRPr="001B6CAD" w:rsidRDefault="001B6CAD" w:rsidP="001B6CAD">
      <w:pPr>
        <w:rPr>
          <w:bCs/>
          <w:noProof/>
          <w:lang w:val="en-IN"/>
        </w:rPr>
      </w:pPr>
      <w:r w:rsidRPr="001B6CAD">
        <w:rPr>
          <w:bCs/>
          <w:noProof/>
          <w:lang w:val="en-IN"/>
        </w:rPr>
        <w:t>Handling Asynchronous Data Fetching</w:t>
      </w:r>
    </w:p>
    <w:p w14:paraId="7962E255" w14:textId="77777777" w:rsidR="001B6CAD" w:rsidRPr="001B6CAD" w:rsidRDefault="001B6CAD" w:rsidP="001B6CAD">
      <w:pPr>
        <w:rPr>
          <w:noProof/>
          <w:lang w:val="en-IN"/>
        </w:rPr>
      </w:pPr>
      <w:r w:rsidRPr="001B6CAD">
        <w:rPr>
          <w:noProof/>
          <w:lang w:val="en-IN"/>
        </w:rPr>
        <w:t>Managing asynchronous data fetching is a common requirement in React applications. Here are some strategies:</w:t>
      </w:r>
    </w:p>
    <w:p w14:paraId="6191D176" w14:textId="77777777" w:rsidR="001B6CAD" w:rsidRPr="001B6CAD" w:rsidRDefault="001B6CAD" w:rsidP="001B6CAD">
      <w:pPr>
        <w:rPr>
          <w:noProof/>
          <w:lang w:val="en-IN"/>
        </w:rPr>
      </w:pPr>
      <w:r w:rsidRPr="001B6CAD">
        <w:rPr>
          <w:bCs/>
          <w:noProof/>
          <w:lang w:val="en-IN"/>
        </w:rPr>
        <w:t>1. Using `` with Fetch or Axios</w:t>
      </w:r>
      <w:r w:rsidRPr="001B6CAD">
        <w:rPr>
          <w:noProof/>
          <w:lang w:val="en-IN"/>
        </w:rPr>
        <w:t>:</w:t>
      </w:r>
    </w:p>
    <w:p w14:paraId="321D7C00" w14:textId="77777777" w:rsidR="001B6CAD" w:rsidRPr="001B6CAD" w:rsidRDefault="001B6CAD" w:rsidP="001B6CAD">
      <w:pPr>
        <w:numPr>
          <w:ilvl w:val="0"/>
          <w:numId w:val="100"/>
        </w:numPr>
        <w:rPr>
          <w:noProof/>
          <w:lang w:val="en-IN"/>
        </w:rPr>
      </w:pPr>
      <w:r w:rsidRPr="001B6CAD">
        <w:rPr>
          <w:noProof/>
          <w:lang w:val="en-IN"/>
        </w:rPr>
        <w:t>The useEffect hook can be used to perform side effects, such as data fetching, after a component mounts.</w:t>
      </w:r>
    </w:p>
    <w:p w14:paraId="302AE790" w14:textId="77777777" w:rsidR="001B6CAD" w:rsidRPr="001B6CAD" w:rsidRDefault="001B6CAD" w:rsidP="001B6CAD">
      <w:pPr>
        <w:numPr>
          <w:ilvl w:val="0"/>
          <w:numId w:val="100"/>
        </w:numPr>
        <w:rPr>
          <w:noProof/>
          <w:lang w:val="en-IN"/>
        </w:rPr>
      </w:pPr>
      <w:r w:rsidRPr="001B6CAD">
        <w:rPr>
          <w:noProof/>
          <w:lang w:val="en-IN"/>
        </w:rPr>
        <w:t>Fetch API or Axios can be used within useEffect to retrieve data from an API.</w:t>
      </w:r>
    </w:p>
    <w:p w14:paraId="790257CD" w14:textId="77777777" w:rsidR="001B6CAD" w:rsidRPr="001B6CAD" w:rsidRDefault="001B6CAD" w:rsidP="001B6CAD">
      <w:pPr>
        <w:rPr>
          <w:noProof/>
          <w:lang w:val="en-IN"/>
        </w:rPr>
      </w:pPr>
      <w:r w:rsidRPr="001B6CAD">
        <w:rPr>
          <w:bCs/>
          <w:noProof/>
          <w:lang w:val="en-IN"/>
        </w:rPr>
        <w:lastRenderedPageBreak/>
        <w:t>2. React Query or SWR</w:t>
      </w:r>
      <w:r w:rsidRPr="001B6CAD">
        <w:rPr>
          <w:noProof/>
          <w:lang w:val="en-IN"/>
        </w:rPr>
        <w:t>:</w:t>
      </w:r>
    </w:p>
    <w:p w14:paraId="69EF412A" w14:textId="77777777" w:rsidR="001B6CAD" w:rsidRPr="001B6CAD" w:rsidRDefault="001B6CAD" w:rsidP="001B6CAD">
      <w:pPr>
        <w:numPr>
          <w:ilvl w:val="0"/>
          <w:numId w:val="101"/>
        </w:numPr>
        <w:rPr>
          <w:noProof/>
          <w:lang w:val="en-IN"/>
        </w:rPr>
      </w:pPr>
      <w:r w:rsidRPr="001B6CAD">
        <w:rPr>
          <w:noProof/>
          <w:lang w:val="en-IN"/>
        </w:rPr>
        <w:t>These libraries provide powerful tools for data fetching, caching, and updating the UI in response to data changes.</w:t>
      </w:r>
    </w:p>
    <w:p w14:paraId="1AA3E577" w14:textId="77777777" w:rsidR="001B6CAD" w:rsidRPr="001B6CAD" w:rsidRDefault="001B6CAD" w:rsidP="001B6CAD">
      <w:pPr>
        <w:numPr>
          <w:ilvl w:val="0"/>
          <w:numId w:val="101"/>
        </w:numPr>
        <w:rPr>
          <w:noProof/>
          <w:lang w:val="en-IN"/>
        </w:rPr>
      </w:pPr>
      <w:r w:rsidRPr="001B6CAD">
        <w:rPr>
          <w:noProof/>
          <w:lang w:val="en-IN"/>
        </w:rPr>
        <w:t>They handle many aspects of data fetching out of the box, including caching, background updates, and request deduplication.</w:t>
      </w:r>
    </w:p>
    <w:p w14:paraId="1CA6CDB7" w14:textId="77777777" w:rsidR="001B6CAD" w:rsidRPr="001B6CAD" w:rsidRDefault="001B6CAD" w:rsidP="001B6CAD">
      <w:pPr>
        <w:rPr>
          <w:noProof/>
          <w:lang w:val="en-IN"/>
        </w:rPr>
      </w:pPr>
      <w:r w:rsidRPr="001B6CAD">
        <w:rPr>
          <w:bCs/>
          <w:noProof/>
          <w:lang w:val="en-IN"/>
        </w:rPr>
        <w:t>3. Redux Thunk or Redux Saga</w:t>
      </w:r>
      <w:r w:rsidRPr="001B6CAD">
        <w:rPr>
          <w:noProof/>
          <w:lang w:val="en-IN"/>
        </w:rPr>
        <w:t>:</w:t>
      </w:r>
    </w:p>
    <w:p w14:paraId="462EA3E5" w14:textId="77777777" w:rsidR="001B6CAD" w:rsidRPr="001B6CAD" w:rsidRDefault="001B6CAD" w:rsidP="001B6CAD">
      <w:pPr>
        <w:numPr>
          <w:ilvl w:val="0"/>
          <w:numId w:val="102"/>
        </w:numPr>
        <w:rPr>
          <w:noProof/>
          <w:lang w:val="en-IN"/>
        </w:rPr>
      </w:pPr>
      <w:r w:rsidRPr="001B6CAD">
        <w:rPr>
          <w:noProof/>
          <w:lang w:val="en-IN"/>
        </w:rPr>
        <w:t>When using Redux, middleware like Redux Thunk or Redux Saga can manage asynchronous actions, such as API calls, and dispatch actions based on the results.</w:t>
      </w:r>
    </w:p>
    <w:p w14:paraId="06526DCC" w14:textId="77777777" w:rsidR="001B6CAD" w:rsidRPr="001B6CAD" w:rsidRDefault="001B6CAD" w:rsidP="001B6CAD">
      <w:pPr>
        <w:rPr>
          <w:noProof/>
          <w:lang w:val="en-IN"/>
        </w:rPr>
      </w:pPr>
      <w:r w:rsidRPr="001B6CAD">
        <w:rPr>
          <w:bCs/>
          <w:noProof/>
          <w:lang w:val="en-IN"/>
        </w:rPr>
        <w:t>4. Experimental `` API</w:t>
      </w:r>
      <w:r w:rsidRPr="001B6CAD">
        <w:rPr>
          <w:noProof/>
          <w:lang w:val="en-IN"/>
        </w:rPr>
        <w:t>:</w:t>
      </w:r>
    </w:p>
    <w:p w14:paraId="234AEA47" w14:textId="77777777" w:rsidR="001B6CAD" w:rsidRPr="001B6CAD" w:rsidRDefault="001B6CAD" w:rsidP="001B6CAD">
      <w:pPr>
        <w:numPr>
          <w:ilvl w:val="0"/>
          <w:numId w:val="103"/>
        </w:numPr>
        <w:rPr>
          <w:noProof/>
          <w:lang w:val="en-IN"/>
        </w:rPr>
      </w:pPr>
      <w:r w:rsidRPr="001B6CAD">
        <w:rPr>
          <w:noProof/>
          <w:lang w:val="en-IN"/>
        </w:rPr>
        <w:t>React's experimental use API allows for suspending component rendering until a Promise resolves, simplifying asynchronous data handling. Medium</w:t>
      </w:r>
    </w:p>
    <w:p w14:paraId="0C0A5DFE" w14:textId="77777777" w:rsidR="001B6CAD" w:rsidRPr="001B6CAD" w:rsidRDefault="00000000" w:rsidP="001B6CAD">
      <w:pPr>
        <w:rPr>
          <w:noProof/>
          <w:lang w:val="en-IN"/>
        </w:rPr>
      </w:pPr>
      <w:r>
        <w:rPr>
          <w:noProof/>
          <w:lang w:val="en-IN"/>
        </w:rPr>
        <w:pict w14:anchorId="7861A31F">
          <v:rect id="_x0000_i1028" style="width:0;height:1.5pt" o:hralign="center" o:hrstd="t" o:hr="t" fillcolor="#a0a0a0" stroked="f"/>
        </w:pict>
      </w:r>
    </w:p>
    <w:p w14:paraId="04C49598" w14:textId="77777777" w:rsidR="001B6CAD" w:rsidRPr="001B6CAD" w:rsidRDefault="001B6CAD" w:rsidP="001B6CAD">
      <w:pPr>
        <w:rPr>
          <w:bCs/>
          <w:noProof/>
          <w:lang w:val="en-IN"/>
        </w:rPr>
      </w:pPr>
      <w:r w:rsidRPr="001B6CAD">
        <w:rPr>
          <w:bCs/>
          <w:noProof/>
          <w:lang w:val="en-IN"/>
        </w:rPr>
        <w:t>Optimizing State Updates</w:t>
      </w:r>
    </w:p>
    <w:p w14:paraId="04ABA42A" w14:textId="77777777" w:rsidR="001B6CAD" w:rsidRPr="001B6CAD" w:rsidRDefault="001B6CAD" w:rsidP="001B6CAD">
      <w:pPr>
        <w:rPr>
          <w:noProof/>
          <w:lang w:val="en-IN"/>
        </w:rPr>
      </w:pPr>
      <w:r w:rsidRPr="001B6CAD">
        <w:rPr>
          <w:noProof/>
          <w:lang w:val="en-IN"/>
        </w:rPr>
        <w:t>Efficient state updates are crucial for performance in React applications. Here are best practices:</w:t>
      </w:r>
    </w:p>
    <w:p w14:paraId="47C59EB9" w14:textId="77777777" w:rsidR="001B6CAD" w:rsidRPr="001B6CAD" w:rsidRDefault="001B6CAD" w:rsidP="001B6CAD">
      <w:pPr>
        <w:rPr>
          <w:noProof/>
          <w:lang w:val="en-IN"/>
        </w:rPr>
      </w:pPr>
      <w:r w:rsidRPr="001B6CAD">
        <w:rPr>
          <w:bCs/>
          <w:noProof/>
          <w:lang w:val="en-IN"/>
        </w:rPr>
        <w:t>1. Keep State Local Where Possible</w:t>
      </w:r>
      <w:r w:rsidRPr="001B6CAD">
        <w:rPr>
          <w:noProof/>
          <w:lang w:val="en-IN"/>
        </w:rPr>
        <w:t>:</w:t>
      </w:r>
    </w:p>
    <w:p w14:paraId="0366F348" w14:textId="77777777" w:rsidR="001B6CAD" w:rsidRPr="001B6CAD" w:rsidRDefault="001B6CAD" w:rsidP="001B6CAD">
      <w:pPr>
        <w:numPr>
          <w:ilvl w:val="0"/>
          <w:numId w:val="104"/>
        </w:numPr>
        <w:rPr>
          <w:noProof/>
          <w:lang w:val="en-IN"/>
        </w:rPr>
      </w:pPr>
      <w:r w:rsidRPr="001B6CAD">
        <w:rPr>
          <w:noProof/>
          <w:lang w:val="en-IN"/>
        </w:rPr>
        <w:t>Manage state within the component that needs it to avoid unnecessary re-renders of unrelated components.Medium</w:t>
      </w:r>
    </w:p>
    <w:p w14:paraId="1F8FBCFE" w14:textId="77777777" w:rsidR="001B6CAD" w:rsidRPr="001B6CAD" w:rsidRDefault="001B6CAD" w:rsidP="001B6CAD">
      <w:pPr>
        <w:rPr>
          <w:noProof/>
          <w:lang w:val="en-IN"/>
        </w:rPr>
      </w:pPr>
      <w:r w:rsidRPr="001B6CAD">
        <w:rPr>
          <w:bCs/>
          <w:noProof/>
          <w:lang w:val="en-IN"/>
        </w:rPr>
        <w:t>2. Use Memoization</w:t>
      </w:r>
      <w:r w:rsidRPr="001B6CAD">
        <w:rPr>
          <w:noProof/>
          <w:lang w:val="en-IN"/>
        </w:rPr>
        <w:t>:</w:t>
      </w:r>
    </w:p>
    <w:p w14:paraId="685219B6" w14:textId="77777777" w:rsidR="001B6CAD" w:rsidRPr="001B6CAD" w:rsidRDefault="001B6CAD" w:rsidP="001B6CAD">
      <w:pPr>
        <w:numPr>
          <w:ilvl w:val="0"/>
          <w:numId w:val="105"/>
        </w:numPr>
        <w:rPr>
          <w:noProof/>
          <w:lang w:val="en-IN"/>
        </w:rPr>
      </w:pPr>
      <w:r w:rsidRPr="001B6CAD">
        <w:rPr>
          <w:noProof/>
          <w:lang w:val="en-IN"/>
        </w:rPr>
        <w:t>Utilize React.memo to prevent re-rendering of components when props haven't changed.PixelFreeStudio Blog -</w:t>
      </w:r>
    </w:p>
    <w:p w14:paraId="30B15939" w14:textId="77777777" w:rsidR="001B6CAD" w:rsidRPr="001B6CAD" w:rsidRDefault="001B6CAD" w:rsidP="001B6CAD">
      <w:pPr>
        <w:numPr>
          <w:ilvl w:val="0"/>
          <w:numId w:val="105"/>
        </w:numPr>
        <w:rPr>
          <w:noProof/>
          <w:lang w:val="en-IN"/>
        </w:rPr>
      </w:pPr>
      <w:r w:rsidRPr="001B6CAD">
        <w:rPr>
          <w:noProof/>
          <w:lang w:val="en-IN"/>
        </w:rPr>
        <w:t>Use useMemo and useCallback to memoize expensive computations and functions, respectively.DEV Community</w:t>
      </w:r>
    </w:p>
    <w:p w14:paraId="1EB8AE16" w14:textId="77777777" w:rsidR="001B6CAD" w:rsidRPr="001B6CAD" w:rsidRDefault="001B6CAD" w:rsidP="001B6CAD">
      <w:pPr>
        <w:rPr>
          <w:noProof/>
          <w:lang w:val="en-IN"/>
        </w:rPr>
      </w:pPr>
      <w:r w:rsidRPr="001B6CAD">
        <w:rPr>
          <w:bCs/>
          <w:noProof/>
          <w:lang w:val="en-IN"/>
        </w:rPr>
        <w:t>3. Avoid Unnecessary State Updates</w:t>
      </w:r>
      <w:r w:rsidRPr="001B6CAD">
        <w:rPr>
          <w:noProof/>
          <w:lang w:val="en-IN"/>
        </w:rPr>
        <w:t>:</w:t>
      </w:r>
    </w:p>
    <w:p w14:paraId="2DFB3552" w14:textId="77777777" w:rsidR="001B6CAD" w:rsidRPr="001B6CAD" w:rsidRDefault="001B6CAD" w:rsidP="001B6CAD">
      <w:pPr>
        <w:numPr>
          <w:ilvl w:val="0"/>
          <w:numId w:val="106"/>
        </w:numPr>
        <w:rPr>
          <w:noProof/>
          <w:lang w:val="en-IN"/>
        </w:rPr>
      </w:pPr>
      <w:r w:rsidRPr="001B6CAD">
        <w:rPr>
          <w:noProof/>
          <w:lang w:val="en-IN"/>
        </w:rPr>
        <w:t>Only update state when necessary. Unneeded updates can lead to performance issues due to extra re-renders.</w:t>
      </w:r>
    </w:p>
    <w:p w14:paraId="19394E87" w14:textId="77777777" w:rsidR="001B6CAD" w:rsidRPr="001B6CAD" w:rsidRDefault="001B6CAD" w:rsidP="001B6CAD">
      <w:pPr>
        <w:rPr>
          <w:noProof/>
          <w:lang w:val="en-IN"/>
        </w:rPr>
      </w:pPr>
      <w:r w:rsidRPr="001B6CAD">
        <w:rPr>
          <w:bCs/>
          <w:noProof/>
          <w:lang w:val="en-IN"/>
        </w:rPr>
        <w:t>4. Split Components</w:t>
      </w:r>
      <w:r w:rsidRPr="001B6CAD">
        <w:rPr>
          <w:noProof/>
          <w:lang w:val="en-IN"/>
        </w:rPr>
        <w:t>:</w:t>
      </w:r>
    </w:p>
    <w:p w14:paraId="46864C50" w14:textId="77777777" w:rsidR="001B6CAD" w:rsidRPr="001B6CAD" w:rsidRDefault="001B6CAD" w:rsidP="001B6CAD">
      <w:pPr>
        <w:numPr>
          <w:ilvl w:val="0"/>
          <w:numId w:val="107"/>
        </w:numPr>
        <w:rPr>
          <w:noProof/>
          <w:lang w:val="en-IN"/>
        </w:rPr>
      </w:pPr>
      <w:r w:rsidRPr="001B6CAD">
        <w:rPr>
          <w:noProof/>
          <w:lang w:val="en-IN"/>
        </w:rPr>
        <w:t>Break down large components into smaller ones to isolate state and reduce the impact of re-renders. PixelFreeStudio Blog -</w:t>
      </w:r>
    </w:p>
    <w:p w14:paraId="292A668A" w14:textId="77777777" w:rsidR="001B6CAD" w:rsidRPr="001B6CAD" w:rsidRDefault="001B6CAD" w:rsidP="001B6CAD">
      <w:pPr>
        <w:rPr>
          <w:noProof/>
          <w:lang w:val="en-IN"/>
        </w:rPr>
      </w:pPr>
      <w:r w:rsidRPr="001B6CAD">
        <w:rPr>
          <w:bCs/>
          <w:noProof/>
          <w:lang w:val="en-IN"/>
        </w:rPr>
        <w:t>5. Use Selectors in Redux</w:t>
      </w:r>
      <w:r w:rsidRPr="001B6CAD">
        <w:rPr>
          <w:noProof/>
          <w:lang w:val="en-IN"/>
        </w:rPr>
        <w:t>:</w:t>
      </w:r>
    </w:p>
    <w:p w14:paraId="5AAC8EED" w14:textId="77777777" w:rsidR="001B6CAD" w:rsidRPr="001B6CAD" w:rsidRDefault="001B6CAD" w:rsidP="001B6CAD">
      <w:pPr>
        <w:numPr>
          <w:ilvl w:val="0"/>
          <w:numId w:val="108"/>
        </w:numPr>
        <w:rPr>
          <w:noProof/>
          <w:lang w:val="en-IN"/>
        </w:rPr>
      </w:pPr>
      <w:r w:rsidRPr="001B6CAD">
        <w:rPr>
          <w:noProof/>
          <w:lang w:val="en-IN"/>
        </w:rPr>
        <w:lastRenderedPageBreak/>
        <w:t>When using Redux, selectors can help in retrieving specific slices of the state, reducing the amount of data a component depends on and minimizing re-renders.</w:t>
      </w:r>
    </w:p>
    <w:p w14:paraId="28F40F4A" w14:textId="77777777" w:rsidR="001B6CAD" w:rsidRPr="001B6CAD" w:rsidRDefault="00000000" w:rsidP="001B6CAD">
      <w:pPr>
        <w:rPr>
          <w:noProof/>
          <w:lang w:val="en-IN"/>
        </w:rPr>
      </w:pPr>
      <w:r>
        <w:rPr>
          <w:noProof/>
          <w:lang w:val="en-IN"/>
        </w:rPr>
        <w:pict w14:anchorId="54BBDD96">
          <v:rect id="_x0000_i1029" style="width:0;height:1.5pt" o:hralign="center" o:hrstd="t" o:hr="t" fillcolor="#a0a0a0" stroked="f"/>
        </w:pict>
      </w:r>
    </w:p>
    <w:p w14:paraId="35FB40A8" w14:textId="77777777" w:rsidR="001B6CAD" w:rsidRPr="001B6CAD" w:rsidRDefault="001B6CAD" w:rsidP="001B6CAD">
      <w:pPr>
        <w:rPr>
          <w:noProof/>
          <w:lang w:val="en-IN"/>
        </w:rPr>
      </w:pPr>
      <w:r w:rsidRPr="001B6CAD">
        <w:rPr>
          <w:noProof/>
          <w:lang w:val="en-IN"/>
        </w:rPr>
        <w:t>By carefully choosing the appropriate state management tool, handling asynchronous data effectively, and optimizing state updates, you can build performant and maintainable React applications.</w:t>
      </w:r>
    </w:p>
    <w:p w14:paraId="02EC3E68" w14:textId="77777777" w:rsidR="001B6CAD" w:rsidRPr="001B6CAD" w:rsidRDefault="001B6CAD" w:rsidP="001B6CAD">
      <w:pPr>
        <w:rPr>
          <w:bCs/>
          <w:noProof/>
          <w:lang w:val="en-IN"/>
        </w:rPr>
      </w:pPr>
      <w:r w:rsidRPr="001B6CAD">
        <w:rPr>
          <w:bCs/>
          <w:noProof/>
          <w:lang w:val="en-IN"/>
        </w:rPr>
        <w:t>18. UI/UX Design Principles</w:t>
      </w:r>
    </w:p>
    <w:p w14:paraId="3C22D94C" w14:textId="77777777" w:rsidR="001B6CAD" w:rsidRPr="001B6CAD" w:rsidRDefault="001B6CAD" w:rsidP="001B6CAD">
      <w:pPr>
        <w:rPr>
          <w:bCs/>
          <w:noProof/>
          <w:lang w:val="en-IN"/>
        </w:rPr>
      </w:pPr>
      <w:r w:rsidRPr="001B6CAD">
        <w:rPr>
          <w:bCs/>
          <w:noProof/>
          <w:lang w:val="en-IN"/>
        </w:rPr>
        <w:t>Accessibility Best Practices</w:t>
      </w:r>
    </w:p>
    <w:p w14:paraId="1FF71753" w14:textId="77777777" w:rsidR="001B6CAD" w:rsidRPr="001B6CAD" w:rsidRDefault="001B6CAD" w:rsidP="001B6CAD">
      <w:pPr>
        <w:rPr>
          <w:noProof/>
          <w:lang w:val="en-IN"/>
        </w:rPr>
      </w:pPr>
      <w:r w:rsidRPr="001B6CAD">
        <w:rPr>
          <w:noProof/>
          <w:lang w:val="en-IN"/>
        </w:rPr>
        <w:t>Ensuring digital accessibility is crucial for creating inclusive user experiences. Key practices include:</w:t>
      </w:r>
    </w:p>
    <w:p w14:paraId="6546860B" w14:textId="77777777" w:rsidR="001B6CAD" w:rsidRPr="001B6CAD" w:rsidRDefault="001B6CAD" w:rsidP="001B6CAD">
      <w:pPr>
        <w:numPr>
          <w:ilvl w:val="0"/>
          <w:numId w:val="109"/>
        </w:numPr>
        <w:rPr>
          <w:noProof/>
          <w:lang w:val="en-IN"/>
        </w:rPr>
      </w:pPr>
      <w:r w:rsidRPr="001B6CAD">
        <w:rPr>
          <w:bCs/>
          <w:noProof/>
          <w:lang w:val="en-IN"/>
        </w:rPr>
        <w:t>Provide Sufficient Contrast</w:t>
      </w:r>
      <w:r w:rsidRPr="001B6CAD">
        <w:rPr>
          <w:noProof/>
          <w:lang w:val="en-IN"/>
        </w:rPr>
        <w:t>: Ensure a contrast ratio of at least 4.5:1 between text and background to enhance readability for users with visual impairments.</w:t>
      </w:r>
    </w:p>
    <w:p w14:paraId="5D914B5B" w14:textId="77777777" w:rsidR="001B6CAD" w:rsidRPr="001B6CAD" w:rsidRDefault="001B6CAD" w:rsidP="001B6CAD">
      <w:pPr>
        <w:numPr>
          <w:ilvl w:val="0"/>
          <w:numId w:val="109"/>
        </w:numPr>
        <w:rPr>
          <w:noProof/>
          <w:lang w:val="en-IN"/>
        </w:rPr>
      </w:pPr>
      <w:r w:rsidRPr="001B6CAD">
        <w:rPr>
          <w:bCs/>
          <w:noProof/>
          <w:lang w:val="en-IN"/>
        </w:rPr>
        <w:t>Avoid Color-Only Indicators</w:t>
      </w:r>
      <w:r w:rsidRPr="001B6CAD">
        <w:rPr>
          <w:noProof/>
          <w:lang w:val="en-IN"/>
        </w:rPr>
        <w:t xml:space="preserve">: Don't rely solely on color to convey information; use text labels or patterns alongside colors to accommodate color-blind users. </w:t>
      </w:r>
      <w:hyperlink r:id="rId80" w:history="1">
        <w:r w:rsidRPr="001B6CAD">
          <w:rPr>
            <w:rStyle w:val="Hyperlink"/>
            <w:noProof/>
            <w:lang w:val="en-IN"/>
          </w:rPr>
          <w:t>W3C+1Lucid Software+1</w:t>
        </w:r>
      </w:hyperlink>
    </w:p>
    <w:p w14:paraId="2A04C976" w14:textId="77777777" w:rsidR="001B6CAD" w:rsidRPr="001B6CAD" w:rsidRDefault="001B6CAD" w:rsidP="001B6CAD">
      <w:pPr>
        <w:numPr>
          <w:ilvl w:val="0"/>
          <w:numId w:val="109"/>
        </w:numPr>
        <w:rPr>
          <w:noProof/>
          <w:lang w:val="en-IN"/>
        </w:rPr>
      </w:pPr>
      <w:r w:rsidRPr="001B6CAD">
        <w:rPr>
          <w:bCs/>
          <w:noProof/>
          <w:lang w:val="en-IN"/>
        </w:rPr>
        <w:t>Ensure Keyboard Navigability</w:t>
      </w:r>
      <w:r w:rsidRPr="001B6CAD">
        <w:rPr>
          <w:noProof/>
          <w:lang w:val="en-IN"/>
        </w:rPr>
        <w:t>: Design interfaces that are fully operable via keyboard, facilitating access for users with mobility challenges. WCAG</w:t>
      </w:r>
    </w:p>
    <w:p w14:paraId="14B180D2" w14:textId="77777777" w:rsidR="001B6CAD" w:rsidRPr="001B6CAD" w:rsidRDefault="001B6CAD" w:rsidP="001B6CAD">
      <w:pPr>
        <w:numPr>
          <w:ilvl w:val="0"/>
          <w:numId w:val="109"/>
        </w:numPr>
        <w:rPr>
          <w:noProof/>
          <w:lang w:val="en-IN"/>
        </w:rPr>
      </w:pPr>
      <w:r w:rsidRPr="001B6CAD">
        <w:rPr>
          <w:bCs/>
          <w:noProof/>
          <w:lang w:val="en-IN"/>
        </w:rPr>
        <w:t>Use Clear and Consistent Labels</w:t>
      </w:r>
      <w:r w:rsidRPr="001B6CAD">
        <w:rPr>
          <w:noProof/>
          <w:lang w:val="en-IN"/>
        </w:rPr>
        <w:t>: Provide descriptive labels for form fields and interactive elements to assist users with screen readers. WCAG+2UX Collective+2Lucid Software+2</w:t>
      </w:r>
    </w:p>
    <w:p w14:paraId="78A7C0AB" w14:textId="77777777" w:rsidR="001B6CAD" w:rsidRPr="001B6CAD" w:rsidRDefault="001B6CAD" w:rsidP="001B6CAD">
      <w:pPr>
        <w:numPr>
          <w:ilvl w:val="0"/>
          <w:numId w:val="109"/>
        </w:numPr>
        <w:rPr>
          <w:noProof/>
          <w:lang w:val="en-IN"/>
        </w:rPr>
      </w:pPr>
      <w:r w:rsidRPr="001B6CAD">
        <w:rPr>
          <w:bCs/>
          <w:noProof/>
          <w:lang w:val="en-IN"/>
        </w:rPr>
        <w:t>Maintain Consistent Navigation</w:t>
      </w:r>
      <w:r w:rsidRPr="001B6CAD">
        <w:rPr>
          <w:noProof/>
          <w:lang w:val="en-IN"/>
        </w:rPr>
        <w:t>: Keep navigation menus and interactive components consistent across pages to aid users with cognitive disabilities. UX Collective</w:t>
      </w:r>
    </w:p>
    <w:p w14:paraId="56974BCB" w14:textId="77777777" w:rsidR="001B6CAD" w:rsidRPr="001B6CAD" w:rsidRDefault="001B6CAD" w:rsidP="001B6CAD">
      <w:pPr>
        <w:numPr>
          <w:ilvl w:val="0"/>
          <w:numId w:val="109"/>
        </w:numPr>
        <w:rPr>
          <w:noProof/>
          <w:lang w:val="en-IN"/>
        </w:rPr>
      </w:pPr>
      <w:r w:rsidRPr="001B6CAD">
        <w:rPr>
          <w:bCs/>
          <w:noProof/>
          <w:lang w:val="en-IN"/>
        </w:rPr>
        <w:t>Offer Multiple Navigation Options</w:t>
      </w:r>
      <w:r w:rsidRPr="001B6CAD">
        <w:rPr>
          <w:noProof/>
          <w:lang w:val="en-IN"/>
        </w:rPr>
        <w:t>: Provide various ways to locate content, such as search functions, menus, and site maps, to accommodate different user preferences.</w:t>
      </w:r>
    </w:p>
    <w:p w14:paraId="05438557" w14:textId="77777777" w:rsidR="001B6CAD" w:rsidRPr="001B6CAD" w:rsidRDefault="001B6CAD" w:rsidP="001B6CAD">
      <w:pPr>
        <w:rPr>
          <w:bCs/>
          <w:noProof/>
          <w:lang w:val="en-IN"/>
        </w:rPr>
      </w:pPr>
      <w:r w:rsidRPr="001B6CAD">
        <w:rPr>
          <w:bCs/>
          <w:noProof/>
          <w:lang w:val="en-IN"/>
        </w:rPr>
        <w:t>Color Schemes and Typography Choices</w:t>
      </w:r>
    </w:p>
    <w:p w14:paraId="0A5EFEE0" w14:textId="77777777" w:rsidR="001B6CAD" w:rsidRPr="001B6CAD" w:rsidRDefault="001B6CAD" w:rsidP="001B6CAD">
      <w:pPr>
        <w:rPr>
          <w:noProof/>
          <w:lang w:val="en-IN"/>
        </w:rPr>
      </w:pPr>
      <w:r w:rsidRPr="001B6CAD">
        <w:rPr>
          <w:noProof/>
          <w:lang w:val="en-IN"/>
        </w:rPr>
        <w:t>Effective use of color and typography enhances usability and aesthetic appeal:</w:t>
      </w:r>
    </w:p>
    <w:p w14:paraId="7964878D" w14:textId="77777777" w:rsidR="001B6CAD" w:rsidRPr="001B6CAD" w:rsidRDefault="001B6CAD" w:rsidP="001B6CAD">
      <w:pPr>
        <w:numPr>
          <w:ilvl w:val="0"/>
          <w:numId w:val="110"/>
        </w:numPr>
        <w:rPr>
          <w:noProof/>
          <w:lang w:val="en-IN"/>
        </w:rPr>
      </w:pPr>
      <w:r w:rsidRPr="001B6CAD">
        <w:rPr>
          <w:bCs/>
          <w:noProof/>
          <w:lang w:val="en-IN"/>
        </w:rPr>
        <w:t>Limit Color Palette</w:t>
      </w:r>
      <w:r w:rsidRPr="001B6CAD">
        <w:rPr>
          <w:noProof/>
          <w:lang w:val="en-IN"/>
        </w:rPr>
        <w:t>: Use a cohesive palette of 5–7 colors to maintain visual harmony and avoid overwhelming users. Medium</w:t>
      </w:r>
    </w:p>
    <w:p w14:paraId="20B1248F" w14:textId="77777777" w:rsidR="001B6CAD" w:rsidRPr="001B6CAD" w:rsidRDefault="001B6CAD" w:rsidP="001B6CAD">
      <w:pPr>
        <w:numPr>
          <w:ilvl w:val="0"/>
          <w:numId w:val="110"/>
        </w:numPr>
        <w:rPr>
          <w:noProof/>
          <w:lang w:val="en-IN"/>
        </w:rPr>
      </w:pPr>
      <w:r w:rsidRPr="001B6CAD">
        <w:rPr>
          <w:bCs/>
          <w:noProof/>
          <w:lang w:val="en-IN"/>
        </w:rPr>
        <w:t>Establish Visual Hierarchy</w:t>
      </w:r>
      <w:r w:rsidRPr="001B6CAD">
        <w:rPr>
          <w:noProof/>
          <w:lang w:val="en-IN"/>
        </w:rPr>
        <w:t>: Utilize color contrast and typography to guide users' attention to key elements.</w:t>
      </w:r>
    </w:p>
    <w:p w14:paraId="46D45100" w14:textId="77777777" w:rsidR="001B6CAD" w:rsidRPr="001B6CAD" w:rsidRDefault="001B6CAD" w:rsidP="001B6CAD">
      <w:pPr>
        <w:numPr>
          <w:ilvl w:val="0"/>
          <w:numId w:val="110"/>
        </w:numPr>
        <w:rPr>
          <w:noProof/>
          <w:lang w:val="en-IN"/>
        </w:rPr>
      </w:pPr>
      <w:r w:rsidRPr="001B6CAD">
        <w:rPr>
          <w:bCs/>
          <w:noProof/>
          <w:lang w:val="en-IN"/>
        </w:rPr>
        <w:lastRenderedPageBreak/>
        <w:t>Choose Readable Fonts</w:t>
      </w:r>
      <w:r w:rsidRPr="001B6CAD">
        <w:rPr>
          <w:noProof/>
          <w:lang w:val="en-IN"/>
        </w:rPr>
        <w:t>: Select legible typefaces and maintain appropriate font sizes and line spacing to enhance readability.</w:t>
      </w:r>
    </w:p>
    <w:p w14:paraId="5A3438AD" w14:textId="77777777" w:rsidR="001B6CAD" w:rsidRPr="001B6CAD" w:rsidRDefault="001B6CAD" w:rsidP="001B6CAD">
      <w:pPr>
        <w:numPr>
          <w:ilvl w:val="0"/>
          <w:numId w:val="110"/>
        </w:numPr>
        <w:rPr>
          <w:noProof/>
          <w:lang w:val="en-IN"/>
        </w:rPr>
      </w:pPr>
      <w:r w:rsidRPr="001B6CAD">
        <w:rPr>
          <w:bCs/>
          <w:noProof/>
          <w:lang w:val="en-IN"/>
        </w:rPr>
        <w:t>Apply Consistent Typography</w:t>
      </w:r>
      <w:r w:rsidRPr="001B6CAD">
        <w:rPr>
          <w:noProof/>
          <w:lang w:val="en-IN"/>
        </w:rPr>
        <w:t>: Use consistent font styles and sizes across the application to create a unified look and feel.</w:t>
      </w:r>
    </w:p>
    <w:p w14:paraId="206F3039" w14:textId="77777777" w:rsidR="001B6CAD" w:rsidRPr="001B6CAD" w:rsidRDefault="001B6CAD" w:rsidP="001B6CAD">
      <w:pPr>
        <w:numPr>
          <w:ilvl w:val="0"/>
          <w:numId w:val="110"/>
        </w:numPr>
        <w:rPr>
          <w:noProof/>
          <w:lang w:val="en-IN"/>
        </w:rPr>
      </w:pPr>
      <w:r w:rsidRPr="001B6CAD">
        <w:rPr>
          <w:bCs/>
          <w:noProof/>
          <w:lang w:val="en-IN"/>
        </w:rPr>
        <w:t>Use Color to Convey Meaning</w:t>
      </w:r>
      <w:r w:rsidRPr="001B6CAD">
        <w:rPr>
          <w:noProof/>
          <w:lang w:val="en-IN"/>
        </w:rPr>
        <w:t>: Assign specific colors to represent different states (e.g., red for errors, green for success) to provide intuitive feedback. Elinext</w:t>
      </w:r>
    </w:p>
    <w:p w14:paraId="6499B958" w14:textId="77777777" w:rsidR="001B6CAD" w:rsidRPr="001B6CAD" w:rsidRDefault="001B6CAD" w:rsidP="001B6CAD">
      <w:pPr>
        <w:rPr>
          <w:bCs/>
          <w:noProof/>
          <w:lang w:val="en-IN"/>
        </w:rPr>
      </w:pPr>
      <w:r w:rsidRPr="001B6CAD">
        <w:rPr>
          <w:bCs/>
          <w:noProof/>
          <w:lang w:val="en-IN"/>
        </w:rPr>
        <w:t>User Feedback Incorporation</w:t>
      </w:r>
    </w:p>
    <w:p w14:paraId="78685F79" w14:textId="77777777" w:rsidR="001B6CAD" w:rsidRPr="001B6CAD" w:rsidRDefault="001B6CAD" w:rsidP="001B6CAD">
      <w:pPr>
        <w:rPr>
          <w:noProof/>
          <w:lang w:val="en-IN"/>
        </w:rPr>
      </w:pPr>
      <w:r w:rsidRPr="001B6CAD">
        <w:rPr>
          <w:noProof/>
          <w:lang w:val="en-IN"/>
        </w:rPr>
        <w:t>Integrating user feedback is vital for iterative design improvements:UXPin+1arxiv.org+1</w:t>
      </w:r>
    </w:p>
    <w:p w14:paraId="5723A47C" w14:textId="77777777" w:rsidR="001B6CAD" w:rsidRPr="001B6CAD" w:rsidRDefault="001B6CAD" w:rsidP="001B6CAD">
      <w:pPr>
        <w:numPr>
          <w:ilvl w:val="0"/>
          <w:numId w:val="111"/>
        </w:numPr>
        <w:rPr>
          <w:noProof/>
          <w:lang w:val="en-IN"/>
        </w:rPr>
      </w:pPr>
      <w:r w:rsidRPr="001B6CAD">
        <w:rPr>
          <w:bCs/>
          <w:noProof/>
          <w:lang w:val="en-IN"/>
        </w:rPr>
        <w:t>Gather Feedback Early and Often</w:t>
      </w:r>
      <w:r w:rsidRPr="001B6CAD">
        <w:rPr>
          <w:noProof/>
          <w:lang w:val="en-IN"/>
        </w:rPr>
        <w:t>: Collect user input throughout the design process to identify issues and preferences.</w:t>
      </w:r>
    </w:p>
    <w:p w14:paraId="0D6A08E2" w14:textId="77777777" w:rsidR="001B6CAD" w:rsidRPr="001B6CAD" w:rsidRDefault="001B6CAD" w:rsidP="001B6CAD">
      <w:pPr>
        <w:numPr>
          <w:ilvl w:val="0"/>
          <w:numId w:val="111"/>
        </w:numPr>
        <w:rPr>
          <w:noProof/>
          <w:lang w:val="en-IN"/>
        </w:rPr>
      </w:pPr>
      <w:r w:rsidRPr="001B6CAD">
        <w:rPr>
          <w:bCs/>
          <w:noProof/>
          <w:lang w:val="en-IN"/>
        </w:rPr>
        <w:t>Utilize Multiple Feedback Channels</w:t>
      </w:r>
      <w:r w:rsidRPr="001B6CAD">
        <w:rPr>
          <w:noProof/>
          <w:lang w:val="en-IN"/>
        </w:rPr>
        <w:t>: Employ surveys, interviews, usability tests, and analytics to gather comprehensive insights.</w:t>
      </w:r>
    </w:p>
    <w:p w14:paraId="37E385CB" w14:textId="77777777" w:rsidR="001B6CAD" w:rsidRPr="001B6CAD" w:rsidRDefault="001B6CAD" w:rsidP="001B6CAD">
      <w:pPr>
        <w:numPr>
          <w:ilvl w:val="0"/>
          <w:numId w:val="111"/>
        </w:numPr>
        <w:rPr>
          <w:noProof/>
          <w:lang w:val="en-IN"/>
        </w:rPr>
      </w:pPr>
      <w:r w:rsidRPr="001B6CAD">
        <w:rPr>
          <w:bCs/>
          <w:noProof/>
          <w:lang w:val="en-IN"/>
        </w:rPr>
        <w:t>Analyze and Prioritize Feedback</w:t>
      </w:r>
      <w:r w:rsidRPr="001B6CAD">
        <w:rPr>
          <w:noProof/>
          <w:lang w:val="en-IN"/>
        </w:rPr>
        <w:t>: Assess feedback to identify common themes and prioritize changes that will have the most significant impact.</w:t>
      </w:r>
    </w:p>
    <w:p w14:paraId="2E907F5C" w14:textId="77777777" w:rsidR="001B6CAD" w:rsidRPr="001B6CAD" w:rsidRDefault="001B6CAD" w:rsidP="001B6CAD">
      <w:pPr>
        <w:numPr>
          <w:ilvl w:val="0"/>
          <w:numId w:val="111"/>
        </w:numPr>
        <w:rPr>
          <w:noProof/>
          <w:lang w:val="en-IN"/>
        </w:rPr>
      </w:pPr>
      <w:r w:rsidRPr="001B6CAD">
        <w:rPr>
          <w:bCs/>
          <w:noProof/>
          <w:lang w:val="en-IN"/>
        </w:rPr>
        <w:t>Implement Feedback Responsively</w:t>
      </w:r>
      <w:r w:rsidRPr="001B6CAD">
        <w:rPr>
          <w:noProof/>
          <w:lang w:val="en-IN"/>
        </w:rPr>
        <w:t>: Make iterative design changes based on user input and communicate updates to users to show that their feedback is valued.</w:t>
      </w:r>
    </w:p>
    <w:p w14:paraId="7872B240" w14:textId="77777777" w:rsidR="001B6CAD" w:rsidRPr="001B6CAD" w:rsidRDefault="001B6CAD" w:rsidP="001B6CAD">
      <w:pPr>
        <w:numPr>
          <w:ilvl w:val="0"/>
          <w:numId w:val="111"/>
        </w:numPr>
        <w:rPr>
          <w:noProof/>
          <w:lang w:val="en-IN"/>
        </w:rPr>
      </w:pPr>
      <w:r w:rsidRPr="001B6CAD">
        <w:rPr>
          <w:bCs/>
          <w:noProof/>
          <w:lang w:val="en-IN"/>
        </w:rPr>
        <w:t>Test Changes with Users</w:t>
      </w:r>
      <w:r w:rsidRPr="001B6CAD">
        <w:rPr>
          <w:noProof/>
          <w:lang w:val="en-IN"/>
        </w:rPr>
        <w:t>: After implementing feedback, conduct further testing to ensure that changes effectively address user needs.</w:t>
      </w:r>
    </w:p>
    <w:p w14:paraId="632D4C8A" w14:textId="77777777" w:rsidR="001B6CAD" w:rsidRPr="001B6CAD" w:rsidRDefault="00000000" w:rsidP="001B6CAD">
      <w:pPr>
        <w:rPr>
          <w:noProof/>
          <w:lang w:val="en-IN"/>
        </w:rPr>
      </w:pPr>
      <w:r>
        <w:rPr>
          <w:noProof/>
          <w:lang w:val="en-IN"/>
        </w:rPr>
        <w:pict w14:anchorId="4630B11D">
          <v:rect id="_x0000_i1030" style="width:0;height:1.5pt" o:hralign="center" o:hrstd="t" o:hr="t" fillcolor="#a0a0a0" stroked="f"/>
        </w:pict>
      </w:r>
    </w:p>
    <w:p w14:paraId="5BDE3DBF" w14:textId="77777777" w:rsidR="001B6CAD" w:rsidRPr="001B6CAD" w:rsidRDefault="001B6CAD" w:rsidP="001B6CAD">
      <w:pPr>
        <w:rPr>
          <w:noProof/>
          <w:lang w:val="en-IN"/>
        </w:rPr>
      </w:pPr>
      <w:r w:rsidRPr="001B6CAD">
        <w:rPr>
          <w:noProof/>
          <w:lang w:val="en-IN"/>
        </w:rPr>
        <w:t>By adhering to these principles, designers can create user interfaces that are accessible, aesthetically pleasing, and responsive to user needs, resulting in a more inclusive and satisfying user experience.</w:t>
      </w:r>
    </w:p>
    <w:p w14:paraId="77F3ACA3" w14:textId="77777777" w:rsidR="001B6CAD" w:rsidRPr="001B6CAD" w:rsidRDefault="001B6CAD" w:rsidP="001B6CAD">
      <w:pPr>
        <w:rPr>
          <w:bCs/>
          <w:noProof/>
          <w:lang w:val="en-IN"/>
        </w:rPr>
      </w:pPr>
      <w:r w:rsidRPr="001B6CAD">
        <w:rPr>
          <w:bCs/>
          <w:noProof/>
          <w:lang w:val="en-IN"/>
        </w:rPr>
        <w:t>19. Accessibility Considerations</w:t>
      </w:r>
    </w:p>
    <w:p w14:paraId="5A32EAC4" w14:textId="77777777" w:rsidR="001B6CAD" w:rsidRPr="001B6CAD" w:rsidRDefault="001B6CAD" w:rsidP="001B6CAD">
      <w:pPr>
        <w:rPr>
          <w:bCs/>
          <w:noProof/>
          <w:lang w:val="en-IN"/>
        </w:rPr>
      </w:pPr>
      <w:r w:rsidRPr="001B6CAD">
        <w:rPr>
          <w:bCs/>
          <w:noProof/>
          <w:lang w:val="en-IN"/>
        </w:rPr>
        <w:t>WCAG Compliance Strategies</w:t>
      </w:r>
    </w:p>
    <w:p w14:paraId="6E653D4A" w14:textId="77777777" w:rsidR="001B6CAD" w:rsidRPr="001B6CAD" w:rsidRDefault="001B6CAD" w:rsidP="001B6CAD">
      <w:pPr>
        <w:rPr>
          <w:noProof/>
          <w:lang w:val="en-IN"/>
        </w:rPr>
      </w:pPr>
      <w:r w:rsidRPr="001B6CAD">
        <w:rPr>
          <w:noProof/>
          <w:lang w:val="en-IN"/>
        </w:rPr>
        <w:t>The Web Content Accessibility Guidelines (WCAG) 2.1, developed by the W3C, provide a framework to make web content more accessible to individuals with disabilities. These guidelines are structured around four core principles:</w:t>
      </w:r>
      <w:hyperlink r:id="rId81" w:history="1">
        <w:r w:rsidRPr="001B6CAD">
          <w:rPr>
            <w:rStyle w:val="Hyperlink"/>
            <w:noProof/>
            <w:lang w:val="en-IN"/>
          </w:rPr>
          <w:t>Nucamp+3W3C+3W3C+3</w:t>
        </w:r>
      </w:hyperlink>
    </w:p>
    <w:p w14:paraId="3CED22CA" w14:textId="77777777" w:rsidR="001B6CAD" w:rsidRPr="001B6CAD" w:rsidRDefault="001B6CAD" w:rsidP="001B6CAD">
      <w:pPr>
        <w:numPr>
          <w:ilvl w:val="0"/>
          <w:numId w:val="112"/>
        </w:numPr>
        <w:rPr>
          <w:noProof/>
          <w:lang w:val="en-IN"/>
        </w:rPr>
      </w:pPr>
      <w:r w:rsidRPr="001B6CAD">
        <w:rPr>
          <w:bCs/>
          <w:noProof/>
          <w:lang w:val="en-IN"/>
        </w:rPr>
        <w:t>Perceivable</w:t>
      </w:r>
      <w:r w:rsidRPr="001B6CAD">
        <w:rPr>
          <w:noProof/>
          <w:lang w:val="en-IN"/>
        </w:rPr>
        <w:t>: Information and user interface components must be presentable to users in ways they can perceive.</w:t>
      </w:r>
    </w:p>
    <w:p w14:paraId="705C703A" w14:textId="77777777" w:rsidR="001B6CAD" w:rsidRPr="001B6CAD" w:rsidRDefault="001B6CAD" w:rsidP="001B6CAD">
      <w:pPr>
        <w:numPr>
          <w:ilvl w:val="0"/>
          <w:numId w:val="112"/>
        </w:numPr>
        <w:rPr>
          <w:noProof/>
          <w:lang w:val="en-IN"/>
        </w:rPr>
      </w:pPr>
      <w:r w:rsidRPr="001B6CAD">
        <w:rPr>
          <w:bCs/>
          <w:noProof/>
          <w:lang w:val="en-IN"/>
        </w:rPr>
        <w:lastRenderedPageBreak/>
        <w:t>Operable</w:t>
      </w:r>
      <w:r w:rsidRPr="001B6CAD">
        <w:rPr>
          <w:noProof/>
          <w:lang w:val="en-IN"/>
        </w:rPr>
        <w:t>: User interface components and navigation must be operable.</w:t>
      </w:r>
    </w:p>
    <w:p w14:paraId="254A60E6" w14:textId="77777777" w:rsidR="001B6CAD" w:rsidRPr="001B6CAD" w:rsidRDefault="001B6CAD" w:rsidP="001B6CAD">
      <w:pPr>
        <w:numPr>
          <w:ilvl w:val="0"/>
          <w:numId w:val="112"/>
        </w:numPr>
        <w:rPr>
          <w:noProof/>
          <w:lang w:val="en-IN"/>
        </w:rPr>
      </w:pPr>
      <w:r w:rsidRPr="001B6CAD">
        <w:rPr>
          <w:bCs/>
          <w:noProof/>
          <w:lang w:val="en-IN"/>
        </w:rPr>
        <w:t>Understandable</w:t>
      </w:r>
      <w:r w:rsidRPr="001B6CAD">
        <w:rPr>
          <w:noProof/>
          <w:lang w:val="en-IN"/>
        </w:rPr>
        <w:t>: Information and the operation of the user interface must be understandable.AudioEye</w:t>
      </w:r>
    </w:p>
    <w:p w14:paraId="31742CE6" w14:textId="77777777" w:rsidR="001B6CAD" w:rsidRPr="001B6CAD" w:rsidRDefault="001B6CAD" w:rsidP="001B6CAD">
      <w:pPr>
        <w:numPr>
          <w:ilvl w:val="0"/>
          <w:numId w:val="112"/>
        </w:numPr>
        <w:rPr>
          <w:noProof/>
          <w:lang w:val="en-IN"/>
        </w:rPr>
      </w:pPr>
      <w:r w:rsidRPr="001B6CAD">
        <w:rPr>
          <w:bCs/>
          <w:noProof/>
          <w:lang w:val="en-IN"/>
        </w:rPr>
        <w:t>Robust</w:t>
      </w:r>
      <w:r w:rsidRPr="001B6CAD">
        <w:rPr>
          <w:noProof/>
          <w:lang w:val="en-IN"/>
        </w:rPr>
        <w:t>: Content must be robust enough to be interpreted reliably by a wide variety of user agents, including assistive technologies.</w:t>
      </w:r>
    </w:p>
    <w:p w14:paraId="50EB491F" w14:textId="77777777" w:rsidR="001B6CAD" w:rsidRPr="001B6CAD" w:rsidRDefault="001B6CAD" w:rsidP="001B6CAD">
      <w:pPr>
        <w:rPr>
          <w:noProof/>
          <w:lang w:val="en-IN"/>
        </w:rPr>
      </w:pPr>
      <w:r w:rsidRPr="001B6CAD">
        <w:rPr>
          <w:noProof/>
          <w:lang w:val="en-IN"/>
        </w:rPr>
        <w:t>To align with WCAG 2.1 standards:</w:t>
      </w:r>
    </w:p>
    <w:p w14:paraId="6D6114BB" w14:textId="77777777" w:rsidR="001B6CAD" w:rsidRPr="001B6CAD" w:rsidRDefault="001B6CAD" w:rsidP="001B6CAD">
      <w:pPr>
        <w:numPr>
          <w:ilvl w:val="0"/>
          <w:numId w:val="113"/>
        </w:numPr>
        <w:rPr>
          <w:noProof/>
          <w:lang w:val="en-IN"/>
        </w:rPr>
      </w:pPr>
      <w:r w:rsidRPr="001B6CAD">
        <w:rPr>
          <w:bCs/>
          <w:noProof/>
          <w:lang w:val="en-IN"/>
        </w:rPr>
        <w:t>Use Semantic HTML</w:t>
      </w:r>
      <w:r w:rsidRPr="001B6CAD">
        <w:rPr>
          <w:noProof/>
          <w:lang w:val="en-IN"/>
        </w:rPr>
        <w:t>: Employ appropriate HTML elements (e.g., &lt;header&gt;, &lt;nav&gt;, &lt;main&gt;, &lt;footer&gt;) to define the structure of your content, aiding assistive technologies in interpreting the page correctly.</w:t>
      </w:r>
    </w:p>
    <w:p w14:paraId="40654E68" w14:textId="77777777" w:rsidR="001B6CAD" w:rsidRPr="001B6CAD" w:rsidRDefault="001B6CAD" w:rsidP="001B6CAD">
      <w:pPr>
        <w:numPr>
          <w:ilvl w:val="0"/>
          <w:numId w:val="113"/>
        </w:numPr>
        <w:rPr>
          <w:noProof/>
          <w:lang w:val="en-IN"/>
        </w:rPr>
      </w:pPr>
      <w:r w:rsidRPr="001B6CAD">
        <w:rPr>
          <w:bCs/>
          <w:noProof/>
          <w:lang w:val="en-IN"/>
        </w:rPr>
        <w:t>Ensure Sufficient Color Contrast</w:t>
      </w:r>
      <w:r w:rsidRPr="001B6CAD">
        <w:rPr>
          <w:noProof/>
          <w:lang w:val="en-IN"/>
        </w:rPr>
        <w:t>: Maintain a contrast ratio of at least 4.5:1 between text and background to enhance readability for users with visual impairments.</w:t>
      </w:r>
    </w:p>
    <w:p w14:paraId="097DCB05" w14:textId="77777777" w:rsidR="001B6CAD" w:rsidRPr="001B6CAD" w:rsidRDefault="001B6CAD" w:rsidP="001B6CAD">
      <w:pPr>
        <w:numPr>
          <w:ilvl w:val="0"/>
          <w:numId w:val="113"/>
        </w:numPr>
        <w:rPr>
          <w:noProof/>
          <w:lang w:val="en-IN"/>
        </w:rPr>
      </w:pPr>
      <w:r w:rsidRPr="001B6CAD">
        <w:rPr>
          <w:bCs/>
          <w:noProof/>
          <w:lang w:val="en-IN"/>
        </w:rPr>
        <w:t>Provide Text Alternatives</w:t>
      </w:r>
      <w:r w:rsidRPr="001B6CAD">
        <w:rPr>
          <w:noProof/>
          <w:lang w:val="en-IN"/>
        </w:rPr>
        <w:t>: Include descriptive alt attributes for images and ensure that all non-text content has a text alternative.</w:t>
      </w:r>
    </w:p>
    <w:p w14:paraId="39E22D1F" w14:textId="77777777" w:rsidR="001B6CAD" w:rsidRPr="001B6CAD" w:rsidRDefault="001B6CAD" w:rsidP="001B6CAD">
      <w:pPr>
        <w:numPr>
          <w:ilvl w:val="0"/>
          <w:numId w:val="113"/>
        </w:numPr>
        <w:rPr>
          <w:noProof/>
          <w:lang w:val="en-IN"/>
        </w:rPr>
      </w:pPr>
      <w:r w:rsidRPr="001B6CAD">
        <w:rPr>
          <w:bCs/>
          <w:noProof/>
          <w:lang w:val="en-IN"/>
        </w:rPr>
        <w:t>Design Responsive Interfaces</w:t>
      </w:r>
      <w:r w:rsidRPr="001B6CAD">
        <w:rPr>
          <w:noProof/>
          <w:lang w:val="en-IN"/>
        </w:rPr>
        <w:t>: Create layouts that adapt to various screen sizes and orientations, facilitating access on different devices.</w:t>
      </w:r>
    </w:p>
    <w:p w14:paraId="34E9E1D8" w14:textId="77777777" w:rsidR="001B6CAD" w:rsidRPr="001B6CAD" w:rsidRDefault="001B6CAD" w:rsidP="001B6CAD">
      <w:pPr>
        <w:numPr>
          <w:ilvl w:val="0"/>
          <w:numId w:val="113"/>
        </w:numPr>
        <w:rPr>
          <w:noProof/>
          <w:lang w:val="en-IN"/>
        </w:rPr>
      </w:pPr>
      <w:r w:rsidRPr="001B6CAD">
        <w:rPr>
          <w:bCs/>
          <w:noProof/>
          <w:lang w:val="en-IN"/>
        </w:rPr>
        <w:t>Implement Accessible Forms</w:t>
      </w:r>
      <w:r w:rsidRPr="001B6CAD">
        <w:rPr>
          <w:noProof/>
          <w:lang w:val="en-IN"/>
        </w:rPr>
        <w:t>: Label form controls clearly, provide instructions, and ensure error messages are descriptive and programmatically associated with the relevant fields.</w:t>
      </w:r>
    </w:p>
    <w:p w14:paraId="0B89DE4F" w14:textId="77777777" w:rsidR="001B6CAD" w:rsidRPr="001B6CAD" w:rsidRDefault="001B6CAD" w:rsidP="001B6CAD">
      <w:pPr>
        <w:rPr>
          <w:noProof/>
          <w:lang w:val="en-IN"/>
        </w:rPr>
      </w:pPr>
      <w:r w:rsidRPr="001B6CAD">
        <w:rPr>
          <w:noProof/>
          <w:lang w:val="en-IN"/>
        </w:rPr>
        <w:t xml:space="preserve">For detailed guidelines, refer to the </w:t>
      </w:r>
      <w:hyperlink r:id="rId82" w:history="1">
        <w:r w:rsidRPr="001B6CAD">
          <w:rPr>
            <w:rStyle w:val="Hyperlink"/>
            <w:noProof/>
            <w:lang w:val="en-IN"/>
          </w:rPr>
          <w:t>Web Content Accessibility Guidelines (WCAG) 2.1</w:t>
        </w:r>
      </w:hyperlink>
      <w:r w:rsidRPr="001B6CAD">
        <w:rPr>
          <w:noProof/>
          <w:lang w:val="en-IN"/>
        </w:rPr>
        <w:t>.</w:t>
      </w:r>
      <w:hyperlink r:id="rId83" w:history="1">
        <w:r w:rsidRPr="001B6CAD">
          <w:rPr>
            <w:rStyle w:val="Hyperlink"/>
            <w:noProof/>
            <w:lang w:val="en-IN"/>
          </w:rPr>
          <w:t>W3C+1Wikipedia+1</w:t>
        </w:r>
      </w:hyperlink>
    </w:p>
    <w:p w14:paraId="43223113" w14:textId="77777777" w:rsidR="001B6CAD" w:rsidRPr="001B6CAD" w:rsidRDefault="001B6CAD" w:rsidP="001B6CAD">
      <w:pPr>
        <w:rPr>
          <w:bCs/>
          <w:noProof/>
          <w:lang w:val="en-IN"/>
        </w:rPr>
      </w:pPr>
      <w:r w:rsidRPr="001B6CAD">
        <w:rPr>
          <w:bCs/>
          <w:noProof/>
          <w:lang w:val="en-IN"/>
        </w:rPr>
        <w:t>Keyboard Navigation and Screen Reader Support</w:t>
      </w:r>
    </w:p>
    <w:p w14:paraId="11C17E79" w14:textId="77777777" w:rsidR="001B6CAD" w:rsidRPr="001B6CAD" w:rsidRDefault="001B6CAD" w:rsidP="001B6CAD">
      <w:pPr>
        <w:rPr>
          <w:noProof/>
          <w:lang w:val="en-IN"/>
        </w:rPr>
      </w:pPr>
      <w:r w:rsidRPr="001B6CAD">
        <w:rPr>
          <w:noProof/>
          <w:lang w:val="en-IN"/>
        </w:rPr>
        <w:t>Ensuring that your application is navigable via keyboard and compatible with screen readers is vital for users with motor and visual impairments.</w:t>
      </w:r>
    </w:p>
    <w:p w14:paraId="471D8FE5" w14:textId="77777777" w:rsidR="001B6CAD" w:rsidRPr="001B6CAD" w:rsidRDefault="001B6CAD" w:rsidP="001B6CAD">
      <w:pPr>
        <w:rPr>
          <w:noProof/>
          <w:lang w:val="en-IN"/>
        </w:rPr>
      </w:pPr>
      <w:r w:rsidRPr="001B6CAD">
        <w:rPr>
          <w:bCs/>
          <w:noProof/>
          <w:lang w:val="en-IN"/>
        </w:rPr>
        <w:t>Keyboard Navigation</w:t>
      </w:r>
      <w:r w:rsidRPr="001B6CAD">
        <w:rPr>
          <w:noProof/>
          <w:lang w:val="en-IN"/>
        </w:rPr>
        <w:t>:</w:t>
      </w:r>
    </w:p>
    <w:p w14:paraId="542616E9" w14:textId="77777777" w:rsidR="001B6CAD" w:rsidRPr="001B6CAD" w:rsidRDefault="001B6CAD" w:rsidP="001B6CAD">
      <w:pPr>
        <w:numPr>
          <w:ilvl w:val="0"/>
          <w:numId w:val="114"/>
        </w:numPr>
        <w:rPr>
          <w:noProof/>
          <w:lang w:val="en-IN"/>
        </w:rPr>
      </w:pPr>
      <w:r w:rsidRPr="001B6CAD">
        <w:rPr>
          <w:bCs/>
          <w:noProof/>
          <w:lang w:val="en-IN"/>
        </w:rPr>
        <w:t>Logical Tab Order</w:t>
      </w:r>
      <w:r w:rsidRPr="001B6CAD">
        <w:rPr>
          <w:noProof/>
          <w:lang w:val="en-IN"/>
        </w:rPr>
        <w:t>: Arrange interactive elements in a sequence that follows the visual flow of the page, typically from top to bottom and left to right.WebAIM</w:t>
      </w:r>
    </w:p>
    <w:p w14:paraId="5449D6DD" w14:textId="77777777" w:rsidR="001B6CAD" w:rsidRPr="001B6CAD" w:rsidRDefault="001B6CAD" w:rsidP="001B6CAD">
      <w:pPr>
        <w:numPr>
          <w:ilvl w:val="0"/>
          <w:numId w:val="114"/>
        </w:numPr>
        <w:rPr>
          <w:noProof/>
          <w:lang w:val="en-IN"/>
        </w:rPr>
      </w:pPr>
      <w:r w:rsidRPr="001B6CAD">
        <w:rPr>
          <w:bCs/>
          <w:noProof/>
          <w:lang w:val="en-IN"/>
        </w:rPr>
        <w:t>Visible Focus Indicators</w:t>
      </w:r>
      <w:r w:rsidRPr="001B6CAD">
        <w:rPr>
          <w:noProof/>
          <w:lang w:val="en-IN"/>
        </w:rPr>
        <w:t>: Ensure that the element in focus is visually distinguishable, aiding users in tracking their navigation.</w:t>
      </w:r>
    </w:p>
    <w:p w14:paraId="2FC4BD8B" w14:textId="77777777" w:rsidR="001B6CAD" w:rsidRPr="001B6CAD" w:rsidRDefault="001B6CAD" w:rsidP="001B6CAD">
      <w:pPr>
        <w:numPr>
          <w:ilvl w:val="0"/>
          <w:numId w:val="114"/>
        </w:numPr>
        <w:rPr>
          <w:noProof/>
          <w:lang w:val="en-IN"/>
        </w:rPr>
      </w:pPr>
      <w:r w:rsidRPr="001B6CAD">
        <w:rPr>
          <w:bCs/>
          <w:noProof/>
          <w:lang w:val="en-IN"/>
        </w:rPr>
        <w:t>Skip Links</w:t>
      </w:r>
      <w:r w:rsidRPr="001B6CAD">
        <w:rPr>
          <w:noProof/>
          <w:lang w:val="en-IN"/>
        </w:rPr>
        <w:t>: Provide options to skip repetitive content, allowing users to navigate directly to the main content.</w:t>
      </w:r>
    </w:p>
    <w:p w14:paraId="29A84E7F" w14:textId="77777777" w:rsidR="001B6CAD" w:rsidRPr="001B6CAD" w:rsidRDefault="001B6CAD" w:rsidP="001B6CAD">
      <w:pPr>
        <w:numPr>
          <w:ilvl w:val="0"/>
          <w:numId w:val="114"/>
        </w:numPr>
        <w:rPr>
          <w:noProof/>
          <w:lang w:val="en-IN"/>
        </w:rPr>
      </w:pPr>
      <w:r w:rsidRPr="001B6CAD">
        <w:rPr>
          <w:bCs/>
          <w:noProof/>
          <w:lang w:val="en-IN"/>
        </w:rPr>
        <w:lastRenderedPageBreak/>
        <w:t>Accessible Custom Controls</w:t>
      </w:r>
      <w:r w:rsidRPr="001B6CAD">
        <w:rPr>
          <w:noProof/>
          <w:lang w:val="en-IN"/>
        </w:rPr>
        <w:t>: When creating custom interactive components, ensure they are operable via keyboard and include appropriate ARIA roles and properties.WebAIM</w:t>
      </w:r>
    </w:p>
    <w:p w14:paraId="38D81F2D" w14:textId="77777777" w:rsidR="001B6CAD" w:rsidRPr="001B6CAD" w:rsidRDefault="001B6CAD" w:rsidP="001B6CAD">
      <w:pPr>
        <w:rPr>
          <w:noProof/>
          <w:lang w:val="en-IN"/>
        </w:rPr>
      </w:pPr>
      <w:r w:rsidRPr="001B6CAD">
        <w:rPr>
          <w:noProof/>
          <w:lang w:val="en-IN"/>
        </w:rPr>
        <w:t>For comprehensive guidance, consult WebAIM's Keyboard Accessibility.WebAIM+1W3C+1</w:t>
      </w:r>
    </w:p>
    <w:p w14:paraId="5630CE4C" w14:textId="77777777" w:rsidR="001B6CAD" w:rsidRPr="001B6CAD" w:rsidRDefault="001B6CAD" w:rsidP="001B6CAD">
      <w:pPr>
        <w:rPr>
          <w:noProof/>
          <w:lang w:val="en-IN"/>
        </w:rPr>
      </w:pPr>
      <w:r w:rsidRPr="001B6CAD">
        <w:rPr>
          <w:bCs/>
          <w:noProof/>
          <w:lang w:val="en-IN"/>
        </w:rPr>
        <w:t>Screen Reader Support</w:t>
      </w:r>
      <w:r w:rsidRPr="001B6CAD">
        <w:rPr>
          <w:noProof/>
          <w:lang w:val="en-IN"/>
        </w:rPr>
        <w:t>:</w:t>
      </w:r>
    </w:p>
    <w:p w14:paraId="2967285B" w14:textId="77777777" w:rsidR="001B6CAD" w:rsidRPr="001B6CAD" w:rsidRDefault="001B6CAD" w:rsidP="001B6CAD">
      <w:pPr>
        <w:numPr>
          <w:ilvl w:val="0"/>
          <w:numId w:val="115"/>
        </w:numPr>
        <w:rPr>
          <w:noProof/>
          <w:lang w:val="en-IN"/>
        </w:rPr>
      </w:pPr>
      <w:r w:rsidRPr="001B6CAD">
        <w:rPr>
          <w:bCs/>
          <w:noProof/>
          <w:lang w:val="en-IN"/>
        </w:rPr>
        <w:t>Use ARIA Landmarks</w:t>
      </w:r>
      <w:r w:rsidRPr="001B6CAD">
        <w:rPr>
          <w:noProof/>
          <w:lang w:val="en-IN"/>
        </w:rPr>
        <w:t>: Implement ARIA roles (e.g., role="navigation", role="main") to define regions of the page, assisting screen reader users in understanding the layout.</w:t>
      </w:r>
    </w:p>
    <w:p w14:paraId="7583F05D" w14:textId="77777777" w:rsidR="001B6CAD" w:rsidRPr="001B6CAD" w:rsidRDefault="001B6CAD" w:rsidP="001B6CAD">
      <w:pPr>
        <w:numPr>
          <w:ilvl w:val="0"/>
          <w:numId w:val="115"/>
        </w:numPr>
        <w:rPr>
          <w:noProof/>
          <w:lang w:val="en-IN"/>
        </w:rPr>
      </w:pPr>
      <w:r w:rsidRPr="001B6CAD">
        <w:rPr>
          <w:bCs/>
          <w:noProof/>
          <w:lang w:val="en-IN"/>
        </w:rPr>
        <w:t>Descriptive Link Text</w:t>
      </w:r>
      <w:r w:rsidRPr="001B6CAD">
        <w:rPr>
          <w:noProof/>
          <w:lang w:val="en-IN"/>
        </w:rPr>
        <w:t>: Ensure that link text conveys the purpose of the link, avoiding vague phrases like "click here."</w:t>
      </w:r>
    </w:p>
    <w:p w14:paraId="61A920A9" w14:textId="77777777" w:rsidR="001B6CAD" w:rsidRPr="001B6CAD" w:rsidRDefault="001B6CAD" w:rsidP="001B6CAD">
      <w:pPr>
        <w:numPr>
          <w:ilvl w:val="0"/>
          <w:numId w:val="115"/>
        </w:numPr>
        <w:rPr>
          <w:noProof/>
          <w:lang w:val="en-IN"/>
        </w:rPr>
      </w:pPr>
      <w:r w:rsidRPr="001B6CAD">
        <w:rPr>
          <w:bCs/>
          <w:noProof/>
          <w:lang w:val="en-IN"/>
        </w:rPr>
        <w:t>Proper Heading Structure</w:t>
      </w:r>
      <w:r w:rsidRPr="001B6CAD">
        <w:rPr>
          <w:noProof/>
          <w:lang w:val="en-IN"/>
        </w:rPr>
        <w:t>: Use heading tags (&lt;h1&gt; to &lt;h6&gt;) to establish a clear content hierarchy, enabling screen reader users to navigate efficiently.</w:t>
      </w:r>
    </w:p>
    <w:p w14:paraId="3056DD6B" w14:textId="77777777" w:rsidR="001B6CAD" w:rsidRPr="001B6CAD" w:rsidRDefault="001B6CAD" w:rsidP="001B6CAD">
      <w:pPr>
        <w:numPr>
          <w:ilvl w:val="0"/>
          <w:numId w:val="115"/>
        </w:numPr>
        <w:rPr>
          <w:noProof/>
          <w:lang w:val="en-IN"/>
        </w:rPr>
      </w:pPr>
      <w:r w:rsidRPr="001B6CAD">
        <w:rPr>
          <w:bCs/>
          <w:noProof/>
          <w:lang w:val="en-IN"/>
        </w:rPr>
        <w:t>Label Form Elements</w:t>
      </w:r>
      <w:r w:rsidRPr="001B6CAD">
        <w:rPr>
          <w:noProof/>
          <w:lang w:val="en-IN"/>
        </w:rPr>
        <w:t>: Associate labels with form controls using the for attribute, ensuring screen readers can announce them correctly.</w:t>
      </w:r>
    </w:p>
    <w:p w14:paraId="0F792C8A" w14:textId="77777777" w:rsidR="001B6CAD" w:rsidRPr="001B6CAD" w:rsidRDefault="001B6CAD" w:rsidP="001B6CAD">
      <w:pPr>
        <w:rPr>
          <w:noProof/>
          <w:lang w:val="en-IN"/>
        </w:rPr>
      </w:pPr>
      <w:r w:rsidRPr="001B6CAD">
        <w:rPr>
          <w:noProof/>
          <w:lang w:val="en-IN"/>
        </w:rPr>
        <w:t xml:space="preserve">For more information, refer to </w:t>
      </w:r>
      <w:hyperlink r:id="rId84" w:history="1">
        <w:r w:rsidRPr="001B6CAD">
          <w:rPr>
            <w:rStyle w:val="Hyperlink"/>
            <w:noProof/>
            <w:lang w:val="en-IN"/>
          </w:rPr>
          <w:t>W3C's Designing for Web Accessibility</w:t>
        </w:r>
      </w:hyperlink>
      <w:r w:rsidRPr="001B6CAD">
        <w:rPr>
          <w:noProof/>
          <w:lang w:val="en-IN"/>
        </w:rPr>
        <w:t>.</w:t>
      </w:r>
      <w:hyperlink r:id="rId85" w:history="1">
        <w:r w:rsidRPr="001B6CAD">
          <w:rPr>
            <w:rStyle w:val="Hyperlink"/>
            <w:noProof/>
            <w:lang w:val="en-IN"/>
          </w:rPr>
          <w:t>W3C+4W3C+4W3C+4</w:t>
        </w:r>
      </w:hyperlink>
    </w:p>
    <w:p w14:paraId="36AE555E" w14:textId="77777777" w:rsidR="001B6CAD" w:rsidRPr="001B6CAD" w:rsidRDefault="001B6CAD" w:rsidP="001B6CAD">
      <w:pPr>
        <w:rPr>
          <w:bCs/>
          <w:noProof/>
          <w:lang w:val="en-IN"/>
        </w:rPr>
      </w:pPr>
      <w:r w:rsidRPr="001B6CAD">
        <w:rPr>
          <w:bCs/>
          <w:noProof/>
          <w:lang w:val="en-IN"/>
        </w:rPr>
        <w:t>Testing Accessibility Features</w:t>
      </w:r>
    </w:p>
    <w:p w14:paraId="590DC991" w14:textId="77777777" w:rsidR="001B6CAD" w:rsidRPr="001B6CAD" w:rsidRDefault="001B6CAD" w:rsidP="001B6CAD">
      <w:pPr>
        <w:rPr>
          <w:noProof/>
          <w:lang w:val="en-IN"/>
        </w:rPr>
      </w:pPr>
      <w:r w:rsidRPr="001B6CAD">
        <w:rPr>
          <w:noProof/>
          <w:lang w:val="en-IN"/>
        </w:rPr>
        <w:t>Regular testing is essential to identify and rectify accessibility issues. Employ both automated and manual testing methods:</w:t>
      </w:r>
    </w:p>
    <w:p w14:paraId="00FAB864" w14:textId="77777777" w:rsidR="001B6CAD" w:rsidRPr="001B6CAD" w:rsidRDefault="001B6CAD" w:rsidP="001B6CAD">
      <w:pPr>
        <w:rPr>
          <w:noProof/>
          <w:lang w:val="en-IN"/>
        </w:rPr>
      </w:pPr>
      <w:r w:rsidRPr="001B6CAD">
        <w:rPr>
          <w:bCs/>
          <w:noProof/>
          <w:lang w:val="en-IN"/>
        </w:rPr>
        <w:t>Automated Testing Tools</w:t>
      </w:r>
      <w:r w:rsidRPr="001B6CAD">
        <w:rPr>
          <w:noProof/>
          <w:lang w:val="en-IN"/>
        </w:rPr>
        <w:t>:</w:t>
      </w:r>
    </w:p>
    <w:p w14:paraId="2D807958" w14:textId="77777777" w:rsidR="001B6CAD" w:rsidRPr="001B6CAD" w:rsidRDefault="001B6CAD" w:rsidP="001B6CAD">
      <w:pPr>
        <w:numPr>
          <w:ilvl w:val="0"/>
          <w:numId w:val="116"/>
        </w:numPr>
        <w:rPr>
          <w:noProof/>
          <w:lang w:val="en-IN"/>
        </w:rPr>
      </w:pPr>
      <w:r w:rsidRPr="001B6CAD">
        <w:rPr>
          <w:bCs/>
          <w:noProof/>
          <w:lang w:val="en-IN"/>
        </w:rPr>
        <w:t>Axe</w:t>
      </w:r>
      <w:r w:rsidRPr="001B6CAD">
        <w:rPr>
          <w:noProof/>
          <w:lang w:val="en-IN"/>
        </w:rPr>
        <w:t>: An accessibility engine for automated testing of web applications.</w:t>
      </w:r>
    </w:p>
    <w:p w14:paraId="34BBF478" w14:textId="77777777" w:rsidR="001B6CAD" w:rsidRPr="001B6CAD" w:rsidRDefault="001B6CAD" w:rsidP="001B6CAD">
      <w:pPr>
        <w:numPr>
          <w:ilvl w:val="0"/>
          <w:numId w:val="116"/>
        </w:numPr>
        <w:rPr>
          <w:noProof/>
          <w:lang w:val="en-IN"/>
        </w:rPr>
      </w:pPr>
      <w:r w:rsidRPr="001B6CAD">
        <w:rPr>
          <w:bCs/>
          <w:noProof/>
          <w:lang w:val="en-IN"/>
        </w:rPr>
        <w:t>Lighthouse</w:t>
      </w:r>
      <w:r w:rsidRPr="001B6CAD">
        <w:rPr>
          <w:noProof/>
          <w:lang w:val="en-IN"/>
        </w:rPr>
        <w:t>: An open-source tool integrated into Chrome DevTools for auditing accessibility, performance, and more.</w:t>
      </w:r>
    </w:p>
    <w:p w14:paraId="299E7A39" w14:textId="77777777" w:rsidR="001B6CAD" w:rsidRPr="001B6CAD" w:rsidRDefault="001B6CAD" w:rsidP="001B6CAD">
      <w:pPr>
        <w:numPr>
          <w:ilvl w:val="0"/>
          <w:numId w:val="116"/>
        </w:numPr>
        <w:rPr>
          <w:noProof/>
          <w:lang w:val="en-IN"/>
        </w:rPr>
      </w:pPr>
      <w:r w:rsidRPr="001B6CAD">
        <w:rPr>
          <w:bCs/>
          <w:noProof/>
          <w:lang w:val="en-IN"/>
        </w:rPr>
        <w:t>WAVE</w:t>
      </w:r>
      <w:r w:rsidRPr="001B6CAD">
        <w:rPr>
          <w:noProof/>
          <w:lang w:val="en-IN"/>
        </w:rPr>
        <w:t>: A suite of evaluation tools to help authors make their web content more accessible.</w:t>
      </w:r>
      <w:hyperlink r:id="rId86" w:history="1">
        <w:r w:rsidRPr="001B6CAD">
          <w:rPr>
            <w:rStyle w:val="Hyperlink"/>
            <w:noProof/>
            <w:lang w:val="en-IN"/>
          </w:rPr>
          <w:t>W3C+1W3C+1</w:t>
        </w:r>
      </w:hyperlink>
    </w:p>
    <w:p w14:paraId="3FC397A3" w14:textId="77777777" w:rsidR="001B6CAD" w:rsidRPr="001B6CAD" w:rsidRDefault="001B6CAD" w:rsidP="001B6CAD">
      <w:pPr>
        <w:rPr>
          <w:noProof/>
          <w:lang w:val="en-IN"/>
        </w:rPr>
      </w:pPr>
      <w:r w:rsidRPr="001B6CAD">
        <w:rPr>
          <w:noProof/>
          <w:lang w:val="en-IN"/>
        </w:rPr>
        <w:t>While automated tools can identify many issues, they cannot catch all accessibility problems.</w:t>
      </w:r>
    </w:p>
    <w:p w14:paraId="4D9D2FE1" w14:textId="77777777" w:rsidR="001B6CAD" w:rsidRPr="001B6CAD" w:rsidRDefault="001B6CAD" w:rsidP="001B6CAD">
      <w:pPr>
        <w:rPr>
          <w:noProof/>
          <w:lang w:val="en-IN"/>
        </w:rPr>
      </w:pPr>
      <w:r w:rsidRPr="001B6CAD">
        <w:rPr>
          <w:bCs/>
          <w:noProof/>
          <w:lang w:val="en-IN"/>
        </w:rPr>
        <w:t>Manual Testing</w:t>
      </w:r>
      <w:r w:rsidRPr="001B6CAD">
        <w:rPr>
          <w:noProof/>
          <w:lang w:val="en-IN"/>
        </w:rPr>
        <w:t>:</w:t>
      </w:r>
    </w:p>
    <w:p w14:paraId="22429CDD" w14:textId="77777777" w:rsidR="001B6CAD" w:rsidRPr="001B6CAD" w:rsidRDefault="001B6CAD" w:rsidP="001B6CAD">
      <w:pPr>
        <w:numPr>
          <w:ilvl w:val="0"/>
          <w:numId w:val="117"/>
        </w:numPr>
        <w:rPr>
          <w:noProof/>
          <w:lang w:val="en-IN"/>
        </w:rPr>
      </w:pPr>
      <w:r w:rsidRPr="001B6CAD">
        <w:rPr>
          <w:bCs/>
          <w:noProof/>
          <w:lang w:val="en-IN"/>
        </w:rPr>
        <w:t>Keyboard Testing</w:t>
      </w:r>
      <w:r w:rsidRPr="001B6CAD">
        <w:rPr>
          <w:noProof/>
          <w:lang w:val="en-IN"/>
        </w:rPr>
        <w:t>: Navigate your application using only the keyboard (e.g., Tab, Shift+Tab, Enter) to ensure all interactive elements are accessible.</w:t>
      </w:r>
    </w:p>
    <w:p w14:paraId="708880C1" w14:textId="77777777" w:rsidR="001B6CAD" w:rsidRPr="001B6CAD" w:rsidRDefault="001B6CAD" w:rsidP="001B6CAD">
      <w:pPr>
        <w:numPr>
          <w:ilvl w:val="0"/>
          <w:numId w:val="117"/>
        </w:numPr>
        <w:rPr>
          <w:noProof/>
          <w:lang w:val="en-IN"/>
        </w:rPr>
      </w:pPr>
      <w:r w:rsidRPr="001B6CAD">
        <w:rPr>
          <w:bCs/>
          <w:noProof/>
          <w:lang w:val="en-IN"/>
        </w:rPr>
        <w:lastRenderedPageBreak/>
        <w:t>Screen Reader Testing</w:t>
      </w:r>
      <w:r w:rsidRPr="001B6CAD">
        <w:rPr>
          <w:noProof/>
          <w:lang w:val="en-IN"/>
        </w:rPr>
        <w:t>: Use screen readers like NVDA (Windows) or VoiceOver (macOS) to experience your application from the perspective of users who rely on these tools.ETR</w:t>
      </w:r>
    </w:p>
    <w:p w14:paraId="3FC06E57" w14:textId="77777777" w:rsidR="001B6CAD" w:rsidRPr="001B6CAD" w:rsidRDefault="001B6CAD" w:rsidP="001B6CAD">
      <w:pPr>
        <w:numPr>
          <w:ilvl w:val="0"/>
          <w:numId w:val="117"/>
        </w:numPr>
        <w:rPr>
          <w:noProof/>
          <w:lang w:val="en-IN"/>
        </w:rPr>
      </w:pPr>
      <w:r w:rsidRPr="001B6CAD">
        <w:rPr>
          <w:bCs/>
          <w:noProof/>
          <w:lang w:val="en-IN"/>
        </w:rPr>
        <w:t>User Testing</w:t>
      </w:r>
      <w:r w:rsidRPr="001B6CAD">
        <w:rPr>
          <w:noProof/>
          <w:lang w:val="en-IN"/>
        </w:rPr>
        <w:t>: Engage users with disabilities to test your application and provide feedback on its accessibility.</w:t>
      </w:r>
    </w:p>
    <w:p w14:paraId="5455CDC1" w14:textId="77777777" w:rsidR="001B6CAD" w:rsidRPr="001B6CAD" w:rsidRDefault="001B6CAD" w:rsidP="001B6CAD">
      <w:pPr>
        <w:rPr>
          <w:noProof/>
          <w:lang w:val="en-IN"/>
        </w:rPr>
      </w:pPr>
      <w:r w:rsidRPr="001B6CAD">
        <w:rPr>
          <w:noProof/>
          <w:lang w:val="en-IN"/>
        </w:rPr>
        <w:t xml:space="preserve">For a detailed approach to manual testing, consider </w:t>
      </w:r>
      <w:hyperlink r:id="rId87" w:history="1">
        <w:r w:rsidRPr="001B6CAD">
          <w:rPr>
            <w:rStyle w:val="Hyperlink"/>
            <w:noProof/>
            <w:lang w:val="en-IN"/>
          </w:rPr>
          <w:t>Harvard's Manual Testing for Accessibility</w:t>
        </w:r>
      </w:hyperlink>
      <w:r w:rsidRPr="001B6CAD">
        <w:rPr>
          <w:noProof/>
          <w:lang w:val="en-IN"/>
        </w:rPr>
        <w:t>.</w:t>
      </w:r>
      <w:hyperlink r:id="rId88" w:history="1">
        <w:r w:rsidRPr="001B6CAD">
          <w:rPr>
            <w:rStyle w:val="Hyperlink"/>
            <w:noProof/>
            <w:lang w:val="en-IN"/>
          </w:rPr>
          <w:t>Harvard Accessibility+1accessibility.web-resources.upenn.edu+1</w:t>
        </w:r>
      </w:hyperlink>
    </w:p>
    <w:p w14:paraId="7AC35042" w14:textId="77777777" w:rsidR="001B6CAD" w:rsidRPr="001B6CAD" w:rsidRDefault="00000000" w:rsidP="001B6CAD">
      <w:pPr>
        <w:rPr>
          <w:noProof/>
          <w:lang w:val="en-IN"/>
        </w:rPr>
      </w:pPr>
      <w:r>
        <w:rPr>
          <w:noProof/>
          <w:lang w:val="en-IN"/>
        </w:rPr>
        <w:pict w14:anchorId="55077568">
          <v:rect id="_x0000_i1031" style="width:0;height:1.5pt" o:hralign="center" o:hrstd="t" o:hr="t" fillcolor="#a0a0a0" stroked="f"/>
        </w:pict>
      </w:r>
    </w:p>
    <w:p w14:paraId="31EAEA70" w14:textId="77777777" w:rsidR="001B6CAD" w:rsidRPr="001B6CAD" w:rsidRDefault="001B6CAD" w:rsidP="001B6CAD">
      <w:pPr>
        <w:rPr>
          <w:noProof/>
          <w:lang w:val="en-IN"/>
        </w:rPr>
      </w:pPr>
      <w:r w:rsidRPr="001B6CAD">
        <w:rPr>
          <w:noProof/>
          <w:lang w:val="en-IN"/>
        </w:rPr>
        <w:t>By implementing these strategies, you can enhance the accessibility of your application, ensuring it is usable by a broader audience and compliant with established guidelines.</w:t>
      </w:r>
    </w:p>
    <w:p w14:paraId="1C30AB46" w14:textId="77777777" w:rsidR="001B6CAD" w:rsidRPr="001B6CAD" w:rsidRDefault="001B6CAD" w:rsidP="001B6CAD">
      <w:pPr>
        <w:rPr>
          <w:bCs/>
          <w:noProof/>
          <w:lang w:val="en-IN"/>
        </w:rPr>
      </w:pPr>
      <w:r w:rsidRPr="001B6CAD">
        <w:rPr>
          <w:bCs/>
          <w:noProof/>
          <w:lang w:val="en-IN"/>
        </w:rPr>
        <w:t>20. Performance Optimization</w:t>
      </w:r>
    </w:p>
    <w:p w14:paraId="12275514" w14:textId="77777777" w:rsidR="001B6CAD" w:rsidRPr="001B6CAD" w:rsidRDefault="001B6CAD" w:rsidP="001B6CAD">
      <w:pPr>
        <w:rPr>
          <w:bCs/>
          <w:noProof/>
          <w:lang w:val="en-IN"/>
        </w:rPr>
      </w:pPr>
      <w:r w:rsidRPr="001B6CAD">
        <w:rPr>
          <w:bCs/>
          <w:noProof/>
          <w:lang w:val="en-IN"/>
        </w:rPr>
        <w:t>Lazy Loading and Code Splitting</w:t>
      </w:r>
    </w:p>
    <w:p w14:paraId="09F7A009" w14:textId="77777777" w:rsidR="001B6CAD" w:rsidRPr="001B6CAD" w:rsidRDefault="001B6CAD" w:rsidP="001B6CAD">
      <w:pPr>
        <w:rPr>
          <w:noProof/>
          <w:lang w:val="en-IN"/>
        </w:rPr>
      </w:pPr>
      <w:r w:rsidRPr="001B6CAD">
        <w:rPr>
          <w:bCs/>
          <w:noProof/>
          <w:lang w:val="en-IN"/>
        </w:rPr>
        <w:t>Lazy Loading</w:t>
      </w:r>
      <w:r w:rsidRPr="001B6CAD">
        <w:rPr>
          <w:noProof/>
          <w:lang w:val="en-IN"/>
        </w:rPr>
        <w:t>: This technique delays the loading of non-critical resources until they are needed, reducing initial load times. In React, you can implement lazy loading using React.lazy and Suspense:Medium</w:t>
      </w:r>
    </w:p>
    <w:p w14:paraId="7BC31C7C" w14:textId="77777777" w:rsidR="001B6CAD" w:rsidRPr="001B6CAD" w:rsidRDefault="001B6CAD" w:rsidP="001B6CAD">
      <w:pPr>
        <w:rPr>
          <w:noProof/>
          <w:lang w:val="en-IN"/>
        </w:rPr>
      </w:pPr>
      <w:r w:rsidRPr="001B6CAD">
        <w:rPr>
          <w:noProof/>
          <w:lang w:val="en-IN"/>
        </w:rPr>
        <w:t>jsx</w:t>
      </w:r>
    </w:p>
    <w:p w14:paraId="0728A920" w14:textId="77777777" w:rsidR="001B6CAD" w:rsidRPr="001B6CAD" w:rsidRDefault="001B6CAD" w:rsidP="001B6CAD">
      <w:pPr>
        <w:rPr>
          <w:noProof/>
          <w:lang w:val="en-IN"/>
        </w:rPr>
      </w:pPr>
      <w:r w:rsidRPr="001B6CAD">
        <w:rPr>
          <w:noProof/>
          <w:lang w:val="en-IN"/>
        </w:rPr>
        <w:t>CopyEdit</w:t>
      </w:r>
    </w:p>
    <w:p w14:paraId="3DECEFA4" w14:textId="77777777" w:rsidR="001B6CAD" w:rsidRPr="001B6CAD" w:rsidRDefault="001B6CAD" w:rsidP="001B6CAD">
      <w:pPr>
        <w:rPr>
          <w:noProof/>
          <w:lang w:val="en-IN"/>
        </w:rPr>
      </w:pPr>
      <w:r w:rsidRPr="001B6CAD">
        <w:rPr>
          <w:noProof/>
          <w:lang w:val="en-IN"/>
        </w:rPr>
        <w:t>const LazyComponent = React.lazy(() =&gt; import('./LazyComponent')); function App() { return ( &lt;div&gt; &lt;Suspense fallback={&lt;div&gt;Loading...&lt;/div&gt;}&gt; &lt;LazyComponent /&gt; &lt;/Suspense&gt; &lt;/div&gt; ); }</w:t>
      </w:r>
    </w:p>
    <w:p w14:paraId="45B23733" w14:textId="77777777" w:rsidR="001B6CAD" w:rsidRPr="001B6CAD" w:rsidRDefault="001B6CAD" w:rsidP="001B6CAD">
      <w:pPr>
        <w:rPr>
          <w:noProof/>
          <w:lang w:val="en-IN"/>
        </w:rPr>
      </w:pPr>
      <w:r w:rsidRPr="001B6CAD">
        <w:rPr>
          <w:noProof/>
          <w:lang w:val="en-IN"/>
        </w:rPr>
        <w:t>This approach ensures that LazyComponent is only loaded when it's rendered, improving performance by reducing the initial bundle size. LinkedIn+3Medium+3LoadForge+3</w:t>
      </w:r>
    </w:p>
    <w:p w14:paraId="60FC8A73" w14:textId="77777777" w:rsidR="001B6CAD" w:rsidRPr="001B6CAD" w:rsidRDefault="001B6CAD" w:rsidP="001B6CAD">
      <w:pPr>
        <w:rPr>
          <w:noProof/>
          <w:lang w:val="en-IN"/>
        </w:rPr>
      </w:pPr>
      <w:r w:rsidRPr="001B6CAD">
        <w:rPr>
          <w:bCs/>
          <w:noProof/>
          <w:lang w:val="en-IN"/>
        </w:rPr>
        <w:t>Code Splitting</w:t>
      </w:r>
      <w:r w:rsidRPr="001B6CAD">
        <w:rPr>
          <w:noProof/>
          <w:lang w:val="en-IN"/>
        </w:rPr>
        <w:t>: Code splitting divides your code into smaller chunks, which can be loaded on demand. In Next.js, dynamic imports facilitate code splitting:Medium+1StudyRaid+1StudyRaid+3GreatFrontEnd+3JavaScript in Plain English+3</w:t>
      </w:r>
    </w:p>
    <w:p w14:paraId="53583F55" w14:textId="77777777" w:rsidR="001B6CAD" w:rsidRPr="001B6CAD" w:rsidRDefault="001B6CAD" w:rsidP="001B6CAD">
      <w:pPr>
        <w:rPr>
          <w:noProof/>
          <w:lang w:val="en-IN"/>
        </w:rPr>
      </w:pPr>
      <w:r w:rsidRPr="001B6CAD">
        <w:rPr>
          <w:noProof/>
          <w:lang w:val="en-IN"/>
        </w:rPr>
        <w:t>jsx</w:t>
      </w:r>
    </w:p>
    <w:p w14:paraId="7B828CBF" w14:textId="77777777" w:rsidR="001B6CAD" w:rsidRPr="001B6CAD" w:rsidRDefault="001B6CAD" w:rsidP="001B6CAD">
      <w:pPr>
        <w:rPr>
          <w:noProof/>
          <w:lang w:val="en-IN"/>
        </w:rPr>
      </w:pPr>
      <w:r w:rsidRPr="001B6CAD">
        <w:rPr>
          <w:noProof/>
          <w:lang w:val="en-IN"/>
        </w:rPr>
        <w:t>CopyEdit</w:t>
      </w:r>
    </w:p>
    <w:p w14:paraId="5A5E78AA" w14:textId="77777777" w:rsidR="001B6CAD" w:rsidRPr="001B6CAD" w:rsidRDefault="001B6CAD" w:rsidP="001B6CAD">
      <w:pPr>
        <w:rPr>
          <w:noProof/>
          <w:lang w:val="en-IN"/>
        </w:rPr>
      </w:pPr>
      <w:r w:rsidRPr="001B6CAD">
        <w:rPr>
          <w:noProof/>
          <w:lang w:val="en-IN"/>
        </w:rPr>
        <w:t>import dynamic from 'next/dynamic'; const DynamicComponent = dynamic(() =&gt; import('./DynamicComponent')); function Page() { return &lt;DynamicComponent /&gt;; }</w:t>
      </w:r>
    </w:p>
    <w:p w14:paraId="75480691" w14:textId="77777777" w:rsidR="001B6CAD" w:rsidRPr="001B6CAD" w:rsidRDefault="001B6CAD" w:rsidP="001B6CAD">
      <w:pPr>
        <w:rPr>
          <w:noProof/>
          <w:lang w:val="en-IN"/>
        </w:rPr>
      </w:pPr>
      <w:r w:rsidRPr="001B6CAD">
        <w:rPr>
          <w:noProof/>
          <w:lang w:val="en-IN"/>
        </w:rPr>
        <w:lastRenderedPageBreak/>
        <w:t>This method loads DynamicComponent only when it's needed, enhancing load times and user experience. LinkedIn+3Medium+3LoadForge+3</w:t>
      </w:r>
    </w:p>
    <w:p w14:paraId="6730EFB2" w14:textId="77777777" w:rsidR="001B6CAD" w:rsidRPr="001B6CAD" w:rsidRDefault="001B6CAD" w:rsidP="001B6CAD">
      <w:pPr>
        <w:rPr>
          <w:bCs/>
          <w:noProof/>
          <w:lang w:val="en-IN"/>
        </w:rPr>
      </w:pPr>
      <w:r w:rsidRPr="001B6CAD">
        <w:rPr>
          <w:bCs/>
          <w:noProof/>
          <w:lang w:val="en-IN"/>
        </w:rPr>
        <w:t>Database Query Optimization</w:t>
      </w:r>
    </w:p>
    <w:p w14:paraId="5B6865CA" w14:textId="77777777" w:rsidR="001B6CAD" w:rsidRPr="001B6CAD" w:rsidRDefault="001B6CAD" w:rsidP="001B6CAD">
      <w:pPr>
        <w:rPr>
          <w:noProof/>
          <w:lang w:val="en-IN"/>
        </w:rPr>
      </w:pPr>
      <w:r w:rsidRPr="001B6CAD">
        <w:rPr>
          <w:noProof/>
          <w:lang w:val="en-IN"/>
        </w:rPr>
        <w:t>Efficient database queries are vital for application performance. Here are some best practices:</w:t>
      </w:r>
    </w:p>
    <w:p w14:paraId="4F15E653" w14:textId="77777777" w:rsidR="001B6CAD" w:rsidRPr="001B6CAD" w:rsidRDefault="001B6CAD" w:rsidP="001B6CAD">
      <w:pPr>
        <w:numPr>
          <w:ilvl w:val="0"/>
          <w:numId w:val="118"/>
        </w:numPr>
        <w:rPr>
          <w:noProof/>
          <w:lang w:val="en-IN"/>
        </w:rPr>
      </w:pPr>
      <w:r w:rsidRPr="001B6CAD">
        <w:rPr>
          <w:bCs/>
          <w:noProof/>
          <w:lang w:val="en-IN"/>
        </w:rPr>
        <w:t>Use Proper Indexing</w:t>
      </w:r>
      <w:r w:rsidRPr="001B6CAD">
        <w:rPr>
          <w:noProof/>
          <w:lang w:val="en-IN"/>
        </w:rPr>
        <w:t>: Indexes speed up data retrieval. Ensure that columns used in WHERE clauses and joins are indexed appropriately. Developer Nation+1GeeksforGeeks+1</w:t>
      </w:r>
    </w:p>
    <w:p w14:paraId="1631E63B" w14:textId="77777777" w:rsidR="001B6CAD" w:rsidRPr="001B6CAD" w:rsidRDefault="001B6CAD" w:rsidP="001B6CAD">
      <w:pPr>
        <w:numPr>
          <w:ilvl w:val="0"/>
          <w:numId w:val="118"/>
        </w:numPr>
        <w:rPr>
          <w:noProof/>
          <w:lang w:val="en-IN"/>
        </w:rPr>
      </w:pPr>
      <w:r w:rsidRPr="001B6CAD">
        <w:rPr>
          <w:noProof/>
          <w:lang w:val="en-IN"/>
        </w:rPr>
        <w:t>**Avoid SELECT ***: Retrieve only the necessary columns to reduce data transfer and processing time.</w:t>
      </w:r>
    </w:p>
    <w:p w14:paraId="135A2460" w14:textId="77777777" w:rsidR="001B6CAD" w:rsidRPr="001B6CAD" w:rsidRDefault="001B6CAD" w:rsidP="001B6CAD">
      <w:pPr>
        <w:numPr>
          <w:ilvl w:val="0"/>
          <w:numId w:val="118"/>
        </w:numPr>
        <w:rPr>
          <w:noProof/>
          <w:lang w:val="en-IN"/>
        </w:rPr>
      </w:pPr>
      <w:r w:rsidRPr="001B6CAD">
        <w:rPr>
          <w:bCs/>
          <w:noProof/>
          <w:lang w:val="en-IN"/>
        </w:rPr>
        <w:t>Limit Data Retrieval</w:t>
      </w:r>
      <w:r w:rsidRPr="001B6CAD">
        <w:rPr>
          <w:noProof/>
          <w:lang w:val="en-IN"/>
        </w:rPr>
        <w:t>: Use LIMIT clauses to fetch only the required number of rows, preventing unnecessary data loading. DataCamp</w:t>
      </w:r>
    </w:p>
    <w:p w14:paraId="04324089" w14:textId="77777777" w:rsidR="001B6CAD" w:rsidRPr="001B6CAD" w:rsidRDefault="001B6CAD" w:rsidP="001B6CAD">
      <w:pPr>
        <w:numPr>
          <w:ilvl w:val="0"/>
          <w:numId w:val="118"/>
        </w:numPr>
        <w:rPr>
          <w:noProof/>
          <w:lang w:val="en-IN"/>
        </w:rPr>
      </w:pPr>
      <w:r w:rsidRPr="001B6CAD">
        <w:rPr>
          <w:bCs/>
          <w:noProof/>
          <w:lang w:val="en-IN"/>
        </w:rPr>
        <w:t>Optimize Joins</w:t>
      </w:r>
      <w:r w:rsidRPr="001B6CAD">
        <w:rPr>
          <w:noProof/>
          <w:lang w:val="en-IN"/>
        </w:rPr>
        <w:t>: Choose the most efficient join types and ensure that joined columns are indexed. Analyze query execution plans to identify and resolve bottlenecks. Monte Carlo Data+1Reddit+1</w:t>
      </w:r>
    </w:p>
    <w:p w14:paraId="16E26A17" w14:textId="77777777" w:rsidR="001B6CAD" w:rsidRPr="001B6CAD" w:rsidRDefault="001B6CAD" w:rsidP="001B6CAD">
      <w:pPr>
        <w:numPr>
          <w:ilvl w:val="0"/>
          <w:numId w:val="118"/>
        </w:numPr>
        <w:rPr>
          <w:noProof/>
          <w:lang w:val="en-IN"/>
        </w:rPr>
      </w:pPr>
      <w:r w:rsidRPr="001B6CAD">
        <w:rPr>
          <w:bCs/>
          <w:noProof/>
          <w:lang w:val="en-IN"/>
        </w:rPr>
        <w:t>Avoid Queries Inside Loops</w:t>
      </w:r>
      <w:r w:rsidRPr="001B6CAD">
        <w:rPr>
          <w:noProof/>
          <w:lang w:val="en-IN"/>
        </w:rPr>
        <w:t>: Executing queries within loops can lead to performance issues. Instead, batch operations when possible. GeeksforGeeks</w:t>
      </w:r>
    </w:p>
    <w:p w14:paraId="070CAF2E" w14:textId="77777777" w:rsidR="001B6CAD" w:rsidRPr="001B6CAD" w:rsidRDefault="001B6CAD" w:rsidP="001B6CAD">
      <w:pPr>
        <w:rPr>
          <w:bCs/>
          <w:noProof/>
          <w:lang w:val="en-IN"/>
        </w:rPr>
      </w:pPr>
      <w:r w:rsidRPr="001B6CAD">
        <w:rPr>
          <w:bCs/>
          <w:noProof/>
          <w:lang w:val="en-IN"/>
        </w:rPr>
        <w:t>Frontend Rendering Improvements</w:t>
      </w:r>
    </w:p>
    <w:p w14:paraId="0CA91B61" w14:textId="77777777" w:rsidR="001B6CAD" w:rsidRPr="001B6CAD" w:rsidRDefault="001B6CAD" w:rsidP="001B6CAD">
      <w:pPr>
        <w:rPr>
          <w:noProof/>
          <w:lang w:val="en-IN"/>
        </w:rPr>
      </w:pPr>
      <w:r w:rsidRPr="001B6CAD">
        <w:rPr>
          <w:noProof/>
          <w:lang w:val="en-IN"/>
        </w:rPr>
        <w:t>Enhancing frontend rendering leads to smoother user interactions:</w:t>
      </w:r>
    </w:p>
    <w:p w14:paraId="4E8C1D66" w14:textId="77777777" w:rsidR="001B6CAD" w:rsidRPr="001B6CAD" w:rsidRDefault="001B6CAD" w:rsidP="001B6CAD">
      <w:pPr>
        <w:numPr>
          <w:ilvl w:val="0"/>
          <w:numId w:val="119"/>
        </w:numPr>
        <w:rPr>
          <w:noProof/>
          <w:lang w:val="en-IN"/>
        </w:rPr>
      </w:pPr>
      <w:r w:rsidRPr="001B6CAD">
        <w:rPr>
          <w:bCs/>
          <w:noProof/>
          <w:lang w:val="en-IN"/>
        </w:rPr>
        <w:t>Minimize Repaints and Reflows</w:t>
      </w:r>
      <w:r w:rsidRPr="001B6CAD">
        <w:rPr>
          <w:noProof/>
          <w:lang w:val="en-IN"/>
        </w:rPr>
        <w:t>: Structure your CSS and DOM to reduce layout thrashing. Avoid inline styles that can trigger reflows.</w:t>
      </w:r>
    </w:p>
    <w:p w14:paraId="70509EA1" w14:textId="77777777" w:rsidR="001B6CAD" w:rsidRPr="001B6CAD" w:rsidRDefault="001B6CAD" w:rsidP="001B6CAD">
      <w:pPr>
        <w:numPr>
          <w:ilvl w:val="0"/>
          <w:numId w:val="119"/>
        </w:numPr>
        <w:rPr>
          <w:noProof/>
          <w:lang w:val="en-IN"/>
        </w:rPr>
      </w:pPr>
      <w:r w:rsidRPr="001B6CAD">
        <w:rPr>
          <w:bCs/>
          <w:noProof/>
          <w:lang w:val="en-IN"/>
        </w:rPr>
        <w:t>Optimize Images</w:t>
      </w:r>
      <w:r w:rsidRPr="001B6CAD">
        <w:rPr>
          <w:noProof/>
          <w:lang w:val="en-IN"/>
        </w:rPr>
        <w:t>: Use appropriately sized images and modern formats like WebP. Implement lazy loading for images to defer loading until they're in the viewport.</w:t>
      </w:r>
    </w:p>
    <w:p w14:paraId="5FE278C1" w14:textId="77777777" w:rsidR="001B6CAD" w:rsidRPr="001B6CAD" w:rsidRDefault="001B6CAD" w:rsidP="001B6CAD">
      <w:pPr>
        <w:numPr>
          <w:ilvl w:val="0"/>
          <w:numId w:val="119"/>
        </w:numPr>
        <w:rPr>
          <w:noProof/>
          <w:lang w:val="en-IN"/>
        </w:rPr>
      </w:pPr>
      <w:r w:rsidRPr="001B6CAD">
        <w:rPr>
          <w:bCs/>
          <w:noProof/>
          <w:lang w:val="en-IN"/>
        </w:rPr>
        <w:t>Use Efficient CSS and JavaScript</w:t>
      </w:r>
      <w:r w:rsidRPr="001B6CAD">
        <w:rPr>
          <w:noProof/>
          <w:lang w:val="en-IN"/>
        </w:rPr>
        <w:t>: Minify and compress CSS and JS files. Remove unused code and leverage tree-shaking to eliminate dead code.</w:t>
      </w:r>
    </w:p>
    <w:p w14:paraId="0E3F5E1B" w14:textId="77777777" w:rsidR="001B6CAD" w:rsidRPr="001B6CAD" w:rsidRDefault="001B6CAD" w:rsidP="001B6CAD">
      <w:pPr>
        <w:numPr>
          <w:ilvl w:val="0"/>
          <w:numId w:val="119"/>
        </w:numPr>
        <w:rPr>
          <w:noProof/>
          <w:lang w:val="en-IN"/>
        </w:rPr>
      </w:pPr>
      <w:r w:rsidRPr="001B6CAD">
        <w:rPr>
          <w:bCs/>
          <w:noProof/>
          <w:lang w:val="en-IN"/>
        </w:rPr>
        <w:t>Implement Server-Side Rendering (SSR)</w:t>
      </w:r>
      <w:r w:rsidRPr="001B6CAD">
        <w:rPr>
          <w:noProof/>
          <w:lang w:val="en-IN"/>
        </w:rPr>
        <w:t>: SSR can improve initial load times and SEO by rendering pages on the server. Next.js supports SSR out of the box.</w:t>
      </w:r>
      <w:hyperlink r:id="rId89" w:history="1">
        <w:r w:rsidRPr="001B6CAD">
          <w:rPr>
            <w:rStyle w:val="Hyperlink"/>
            <w:noProof/>
            <w:lang w:val="en-IN"/>
          </w:rPr>
          <w:t>arXiv</w:t>
        </w:r>
      </w:hyperlink>
    </w:p>
    <w:p w14:paraId="3009EB0E" w14:textId="77777777" w:rsidR="001B6CAD" w:rsidRPr="001B6CAD" w:rsidRDefault="001B6CAD" w:rsidP="001B6CAD">
      <w:pPr>
        <w:numPr>
          <w:ilvl w:val="0"/>
          <w:numId w:val="119"/>
        </w:numPr>
        <w:rPr>
          <w:noProof/>
          <w:lang w:val="en-IN"/>
        </w:rPr>
      </w:pPr>
      <w:r w:rsidRPr="001B6CAD">
        <w:rPr>
          <w:bCs/>
          <w:noProof/>
          <w:lang w:val="en-IN"/>
        </w:rPr>
        <w:t>Monitor Performance</w:t>
      </w:r>
      <w:r w:rsidRPr="001B6CAD">
        <w:rPr>
          <w:noProof/>
          <w:lang w:val="en-IN"/>
        </w:rPr>
        <w:t>: Utilize tools like Lighthouse and Chrome DevTools to analyze and monitor performance metrics, identifying areas for improvement.</w:t>
      </w:r>
    </w:p>
    <w:p w14:paraId="078B493D" w14:textId="77777777" w:rsidR="001B6CAD" w:rsidRPr="001B6CAD" w:rsidRDefault="00000000" w:rsidP="001B6CAD">
      <w:pPr>
        <w:rPr>
          <w:noProof/>
          <w:lang w:val="en-IN"/>
        </w:rPr>
      </w:pPr>
      <w:r>
        <w:rPr>
          <w:noProof/>
          <w:lang w:val="en-IN"/>
        </w:rPr>
        <w:pict w14:anchorId="1A3008C0">
          <v:rect id="_x0000_i1032" style="width:0;height:1.5pt" o:hralign="center" o:hrstd="t" o:hr="t" fillcolor="#a0a0a0" stroked="f"/>
        </w:pict>
      </w:r>
    </w:p>
    <w:p w14:paraId="058551C6" w14:textId="77777777" w:rsidR="001B6CAD" w:rsidRPr="001B6CAD" w:rsidRDefault="001B6CAD" w:rsidP="001B6CAD">
      <w:pPr>
        <w:rPr>
          <w:noProof/>
          <w:lang w:val="en-IN"/>
        </w:rPr>
      </w:pPr>
      <w:r w:rsidRPr="001B6CAD">
        <w:rPr>
          <w:noProof/>
          <w:lang w:val="en-IN"/>
        </w:rPr>
        <w:lastRenderedPageBreak/>
        <w:t>By incorporating these strategies, you can significantly enhance the performance of your application, leading to better user engagement and satisfaction.</w:t>
      </w:r>
    </w:p>
    <w:p w14:paraId="669EDDA3" w14:textId="77777777" w:rsidR="001B6CAD" w:rsidRPr="001B6CAD" w:rsidRDefault="001B6CAD" w:rsidP="001B6CAD">
      <w:pPr>
        <w:rPr>
          <w:bCs/>
          <w:noProof/>
          <w:lang w:val="en-IN"/>
        </w:rPr>
      </w:pPr>
      <w:r w:rsidRPr="001B6CAD">
        <w:rPr>
          <w:bCs/>
          <w:noProof/>
          <w:lang w:val="en-IN"/>
        </w:rPr>
        <w:t>21. Testing Strategies</w:t>
      </w:r>
    </w:p>
    <w:p w14:paraId="77A9A5B4" w14:textId="77777777" w:rsidR="001B6CAD" w:rsidRPr="001B6CAD" w:rsidRDefault="001B6CAD" w:rsidP="001B6CAD">
      <w:pPr>
        <w:rPr>
          <w:bCs/>
          <w:noProof/>
          <w:lang w:val="en-IN"/>
        </w:rPr>
      </w:pPr>
      <w:r w:rsidRPr="001B6CAD">
        <w:rPr>
          <w:bCs/>
          <w:noProof/>
          <w:lang w:val="en-IN"/>
        </w:rPr>
        <w:t>Unit, Integration, and End-to-End Testing</w:t>
      </w:r>
    </w:p>
    <w:p w14:paraId="4246F562" w14:textId="77777777" w:rsidR="001B6CAD" w:rsidRPr="001B6CAD" w:rsidRDefault="001B6CAD" w:rsidP="001B6CAD">
      <w:pPr>
        <w:rPr>
          <w:noProof/>
          <w:lang w:val="en-IN"/>
        </w:rPr>
      </w:pPr>
      <w:r w:rsidRPr="001B6CAD">
        <w:rPr>
          <w:noProof/>
          <w:lang w:val="en-IN"/>
        </w:rPr>
        <w:t>A well-structured testing pyramid ensures comprehensive coverage:</w:t>
      </w:r>
    </w:p>
    <w:p w14:paraId="37408858" w14:textId="77777777" w:rsidR="001B6CAD" w:rsidRPr="001B6CAD" w:rsidRDefault="001B6CAD" w:rsidP="001B6CAD">
      <w:pPr>
        <w:numPr>
          <w:ilvl w:val="0"/>
          <w:numId w:val="120"/>
        </w:numPr>
        <w:rPr>
          <w:noProof/>
          <w:lang w:val="en-IN"/>
        </w:rPr>
      </w:pPr>
      <w:r w:rsidRPr="001B6CAD">
        <w:rPr>
          <w:bCs/>
          <w:noProof/>
          <w:lang w:val="en-IN"/>
        </w:rPr>
        <w:t>Unit Testing</w:t>
      </w:r>
      <w:r w:rsidRPr="001B6CAD">
        <w:rPr>
          <w:noProof/>
          <w:lang w:val="en-IN"/>
        </w:rPr>
        <w:t>: Focuses on individual components or functions in isolation. These tests are fast, easy to write, and help catch bugs early in the development cycle.</w:t>
      </w:r>
    </w:p>
    <w:p w14:paraId="41BB6658" w14:textId="77777777" w:rsidR="001B6CAD" w:rsidRPr="001B6CAD" w:rsidRDefault="001B6CAD" w:rsidP="001B6CAD">
      <w:pPr>
        <w:numPr>
          <w:ilvl w:val="0"/>
          <w:numId w:val="120"/>
        </w:numPr>
        <w:rPr>
          <w:noProof/>
          <w:lang w:val="en-IN"/>
        </w:rPr>
      </w:pPr>
      <w:r w:rsidRPr="001B6CAD">
        <w:rPr>
          <w:bCs/>
          <w:noProof/>
          <w:lang w:val="en-IN"/>
        </w:rPr>
        <w:t>Integration Testing</w:t>
      </w:r>
      <w:r w:rsidRPr="001B6CAD">
        <w:rPr>
          <w:noProof/>
          <w:lang w:val="en-IN"/>
        </w:rPr>
        <w:t>: Validates the interaction between multiple components or systems, ensuring they work together as intended. This helps identify issues arising from component interactions.</w:t>
      </w:r>
    </w:p>
    <w:p w14:paraId="4D5217A8" w14:textId="77777777" w:rsidR="001B6CAD" w:rsidRPr="001B6CAD" w:rsidRDefault="001B6CAD" w:rsidP="001B6CAD">
      <w:pPr>
        <w:numPr>
          <w:ilvl w:val="0"/>
          <w:numId w:val="120"/>
        </w:numPr>
        <w:rPr>
          <w:noProof/>
          <w:lang w:val="en-IN"/>
        </w:rPr>
      </w:pPr>
      <w:r w:rsidRPr="001B6CAD">
        <w:rPr>
          <w:bCs/>
          <w:noProof/>
          <w:lang w:val="en-IN"/>
        </w:rPr>
        <w:t>End-to-End (E2E) Testing</w:t>
      </w:r>
      <w:r w:rsidRPr="001B6CAD">
        <w:rPr>
          <w:noProof/>
          <w:lang w:val="en-IN"/>
        </w:rPr>
        <w:t>: Simulates real user scenarios to test the complete application flow, from start to finish. E2E tests are crucial for verifying that the system meets business requirements and user expectations. CircleCI</w:t>
      </w:r>
    </w:p>
    <w:p w14:paraId="61627221" w14:textId="77777777" w:rsidR="001B6CAD" w:rsidRPr="001B6CAD" w:rsidRDefault="001B6CAD" w:rsidP="001B6CAD">
      <w:pPr>
        <w:rPr>
          <w:noProof/>
          <w:lang w:val="en-IN"/>
        </w:rPr>
      </w:pPr>
      <w:r w:rsidRPr="001B6CAD">
        <w:rPr>
          <w:noProof/>
          <w:lang w:val="en-IN"/>
        </w:rPr>
        <w:t>Implementing a balanced mix of these tests enhances software reliability and maintainability.</w:t>
      </w:r>
    </w:p>
    <w:p w14:paraId="18C13D9F" w14:textId="77777777" w:rsidR="001B6CAD" w:rsidRPr="001B6CAD" w:rsidRDefault="001B6CAD" w:rsidP="001B6CAD">
      <w:pPr>
        <w:rPr>
          <w:bCs/>
          <w:noProof/>
          <w:lang w:val="en-IN"/>
        </w:rPr>
      </w:pPr>
      <w:r w:rsidRPr="001B6CAD">
        <w:rPr>
          <w:bCs/>
          <w:noProof/>
          <w:lang w:val="en-IN"/>
        </w:rPr>
        <w:t>Automated Testing Tools</w:t>
      </w:r>
    </w:p>
    <w:p w14:paraId="4865CA3D" w14:textId="77777777" w:rsidR="001B6CAD" w:rsidRPr="001B6CAD" w:rsidRDefault="001B6CAD" w:rsidP="001B6CAD">
      <w:pPr>
        <w:rPr>
          <w:noProof/>
          <w:lang w:val="en-IN"/>
        </w:rPr>
      </w:pPr>
      <w:r w:rsidRPr="001B6CAD">
        <w:rPr>
          <w:noProof/>
          <w:lang w:val="en-IN"/>
        </w:rPr>
        <w:t>Leveraging automated testing tools accelerates the testing process and improves accuracy. Popular tools include:</w:t>
      </w:r>
    </w:p>
    <w:p w14:paraId="040C58F6" w14:textId="77777777" w:rsidR="001B6CAD" w:rsidRPr="001B6CAD" w:rsidRDefault="001B6CAD" w:rsidP="001B6CAD">
      <w:pPr>
        <w:numPr>
          <w:ilvl w:val="0"/>
          <w:numId w:val="121"/>
        </w:numPr>
        <w:rPr>
          <w:noProof/>
          <w:lang w:val="en-IN"/>
        </w:rPr>
      </w:pPr>
      <w:r w:rsidRPr="001B6CAD">
        <w:rPr>
          <w:bCs/>
          <w:noProof/>
          <w:lang w:val="en-IN"/>
        </w:rPr>
        <w:t>Selenium</w:t>
      </w:r>
      <w:r w:rsidRPr="001B6CAD">
        <w:rPr>
          <w:noProof/>
          <w:lang w:val="en-IN"/>
        </w:rPr>
        <w:t>: An open-source framework for automating web browsers, supporting multiple languages and browsers. WIRED</w:t>
      </w:r>
    </w:p>
    <w:p w14:paraId="68BD7DD4" w14:textId="77777777" w:rsidR="001B6CAD" w:rsidRPr="001B6CAD" w:rsidRDefault="001B6CAD" w:rsidP="001B6CAD">
      <w:pPr>
        <w:numPr>
          <w:ilvl w:val="0"/>
          <w:numId w:val="121"/>
        </w:numPr>
        <w:rPr>
          <w:noProof/>
          <w:lang w:val="en-IN"/>
        </w:rPr>
      </w:pPr>
      <w:r w:rsidRPr="001B6CAD">
        <w:rPr>
          <w:bCs/>
          <w:noProof/>
          <w:lang w:val="en-IN"/>
        </w:rPr>
        <w:t>Playwright</w:t>
      </w:r>
      <w:r w:rsidRPr="001B6CAD">
        <w:rPr>
          <w:noProof/>
          <w:lang w:val="en-IN"/>
        </w:rPr>
        <w:t>: A Node.js library by Microsoft for automating Chromium, Firefox, and WebKit browsers with a single API. It supports multiple languages and is known for its reliability and speed. Playwright</w:t>
      </w:r>
    </w:p>
    <w:p w14:paraId="48910B27" w14:textId="77777777" w:rsidR="001B6CAD" w:rsidRPr="001B6CAD" w:rsidRDefault="001B6CAD" w:rsidP="001B6CAD">
      <w:pPr>
        <w:numPr>
          <w:ilvl w:val="0"/>
          <w:numId w:val="121"/>
        </w:numPr>
        <w:rPr>
          <w:noProof/>
          <w:lang w:val="en-IN"/>
        </w:rPr>
      </w:pPr>
      <w:r w:rsidRPr="001B6CAD">
        <w:rPr>
          <w:bCs/>
          <w:noProof/>
          <w:lang w:val="en-IN"/>
        </w:rPr>
        <w:t>Cypress</w:t>
      </w:r>
      <w:r w:rsidRPr="001B6CAD">
        <w:rPr>
          <w:noProof/>
          <w:lang w:val="en-IN"/>
        </w:rPr>
        <w:t>: A JavaScript end-to-end testing framework that operates directly in the browser, offering fast and reliable testing for modern web applications.Playwright</w:t>
      </w:r>
    </w:p>
    <w:p w14:paraId="7F65A889" w14:textId="77777777" w:rsidR="001B6CAD" w:rsidRPr="001B6CAD" w:rsidRDefault="001B6CAD" w:rsidP="001B6CAD">
      <w:pPr>
        <w:numPr>
          <w:ilvl w:val="0"/>
          <w:numId w:val="121"/>
        </w:numPr>
        <w:rPr>
          <w:noProof/>
          <w:lang w:val="en-IN"/>
        </w:rPr>
      </w:pPr>
      <w:r w:rsidRPr="001B6CAD">
        <w:rPr>
          <w:bCs/>
          <w:noProof/>
          <w:lang w:val="en-IN"/>
        </w:rPr>
        <w:t>TestCafe</w:t>
      </w:r>
      <w:r w:rsidRPr="001B6CAD">
        <w:rPr>
          <w:noProof/>
          <w:lang w:val="en-IN"/>
        </w:rPr>
        <w:t>: A Node.js-based tool that allows for end-to-end testing without the need for browser plugins, supporting JavaScript and TypeScript. BrowserStack</w:t>
      </w:r>
    </w:p>
    <w:p w14:paraId="79FF9A02" w14:textId="77777777" w:rsidR="001B6CAD" w:rsidRPr="001B6CAD" w:rsidRDefault="001B6CAD" w:rsidP="001B6CAD">
      <w:pPr>
        <w:numPr>
          <w:ilvl w:val="0"/>
          <w:numId w:val="121"/>
        </w:numPr>
        <w:rPr>
          <w:noProof/>
          <w:lang w:val="en-IN"/>
        </w:rPr>
      </w:pPr>
      <w:r w:rsidRPr="001B6CAD">
        <w:rPr>
          <w:bCs/>
          <w:noProof/>
          <w:lang w:val="en-IN"/>
        </w:rPr>
        <w:t>Rainforest QA</w:t>
      </w:r>
      <w:r w:rsidRPr="001B6CAD">
        <w:rPr>
          <w:noProof/>
          <w:lang w:val="en-IN"/>
        </w:rPr>
        <w:t>: A no-code platform enabling non-technical users to create and manage automated tests, facilitating broader team involvement in the testing process.</w:t>
      </w:r>
    </w:p>
    <w:p w14:paraId="5DC443DF" w14:textId="77777777" w:rsidR="001B6CAD" w:rsidRPr="001B6CAD" w:rsidRDefault="001B6CAD" w:rsidP="001B6CAD">
      <w:pPr>
        <w:rPr>
          <w:noProof/>
          <w:lang w:val="en-IN"/>
        </w:rPr>
      </w:pPr>
      <w:r w:rsidRPr="001B6CAD">
        <w:rPr>
          <w:noProof/>
          <w:lang w:val="en-IN"/>
        </w:rPr>
        <w:lastRenderedPageBreak/>
        <w:t>Selecting the appropriate tool depends on the project's specific requirements, team expertise, and the desired level of test automation.</w:t>
      </w:r>
    </w:p>
    <w:p w14:paraId="4D6CB9AC" w14:textId="77777777" w:rsidR="001B6CAD" w:rsidRPr="001B6CAD" w:rsidRDefault="001B6CAD" w:rsidP="001B6CAD">
      <w:pPr>
        <w:rPr>
          <w:bCs/>
          <w:noProof/>
          <w:lang w:val="en-IN"/>
        </w:rPr>
      </w:pPr>
      <w:r w:rsidRPr="001B6CAD">
        <w:rPr>
          <w:bCs/>
          <w:noProof/>
          <w:lang w:val="en-IN"/>
        </w:rPr>
        <w:t>Test-Driven Development (TDD) Approach</w:t>
      </w:r>
    </w:p>
    <w:p w14:paraId="5F1BD865" w14:textId="77777777" w:rsidR="001B6CAD" w:rsidRPr="001B6CAD" w:rsidRDefault="001B6CAD" w:rsidP="001B6CAD">
      <w:pPr>
        <w:rPr>
          <w:noProof/>
          <w:lang w:val="en-IN"/>
        </w:rPr>
      </w:pPr>
      <w:r w:rsidRPr="001B6CAD">
        <w:rPr>
          <w:noProof/>
          <w:lang w:val="en-IN"/>
        </w:rPr>
        <w:t>TDD is a development methodology where tests are written before the actual code. The cycle typically follows:</w:t>
      </w:r>
      <w:hyperlink r:id="rId90" w:history="1">
        <w:r w:rsidRPr="001B6CAD">
          <w:rPr>
            <w:rStyle w:val="Hyperlink"/>
            <w:noProof/>
            <w:lang w:val="en-IN"/>
          </w:rPr>
          <w:t>ACCELQ+2Wikipedia+2ConformIQ+2</w:t>
        </w:r>
      </w:hyperlink>
    </w:p>
    <w:p w14:paraId="4A497D86" w14:textId="77777777" w:rsidR="001B6CAD" w:rsidRPr="001B6CAD" w:rsidRDefault="001B6CAD" w:rsidP="001B6CAD">
      <w:pPr>
        <w:numPr>
          <w:ilvl w:val="0"/>
          <w:numId w:val="122"/>
        </w:numPr>
        <w:rPr>
          <w:noProof/>
          <w:lang w:val="en-IN"/>
        </w:rPr>
      </w:pPr>
      <w:r w:rsidRPr="001B6CAD">
        <w:rPr>
          <w:bCs/>
          <w:noProof/>
          <w:lang w:val="en-IN"/>
        </w:rPr>
        <w:t>Write a Test</w:t>
      </w:r>
      <w:r w:rsidRPr="001B6CAD">
        <w:rPr>
          <w:noProof/>
          <w:lang w:val="en-IN"/>
        </w:rPr>
        <w:t>: Define a test for a new function or feature.</w:t>
      </w:r>
    </w:p>
    <w:p w14:paraId="00614790" w14:textId="77777777" w:rsidR="001B6CAD" w:rsidRPr="001B6CAD" w:rsidRDefault="001B6CAD" w:rsidP="001B6CAD">
      <w:pPr>
        <w:numPr>
          <w:ilvl w:val="0"/>
          <w:numId w:val="122"/>
        </w:numPr>
        <w:rPr>
          <w:noProof/>
          <w:lang w:val="en-IN"/>
        </w:rPr>
      </w:pPr>
      <w:r w:rsidRPr="001B6CAD">
        <w:rPr>
          <w:bCs/>
          <w:noProof/>
          <w:lang w:val="en-IN"/>
        </w:rPr>
        <w:t>Run the Test</w:t>
      </w:r>
      <w:r w:rsidRPr="001B6CAD">
        <w:rPr>
          <w:noProof/>
          <w:lang w:val="en-IN"/>
        </w:rPr>
        <w:t>: Initially, the test should fail since the feature isn't implemented yet.</w:t>
      </w:r>
    </w:p>
    <w:p w14:paraId="2F031689" w14:textId="77777777" w:rsidR="001B6CAD" w:rsidRPr="001B6CAD" w:rsidRDefault="001B6CAD" w:rsidP="001B6CAD">
      <w:pPr>
        <w:numPr>
          <w:ilvl w:val="0"/>
          <w:numId w:val="122"/>
        </w:numPr>
        <w:rPr>
          <w:noProof/>
          <w:lang w:val="en-IN"/>
        </w:rPr>
      </w:pPr>
      <w:r w:rsidRPr="001B6CAD">
        <w:rPr>
          <w:bCs/>
          <w:noProof/>
          <w:lang w:val="en-IN"/>
        </w:rPr>
        <w:t>Write Code</w:t>
      </w:r>
      <w:r w:rsidRPr="001B6CAD">
        <w:rPr>
          <w:noProof/>
          <w:lang w:val="en-IN"/>
        </w:rPr>
        <w:t>: Develop the minimum code necessary to pass the test.</w:t>
      </w:r>
    </w:p>
    <w:p w14:paraId="24845A98" w14:textId="77777777" w:rsidR="001B6CAD" w:rsidRPr="001B6CAD" w:rsidRDefault="001B6CAD" w:rsidP="001B6CAD">
      <w:pPr>
        <w:numPr>
          <w:ilvl w:val="0"/>
          <w:numId w:val="122"/>
        </w:numPr>
        <w:rPr>
          <w:noProof/>
          <w:lang w:val="en-IN"/>
        </w:rPr>
      </w:pPr>
      <w:r w:rsidRPr="001B6CAD">
        <w:rPr>
          <w:bCs/>
          <w:noProof/>
          <w:lang w:val="en-IN"/>
        </w:rPr>
        <w:t>Run Tests</w:t>
      </w:r>
      <w:r w:rsidRPr="001B6CAD">
        <w:rPr>
          <w:noProof/>
          <w:lang w:val="en-IN"/>
        </w:rPr>
        <w:t>: Ensure all tests pass.</w:t>
      </w:r>
    </w:p>
    <w:p w14:paraId="04942C66" w14:textId="77777777" w:rsidR="001B6CAD" w:rsidRPr="001B6CAD" w:rsidRDefault="001B6CAD" w:rsidP="001B6CAD">
      <w:pPr>
        <w:numPr>
          <w:ilvl w:val="0"/>
          <w:numId w:val="122"/>
        </w:numPr>
        <w:rPr>
          <w:noProof/>
          <w:lang w:val="en-IN"/>
        </w:rPr>
      </w:pPr>
      <w:r w:rsidRPr="001B6CAD">
        <w:rPr>
          <w:bCs/>
          <w:noProof/>
          <w:lang w:val="en-IN"/>
        </w:rPr>
        <w:t>Refactor</w:t>
      </w:r>
      <w:r w:rsidRPr="001B6CAD">
        <w:rPr>
          <w:noProof/>
          <w:lang w:val="en-IN"/>
        </w:rPr>
        <w:t>: Optimize the code while keeping tests green.</w:t>
      </w:r>
    </w:p>
    <w:p w14:paraId="4377FADA" w14:textId="77777777" w:rsidR="001B6CAD" w:rsidRPr="001B6CAD" w:rsidRDefault="001B6CAD" w:rsidP="001B6CAD">
      <w:pPr>
        <w:rPr>
          <w:noProof/>
          <w:lang w:val="en-IN"/>
        </w:rPr>
      </w:pPr>
      <w:r w:rsidRPr="001B6CAD">
        <w:rPr>
          <w:bCs/>
          <w:noProof/>
          <w:lang w:val="en-IN"/>
        </w:rPr>
        <w:t>Benefits of TDD</w:t>
      </w:r>
      <w:r w:rsidRPr="001B6CAD">
        <w:rPr>
          <w:noProof/>
          <w:lang w:val="en-IN"/>
        </w:rPr>
        <w:t>:</w:t>
      </w:r>
    </w:p>
    <w:p w14:paraId="6CDF6711" w14:textId="77777777" w:rsidR="001B6CAD" w:rsidRPr="001B6CAD" w:rsidRDefault="001B6CAD" w:rsidP="001B6CAD">
      <w:pPr>
        <w:numPr>
          <w:ilvl w:val="0"/>
          <w:numId w:val="123"/>
        </w:numPr>
        <w:rPr>
          <w:noProof/>
          <w:lang w:val="en-IN"/>
        </w:rPr>
      </w:pPr>
      <w:r w:rsidRPr="001B6CAD">
        <w:rPr>
          <w:bCs/>
          <w:noProof/>
          <w:lang w:val="en-IN"/>
        </w:rPr>
        <w:t>Improved Code Quality</w:t>
      </w:r>
      <w:r w:rsidRPr="001B6CAD">
        <w:rPr>
          <w:noProof/>
          <w:lang w:val="en-IN"/>
        </w:rPr>
        <w:t>: By focusing on test cases first, developers produce more reliable and error-resistant code.</w:t>
      </w:r>
      <w:hyperlink r:id="rId91" w:history="1">
        <w:r w:rsidRPr="001B6CAD">
          <w:rPr>
            <w:rStyle w:val="Hyperlink"/>
            <w:noProof/>
            <w:lang w:val="en-IN"/>
          </w:rPr>
          <w:t>Wikipedia</w:t>
        </w:r>
      </w:hyperlink>
    </w:p>
    <w:p w14:paraId="5181EA44" w14:textId="77777777" w:rsidR="001B6CAD" w:rsidRPr="001B6CAD" w:rsidRDefault="001B6CAD" w:rsidP="001B6CAD">
      <w:pPr>
        <w:numPr>
          <w:ilvl w:val="0"/>
          <w:numId w:val="123"/>
        </w:numPr>
        <w:rPr>
          <w:noProof/>
          <w:lang w:val="en-IN"/>
        </w:rPr>
      </w:pPr>
      <w:r w:rsidRPr="001B6CAD">
        <w:rPr>
          <w:bCs/>
          <w:noProof/>
          <w:lang w:val="en-IN"/>
        </w:rPr>
        <w:t>Faster Debugging</w:t>
      </w:r>
      <w:r w:rsidRPr="001B6CAD">
        <w:rPr>
          <w:noProof/>
          <w:lang w:val="en-IN"/>
        </w:rPr>
        <w:t>: Early detection of issues reduces the time spent on debugging later in the development cycle.</w:t>
      </w:r>
    </w:p>
    <w:p w14:paraId="00050C8C" w14:textId="77777777" w:rsidR="001B6CAD" w:rsidRPr="001B6CAD" w:rsidRDefault="001B6CAD" w:rsidP="001B6CAD">
      <w:pPr>
        <w:numPr>
          <w:ilvl w:val="0"/>
          <w:numId w:val="123"/>
        </w:numPr>
        <w:rPr>
          <w:noProof/>
          <w:lang w:val="en-IN"/>
        </w:rPr>
      </w:pPr>
      <w:r w:rsidRPr="001B6CAD">
        <w:rPr>
          <w:bCs/>
          <w:noProof/>
          <w:lang w:val="en-IN"/>
        </w:rPr>
        <w:t>Better Software Design</w:t>
      </w:r>
      <w:r w:rsidRPr="001B6CAD">
        <w:rPr>
          <w:noProof/>
          <w:lang w:val="en-IN"/>
        </w:rPr>
        <w:t>: TDD encourages modular and well-structured code, facilitating easier maintenance and scalability.ACCELQ</w:t>
      </w:r>
    </w:p>
    <w:p w14:paraId="5CBF022B" w14:textId="77777777" w:rsidR="001B6CAD" w:rsidRPr="001B6CAD" w:rsidRDefault="001B6CAD" w:rsidP="001B6CAD">
      <w:pPr>
        <w:numPr>
          <w:ilvl w:val="0"/>
          <w:numId w:val="123"/>
        </w:numPr>
        <w:rPr>
          <w:noProof/>
          <w:lang w:val="en-IN"/>
        </w:rPr>
      </w:pPr>
      <w:r w:rsidRPr="001B6CAD">
        <w:rPr>
          <w:bCs/>
          <w:noProof/>
          <w:lang w:val="en-IN"/>
        </w:rPr>
        <w:t>Increased Maintainability</w:t>
      </w:r>
      <w:r w:rsidRPr="001B6CAD">
        <w:rPr>
          <w:noProof/>
          <w:lang w:val="en-IN"/>
        </w:rPr>
        <w:t>: A comprehensive test suite ensures that future changes don't break existing functionality.</w:t>
      </w:r>
    </w:p>
    <w:p w14:paraId="26C30504" w14:textId="77777777" w:rsidR="001B6CAD" w:rsidRPr="001B6CAD" w:rsidRDefault="001B6CAD" w:rsidP="001B6CAD">
      <w:pPr>
        <w:rPr>
          <w:noProof/>
          <w:lang w:val="en-IN"/>
        </w:rPr>
      </w:pPr>
      <w:r w:rsidRPr="001B6CAD">
        <w:rPr>
          <w:noProof/>
          <w:lang w:val="en-IN"/>
        </w:rPr>
        <w:t>Adopting TDD can lead to more predictable development outcomes and a higher level of confidence in the codebase.</w:t>
      </w:r>
    </w:p>
    <w:p w14:paraId="22A4202E" w14:textId="77777777" w:rsidR="001B6CAD" w:rsidRPr="001B6CAD" w:rsidRDefault="00000000" w:rsidP="001B6CAD">
      <w:pPr>
        <w:rPr>
          <w:noProof/>
          <w:lang w:val="en-IN"/>
        </w:rPr>
      </w:pPr>
      <w:r>
        <w:rPr>
          <w:noProof/>
          <w:lang w:val="en-IN"/>
        </w:rPr>
        <w:pict w14:anchorId="3FCC6BCA">
          <v:rect id="_x0000_i1033" style="width:0;height:1.5pt" o:hralign="center" o:hrstd="t" o:hr="t" fillcolor="#a0a0a0" stroked="f"/>
        </w:pict>
      </w:r>
    </w:p>
    <w:p w14:paraId="0D734142" w14:textId="77777777" w:rsidR="001B6CAD" w:rsidRPr="001B6CAD" w:rsidRDefault="001B6CAD" w:rsidP="001B6CAD">
      <w:pPr>
        <w:rPr>
          <w:noProof/>
          <w:lang w:val="en-IN"/>
        </w:rPr>
      </w:pPr>
      <w:r w:rsidRPr="001B6CAD">
        <w:rPr>
          <w:noProof/>
          <w:lang w:val="en-IN"/>
        </w:rPr>
        <w:t>Implementing a combination of these testing strategies, supported by appropriate tools and methodologies like TDD, can significantly enhance the quality and reliability of software applications.</w:t>
      </w:r>
    </w:p>
    <w:p w14:paraId="199B2B77" w14:textId="77777777" w:rsidR="001B6CAD" w:rsidRPr="001B6CAD" w:rsidRDefault="001B6CAD" w:rsidP="001B6CAD">
      <w:pPr>
        <w:rPr>
          <w:bCs/>
          <w:noProof/>
          <w:lang w:val="en-IN"/>
        </w:rPr>
      </w:pPr>
      <w:r w:rsidRPr="001B6CAD">
        <w:rPr>
          <w:bCs/>
          <w:noProof/>
          <w:lang w:val="en-IN"/>
        </w:rPr>
        <w:t>22. CI/CD Pipeline</w:t>
      </w:r>
    </w:p>
    <w:p w14:paraId="70DF2754" w14:textId="77777777" w:rsidR="001B6CAD" w:rsidRPr="001B6CAD" w:rsidRDefault="001B6CAD" w:rsidP="001B6CAD">
      <w:pPr>
        <w:rPr>
          <w:bCs/>
          <w:noProof/>
          <w:lang w:val="en-IN"/>
        </w:rPr>
      </w:pPr>
      <w:r w:rsidRPr="001B6CAD">
        <w:rPr>
          <w:bCs/>
          <w:noProof/>
          <w:lang w:val="en-IN"/>
        </w:rPr>
        <w:t>GitHub Actions vs. Jenkins: A Comparative Analysis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gridCol w:w="3518"/>
        <w:gridCol w:w="3961"/>
      </w:tblGrid>
      <w:tr w:rsidR="001B6CAD" w:rsidRPr="001B6CAD" w14:paraId="25BFC184" w14:textId="77777777" w:rsidTr="001B6CAD">
        <w:trPr>
          <w:tblCellSpacing w:w="15" w:type="dxa"/>
        </w:trPr>
        <w:tc>
          <w:tcPr>
            <w:tcW w:w="0" w:type="auto"/>
            <w:vAlign w:val="center"/>
            <w:hideMark/>
          </w:tcPr>
          <w:p w14:paraId="3BF4BD13" w14:textId="77777777" w:rsidR="001B6CAD" w:rsidRPr="001B6CAD" w:rsidRDefault="001B6CAD" w:rsidP="001B6CAD">
            <w:pPr>
              <w:rPr>
                <w:bCs/>
                <w:noProof/>
                <w:lang w:val="en-IN"/>
              </w:rPr>
            </w:pPr>
            <w:r w:rsidRPr="001B6CAD">
              <w:rPr>
                <w:bCs/>
                <w:noProof/>
                <w:lang w:val="en-IN"/>
              </w:rPr>
              <w:t>FeatureGitHub ActionsJenkins</w:t>
            </w:r>
          </w:p>
        </w:tc>
        <w:tc>
          <w:tcPr>
            <w:tcW w:w="0" w:type="auto"/>
            <w:vAlign w:val="center"/>
            <w:hideMark/>
          </w:tcPr>
          <w:p w14:paraId="3706499C" w14:textId="77777777" w:rsidR="001B6CAD" w:rsidRPr="001B6CAD" w:rsidRDefault="001B6CAD" w:rsidP="001B6CAD">
            <w:pPr>
              <w:rPr>
                <w:bCs/>
                <w:noProof/>
                <w:lang w:val="en-IN"/>
              </w:rPr>
            </w:pPr>
          </w:p>
        </w:tc>
        <w:tc>
          <w:tcPr>
            <w:tcW w:w="0" w:type="auto"/>
            <w:vAlign w:val="center"/>
            <w:hideMark/>
          </w:tcPr>
          <w:p w14:paraId="0742B8FF" w14:textId="77777777" w:rsidR="001B6CAD" w:rsidRPr="001B6CAD" w:rsidRDefault="001B6CAD" w:rsidP="001B6CAD">
            <w:pPr>
              <w:rPr>
                <w:noProof/>
                <w:lang w:val="en-IN"/>
              </w:rPr>
            </w:pPr>
          </w:p>
        </w:tc>
      </w:tr>
      <w:tr w:rsidR="001B6CAD" w:rsidRPr="001B6CAD" w14:paraId="6E14B86B" w14:textId="77777777" w:rsidTr="001B6CAD">
        <w:trPr>
          <w:tblCellSpacing w:w="15" w:type="dxa"/>
        </w:trPr>
        <w:tc>
          <w:tcPr>
            <w:tcW w:w="0" w:type="auto"/>
            <w:vAlign w:val="center"/>
            <w:hideMark/>
          </w:tcPr>
          <w:p w14:paraId="486FA53E" w14:textId="77777777" w:rsidR="001B6CAD" w:rsidRPr="001B6CAD" w:rsidRDefault="001B6CAD" w:rsidP="001B6CAD">
            <w:pPr>
              <w:rPr>
                <w:noProof/>
                <w:lang w:val="en-IN"/>
              </w:rPr>
            </w:pPr>
            <w:r w:rsidRPr="001B6CAD">
              <w:rPr>
                <w:bCs/>
                <w:noProof/>
                <w:lang w:val="en-IN"/>
              </w:rPr>
              <w:t>Hosting Model</w:t>
            </w:r>
          </w:p>
        </w:tc>
        <w:tc>
          <w:tcPr>
            <w:tcW w:w="0" w:type="auto"/>
            <w:vAlign w:val="center"/>
            <w:hideMark/>
          </w:tcPr>
          <w:p w14:paraId="7E230F84" w14:textId="77777777" w:rsidR="001B6CAD" w:rsidRPr="001B6CAD" w:rsidRDefault="001B6CAD" w:rsidP="001B6CAD">
            <w:pPr>
              <w:rPr>
                <w:noProof/>
                <w:lang w:val="en-IN"/>
              </w:rPr>
            </w:pPr>
            <w:r w:rsidRPr="001B6CAD">
              <w:rPr>
                <w:noProof/>
                <w:lang w:val="en-IN"/>
              </w:rPr>
              <w:t>Cloud-based with optional self-hosted runners</w:t>
            </w:r>
          </w:p>
        </w:tc>
        <w:tc>
          <w:tcPr>
            <w:tcW w:w="0" w:type="auto"/>
            <w:vAlign w:val="center"/>
            <w:hideMark/>
          </w:tcPr>
          <w:p w14:paraId="22172C8C" w14:textId="77777777" w:rsidR="001B6CAD" w:rsidRPr="001B6CAD" w:rsidRDefault="001B6CAD" w:rsidP="001B6CAD">
            <w:pPr>
              <w:rPr>
                <w:noProof/>
                <w:lang w:val="en-IN"/>
              </w:rPr>
            </w:pPr>
            <w:r w:rsidRPr="001B6CAD">
              <w:rPr>
                <w:noProof/>
                <w:lang w:val="en-IN"/>
              </w:rPr>
              <w:t>Self-hosted, requiring manual setup and maintenance</w:t>
            </w:r>
          </w:p>
        </w:tc>
      </w:tr>
      <w:tr w:rsidR="001B6CAD" w:rsidRPr="001B6CAD" w14:paraId="1026F611" w14:textId="77777777" w:rsidTr="001B6CAD">
        <w:trPr>
          <w:tblCellSpacing w:w="15" w:type="dxa"/>
        </w:trPr>
        <w:tc>
          <w:tcPr>
            <w:tcW w:w="0" w:type="auto"/>
            <w:vAlign w:val="center"/>
            <w:hideMark/>
          </w:tcPr>
          <w:p w14:paraId="2BF3DE9A" w14:textId="77777777" w:rsidR="001B6CAD" w:rsidRPr="001B6CAD" w:rsidRDefault="001B6CAD" w:rsidP="001B6CAD">
            <w:pPr>
              <w:rPr>
                <w:noProof/>
                <w:lang w:val="en-IN"/>
              </w:rPr>
            </w:pPr>
            <w:r w:rsidRPr="001B6CAD">
              <w:rPr>
                <w:bCs/>
                <w:noProof/>
                <w:lang w:val="en-IN"/>
              </w:rPr>
              <w:lastRenderedPageBreak/>
              <w:t>Integration</w:t>
            </w:r>
          </w:p>
        </w:tc>
        <w:tc>
          <w:tcPr>
            <w:tcW w:w="0" w:type="auto"/>
            <w:vAlign w:val="center"/>
            <w:hideMark/>
          </w:tcPr>
          <w:p w14:paraId="45AF8BFE" w14:textId="77777777" w:rsidR="001B6CAD" w:rsidRPr="001B6CAD" w:rsidRDefault="001B6CAD" w:rsidP="001B6CAD">
            <w:pPr>
              <w:rPr>
                <w:noProof/>
                <w:lang w:val="en-IN"/>
              </w:rPr>
            </w:pPr>
            <w:r w:rsidRPr="001B6CAD">
              <w:rPr>
                <w:noProof/>
                <w:lang w:val="en-IN"/>
              </w:rPr>
              <w:t>Seamless integration with GitHub repositories</w:t>
            </w:r>
          </w:p>
        </w:tc>
        <w:tc>
          <w:tcPr>
            <w:tcW w:w="0" w:type="auto"/>
            <w:vAlign w:val="center"/>
            <w:hideMark/>
          </w:tcPr>
          <w:p w14:paraId="7A9A6523" w14:textId="77777777" w:rsidR="001B6CAD" w:rsidRPr="001B6CAD" w:rsidRDefault="001B6CAD" w:rsidP="001B6CAD">
            <w:pPr>
              <w:rPr>
                <w:noProof/>
                <w:lang w:val="en-IN"/>
              </w:rPr>
            </w:pPr>
            <w:r w:rsidRPr="001B6CAD">
              <w:rPr>
                <w:noProof/>
                <w:lang w:val="en-IN"/>
              </w:rPr>
              <w:t>Supports various VCS providers (GitHub, GitLab, Bitbucket, etc.)</w:t>
            </w:r>
          </w:p>
        </w:tc>
      </w:tr>
      <w:tr w:rsidR="001B6CAD" w:rsidRPr="001B6CAD" w14:paraId="18570704" w14:textId="77777777" w:rsidTr="001B6CAD">
        <w:trPr>
          <w:tblCellSpacing w:w="15" w:type="dxa"/>
        </w:trPr>
        <w:tc>
          <w:tcPr>
            <w:tcW w:w="0" w:type="auto"/>
            <w:vAlign w:val="center"/>
            <w:hideMark/>
          </w:tcPr>
          <w:p w14:paraId="41BA9183" w14:textId="77777777" w:rsidR="001B6CAD" w:rsidRPr="001B6CAD" w:rsidRDefault="001B6CAD" w:rsidP="001B6CAD">
            <w:pPr>
              <w:rPr>
                <w:noProof/>
                <w:lang w:val="en-IN"/>
              </w:rPr>
            </w:pPr>
            <w:r w:rsidRPr="001B6CAD">
              <w:rPr>
                <w:bCs/>
                <w:noProof/>
                <w:lang w:val="en-IN"/>
              </w:rPr>
              <w:t>Configuration Language</w:t>
            </w:r>
          </w:p>
        </w:tc>
        <w:tc>
          <w:tcPr>
            <w:tcW w:w="0" w:type="auto"/>
            <w:vAlign w:val="center"/>
            <w:hideMark/>
          </w:tcPr>
          <w:p w14:paraId="2D6D364B" w14:textId="77777777" w:rsidR="001B6CAD" w:rsidRPr="001B6CAD" w:rsidRDefault="001B6CAD" w:rsidP="001B6CAD">
            <w:pPr>
              <w:rPr>
                <w:noProof/>
                <w:lang w:val="en-IN"/>
              </w:rPr>
            </w:pPr>
            <w:r w:rsidRPr="001B6CAD">
              <w:rPr>
                <w:noProof/>
                <w:lang w:val="en-IN"/>
              </w:rPr>
              <w:t>YAML</w:t>
            </w:r>
          </w:p>
        </w:tc>
        <w:tc>
          <w:tcPr>
            <w:tcW w:w="0" w:type="auto"/>
            <w:vAlign w:val="center"/>
            <w:hideMark/>
          </w:tcPr>
          <w:p w14:paraId="51C89DB5" w14:textId="77777777" w:rsidR="001B6CAD" w:rsidRPr="001B6CAD" w:rsidRDefault="001B6CAD" w:rsidP="001B6CAD">
            <w:pPr>
              <w:rPr>
                <w:noProof/>
                <w:lang w:val="en-IN"/>
              </w:rPr>
            </w:pPr>
            <w:r w:rsidRPr="001B6CAD">
              <w:rPr>
                <w:noProof/>
                <w:lang w:val="en-IN"/>
              </w:rPr>
              <w:t>Groovy (via Jenkinsfile)</w:t>
            </w:r>
          </w:p>
        </w:tc>
      </w:tr>
      <w:tr w:rsidR="001B6CAD" w:rsidRPr="001B6CAD" w14:paraId="677A3790" w14:textId="77777777" w:rsidTr="001B6CAD">
        <w:trPr>
          <w:tblCellSpacing w:w="15" w:type="dxa"/>
        </w:trPr>
        <w:tc>
          <w:tcPr>
            <w:tcW w:w="0" w:type="auto"/>
            <w:vAlign w:val="center"/>
            <w:hideMark/>
          </w:tcPr>
          <w:p w14:paraId="5DB4EB42" w14:textId="77777777" w:rsidR="001B6CAD" w:rsidRPr="001B6CAD" w:rsidRDefault="001B6CAD" w:rsidP="001B6CAD">
            <w:pPr>
              <w:rPr>
                <w:noProof/>
                <w:lang w:val="en-IN"/>
              </w:rPr>
            </w:pPr>
            <w:r w:rsidRPr="001B6CAD">
              <w:rPr>
                <w:bCs/>
                <w:noProof/>
                <w:lang w:val="en-IN"/>
              </w:rPr>
              <w:t>Ease of Setup</w:t>
            </w:r>
          </w:p>
        </w:tc>
        <w:tc>
          <w:tcPr>
            <w:tcW w:w="0" w:type="auto"/>
            <w:vAlign w:val="center"/>
            <w:hideMark/>
          </w:tcPr>
          <w:p w14:paraId="00B235C5" w14:textId="77777777" w:rsidR="001B6CAD" w:rsidRPr="001B6CAD" w:rsidRDefault="001B6CAD" w:rsidP="001B6CAD">
            <w:pPr>
              <w:rPr>
                <w:noProof/>
                <w:lang w:val="en-IN"/>
              </w:rPr>
            </w:pPr>
            <w:r w:rsidRPr="001B6CAD">
              <w:rPr>
                <w:noProof/>
                <w:lang w:val="en-IN"/>
              </w:rPr>
              <w:t>Minimal setup; ready to use within GitHub environment</w:t>
            </w:r>
          </w:p>
        </w:tc>
        <w:tc>
          <w:tcPr>
            <w:tcW w:w="0" w:type="auto"/>
            <w:vAlign w:val="center"/>
            <w:hideMark/>
          </w:tcPr>
          <w:p w14:paraId="4FC58488" w14:textId="77777777" w:rsidR="001B6CAD" w:rsidRPr="001B6CAD" w:rsidRDefault="001B6CAD" w:rsidP="001B6CAD">
            <w:pPr>
              <w:rPr>
                <w:noProof/>
                <w:lang w:val="en-IN"/>
              </w:rPr>
            </w:pPr>
            <w:r w:rsidRPr="001B6CAD">
              <w:rPr>
                <w:noProof/>
                <w:lang w:val="en-IN"/>
              </w:rPr>
              <w:t>Requires installation, configuration, and plugin management</w:t>
            </w:r>
          </w:p>
        </w:tc>
      </w:tr>
      <w:tr w:rsidR="001B6CAD" w:rsidRPr="001B6CAD" w14:paraId="0BD08B1E" w14:textId="77777777" w:rsidTr="001B6CAD">
        <w:trPr>
          <w:tblCellSpacing w:w="15" w:type="dxa"/>
        </w:trPr>
        <w:tc>
          <w:tcPr>
            <w:tcW w:w="0" w:type="auto"/>
            <w:vAlign w:val="center"/>
            <w:hideMark/>
          </w:tcPr>
          <w:p w14:paraId="56B272AB" w14:textId="77777777" w:rsidR="001B6CAD" w:rsidRPr="001B6CAD" w:rsidRDefault="001B6CAD" w:rsidP="001B6CAD">
            <w:pPr>
              <w:rPr>
                <w:noProof/>
                <w:lang w:val="en-IN"/>
              </w:rPr>
            </w:pPr>
            <w:r w:rsidRPr="001B6CAD">
              <w:rPr>
                <w:bCs/>
                <w:noProof/>
                <w:lang w:val="en-IN"/>
              </w:rPr>
              <w:t>Extensibility</w:t>
            </w:r>
          </w:p>
        </w:tc>
        <w:tc>
          <w:tcPr>
            <w:tcW w:w="0" w:type="auto"/>
            <w:vAlign w:val="center"/>
            <w:hideMark/>
          </w:tcPr>
          <w:p w14:paraId="16E5DE6B" w14:textId="77777777" w:rsidR="001B6CAD" w:rsidRPr="001B6CAD" w:rsidRDefault="001B6CAD" w:rsidP="001B6CAD">
            <w:pPr>
              <w:rPr>
                <w:noProof/>
                <w:lang w:val="en-IN"/>
              </w:rPr>
            </w:pPr>
            <w:r w:rsidRPr="001B6CAD">
              <w:rPr>
                <w:noProof/>
                <w:lang w:val="en-IN"/>
              </w:rPr>
              <w:t>Extensive marketplace with reusable actions</w:t>
            </w:r>
          </w:p>
        </w:tc>
        <w:tc>
          <w:tcPr>
            <w:tcW w:w="0" w:type="auto"/>
            <w:vAlign w:val="center"/>
            <w:hideMark/>
          </w:tcPr>
          <w:p w14:paraId="0B926F9D" w14:textId="77777777" w:rsidR="001B6CAD" w:rsidRPr="001B6CAD" w:rsidRDefault="001B6CAD" w:rsidP="001B6CAD">
            <w:pPr>
              <w:rPr>
                <w:noProof/>
                <w:lang w:val="en-IN"/>
              </w:rPr>
            </w:pPr>
            <w:r w:rsidRPr="001B6CAD">
              <w:rPr>
                <w:noProof/>
                <w:lang w:val="en-IN"/>
              </w:rPr>
              <w:t>Vast plugin ecosystem for diverse functionalities</w:t>
            </w:r>
          </w:p>
        </w:tc>
      </w:tr>
      <w:tr w:rsidR="001B6CAD" w:rsidRPr="001B6CAD" w14:paraId="144C9FD8" w14:textId="77777777" w:rsidTr="001B6CAD">
        <w:trPr>
          <w:tblCellSpacing w:w="15" w:type="dxa"/>
        </w:trPr>
        <w:tc>
          <w:tcPr>
            <w:tcW w:w="0" w:type="auto"/>
            <w:vAlign w:val="center"/>
            <w:hideMark/>
          </w:tcPr>
          <w:p w14:paraId="5A75B066" w14:textId="77777777" w:rsidR="001B6CAD" w:rsidRPr="001B6CAD" w:rsidRDefault="001B6CAD" w:rsidP="001B6CAD">
            <w:pPr>
              <w:rPr>
                <w:noProof/>
                <w:lang w:val="en-IN"/>
              </w:rPr>
            </w:pPr>
            <w:r w:rsidRPr="001B6CAD">
              <w:rPr>
                <w:bCs/>
                <w:noProof/>
                <w:lang w:val="en-IN"/>
              </w:rPr>
              <w:t>Scalability</w:t>
            </w:r>
          </w:p>
        </w:tc>
        <w:tc>
          <w:tcPr>
            <w:tcW w:w="0" w:type="auto"/>
            <w:vAlign w:val="center"/>
            <w:hideMark/>
          </w:tcPr>
          <w:p w14:paraId="6FFD233A" w14:textId="77777777" w:rsidR="001B6CAD" w:rsidRPr="001B6CAD" w:rsidRDefault="001B6CAD" w:rsidP="001B6CAD">
            <w:pPr>
              <w:rPr>
                <w:noProof/>
                <w:lang w:val="en-IN"/>
              </w:rPr>
            </w:pPr>
            <w:r w:rsidRPr="001B6CAD">
              <w:rPr>
                <w:noProof/>
                <w:lang w:val="en-IN"/>
              </w:rPr>
              <w:t>Automatically scales with GitHub infrastructure</w:t>
            </w:r>
          </w:p>
        </w:tc>
        <w:tc>
          <w:tcPr>
            <w:tcW w:w="0" w:type="auto"/>
            <w:vAlign w:val="center"/>
            <w:hideMark/>
          </w:tcPr>
          <w:p w14:paraId="5D3D50AB" w14:textId="77777777" w:rsidR="001B6CAD" w:rsidRPr="001B6CAD" w:rsidRDefault="001B6CAD" w:rsidP="001B6CAD">
            <w:pPr>
              <w:rPr>
                <w:noProof/>
                <w:lang w:val="en-IN"/>
              </w:rPr>
            </w:pPr>
            <w:r w:rsidRPr="001B6CAD">
              <w:rPr>
                <w:noProof/>
                <w:lang w:val="en-IN"/>
              </w:rPr>
              <w:t>Manual scaling; dependent on self-managed resources</w:t>
            </w:r>
          </w:p>
        </w:tc>
      </w:tr>
      <w:tr w:rsidR="001B6CAD" w:rsidRPr="001B6CAD" w14:paraId="57889248" w14:textId="77777777" w:rsidTr="001B6CAD">
        <w:trPr>
          <w:tblCellSpacing w:w="15" w:type="dxa"/>
        </w:trPr>
        <w:tc>
          <w:tcPr>
            <w:tcW w:w="0" w:type="auto"/>
            <w:vAlign w:val="center"/>
            <w:hideMark/>
          </w:tcPr>
          <w:p w14:paraId="5A9CCE46" w14:textId="77777777" w:rsidR="001B6CAD" w:rsidRPr="001B6CAD" w:rsidRDefault="001B6CAD" w:rsidP="001B6CAD">
            <w:pPr>
              <w:rPr>
                <w:noProof/>
                <w:lang w:val="en-IN"/>
              </w:rPr>
            </w:pPr>
            <w:r w:rsidRPr="001B6CAD">
              <w:rPr>
                <w:bCs/>
                <w:noProof/>
                <w:lang w:val="en-IN"/>
              </w:rPr>
              <w:t>Community Support</w:t>
            </w:r>
          </w:p>
        </w:tc>
        <w:tc>
          <w:tcPr>
            <w:tcW w:w="0" w:type="auto"/>
            <w:vAlign w:val="center"/>
            <w:hideMark/>
          </w:tcPr>
          <w:p w14:paraId="4CA24518" w14:textId="77777777" w:rsidR="001B6CAD" w:rsidRPr="001B6CAD" w:rsidRDefault="001B6CAD" w:rsidP="001B6CAD">
            <w:pPr>
              <w:rPr>
                <w:noProof/>
                <w:lang w:val="en-IN"/>
              </w:rPr>
            </w:pPr>
            <w:r w:rsidRPr="001B6CAD">
              <w:rPr>
                <w:noProof/>
                <w:lang w:val="en-IN"/>
              </w:rPr>
              <w:t>Growing community with active contributions</w:t>
            </w:r>
          </w:p>
        </w:tc>
        <w:tc>
          <w:tcPr>
            <w:tcW w:w="0" w:type="auto"/>
            <w:vAlign w:val="center"/>
            <w:hideMark/>
          </w:tcPr>
          <w:p w14:paraId="0841989E" w14:textId="77777777" w:rsidR="001B6CAD" w:rsidRPr="001B6CAD" w:rsidRDefault="001B6CAD" w:rsidP="001B6CAD">
            <w:pPr>
              <w:rPr>
                <w:noProof/>
                <w:lang w:val="en-IN"/>
              </w:rPr>
            </w:pPr>
            <w:r w:rsidRPr="001B6CAD">
              <w:rPr>
                <w:noProof/>
                <w:lang w:val="en-IN"/>
              </w:rPr>
              <w:t>Mature community with extensive documentation and support</w:t>
            </w:r>
          </w:p>
        </w:tc>
      </w:tr>
    </w:tbl>
    <w:p w14:paraId="2D60A66E" w14:textId="77777777" w:rsidR="001B6CAD" w:rsidRPr="001B6CAD" w:rsidRDefault="001B6CAD" w:rsidP="001B6CAD">
      <w:pPr>
        <w:rPr>
          <w:noProof/>
          <w:lang w:val="en-IN"/>
        </w:rPr>
      </w:pPr>
      <w:r w:rsidRPr="001B6CAD">
        <w:rPr>
          <w:bCs/>
          <w:noProof/>
          <w:lang w:val="en-IN"/>
        </w:rPr>
        <w:t>GitHub Actions</w:t>
      </w:r>
      <w:r w:rsidRPr="001B6CAD">
        <w:rPr>
          <w:noProof/>
          <w:lang w:val="en-IN"/>
        </w:rPr>
        <w:t xml:space="preserve"> is ideal for teams already utilizing GitHub, offering a streamlined experience with minimal overhead. Its tight integration simplifies the CI/CD process, making it suitable for small to medium-sized projects. However, it may present limitations in complex, multi-repository environments due to challenges in centralized management and coordination .Northflank</w:t>
      </w:r>
    </w:p>
    <w:p w14:paraId="6FDD8E5E" w14:textId="77777777" w:rsidR="001B6CAD" w:rsidRPr="001B6CAD" w:rsidRDefault="001B6CAD" w:rsidP="001B6CAD">
      <w:pPr>
        <w:rPr>
          <w:noProof/>
          <w:lang w:val="en-IN"/>
        </w:rPr>
      </w:pPr>
      <w:r w:rsidRPr="001B6CAD">
        <w:rPr>
          <w:bCs/>
          <w:noProof/>
          <w:lang w:val="en-IN"/>
        </w:rPr>
        <w:t>Jenkins</w:t>
      </w:r>
      <w:r w:rsidRPr="001B6CAD">
        <w:rPr>
          <w:noProof/>
          <w:lang w:val="en-IN"/>
        </w:rPr>
        <w:t>, being a long-standing CI/CD tool, provides extensive customization and flexibility, accommodating complex workflows and diverse project requirements. It is well-suited for larger organizations with dedicated DevOps teams capable of managing its setup and maintenance .</w:t>
      </w:r>
      <w:hyperlink r:id="rId92" w:history="1">
        <w:r w:rsidRPr="001B6CAD">
          <w:rPr>
            <w:rStyle w:val="Hyperlink"/>
            <w:noProof/>
            <w:lang w:val="en-IN"/>
          </w:rPr>
          <w:t>LinkedIn</w:t>
        </w:r>
      </w:hyperlink>
    </w:p>
    <w:p w14:paraId="21ABA622" w14:textId="77777777" w:rsidR="001B6CAD" w:rsidRPr="001B6CAD" w:rsidRDefault="001B6CAD" w:rsidP="001B6CAD">
      <w:pPr>
        <w:rPr>
          <w:bCs/>
          <w:noProof/>
          <w:lang w:val="en-IN"/>
        </w:rPr>
      </w:pPr>
      <w:r w:rsidRPr="001B6CAD">
        <w:rPr>
          <w:bCs/>
          <w:noProof/>
          <w:lang w:val="en-IN"/>
        </w:rPr>
        <w:t>Deployment Automation Strategies</w:t>
      </w:r>
    </w:p>
    <w:p w14:paraId="5111351A" w14:textId="77777777" w:rsidR="001B6CAD" w:rsidRPr="001B6CAD" w:rsidRDefault="001B6CAD" w:rsidP="001B6CAD">
      <w:pPr>
        <w:rPr>
          <w:noProof/>
          <w:lang w:val="en-IN"/>
        </w:rPr>
      </w:pPr>
      <w:r w:rsidRPr="001B6CAD">
        <w:rPr>
          <w:noProof/>
          <w:lang w:val="en-IN"/>
        </w:rPr>
        <w:t>Effective deployment automation enhances reliability and accelerates the release process. Key strategies include:</w:t>
      </w:r>
    </w:p>
    <w:p w14:paraId="1C2EFC9E" w14:textId="77777777" w:rsidR="001B6CAD" w:rsidRPr="001B6CAD" w:rsidRDefault="001B6CAD" w:rsidP="001B6CAD">
      <w:pPr>
        <w:numPr>
          <w:ilvl w:val="0"/>
          <w:numId w:val="124"/>
        </w:numPr>
        <w:rPr>
          <w:noProof/>
          <w:lang w:val="en-IN"/>
        </w:rPr>
      </w:pPr>
      <w:r w:rsidRPr="001B6CAD">
        <w:rPr>
          <w:bCs/>
          <w:noProof/>
          <w:lang w:val="en-IN"/>
        </w:rPr>
        <w:t>Infrastructure as Code (IaC)</w:t>
      </w:r>
      <w:r w:rsidRPr="001B6CAD">
        <w:rPr>
          <w:noProof/>
          <w:lang w:val="en-IN"/>
        </w:rPr>
        <w:t>: Utilize tools like Terraform or Ansible to define and manage infrastructure, ensuring consistency across environments.</w:t>
      </w:r>
    </w:p>
    <w:p w14:paraId="519DE887" w14:textId="77777777" w:rsidR="001B6CAD" w:rsidRPr="001B6CAD" w:rsidRDefault="001B6CAD" w:rsidP="001B6CAD">
      <w:pPr>
        <w:numPr>
          <w:ilvl w:val="0"/>
          <w:numId w:val="124"/>
        </w:numPr>
        <w:rPr>
          <w:noProof/>
          <w:lang w:val="en-IN"/>
        </w:rPr>
      </w:pPr>
      <w:r w:rsidRPr="001B6CAD">
        <w:rPr>
          <w:bCs/>
          <w:noProof/>
          <w:lang w:val="en-IN"/>
        </w:rPr>
        <w:t>Automated Testing</w:t>
      </w:r>
      <w:r w:rsidRPr="001B6CAD">
        <w:rPr>
          <w:noProof/>
          <w:lang w:val="en-IN"/>
        </w:rPr>
        <w:t>: Integrate unit, integration, and end-to-end tests within the pipeline to catch issues early.</w:t>
      </w:r>
    </w:p>
    <w:p w14:paraId="31EE668D" w14:textId="77777777" w:rsidR="001B6CAD" w:rsidRPr="001B6CAD" w:rsidRDefault="001B6CAD" w:rsidP="001B6CAD">
      <w:pPr>
        <w:numPr>
          <w:ilvl w:val="0"/>
          <w:numId w:val="124"/>
        </w:numPr>
        <w:rPr>
          <w:noProof/>
          <w:lang w:val="en-IN"/>
        </w:rPr>
      </w:pPr>
      <w:r w:rsidRPr="001B6CAD">
        <w:rPr>
          <w:bCs/>
          <w:noProof/>
          <w:lang w:val="en-IN"/>
        </w:rPr>
        <w:t>Continuous Deployment</w:t>
      </w:r>
      <w:r w:rsidRPr="001B6CAD">
        <w:rPr>
          <w:noProof/>
          <w:lang w:val="en-IN"/>
        </w:rPr>
        <w:t>: Automate the release process to deploy code changes to production automatically after passing all tests, reducing manual intervention.</w:t>
      </w:r>
    </w:p>
    <w:p w14:paraId="21E0EB18" w14:textId="77777777" w:rsidR="001B6CAD" w:rsidRPr="001B6CAD" w:rsidRDefault="001B6CAD" w:rsidP="001B6CAD">
      <w:pPr>
        <w:numPr>
          <w:ilvl w:val="0"/>
          <w:numId w:val="124"/>
        </w:numPr>
        <w:rPr>
          <w:noProof/>
          <w:lang w:val="en-IN"/>
        </w:rPr>
      </w:pPr>
      <w:r w:rsidRPr="001B6CAD">
        <w:rPr>
          <w:bCs/>
          <w:noProof/>
          <w:lang w:val="en-IN"/>
        </w:rPr>
        <w:lastRenderedPageBreak/>
        <w:t>Monitoring and Logging</w:t>
      </w:r>
      <w:r w:rsidRPr="001B6CAD">
        <w:rPr>
          <w:noProof/>
          <w:lang w:val="en-IN"/>
        </w:rPr>
        <w:t>: Implement comprehensive monitoring to track application performance and detect anomalies post-deployment.AppMaster</w:t>
      </w:r>
    </w:p>
    <w:p w14:paraId="4CA7B037" w14:textId="77777777" w:rsidR="001B6CAD" w:rsidRPr="001B6CAD" w:rsidRDefault="001B6CAD" w:rsidP="001B6CAD">
      <w:pPr>
        <w:rPr>
          <w:bCs/>
          <w:noProof/>
          <w:lang w:val="en-IN"/>
        </w:rPr>
      </w:pPr>
      <w:r w:rsidRPr="001B6CAD">
        <w:rPr>
          <w:bCs/>
          <w:noProof/>
          <w:lang w:val="en-IN"/>
        </w:rPr>
        <w:t>Rollback Strategies</w:t>
      </w:r>
    </w:p>
    <w:p w14:paraId="5820062B" w14:textId="77777777" w:rsidR="001B6CAD" w:rsidRPr="001B6CAD" w:rsidRDefault="001B6CAD" w:rsidP="001B6CAD">
      <w:pPr>
        <w:rPr>
          <w:noProof/>
          <w:lang w:val="en-IN"/>
        </w:rPr>
      </w:pPr>
      <w:r w:rsidRPr="001B6CAD">
        <w:rPr>
          <w:noProof/>
          <w:lang w:val="en-IN"/>
        </w:rPr>
        <w:t>Implementing robust rollback mechanisms is crucial to mitigate the impact of faulty deployments. Effective strategies include:</w:t>
      </w:r>
    </w:p>
    <w:p w14:paraId="5F9997CE" w14:textId="77777777" w:rsidR="001B6CAD" w:rsidRPr="001B6CAD" w:rsidRDefault="001B6CAD" w:rsidP="001B6CAD">
      <w:pPr>
        <w:numPr>
          <w:ilvl w:val="0"/>
          <w:numId w:val="125"/>
        </w:numPr>
        <w:rPr>
          <w:noProof/>
          <w:lang w:val="en-IN"/>
        </w:rPr>
      </w:pPr>
      <w:r w:rsidRPr="001B6CAD">
        <w:rPr>
          <w:bCs/>
          <w:noProof/>
          <w:lang w:val="en-IN"/>
        </w:rPr>
        <w:t>Blue-Green Deployments</w:t>
      </w:r>
      <w:r w:rsidRPr="001B6CAD">
        <w:rPr>
          <w:noProof/>
          <w:lang w:val="en-IN"/>
        </w:rPr>
        <w:t>: Maintain two identical environments (blue and green); deploy new versions to the inactive one and switch traffic upon successful validation, allowing easy rollback if issues arise .Medium</w:t>
      </w:r>
    </w:p>
    <w:p w14:paraId="2261A12A" w14:textId="77777777" w:rsidR="001B6CAD" w:rsidRPr="001B6CAD" w:rsidRDefault="001B6CAD" w:rsidP="001B6CAD">
      <w:pPr>
        <w:numPr>
          <w:ilvl w:val="0"/>
          <w:numId w:val="125"/>
        </w:numPr>
        <w:rPr>
          <w:noProof/>
          <w:lang w:val="en-IN"/>
        </w:rPr>
      </w:pPr>
      <w:r w:rsidRPr="001B6CAD">
        <w:rPr>
          <w:bCs/>
          <w:noProof/>
          <w:lang w:val="en-IN"/>
        </w:rPr>
        <w:t>Canary Releases</w:t>
      </w:r>
      <w:r w:rsidRPr="001B6CAD">
        <w:rPr>
          <w:noProof/>
          <w:lang w:val="en-IN"/>
        </w:rPr>
        <w:t>: Gradually roll out changes to a subset of users, monitoring for issues before a full-scale deployment.</w:t>
      </w:r>
    </w:p>
    <w:p w14:paraId="16708E3E" w14:textId="77777777" w:rsidR="001B6CAD" w:rsidRPr="001B6CAD" w:rsidRDefault="001B6CAD" w:rsidP="001B6CAD">
      <w:pPr>
        <w:numPr>
          <w:ilvl w:val="0"/>
          <w:numId w:val="125"/>
        </w:numPr>
        <w:rPr>
          <w:noProof/>
          <w:lang w:val="en-IN"/>
        </w:rPr>
      </w:pPr>
      <w:r w:rsidRPr="001B6CAD">
        <w:rPr>
          <w:bCs/>
          <w:noProof/>
          <w:lang w:val="en-IN"/>
        </w:rPr>
        <w:t>Feature Toggles</w:t>
      </w:r>
      <w:r w:rsidRPr="001B6CAD">
        <w:rPr>
          <w:noProof/>
          <w:lang w:val="en-IN"/>
        </w:rPr>
        <w:t>: Implement feature flags to enable or disable features without deploying new code, facilitating quick rollbacks.</w:t>
      </w:r>
    </w:p>
    <w:p w14:paraId="770DAD06" w14:textId="77777777" w:rsidR="001B6CAD" w:rsidRPr="001B6CAD" w:rsidRDefault="001B6CAD" w:rsidP="001B6CAD">
      <w:pPr>
        <w:numPr>
          <w:ilvl w:val="0"/>
          <w:numId w:val="125"/>
        </w:numPr>
        <w:rPr>
          <w:noProof/>
          <w:lang w:val="en-IN"/>
        </w:rPr>
      </w:pPr>
      <w:r w:rsidRPr="001B6CAD">
        <w:rPr>
          <w:bCs/>
          <w:noProof/>
          <w:lang w:val="en-IN"/>
        </w:rPr>
        <w:t>Immutable Infrastructure</w:t>
      </w:r>
      <w:r w:rsidRPr="001B6CAD">
        <w:rPr>
          <w:noProof/>
          <w:lang w:val="en-IN"/>
        </w:rPr>
        <w:t>: Deploy new instances with the updated code rather than modifying existing ones, allowing easy reversion by switching back to previous instances.</w:t>
      </w:r>
    </w:p>
    <w:p w14:paraId="62B3AA7A" w14:textId="77777777" w:rsidR="001B6CAD" w:rsidRPr="001B6CAD" w:rsidRDefault="001B6CAD" w:rsidP="001B6CAD">
      <w:pPr>
        <w:numPr>
          <w:ilvl w:val="0"/>
          <w:numId w:val="125"/>
        </w:numPr>
        <w:rPr>
          <w:noProof/>
          <w:lang w:val="en-IN"/>
        </w:rPr>
      </w:pPr>
      <w:r w:rsidRPr="001B6CAD">
        <w:rPr>
          <w:bCs/>
          <w:noProof/>
          <w:lang w:val="en-IN"/>
        </w:rPr>
        <w:t>Automated Rollbacks</w:t>
      </w:r>
      <w:r w:rsidRPr="001B6CAD">
        <w:rPr>
          <w:noProof/>
          <w:lang w:val="en-IN"/>
        </w:rPr>
        <w:t>: Configure the CI/CD pipeline to automatically revert to the last stable version upon detecting failures or anomalies during deployment .Medium+1Essential Designs+1</w:t>
      </w:r>
    </w:p>
    <w:p w14:paraId="219FE85C" w14:textId="77777777" w:rsidR="001B6CAD" w:rsidRPr="001B6CAD" w:rsidRDefault="00000000" w:rsidP="001B6CAD">
      <w:pPr>
        <w:rPr>
          <w:noProof/>
          <w:lang w:val="en-IN"/>
        </w:rPr>
      </w:pPr>
      <w:r>
        <w:rPr>
          <w:noProof/>
          <w:lang w:val="en-IN"/>
        </w:rPr>
        <w:pict w14:anchorId="20500D82">
          <v:rect id="_x0000_i1034" style="width:0;height:1.5pt" o:hralign="center" o:hrstd="t" o:hr="t" fillcolor="#a0a0a0" stroked="f"/>
        </w:pict>
      </w:r>
    </w:p>
    <w:p w14:paraId="0EA1C354" w14:textId="77777777" w:rsidR="001B6CAD" w:rsidRPr="001B6CAD" w:rsidRDefault="001B6CAD" w:rsidP="001B6CAD">
      <w:pPr>
        <w:rPr>
          <w:noProof/>
          <w:lang w:val="en-IN"/>
        </w:rPr>
      </w:pPr>
      <w:r w:rsidRPr="001B6CAD">
        <w:rPr>
          <w:noProof/>
          <w:lang w:val="en-IN"/>
        </w:rPr>
        <w:t>By carefully selecting the appropriate CI/CD tools and implementing strategic deployment and rollback mechanisms, organizations can enhance their software delivery processes, ensuring stability, scalability, and rapid recovery from potential issues.</w:t>
      </w:r>
    </w:p>
    <w:p w14:paraId="6ECF1FF1" w14:textId="77777777" w:rsidR="001B6CAD" w:rsidRPr="001B6CAD" w:rsidRDefault="001B6CAD" w:rsidP="001B6CAD">
      <w:pPr>
        <w:rPr>
          <w:bCs/>
          <w:noProof/>
          <w:lang w:val="en-IN"/>
        </w:rPr>
      </w:pPr>
      <w:r w:rsidRPr="001B6CAD">
        <w:rPr>
          <w:bCs/>
          <w:noProof/>
          <w:lang w:val="en-IN"/>
        </w:rPr>
        <w:t>23. Deployment Strategy</w:t>
      </w:r>
    </w:p>
    <w:p w14:paraId="1B0943C2" w14:textId="77777777" w:rsidR="001B6CAD" w:rsidRPr="001B6CAD" w:rsidRDefault="001B6CAD" w:rsidP="001B6CAD">
      <w:pPr>
        <w:rPr>
          <w:bCs/>
          <w:noProof/>
          <w:lang w:val="en-IN"/>
        </w:rPr>
      </w:pPr>
      <w:r w:rsidRPr="001B6CAD">
        <w:rPr>
          <w:bCs/>
          <w:noProof/>
          <w:lang w:val="en-IN"/>
        </w:rPr>
        <w:t>Vercel vs. Render vs. Heroku: Platform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7"/>
        <w:gridCol w:w="2398"/>
        <w:gridCol w:w="2398"/>
        <w:gridCol w:w="2413"/>
      </w:tblGrid>
      <w:tr w:rsidR="001B6CAD" w:rsidRPr="001B6CAD" w14:paraId="19AF1EE4" w14:textId="77777777" w:rsidTr="001B6CAD">
        <w:trPr>
          <w:tblCellSpacing w:w="15" w:type="dxa"/>
        </w:trPr>
        <w:tc>
          <w:tcPr>
            <w:tcW w:w="0" w:type="auto"/>
            <w:vAlign w:val="center"/>
            <w:hideMark/>
          </w:tcPr>
          <w:p w14:paraId="4D792FD5" w14:textId="77777777" w:rsidR="001B6CAD" w:rsidRPr="001B6CAD" w:rsidRDefault="001B6CAD" w:rsidP="001B6CAD">
            <w:pPr>
              <w:rPr>
                <w:noProof/>
                <w:lang w:val="en-IN"/>
              </w:rPr>
            </w:pPr>
            <w:r w:rsidRPr="001B6CAD">
              <w:rPr>
                <w:noProof/>
                <w:lang w:val="en-IN"/>
              </w:rPr>
              <w:t>FeatureVercelRenderHeroku</w:t>
            </w:r>
          </w:p>
        </w:tc>
        <w:tc>
          <w:tcPr>
            <w:tcW w:w="0" w:type="auto"/>
            <w:vAlign w:val="center"/>
            <w:hideMark/>
          </w:tcPr>
          <w:p w14:paraId="3D2CEDB9" w14:textId="77777777" w:rsidR="001B6CAD" w:rsidRPr="001B6CAD" w:rsidRDefault="001B6CAD" w:rsidP="001B6CAD">
            <w:pPr>
              <w:rPr>
                <w:noProof/>
                <w:lang w:val="en-IN"/>
              </w:rPr>
            </w:pPr>
          </w:p>
        </w:tc>
        <w:tc>
          <w:tcPr>
            <w:tcW w:w="0" w:type="auto"/>
            <w:vAlign w:val="center"/>
            <w:hideMark/>
          </w:tcPr>
          <w:p w14:paraId="7FA8A8E5" w14:textId="77777777" w:rsidR="001B6CAD" w:rsidRPr="001B6CAD" w:rsidRDefault="001B6CAD" w:rsidP="001B6CAD">
            <w:pPr>
              <w:rPr>
                <w:noProof/>
                <w:lang w:val="en-IN"/>
              </w:rPr>
            </w:pPr>
          </w:p>
        </w:tc>
        <w:tc>
          <w:tcPr>
            <w:tcW w:w="0" w:type="auto"/>
            <w:vAlign w:val="center"/>
            <w:hideMark/>
          </w:tcPr>
          <w:p w14:paraId="04645F78" w14:textId="77777777" w:rsidR="001B6CAD" w:rsidRPr="001B6CAD" w:rsidRDefault="001B6CAD" w:rsidP="001B6CAD">
            <w:pPr>
              <w:rPr>
                <w:noProof/>
                <w:lang w:val="en-IN"/>
              </w:rPr>
            </w:pPr>
          </w:p>
        </w:tc>
      </w:tr>
      <w:tr w:rsidR="001B6CAD" w:rsidRPr="001B6CAD" w14:paraId="6F920982" w14:textId="77777777" w:rsidTr="001B6CAD">
        <w:trPr>
          <w:tblCellSpacing w:w="15" w:type="dxa"/>
        </w:trPr>
        <w:tc>
          <w:tcPr>
            <w:tcW w:w="0" w:type="auto"/>
            <w:vAlign w:val="center"/>
            <w:hideMark/>
          </w:tcPr>
          <w:p w14:paraId="6E40CF51" w14:textId="77777777" w:rsidR="001B6CAD" w:rsidRPr="001B6CAD" w:rsidRDefault="001B6CAD" w:rsidP="001B6CAD">
            <w:pPr>
              <w:rPr>
                <w:noProof/>
                <w:lang w:val="en-IN"/>
              </w:rPr>
            </w:pPr>
            <w:r w:rsidRPr="001B6CAD">
              <w:rPr>
                <w:bCs/>
                <w:noProof/>
                <w:lang w:val="en-IN"/>
              </w:rPr>
              <w:t>Ideal Use Case</w:t>
            </w:r>
          </w:p>
        </w:tc>
        <w:tc>
          <w:tcPr>
            <w:tcW w:w="0" w:type="auto"/>
            <w:vAlign w:val="center"/>
            <w:hideMark/>
          </w:tcPr>
          <w:p w14:paraId="475E42FF" w14:textId="77777777" w:rsidR="001B6CAD" w:rsidRPr="001B6CAD" w:rsidRDefault="001B6CAD" w:rsidP="001B6CAD">
            <w:pPr>
              <w:rPr>
                <w:noProof/>
                <w:lang w:val="en-IN"/>
              </w:rPr>
            </w:pPr>
            <w:r w:rsidRPr="001B6CAD">
              <w:rPr>
                <w:noProof/>
                <w:lang w:val="en-IN"/>
              </w:rPr>
              <w:t>Frontend frameworks (e.g., Next.js), static sites</w:t>
            </w:r>
          </w:p>
        </w:tc>
        <w:tc>
          <w:tcPr>
            <w:tcW w:w="0" w:type="auto"/>
            <w:vAlign w:val="center"/>
            <w:hideMark/>
          </w:tcPr>
          <w:p w14:paraId="063D121F" w14:textId="77777777" w:rsidR="001B6CAD" w:rsidRPr="001B6CAD" w:rsidRDefault="001B6CAD" w:rsidP="001B6CAD">
            <w:pPr>
              <w:rPr>
                <w:noProof/>
                <w:lang w:val="en-IN"/>
              </w:rPr>
            </w:pPr>
            <w:r w:rsidRPr="001B6CAD">
              <w:rPr>
                <w:noProof/>
                <w:lang w:val="en-IN"/>
              </w:rPr>
              <w:t>Full-stack apps, APIs, background workers</w:t>
            </w:r>
          </w:p>
        </w:tc>
        <w:tc>
          <w:tcPr>
            <w:tcW w:w="0" w:type="auto"/>
            <w:vAlign w:val="center"/>
            <w:hideMark/>
          </w:tcPr>
          <w:p w14:paraId="6FECEECC" w14:textId="77777777" w:rsidR="001B6CAD" w:rsidRPr="001B6CAD" w:rsidRDefault="001B6CAD" w:rsidP="001B6CAD">
            <w:pPr>
              <w:rPr>
                <w:noProof/>
                <w:lang w:val="en-IN"/>
              </w:rPr>
            </w:pPr>
            <w:r w:rsidRPr="001B6CAD">
              <w:rPr>
                <w:noProof/>
                <w:lang w:val="en-IN"/>
              </w:rPr>
              <w:t>General-purpose apps, prototypes, multi-language support</w:t>
            </w:r>
          </w:p>
        </w:tc>
      </w:tr>
      <w:tr w:rsidR="001B6CAD" w:rsidRPr="001B6CAD" w14:paraId="6C59BD24" w14:textId="77777777" w:rsidTr="001B6CAD">
        <w:trPr>
          <w:tblCellSpacing w:w="15" w:type="dxa"/>
        </w:trPr>
        <w:tc>
          <w:tcPr>
            <w:tcW w:w="0" w:type="auto"/>
            <w:vAlign w:val="center"/>
            <w:hideMark/>
          </w:tcPr>
          <w:p w14:paraId="5083B4BD" w14:textId="77777777" w:rsidR="001B6CAD" w:rsidRPr="001B6CAD" w:rsidRDefault="001B6CAD" w:rsidP="001B6CAD">
            <w:pPr>
              <w:rPr>
                <w:noProof/>
                <w:lang w:val="en-IN"/>
              </w:rPr>
            </w:pPr>
            <w:r w:rsidRPr="001B6CAD">
              <w:rPr>
                <w:bCs/>
                <w:noProof/>
                <w:lang w:val="en-IN"/>
              </w:rPr>
              <w:lastRenderedPageBreak/>
              <w:t>Hosting Model</w:t>
            </w:r>
          </w:p>
        </w:tc>
        <w:tc>
          <w:tcPr>
            <w:tcW w:w="0" w:type="auto"/>
            <w:vAlign w:val="center"/>
            <w:hideMark/>
          </w:tcPr>
          <w:p w14:paraId="67B9A1E1" w14:textId="77777777" w:rsidR="001B6CAD" w:rsidRPr="001B6CAD" w:rsidRDefault="001B6CAD" w:rsidP="001B6CAD">
            <w:pPr>
              <w:rPr>
                <w:noProof/>
                <w:lang w:val="en-IN"/>
              </w:rPr>
            </w:pPr>
            <w:r w:rsidRPr="001B6CAD">
              <w:rPr>
                <w:noProof/>
                <w:lang w:val="en-IN"/>
              </w:rPr>
              <w:t>Serverless (CDN + edge functions)</w:t>
            </w:r>
          </w:p>
        </w:tc>
        <w:tc>
          <w:tcPr>
            <w:tcW w:w="0" w:type="auto"/>
            <w:vAlign w:val="center"/>
            <w:hideMark/>
          </w:tcPr>
          <w:p w14:paraId="5784322B" w14:textId="77777777" w:rsidR="001B6CAD" w:rsidRPr="001B6CAD" w:rsidRDefault="001B6CAD" w:rsidP="001B6CAD">
            <w:pPr>
              <w:rPr>
                <w:noProof/>
                <w:lang w:val="en-IN"/>
              </w:rPr>
            </w:pPr>
            <w:r w:rsidRPr="001B6CAD">
              <w:rPr>
                <w:noProof/>
                <w:lang w:val="en-IN"/>
              </w:rPr>
              <w:t>Container-based (Docker or native)</w:t>
            </w:r>
          </w:p>
        </w:tc>
        <w:tc>
          <w:tcPr>
            <w:tcW w:w="0" w:type="auto"/>
            <w:vAlign w:val="center"/>
            <w:hideMark/>
          </w:tcPr>
          <w:p w14:paraId="05857803" w14:textId="77777777" w:rsidR="001B6CAD" w:rsidRPr="001B6CAD" w:rsidRDefault="001B6CAD" w:rsidP="001B6CAD">
            <w:pPr>
              <w:rPr>
                <w:noProof/>
                <w:lang w:val="en-IN"/>
              </w:rPr>
            </w:pPr>
            <w:r w:rsidRPr="001B6CAD">
              <w:rPr>
                <w:noProof/>
                <w:lang w:val="en-IN"/>
              </w:rPr>
              <w:t>Dyno-based (ephemeral containers)</w:t>
            </w:r>
          </w:p>
        </w:tc>
      </w:tr>
      <w:tr w:rsidR="001B6CAD" w:rsidRPr="001B6CAD" w14:paraId="0FACF5F8" w14:textId="77777777" w:rsidTr="001B6CAD">
        <w:trPr>
          <w:tblCellSpacing w:w="15" w:type="dxa"/>
        </w:trPr>
        <w:tc>
          <w:tcPr>
            <w:tcW w:w="0" w:type="auto"/>
            <w:vAlign w:val="center"/>
            <w:hideMark/>
          </w:tcPr>
          <w:p w14:paraId="49B9F4CE" w14:textId="77777777" w:rsidR="001B6CAD" w:rsidRPr="001B6CAD" w:rsidRDefault="001B6CAD" w:rsidP="001B6CAD">
            <w:pPr>
              <w:rPr>
                <w:noProof/>
                <w:lang w:val="en-IN"/>
              </w:rPr>
            </w:pPr>
            <w:r w:rsidRPr="001B6CAD">
              <w:rPr>
                <w:bCs/>
                <w:noProof/>
                <w:lang w:val="en-IN"/>
              </w:rPr>
              <w:t>CI/CD Integration</w:t>
            </w:r>
          </w:p>
        </w:tc>
        <w:tc>
          <w:tcPr>
            <w:tcW w:w="0" w:type="auto"/>
            <w:vAlign w:val="center"/>
            <w:hideMark/>
          </w:tcPr>
          <w:p w14:paraId="7DF15DDF" w14:textId="77777777" w:rsidR="001B6CAD" w:rsidRPr="001B6CAD" w:rsidRDefault="001B6CAD" w:rsidP="001B6CAD">
            <w:pPr>
              <w:rPr>
                <w:noProof/>
                <w:lang w:val="en-IN"/>
              </w:rPr>
            </w:pPr>
            <w:r w:rsidRPr="001B6CAD">
              <w:rPr>
                <w:noProof/>
                <w:lang w:val="en-IN"/>
              </w:rPr>
              <w:t>Built-in with GitHub/GitLab/Bitbucket</w:t>
            </w:r>
          </w:p>
        </w:tc>
        <w:tc>
          <w:tcPr>
            <w:tcW w:w="0" w:type="auto"/>
            <w:vAlign w:val="center"/>
            <w:hideMark/>
          </w:tcPr>
          <w:p w14:paraId="2FAB2874" w14:textId="77777777" w:rsidR="001B6CAD" w:rsidRPr="001B6CAD" w:rsidRDefault="001B6CAD" w:rsidP="001B6CAD">
            <w:pPr>
              <w:rPr>
                <w:noProof/>
                <w:lang w:val="en-IN"/>
              </w:rPr>
            </w:pPr>
            <w:r w:rsidRPr="001B6CAD">
              <w:rPr>
                <w:noProof/>
                <w:lang w:val="en-IN"/>
              </w:rPr>
              <w:t>Built-in with GitHub/GitLab/Bitbucket</w:t>
            </w:r>
          </w:p>
        </w:tc>
        <w:tc>
          <w:tcPr>
            <w:tcW w:w="0" w:type="auto"/>
            <w:vAlign w:val="center"/>
            <w:hideMark/>
          </w:tcPr>
          <w:p w14:paraId="543BA81B" w14:textId="77777777" w:rsidR="001B6CAD" w:rsidRPr="001B6CAD" w:rsidRDefault="001B6CAD" w:rsidP="001B6CAD">
            <w:pPr>
              <w:rPr>
                <w:noProof/>
                <w:lang w:val="en-IN"/>
              </w:rPr>
            </w:pPr>
            <w:r w:rsidRPr="001B6CAD">
              <w:rPr>
                <w:noProof/>
                <w:lang w:val="en-IN"/>
              </w:rPr>
              <w:t>Built-in with GitHub/GitLab/Bitbucket</w:t>
            </w:r>
          </w:p>
        </w:tc>
      </w:tr>
      <w:tr w:rsidR="001B6CAD" w:rsidRPr="001B6CAD" w14:paraId="7024E24C" w14:textId="77777777" w:rsidTr="001B6CAD">
        <w:trPr>
          <w:tblCellSpacing w:w="15" w:type="dxa"/>
        </w:trPr>
        <w:tc>
          <w:tcPr>
            <w:tcW w:w="0" w:type="auto"/>
            <w:vAlign w:val="center"/>
            <w:hideMark/>
          </w:tcPr>
          <w:p w14:paraId="7964DC9E" w14:textId="77777777" w:rsidR="001B6CAD" w:rsidRPr="001B6CAD" w:rsidRDefault="001B6CAD" w:rsidP="001B6CAD">
            <w:pPr>
              <w:rPr>
                <w:noProof/>
                <w:lang w:val="en-IN"/>
              </w:rPr>
            </w:pPr>
            <w:r w:rsidRPr="001B6CAD">
              <w:rPr>
                <w:bCs/>
                <w:noProof/>
                <w:lang w:val="en-IN"/>
              </w:rPr>
              <w:t>Zero-Downtime Deploys</w:t>
            </w:r>
          </w:p>
        </w:tc>
        <w:tc>
          <w:tcPr>
            <w:tcW w:w="0" w:type="auto"/>
            <w:vAlign w:val="center"/>
            <w:hideMark/>
          </w:tcPr>
          <w:p w14:paraId="2D709C13" w14:textId="77777777" w:rsidR="001B6CAD" w:rsidRPr="001B6CAD" w:rsidRDefault="001B6CAD" w:rsidP="001B6CAD">
            <w:pPr>
              <w:rPr>
                <w:noProof/>
                <w:lang w:val="en-IN"/>
              </w:rPr>
            </w:pPr>
            <w:r w:rsidRPr="001B6CAD">
              <w:rPr>
                <w:noProof/>
                <w:lang w:val="en-IN"/>
              </w:rPr>
              <w:t>Yes, via atomic deployments</w:t>
            </w:r>
          </w:p>
        </w:tc>
        <w:tc>
          <w:tcPr>
            <w:tcW w:w="0" w:type="auto"/>
            <w:vAlign w:val="center"/>
            <w:hideMark/>
          </w:tcPr>
          <w:p w14:paraId="54205659" w14:textId="77777777" w:rsidR="001B6CAD" w:rsidRPr="001B6CAD" w:rsidRDefault="001B6CAD" w:rsidP="001B6CAD">
            <w:pPr>
              <w:rPr>
                <w:noProof/>
                <w:lang w:val="en-IN"/>
              </w:rPr>
            </w:pPr>
            <w:r w:rsidRPr="001B6CAD">
              <w:rPr>
                <w:noProof/>
                <w:lang w:val="en-IN"/>
              </w:rPr>
              <w:t>Yes, except when using persistent disks</w:t>
            </w:r>
          </w:p>
        </w:tc>
        <w:tc>
          <w:tcPr>
            <w:tcW w:w="0" w:type="auto"/>
            <w:vAlign w:val="center"/>
            <w:hideMark/>
          </w:tcPr>
          <w:p w14:paraId="779D7F2D" w14:textId="77777777" w:rsidR="001B6CAD" w:rsidRPr="001B6CAD" w:rsidRDefault="001B6CAD" w:rsidP="001B6CAD">
            <w:pPr>
              <w:rPr>
                <w:noProof/>
                <w:lang w:val="en-IN"/>
              </w:rPr>
            </w:pPr>
            <w:r w:rsidRPr="001B6CAD">
              <w:rPr>
                <w:noProof/>
                <w:lang w:val="en-IN"/>
              </w:rPr>
              <w:t>Yes, via preboot feature</w:t>
            </w:r>
          </w:p>
        </w:tc>
      </w:tr>
      <w:tr w:rsidR="001B6CAD" w:rsidRPr="001B6CAD" w14:paraId="3DE6152D" w14:textId="77777777" w:rsidTr="001B6CAD">
        <w:trPr>
          <w:tblCellSpacing w:w="15" w:type="dxa"/>
        </w:trPr>
        <w:tc>
          <w:tcPr>
            <w:tcW w:w="0" w:type="auto"/>
            <w:vAlign w:val="center"/>
            <w:hideMark/>
          </w:tcPr>
          <w:p w14:paraId="520A6EAD" w14:textId="77777777" w:rsidR="001B6CAD" w:rsidRPr="001B6CAD" w:rsidRDefault="001B6CAD" w:rsidP="001B6CAD">
            <w:pPr>
              <w:rPr>
                <w:noProof/>
                <w:lang w:val="en-IN"/>
              </w:rPr>
            </w:pPr>
            <w:r w:rsidRPr="001B6CAD">
              <w:rPr>
                <w:bCs/>
                <w:noProof/>
                <w:lang w:val="en-IN"/>
              </w:rPr>
              <w:t>Environment Variable Management</w:t>
            </w:r>
          </w:p>
        </w:tc>
        <w:tc>
          <w:tcPr>
            <w:tcW w:w="0" w:type="auto"/>
            <w:vAlign w:val="center"/>
            <w:hideMark/>
          </w:tcPr>
          <w:p w14:paraId="7544C06E" w14:textId="77777777" w:rsidR="001B6CAD" w:rsidRPr="001B6CAD" w:rsidRDefault="001B6CAD" w:rsidP="001B6CAD">
            <w:pPr>
              <w:rPr>
                <w:noProof/>
                <w:lang w:val="en-IN"/>
              </w:rPr>
            </w:pPr>
            <w:r w:rsidRPr="001B6CAD">
              <w:rPr>
                <w:noProof/>
                <w:lang w:val="en-IN"/>
              </w:rPr>
              <w:t>UI &amp; CLI support; per environment</w:t>
            </w:r>
          </w:p>
        </w:tc>
        <w:tc>
          <w:tcPr>
            <w:tcW w:w="0" w:type="auto"/>
            <w:vAlign w:val="center"/>
            <w:hideMark/>
          </w:tcPr>
          <w:p w14:paraId="69973724" w14:textId="77777777" w:rsidR="001B6CAD" w:rsidRPr="001B6CAD" w:rsidRDefault="001B6CAD" w:rsidP="001B6CAD">
            <w:pPr>
              <w:rPr>
                <w:noProof/>
                <w:lang w:val="en-IN"/>
              </w:rPr>
            </w:pPr>
            <w:r w:rsidRPr="001B6CAD">
              <w:rPr>
                <w:noProof/>
                <w:lang w:val="en-IN"/>
              </w:rPr>
              <w:t>UI, CLI, and render.yaml support</w:t>
            </w:r>
          </w:p>
        </w:tc>
        <w:tc>
          <w:tcPr>
            <w:tcW w:w="0" w:type="auto"/>
            <w:vAlign w:val="center"/>
            <w:hideMark/>
          </w:tcPr>
          <w:p w14:paraId="692B5198" w14:textId="77777777" w:rsidR="001B6CAD" w:rsidRPr="001B6CAD" w:rsidRDefault="001B6CAD" w:rsidP="001B6CAD">
            <w:pPr>
              <w:rPr>
                <w:noProof/>
                <w:lang w:val="en-IN"/>
              </w:rPr>
            </w:pPr>
            <w:r w:rsidRPr="001B6CAD">
              <w:rPr>
                <w:noProof/>
                <w:lang w:val="en-IN"/>
              </w:rPr>
              <w:t>UI, CLI, and config vars</w:t>
            </w:r>
          </w:p>
        </w:tc>
      </w:tr>
      <w:tr w:rsidR="001B6CAD" w:rsidRPr="001B6CAD" w14:paraId="58D1B0DF" w14:textId="77777777" w:rsidTr="001B6CAD">
        <w:trPr>
          <w:tblCellSpacing w:w="15" w:type="dxa"/>
        </w:trPr>
        <w:tc>
          <w:tcPr>
            <w:tcW w:w="0" w:type="auto"/>
            <w:vAlign w:val="center"/>
            <w:hideMark/>
          </w:tcPr>
          <w:p w14:paraId="3EC73AD6" w14:textId="77777777" w:rsidR="001B6CAD" w:rsidRPr="001B6CAD" w:rsidRDefault="001B6CAD" w:rsidP="001B6CAD">
            <w:pPr>
              <w:rPr>
                <w:noProof/>
                <w:lang w:val="en-IN"/>
              </w:rPr>
            </w:pPr>
            <w:r w:rsidRPr="001B6CAD">
              <w:rPr>
                <w:bCs/>
                <w:noProof/>
                <w:lang w:val="en-IN"/>
              </w:rPr>
              <w:t>Pricing</w:t>
            </w:r>
          </w:p>
        </w:tc>
        <w:tc>
          <w:tcPr>
            <w:tcW w:w="0" w:type="auto"/>
            <w:vAlign w:val="center"/>
            <w:hideMark/>
          </w:tcPr>
          <w:p w14:paraId="7C28F543" w14:textId="77777777" w:rsidR="001B6CAD" w:rsidRPr="001B6CAD" w:rsidRDefault="001B6CAD" w:rsidP="001B6CAD">
            <w:pPr>
              <w:rPr>
                <w:noProof/>
                <w:lang w:val="en-IN"/>
              </w:rPr>
            </w:pPr>
            <w:r w:rsidRPr="001B6CAD">
              <w:rPr>
                <w:noProof/>
                <w:lang w:val="en-IN"/>
              </w:rPr>
              <w:t>Free tier with limits; usage-based pricing</w:t>
            </w:r>
          </w:p>
        </w:tc>
        <w:tc>
          <w:tcPr>
            <w:tcW w:w="0" w:type="auto"/>
            <w:vAlign w:val="center"/>
            <w:hideMark/>
          </w:tcPr>
          <w:p w14:paraId="4A55FD28" w14:textId="77777777" w:rsidR="001B6CAD" w:rsidRPr="001B6CAD" w:rsidRDefault="001B6CAD" w:rsidP="001B6CAD">
            <w:pPr>
              <w:rPr>
                <w:noProof/>
                <w:lang w:val="en-IN"/>
              </w:rPr>
            </w:pPr>
            <w:r w:rsidRPr="001B6CAD">
              <w:rPr>
                <w:noProof/>
                <w:lang w:val="en-IN"/>
              </w:rPr>
              <w:t>Free tier with generous limits; competitive pricing</w:t>
            </w:r>
          </w:p>
        </w:tc>
        <w:tc>
          <w:tcPr>
            <w:tcW w:w="0" w:type="auto"/>
            <w:vAlign w:val="center"/>
            <w:hideMark/>
          </w:tcPr>
          <w:p w14:paraId="5FDDBE12" w14:textId="77777777" w:rsidR="001B6CAD" w:rsidRPr="001B6CAD" w:rsidRDefault="001B6CAD" w:rsidP="001B6CAD">
            <w:pPr>
              <w:rPr>
                <w:noProof/>
                <w:lang w:val="en-IN"/>
              </w:rPr>
            </w:pPr>
            <w:r w:rsidRPr="001B6CAD">
              <w:rPr>
                <w:noProof/>
                <w:lang w:val="en-IN"/>
              </w:rPr>
              <w:t>Free tier (limited); pricing can escalate with scale</w:t>
            </w:r>
          </w:p>
        </w:tc>
      </w:tr>
      <w:tr w:rsidR="001B6CAD" w:rsidRPr="001B6CAD" w14:paraId="386213BA" w14:textId="77777777" w:rsidTr="001B6CAD">
        <w:trPr>
          <w:tblCellSpacing w:w="15" w:type="dxa"/>
        </w:trPr>
        <w:tc>
          <w:tcPr>
            <w:tcW w:w="0" w:type="auto"/>
            <w:vAlign w:val="center"/>
            <w:hideMark/>
          </w:tcPr>
          <w:p w14:paraId="7F7B5045" w14:textId="77777777" w:rsidR="001B6CAD" w:rsidRPr="001B6CAD" w:rsidRDefault="001B6CAD" w:rsidP="001B6CAD">
            <w:pPr>
              <w:rPr>
                <w:noProof/>
                <w:lang w:val="en-IN"/>
              </w:rPr>
            </w:pPr>
            <w:r w:rsidRPr="001B6CAD">
              <w:rPr>
                <w:bCs/>
                <w:noProof/>
                <w:lang w:val="en-IN"/>
              </w:rPr>
              <w:t>Custom Domains &amp; SSL</w:t>
            </w:r>
          </w:p>
        </w:tc>
        <w:tc>
          <w:tcPr>
            <w:tcW w:w="0" w:type="auto"/>
            <w:vAlign w:val="center"/>
            <w:hideMark/>
          </w:tcPr>
          <w:p w14:paraId="38C37189" w14:textId="77777777" w:rsidR="001B6CAD" w:rsidRPr="001B6CAD" w:rsidRDefault="001B6CAD" w:rsidP="001B6CAD">
            <w:pPr>
              <w:rPr>
                <w:noProof/>
                <w:lang w:val="en-IN"/>
              </w:rPr>
            </w:pPr>
            <w:r w:rsidRPr="001B6CAD">
              <w:rPr>
                <w:noProof/>
                <w:lang w:val="en-IN"/>
              </w:rPr>
              <w:t>Automatic SSL; easy custom domain setup</w:t>
            </w:r>
          </w:p>
        </w:tc>
        <w:tc>
          <w:tcPr>
            <w:tcW w:w="0" w:type="auto"/>
            <w:vAlign w:val="center"/>
            <w:hideMark/>
          </w:tcPr>
          <w:p w14:paraId="3CE76205" w14:textId="77777777" w:rsidR="001B6CAD" w:rsidRPr="001B6CAD" w:rsidRDefault="001B6CAD" w:rsidP="001B6CAD">
            <w:pPr>
              <w:rPr>
                <w:noProof/>
                <w:lang w:val="en-IN"/>
              </w:rPr>
            </w:pPr>
            <w:r w:rsidRPr="001B6CAD">
              <w:rPr>
                <w:noProof/>
                <w:lang w:val="en-IN"/>
              </w:rPr>
              <w:t>Automatic SSL; custom domains supported</w:t>
            </w:r>
          </w:p>
        </w:tc>
        <w:tc>
          <w:tcPr>
            <w:tcW w:w="0" w:type="auto"/>
            <w:vAlign w:val="center"/>
            <w:hideMark/>
          </w:tcPr>
          <w:p w14:paraId="13A83E13" w14:textId="77777777" w:rsidR="001B6CAD" w:rsidRPr="001B6CAD" w:rsidRDefault="001B6CAD" w:rsidP="001B6CAD">
            <w:pPr>
              <w:rPr>
                <w:noProof/>
                <w:lang w:val="en-IN"/>
              </w:rPr>
            </w:pPr>
            <w:r w:rsidRPr="001B6CAD">
              <w:rPr>
                <w:noProof/>
                <w:lang w:val="en-IN"/>
              </w:rPr>
              <w:t>Automatic SSL; custom domains supported</w:t>
            </w:r>
          </w:p>
        </w:tc>
      </w:tr>
      <w:tr w:rsidR="001B6CAD" w:rsidRPr="001B6CAD" w14:paraId="4BC4E932" w14:textId="77777777" w:rsidTr="001B6CAD">
        <w:trPr>
          <w:tblCellSpacing w:w="15" w:type="dxa"/>
        </w:trPr>
        <w:tc>
          <w:tcPr>
            <w:tcW w:w="0" w:type="auto"/>
            <w:vAlign w:val="center"/>
            <w:hideMark/>
          </w:tcPr>
          <w:p w14:paraId="259BA296" w14:textId="77777777" w:rsidR="001B6CAD" w:rsidRPr="001B6CAD" w:rsidRDefault="001B6CAD" w:rsidP="001B6CAD">
            <w:pPr>
              <w:rPr>
                <w:noProof/>
                <w:lang w:val="en-IN"/>
              </w:rPr>
            </w:pPr>
            <w:r w:rsidRPr="001B6CAD">
              <w:rPr>
                <w:bCs/>
                <w:noProof/>
                <w:lang w:val="en-IN"/>
              </w:rPr>
              <w:t>Rollback Support</w:t>
            </w:r>
          </w:p>
        </w:tc>
        <w:tc>
          <w:tcPr>
            <w:tcW w:w="0" w:type="auto"/>
            <w:vAlign w:val="center"/>
            <w:hideMark/>
          </w:tcPr>
          <w:p w14:paraId="5EB90A10" w14:textId="77777777" w:rsidR="001B6CAD" w:rsidRPr="001B6CAD" w:rsidRDefault="001B6CAD" w:rsidP="001B6CAD">
            <w:pPr>
              <w:rPr>
                <w:noProof/>
                <w:lang w:val="en-IN"/>
              </w:rPr>
            </w:pPr>
            <w:r w:rsidRPr="001B6CAD">
              <w:rPr>
                <w:noProof/>
                <w:lang w:val="en-IN"/>
              </w:rPr>
              <w:t>Manual via redeploying previous commits</w:t>
            </w:r>
          </w:p>
        </w:tc>
        <w:tc>
          <w:tcPr>
            <w:tcW w:w="0" w:type="auto"/>
            <w:vAlign w:val="center"/>
            <w:hideMark/>
          </w:tcPr>
          <w:p w14:paraId="7BC40324" w14:textId="77777777" w:rsidR="001B6CAD" w:rsidRPr="001B6CAD" w:rsidRDefault="001B6CAD" w:rsidP="001B6CAD">
            <w:pPr>
              <w:rPr>
                <w:noProof/>
                <w:lang w:val="en-IN"/>
              </w:rPr>
            </w:pPr>
            <w:r w:rsidRPr="001B6CAD">
              <w:rPr>
                <w:noProof/>
                <w:lang w:val="en-IN"/>
              </w:rPr>
              <w:t>Instant rollbacks to any version</w:t>
            </w:r>
          </w:p>
        </w:tc>
        <w:tc>
          <w:tcPr>
            <w:tcW w:w="0" w:type="auto"/>
            <w:vAlign w:val="center"/>
            <w:hideMark/>
          </w:tcPr>
          <w:p w14:paraId="29B97B88" w14:textId="77777777" w:rsidR="001B6CAD" w:rsidRPr="001B6CAD" w:rsidRDefault="001B6CAD" w:rsidP="001B6CAD">
            <w:pPr>
              <w:rPr>
                <w:noProof/>
                <w:lang w:val="en-IN"/>
              </w:rPr>
            </w:pPr>
            <w:r w:rsidRPr="001B6CAD">
              <w:rPr>
                <w:noProof/>
                <w:lang w:val="en-IN"/>
              </w:rPr>
              <w:t>Rollbacks via release management</w:t>
            </w:r>
          </w:p>
        </w:tc>
      </w:tr>
    </w:tbl>
    <w:p w14:paraId="5C33065E" w14:textId="77777777" w:rsidR="001B6CAD" w:rsidRPr="001B6CAD" w:rsidRDefault="001B6CAD" w:rsidP="001B6CAD">
      <w:pPr>
        <w:rPr>
          <w:noProof/>
          <w:lang w:val="en-IN"/>
        </w:rPr>
      </w:pPr>
      <w:r w:rsidRPr="001B6CAD">
        <w:rPr>
          <w:bCs/>
          <w:noProof/>
          <w:lang w:val="en-IN"/>
        </w:rPr>
        <w:t>Vercel</w:t>
      </w:r>
      <w:r w:rsidRPr="001B6CAD">
        <w:rPr>
          <w:noProof/>
          <w:lang w:val="en-IN"/>
        </w:rPr>
        <w:t xml:space="preserve"> excels in deploying frontend applications, especially those built with Next.js, offering seamless integration and global CDN distribution. </w:t>
      </w:r>
      <w:r w:rsidRPr="001B6CAD">
        <w:rPr>
          <w:bCs/>
          <w:noProof/>
          <w:lang w:val="en-IN"/>
        </w:rPr>
        <w:t>Render</w:t>
      </w:r>
      <w:r w:rsidRPr="001B6CAD">
        <w:rPr>
          <w:noProof/>
          <w:lang w:val="en-IN"/>
        </w:rPr>
        <w:t xml:space="preserve"> provides a versatile platform suitable for full-stack applications, APIs, and background workers, with features like SSD-based storage and private networking. </w:t>
      </w:r>
      <w:r w:rsidRPr="001B6CAD">
        <w:rPr>
          <w:bCs/>
          <w:noProof/>
          <w:lang w:val="en-IN"/>
        </w:rPr>
        <w:t>Heroku</w:t>
      </w:r>
      <w:r w:rsidRPr="001B6CAD">
        <w:rPr>
          <w:noProof/>
          <w:lang w:val="en-IN"/>
        </w:rPr>
        <w:t xml:space="preserve"> offers a mature platform with extensive language support and a robust add-on ecosystem, making it suitable for a wide range of applications. RenderRitza</w:t>
      </w:r>
    </w:p>
    <w:p w14:paraId="2C8830DF" w14:textId="77777777" w:rsidR="001B6CAD" w:rsidRPr="001B6CAD" w:rsidRDefault="001B6CAD" w:rsidP="001B6CAD">
      <w:pPr>
        <w:rPr>
          <w:bCs/>
          <w:noProof/>
          <w:lang w:val="en-IN"/>
        </w:rPr>
      </w:pPr>
      <w:r w:rsidRPr="001B6CAD">
        <w:rPr>
          <w:bCs/>
          <w:noProof/>
          <w:lang w:val="en-IN"/>
        </w:rPr>
        <w:t>Environment Variable Management</w:t>
      </w:r>
    </w:p>
    <w:p w14:paraId="7FC7A3FD" w14:textId="77777777" w:rsidR="001B6CAD" w:rsidRPr="001B6CAD" w:rsidRDefault="001B6CAD" w:rsidP="001B6CAD">
      <w:pPr>
        <w:rPr>
          <w:noProof/>
          <w:lang w:val="en-IN"/>
        </w:rPr>
      </w:pPr>
      <w:r w:rsidRPr="001B6CAD">
        <w:rPr>
          <w:noProof/>
          <w:lang w:val="en-IN"/>
        </w:rPr>
        <w:t>Managing environment variables is crucial for configuring applications across different environments:</w:t>
      </w:r>
    </w:p>
    <w:p w14:paraId="28EB1DF8" w14:textId="77777777" w:rsidR="001B6CAD" w:rsidRPr="001B6CAD" w:rsidRDefault="001B6CAD" w:rsidP="001B6CAD">
      <w:pPr>
        <w:numPr>
          <w:ilvl w:val="0"/>
          <w:numId w:val="126"/>
        </w:numPr>
        <w:rPr>
          <w:noProof/>
          <w:lang w:val="en-IN"/>
        </w:rPr>
      </w:pPr>
      <w:r w:rsidRPr="001B6CAD">
        <w:rPr>
          <w:bCs/>
          <w:noProof/>
          <w:lang w:val="en-IN"/>
        </w:rPr>
        <w:t>Vercel</w:t>
      </w:r>
      <w:r w:rsidRPr="001B6CAD">
        <w:rPr>
          <w:noProof/>
          <w:lang w:val="en-IN"/>
        </w:rPr>
        <w:t>: Offers UI and CLI support for setting environment variables, allowing configuration per environment (development, preview, production).</w:t>
      </w:r>
    </w:p>
    <w:p w14:paraId="5EE96CB6" w14:textId="77777777" w:rsidR="001B6CAD" w:rsidRPr="001B6CAD" w:rsidRDefault="001B6CAD" w:rsidP="001B6CAD">
      <w:pPr>
        <w:numPr>
          <w:ilvl w:val="0"/>
          <w:numId w:val="126"/>
        </w:numPr>
        <w:rPr>
          <w:noProof/>
          <w:lang w:val="en-IN"/>
        </w:rPr>
      </w:pPr>
      <w:r w:rsidRPr="001B6CAD">
        <w:rPr>
          <w:bCs/>
          <w:noProof/>
          <w:lang w:val="en-IN"/>
        </w:rPr>
        <w:lastRenderedPageBreak/>
        <w:t>Render</w:t>
      </w:r>
      <w:r w:rsidRPr="001B6CAD">
        <w:rPr>
          <w:noProof/>
          <w:lang w:val="en-IN"/>
        </w:rPr>
        <w:t>: Supports environment variables through its dashboard, CLI, and render.yaml configuration files, facilitating version control and reproducibility.</w:t>
      </w:r>
    </w:p>
    <w:p w14:paraId="3BFC761B" w14:textId="77777777" w:rsidR="001B6CAD" w:rsidRPr="001B6CAD" w:rsidRDefault="001B6CAD" w:rsidP="001B6CAD">
      <w:pPr>
        <w:numPr>
          <w:ilvl w:val="0"/>
          <w:numId w:val="126"/>
        </w:numPr>
        <w:rPr>
          <w:noProof/>
          <w:lang w:val="en-IN"/>
        </w:rPr>
      </w:pPr>
      <w:r w:rsidRPr="001B6CAD">
        <w:rPr>
          <w:bCs/>
          <w:noProof/>
          <w:lang w:val="en-IN"/>
        </w:rPr>
        <w:t>Heroku</w:t>
      </w:r>
      <w:r w:rsidRPr="001B6CAD">
        <w:rPr>
          <w:noProof/>
          <w:lang w:val="en-IN"/>
        </w:rPr>
        <w:t>: Provides environment variable management via its dashboard and CLI (heroku config), with support for different environments through pipelines and staging apps.</w:t>
      </w:r>
    </w:p>
    <w:p w14:paraId="5F4BCA8A" w14:textId="77777777" w:rsidR="001B6CAD" w:rsidRPr="001B6CAD" w:rsidRDefault="001B6CAD" w:rsidP="001B6CAD">
      <w:pPr>
        <w:rPr>
          <w:bCs/>
          <w:noProof/>
          <w:lang w:val="en-IN"/>
        </w:rPr>
      </w:pPr>
      <w:r w:rsidRPr="001B6CAD">
        <w:rPr>
          <w:bCs/>
          <w:noProof/>
          <w:lang w:val="en-IN"/>
        </w:rPr>
        <w:t>Zero-Downtime Deployment Techniques</w:t>
      </w:r>
    </w:p>
    <w:p w14:paraId="79A5FD13" w14:textId="77777777" w:rsidR="001B6CAD" w:rsidRPr="001B6CAD" w:rsidRDefault="001B6CAD" w:rsidP="001B6CAD">
      <w:pPr>
        <w:rPr>
          <w:noProof/>
          <w:lang w:val="en-IN"/>
        </w:rPr>
      </w:pPr>
      <w:r w:rsidRPr="001B6CAD">
        <w:rPr>
          <w:noProof/>
          <w:lang w:val="en-IN"/>
        </w:rPr>
        <w:t>Ensuring zero-downtime during deployments is vital for maintaining application availability:</w:t>
      </w:r>
    </w:p>
    <w:p w14:paraId="6FEAC626" w14:textId="77777777" w:rsidR="001B6CAD" w:rsidRPr="001B6CAD" w:rsidRDefault="001B6CAD" w:rsidP="001B6CAD">
      <w:pPr>
        <w:numPr>
          <w:ilvl w:val="0"/>
          <w:numId w:val="127"/>
        </w:numPr>
        <w:rPr>
          <w:noProof/>
          <w:lang w:val="en-IN"/>
        </w:rPr>
      </w:pPr>
      <w:r w:rsidRPr="001B6CAD">
        <w:rPr>
          <w:bCs/>
          <w:noProof/>
          <w:lang w:val="en-IN"/>
        </w:rPr>
        <w:t>Vercel</w:t>
      </w:r>
      <w:r w:rsidRPr="001B6CAD">
        <w:rPr>
          <w:noProof/>
          <w:lang w:val="en-IN"/>
        </w:rPr>
        <w:t>: Utilizes atomic deployments, where new deployments are built and validated before switching traffic, ensuring uninterrupted service.</w:t>
      </w:r>
    </w:p>
    <w:p w14:paraId="1CC09093" w14:textId="77777777" w:rsidR="001B6CAD" w:rsidRPr="001B6CAD" w:rsidRDefault="001B6CAD" w:rsidP="001B6CAD">
      <w:pPr>
        <w:numPr>
          <w:ilvl w:val="0"/>
          <w:numId w:val="127"/>
        </w:numPr>
        <w:rPr>
          <w:noProof/>
          <w:lang w:val="en-IN"/>
        </w:rPr>
      </w:pPr>
      <w:r w:rsidRPr="001B6CAD">
        <w:rPr>
          <w:bCs/>
          <w:noProof/>
          <w:lang w:val="en-IN"/>
        </w:rPr>
        <w:t>Render</w:t>
      </w:r>
      <w:r w:rsidRPr="001B6CAD">
        <w:rPr>
          <w:noProof/>
          <w:lang w:val="en-IN"/>
        </w:rPr>
        <w:t>: Performs zero-downtime deploys by creating a new instance of the service and routing traffic to it only after it passes health checks. However, when using persistent disks, zero-downtime deploys are not supported due to the risk of data corruption. Render+1Render+1Reddit+4Railway Help Station+4Render+4</w:t>
      </w:r>
    </w:p>
    <w:p w14:paraId="2277191E" w14:textId="77777777" w:rsidR="001B6CAD" w:rsidRPr="001B6CAD" w:rsidRDefault="001B6CAD" w:rsidP="001B6CAD">
      <w:pPr>
        <w:numPr>
          <w:ilvl w:val="0"/>
          <w:numId w:val="127"/>
        </w:numPr>
        <w:rPr>
          <w:noProof/>
          <w:lang w:val="en-IN"/>
        </w:rPr>
      </w:pPr>
      <w:r w:rsidRPr="001B6CAD">
        <w:rPr>
          <w:bCs/>
          <w:noProof/>
          <w:lang w:val="en-IN"/>
        </w:rPr>
        <w:t>Heroku</w:t>
      </w:r>
      <w:r w:rsidRPr="001B6CAD">
        <w:rPr>
          <w:noProof/>
          <w:lang w:val="en-IN"/>
        </w:rPr>
        <w:t>: Offers a "preboot" feature that keeps the old version running until the new one is ready, minimizing downtime during deployments.</w:t>
      </w:r>
    </w:p>
    <w:p w14:paraId="4E0B52D6" w14:textId="77777777" w:rsidR="001B6CAD" w:rsidRPr="001B6CAD" w:rsidRDefault="00000000" w:rsidP="001B6CAD">
      <w:pPr>
        <w:rPr>
          <w:noProof/>
          <w:lang w:val="en-IN"/>
        </w:rPr>
      </w:pPr>
      <w:r>
        <w:rPr>
          <w:noProof/>
          <w:lang w:val="en-IN"/>
        </w:rPr>
        <w:pict w14:anchorId="3A2307FF">
          <v:rect id="_x0000_i1035" style="width:0;height:1.5pt" o:hralign="center" o:hrstd="t" o:hr="t" fillcolor="#a0a0a0" stroked="f"/>
        </w:pict>
      </w:r>
    </w:p>
    <w:p w14:paraId="2375CBC3" w14:textId="77777777" w:rsidR="001B6CAD" w:rsidRPr="001B6CAD" w:rsidRDefault="001B6CAD" w:rsidP="001B6CAD">
      <w:pPr>
        <w:rPr>
          <w:noProof/>
          <w:lang w:val="en-IN"/>
        </w:rPr>
      </w:pPr>
      <w:r w:rsidRPr="001B6CAD">
        <w:rPr>
          <w:noProof/>
          <w:lang w:val="en-IN"/>
        </w:rPr>
        <w:t>By understanding the strengths and limitations of each platform, along with effective environment variable management and deployment strategies, you can choose the most suitable deployment approach for your application's needs.</w:t>
      </w:r>
    </w:p>
    <w:p w14:paraId="3FB88D53" w14:textId="1F3703BD" w:rsidR="00213973" w:rsidRDefault="00213973" w:rsidP="00DF027C"/>
    <w:p w14:paraId="6F50E164" w14:textId="77777777" w:rsidR="00B73AE8" w:rsidRDefault="00B73AE8" w:rsidP="00DF027C"/>
    <w:p w14:paraId="17D2959B" w14:textId="77777777" w:rsidR="00B73AE8" w:rsidRDefault="00B73AE8" w:rsidP="00DF027C"/>
    <w:p w14:paraId="27C8D823" w14:textId="77777777" w:rsidR="00B73AE8" w:rsidRDefault="00B73AE8" w:rsidP="00DF027C"/>
    <w:p w14:paraId="26CF1FDC" w14:textId="77777777" w:rsidR="00757B3F" w:rsidRPr="00757B3F" w:rsidRDefault="00000000" w:rsidP="00757B3F">
      <w:pPr>
        <w:rPr>
          <w:lang w:val="en-IN"/>
        </w:rPr>
      </w:pPr>
      <w:r>
        <w:rPr>
          <w:lang w:val="en-IN"/>
        </w:rPr>
        <w:pict w14:anchorId="34743B72">
          <v:rect id="_x0000_i1036" style="width:0;height:1.5pt" o:hralign="center" o:hrstd="t" o:hr="t" fillcolor="#a0a0a0" stroked="f"/>
        </w:pict>
      </w:r>
    </w:p>
    <w:p w14:paraId="7305F9A2" w14:textId="35D069F8" w:rsidR="00757B3F" w:rsidRPr="00757B3F" w:rsidRDefault="00757B3F" w:rsidP="00757B3F">
      <w:pPr>
        <w:rPr>
          <w:lang w:val="en-IN"/>
        </w:rPr>
      </w:pPr>
      <w:r>
        <w:rPr>
          <w:bCs/>
          <w:lang w:val="en-IN"/>
        </w:rPr>
        <w:t>2</w:t>
      </w:r>
      <w:r w:rsidRPr="00757B3F">
        <w:rPr>
          <w:bCs/>
          <w:lang w:val="en-IN"/>
        </w:rPr>
        <w:t>5. Error Handling</w:t>
      </w:r>
    </w:p>
    <w:p w14:paraId="4746BD54" w14:textId="77777777" w:rsidR="00757B3F" w:rsidRPr="00757B3F" w:rsidRDefault="00757B3F" w:rsidP="00757B3F">
      <w:pPr>
        <w:numPr>
          <w:ilvl w:val="0"/>
          <w:numId w:val="128"/>
        </w:numPr>
        <w:rPr>
          <w:lang w:val="en-IN"/>
        </w:rPr>
      </w:pPr>
      <w:r w:rsidRPr="00757B3F">
        <w:rPr>
          <w:bCs/>
          <w:lang w:val="en-IN"/>
        </w:rPr>
        <w:t>Logging and Monitoring Errors</w:t>
      </w:r>
      <w:r w:rsidRPr="00757B3F">
        <w:rPr>
          <w:lang w:val="en-IN"/>
        </w:rPr>
        <w:br/>
        <w:t xml:space="preserve">To ensure that errors are efficiently handled in a production environment, it’s important to use logging systems. Logging tools like </w:t>
      </w:r>
      <w:r w:rsidRPr="00757B3F">
        <w:rPr>
          <w:bCs/>
          <w:lang w:val="en-IN"/>
        </w:rPr>
        <w:t>Winston</w:t>
      </w:r>
      <w:r w:rsidRPr="00757B3F">
        <w:rPr>
          <w:lang w:val="en-IN"/>
        </w:rPr>
        <w:t xml:space="preserve"> or </w:t>
      </w:r>
      <w:r w:rsidRPr="00757B3F">
        <w:rPr>
          <w:bCs/>
          <w:lang w:val="en-IN"/>
        </w:rPr>
        <w:t>Morgan</w:t>
      </w:r>
      <w:r w:rsidRPr="00757B3F">
        <w:rPr>
          <w:lang w:val="en-IN"/>
        </w:rPr>
        <w:t xml:space="preserve"> in Node.js can be used to capture server-side errors. Logs should contain information such as timestamps, error severity levels, and stack traces. By integrating </w:t>
      </w:r>
      <w:r w:rsidRPr="00757B3F">
        <w:rPr>
          <w:bCs/>
          <w:lang w:val="en-IN"/>
        </w:rPr>
        <w:t>centralized logging systems</w:t>
      </w:r>
      <w:r w:rsidRPr="00757B3F">
        <w:rPr>
          <w:lang w:val="en-IN"/>
        </w:rPr>
        <w:t xml:space="preserve"> such as </w:t>
      </w:r>
      <w:r w:rsidRPr="00757B3F">
        <w:rPr>
          <w:bCs/>
          <w:lang w:val="en-IN"/>
        </w:rPr>
        <w:t xml:space="preserve">ELK (Elasticsearch, Logstash, </w:t>
      </w:r>
      <w:r w:rsidRPr="00757B3F">
        <w:rPr>
          <w:bCs/>
          <w:lang w:val="en-IN"/>
        </w:rPr>
        <w:lastRenderedPageBreak/>
        <w:t>Kibana)</w:t>
      </w:r>
      <w:r w:rsidRPr="00757B3F">
        <w:rPr>
          <w:lang w:val="en-IN"/>
        </w:rPr>
        <w:t xml:space="preserve"> or </w:t>
      </w:r>
      <w:r w:rsidRPr="00757B3F">
        <w:rPr>
          <w:bCs/>
          <w:lang w:val="en-IN"/>
        </w:rPr>
        <w:t>Datadog</w:t>
      </w:r>
      <w:r w:rsidRPr="00757B3F">
        <w:rPr>
          <w:lang w:val="en-IN"/>
        </w:rPr>
        <w:t xml:space="preserve">, the application can effectively monitor and </w:t>
      </w:r>
      <w:proofErr w:type="spellStart"/>
      <w:r w:rsidRPr="00757B3F">
        <w:rPr>
          <w:lang w:val="en-IN"/>
        </w:rPr>
        <w:t>analyze</w:t>
      </w:r>
      <w:proofErr w:type="spellEnd"/>
      <w:r w:rsidRPr="00757B3F">
        <w:rPr>
          <w:lang w:val="en-IN"/>
        </w:rPr>
        <w:t xml:space="preserve"> the errors.</w:t>
      </w:r>
    </w:p>
    <w:p w14:paraId="7FDA148E" w14:textId="77777777" w:rsidR="00757B3F" w:rsidRPr="00757B3F" w:rsidRDefault="00757B3F" w:rsidP="00757B3F">
      <w:pPr>
        <w:numPr>
          <w:ilvl w:val="0"/>
          <w:numId w:val="128"/>
        </w:numPr>
        <w:rPr>
          <w:lang w:val="en-IN"/>
        </w:rPr>
      </w:pPr>
      <w:r w:rsidRPr="00757B3F">
        <w:rPr>
          <w:bCs/>
          <w:lang w:val="en-IN"/>
        </w:rPr>
        <w:t>User-friendly Error Messages</w:t>
      </w:r>
      <w:r w:rsidRPr="00757B3F">
        <w:rPr>
          <w:lang w:val="en-IN"/>
        </w:rPr>
        <w:br/>
        <w:t>In a user-facing application, errors should be communicated in a way that is not overwhelming or cryptic. Avoid exposing stack traces or sensitive information to the user. Instead, opt for clear and concise error messages that direct users to take appropriate action. An example is: "Something went wrong. Please try again later."</w:t>
      </w:r>
    </w:p>
    <w:p w14:paraId="6C539201" w14:textId="77777777" w:rsidR="00757B3F" w:rsidRPr="00757B3F" w:rsidRDefault="00757B3F" w:rsidP="00757B3F">
      <w:pPr>
        <w:numPr>
          <w:ilvl w:val="0"/>
          <w:numId w:val="128"/>
        </w:numPr>
        <w:rPr>
          <w:lang w:val="en-IN"/>
        </w:rPr>
      </w:pPr>
      <w:r w:rsidRPr="00757B3F">
        <w:rPr>
          <w:bCs/>
          <w:lang w:val="en-IN"/>
        </w:rPr>
        <w:t>Debugging Techniques</w:t>
      </w:r>
      <w:r w:rsidRPr="00757B3F">
        <w:rPr>
          <w:lang w:val="en-IN"/>
        </w:rPr>
        <w:br/>
        <w:t xml:space="preserve">Debugging is a crucial part of development. Use tools like </w:t>
      </w:r>
      <w:r w:rsidRPr="00757B3F">
        <w:rPr>
          <w:bCs/>
          <w:lang w:val="en-IN"/>
        </w:rPr>
        <w:t>Node.js's built-in debugger</w:t>
      </w:r>
      <w:r w:rsidRPr="00757B3F">
        <w:rPr>
          <w:lang w:val="en-IN"/>
        </w:rPr>
        <w:t xml:space="preserve">, </w:t>
      </w:r>
      <w:proofErr w:type="spellStart"/>
      <w:r w:rsidRPr="00757B3F">
        <w:rPr>
          <w:bCs/>
          <w:lang w:val="en-IN"/>
        </w:rPr>
        <w:t>VSCode's</w:t>
      </w:r>
      <w:proofErr w:type="spellEnd"/>
      <w:r w:rsidRPr="00757B3F">
        <w:rPr>
          <w:bCs/>
          <w:lang w:val="en-IN"/>
        </w:rPr>
        <w:t xml:space="preserve"> debugger</w:t>
      </w:r>
      <w:r w:rsidRPr="00757B3F">
        <w:rPr>
          <w:lang w:val="en-IN"/>
        </w:rPr>
        <w:t xml:space="preserve">, or </w:t>
      </w:r>
      <w:r w:rsidRPr="00757B3F">
        <w:rPr>
          <w:bCs/>
          <w:lang w:val="en-IN"/>
        </w:rPr>
        <w:t xml:space="preserve">Chrome </w:t>
      </w:r>
      <w:proofErr w:type="spellStart"/>
      <w:r w:rsidRPr="00757B3F">
        <w:rPr>
          <w:bCs/>
          <w:lang w:val="en-IN"/>
        </w:rPr>
        <w:t>DevTools</w:t>
      </w:r>
      <w:proofErr w:type="spellEnd"/>
      <w:r w:rsidRPr="00757B3F">
        <w:rPr>
          <w:lang w:val="en-IN"/>
        </w:rPr>
        <w:t xml:space="preserve"> to identify issues in your code. Additionally, debugging libraries such as </w:t>
      </w:r>
      <w:r w:rsidRPr="00757B3F">
        <w:rPr>
          <w:bCs/>
          <w:lang w:val="en-IN"/>
        </w:rPr>
        <w:t>debug</w:t>
      </w:r>
      <w:r w:rsidRPr="00757B3F">
        <w:rPr>
          <w:lang w:val="en-IN"/>
        </w:rPr>
        <w:t xml:space="preserve"> or </w:t>
      </w:r>
      <w:proofErr w:type="spellStart"/>
      <w:r w:rsidRPr="00757B3F">
        <w:rPr>
          <w:bCs/>
          <w:lang w:val="en-IN"/>
        </w:rPr>
        <w:t>loglevel</w:t>
      </w:r>
      <w:proofErr w:type="spellEnd"/>
      <w:r w:rsidRPr="00757B3F">
        <w:rPr>
          <w:lang w:val="en-IN"/>
        </w:rPr>
        <w:t xml:space="preserve"> can provide more flexible logging mechanisms with various logging levels like debug, info, and error.</w:t>
      </w:r>
    </w:p>
    <w:p w14:paraId="5D152B78" w14:textId="77777777" w:rsidR="00757B3F" w:rsidRPr="00757B3F" w:rsidRDefault="00000000" w:rsidP="00757B3F">
      <w:pPr>
        <w:rPr>
          <w:lang w:val="en-IN"/>
        </w:rPr>
      </w:pPr>
      <w:r>
        <w:rPr>
          <w:lang w:val="en-IN"/>
        </w:rPr>
        <w:pict w14:anchorId="6A1953C3">
          <v:rect id="_x0000_i1037" style="width:0;height:1.5pt" o:hralign="center" o:hrstd="t" o:hr="t" fillcolor="#a0a0a0" stroked="f"/>
        </w:pict>
      </w:r>
    </w:p>
    <w:p w14:paraId="10318538" w14:textId="77777777" w:rsidR="00757B3F" w:rsidRPr="00757B3F" w:rsidRDefault="00757B3F" w:rsidP="00757B3F">
      <w:pPr>
        <w:rPr>
          <w:lang w:val="en-IN"/>
        </w:rPr>
      </w:pPr>
      <w:r w:rsidRPr="00757B3F">
        <w:rPr>
          <w:bCs/>
          <w:lang w:val="en-IN"/>
        </w:rPr>
        <w:t>26. Monitoring and Logging</w:t>
      </w:r>
    </w:p>
    <w:p w14:paraId="56D07B07" w14:textId="77777777" w:rsidR="00757B3F" w:rsidRPr="00757B3F" w:rsidRDefault="00757B3F" w:rsidP="00757B3F">
      <w:pPr>
        <w:numPr>
          <w:ilvl w:val="0"/>
          <w:numId w:val="129"/>
        </w:numPr>
        <w:rPr>
          <w:lang w:val="en-IN"/>
        </w:rPr>
      </w:pPr>
      <w:r w:rsidRPr="00757B3F">
        <w:rPr>
          <w:bCs/>
          <w:lang w:val="en-IN"/>
        </w:rPr>
        <w:t>Tools like Prometheus and Grafana</w:t>
      </w:r>
      <w:r w:rsidRPr="00757B3F">
        <w:rPr>
          <w:lang w:val="en-IN"/>
        </w:rPr>
        <w:br/>
      </w:r>
      <w:r w:rsidRPr="00757B3F">
        <w:rPr>
          <w:bCs/>
          <w:lang w:val="en-IN"/>
        </w:rPr>
        <w:t>Prometheus</w:t>
      </w:r>
      <w:r w:rsidRPr="00757B3F">
        <w:rPr>
          <w:lang w:val="en-IN"/>
        </w:rPr>
        <w:t xml:space="preserve"> is widely used for monitoring the performance of systems. It collects and stores time-series data, such as system metrics (CPU, memory usage). </w:t>
      </w:r>
      <w:r w:rsidRPr="00757B3F">
        <w:rPr>
          <w:bCs/>
          <w:lang w:val="en-IN"/>
        </w:rPr>
        <w:t>Grafana</w:t>
      </w:r>
      <w:r w:rsidRPr="00757B3F">
        <w:rPr>
          <w:lang w:val="en-IN"/>
        </w:rPr>
        <w:t xml:space="preserve"> can then visualize this data in real-time with custom dashboards. These tools are crucial for maintaining uptime and ensuring the application’s smooth operation in production environments.</w:t>
      </w:r>
    </w:p>
    <w:p w14:paraId="170C928A" w14:textId="77777777" w:rsidR="00757B3F" w:rsidRPr="00757B3F" w:rsidRDefault="00757B3F" w:rsidP="00757B3F">
      <w:pPr>
        <w:numPr>
          <w:ilvl w:val="0"/>
          <w:numId w:val="129"/>
        </w:numPr>
        <w:rPr>
          <w:lang w:val="en-IN"/>
        </w:rPr>
      </w:pPr>
      <w:r w:rsidRPr="00757B3F">
        <w:rPr>
          <w:bCs/>
          <w:lang w:val="en-IN"/>
        </w:rPr>
        <w:t>Log Aggregation Strategies</w:t>
      </w:r>
      <w:r w:rsidRPr="00757B3F">
        <w:rPr>
          <w:lang w:val="en-IN"/>
        </w:rPr>
        <w:br/>
        <w:t xml:space="preserve">A log aggregation strategy involves collecting logs from various sources (e.g., servers, databases, microservices) and centralizing them for easier monitoring and analysis. Tools like </w:t>
      </w:r>
      <w:proofErr w:type="spellStart"/>
      <w:r w:rsidRPr="00757B3F">
        <w:rPr>
          <w:bCs/>
          <w:lang w:val="en-IN"/>
        </w:rPr>
        <w:t>Loggly</w:t>
      </w:r>
      <w:proofErr w:type="spellEnd"/>
      <w:r w:rsidRPr="00757B3F">
        <w:rPr>
          <w:lang w:val="en-IN"/>
        </w:rPr>
        <w:t xml:space="preserve">, </w:t>
      </w:r>
      <w:r w:rsidRPr="00757B3F">
        <w:rPr>
          <w:bCs/>
          <w:lang w:val="en-IN"/>
        </w:rPr>
        <w:t>Splunk</w:t>
      </w:r>
      <w:r w:rsidRPr="00757B3F">
        <w:rPr>
          <w:lang w:val="en-IN"/>
        </w:rPr>
        <w:t xml:space="preserve">, and </w:t>
      </w:r>
      <w:r w:rsidRPr="00757B3F">
        <w:rPr>
          <w:bCs/>
          <w:lang w:val="en-IN"/>
        </w:rPr>
        <w:t>ELK</w:t>
      </w:r>
      <w:r w:rsidRPr="00757B3F">
        <w:rPr>
          <w:lang w:val="en-IN"/>
        </w:rPr>
        <w:t xml:space="preserve"> (Elasticsearch, Logstash, Kibana) can help in aggregating and searching logs efficiently.</w:t>
      </w:r>
    </w:p>
    <w:p w14:paraId="585E6730" w14:textId="77777777" w:rsidR="00757B3F" w:rsidRPr="00757B3F" w:rsidRDefault="00757B3F" w:rsidP="00757B3F">
      <w:pPr>
        <w:numPr>
          <w:ilvl w:val="0"/>
          <w:numId w:val="129"/>
        </w:numPr>
        <w:rPr>
          <w:lang w:val="en-IN"/>
        </w:rPr>
      </w:pPr>
      <w:r w:rsidRPr="00757B3F">
        <w:rPr>
          <w:bCs/>
          <w:lang w:val="en-IN"/>
        </w:rPr>
        <w:t>Real-Time Monitoring Dashboards</w:t>
      </w:r>
      <w:r w:rsidRPr="00757B3F">
        <w:rPr>
          <w:lang w:val="en-IN"/>
        </w:rPr>
        <w:br/>
        <w:t xml:space="preserve">Real-time dashboards allow you to monitor the health of your application as it runs. </w:t>
      </w:r>
      <w:r w:rsidRPr="00757B3F">
        <w:rPr>
          <w:bCs/>
          <w:lang w:val="en-IN"/>
        </w:rPr>
        <w:t>Grafana</w:t>
      </w:r>
      <w:r w:rsidRPr="00757B3F">
        <w:rPr>
          <w:lang w:val="en-IN"/>
        </w:rPr>
        <w:t xml:space="preserve"> or </w:t>
      </w:r>
      <w:r w:rsidRPr="00757B3F">
        <w:rPr>
          <w:bCs/>
          <w:lang w:val="en-IN"/>
        </w:rPr>
        <w:t>Datadog</w:t>
      </w:r>
      <w:r w:rsidRPr="00757B3F">
        <w:rPr>
          <w:lang w:val="en-IN"/>
        </w:rPr>
        <w:t xml:space="preserve"> can be used to build dashboards that display metrics like response times, error rates, and system load, enabling proactive issue resolution.</w:t>
      </w:r>
    </w:p>
    <w:p w14:paraId="38A978FA" w14:textId="77777777" w:rsidR="00757B3F" w:rsidRPr="00757B3F" w:rsidRDefault="00000000" w:rsidP="00757B3F">
      <w:pPr>
        <w:rPr>
          <w:lang w:val="en-IN"/>
        </w:rPr>
      </w:pPr>
      <w:r>
        <w:rPr>
          <w:lang w:val="en-IN"/>
        </w:rPr>
        <w:pict w14:anchorId="68AF4763">
          <v:rect id="_x0000_i1038" style="width:0;height:1.5pt" o:hralign="center" o:hrstd="t" o:hr="t" fillcolor="#a0a0a0" stroked="f"/>
        </w:pict>
      </w:r>
    </w:p>
    <w:p w14:paraId="5892CECF" w14:textId="77777777" w:rsidR="00757B3F" w:rsidRPr="00757B3F" w:rsidRDefault="00757B3F" w:rsidP="00757B3F">
      <w:pPr>
        <w:rPr>
          <w:lang w:val="en-IN"/>
        </w:rPr>
      </w:pPr>
      <w:r w:rsidRPr="00757B3F">
        <w:rPr>
          <w:bCs/>
          <w:lang w:val="en-IN"/>
        </w:rPr>
        <w:lastRenderedPageBreak/>
        <w:t>27. Database Management</w:t>
      </w:r>
    </w:p>
    <w:p w14:paraId="1314B9B0" w14:textId="77777777" w:rsidR="00757B3F" w:rsidRPr="00757B3F" w:rsidRDefault="00757B3F" w:rsidP="00757B3F">
      <w:pPr>
        <w:numPr>
          <w:ilvl w:val="0"/>
          <w:numId w:val="130"/>
        </w:numPr>
        <w:rPr>
          <w:lang w:val="en-IN"/>
        </w:rPr>
      </w:pPr>
      <w:r w:rsidRPr="00757B3F">
        <w:rPr>
          <w:bCs/>
          <w:lang w:val="en-IN"/>
        </w:rPr>
        <w:t>Backup and Recovery Strategies</w:t>
      </w:r>
      <w:r w:rsidRPr="00757B3F">
        <w:rPr>
          <w:lang w:val="en-IN"/>
        </w:rPr>
        <w:br/>
        <w:t xml:space="preserve">Regular backups are essential for data integrity and disaster recovery. Automating backups using tools like </w:t>
      </w:r>
      <w:r w:rsidRPr="00757B3F">
        <w:rPr>
          <w:bCs/>
          <w:lang w:val="en-IN"/>
        </w:rPr>
        <w:t>MongoDB Atlas</w:t>
      </w:r>
      <w:r w:rsidRPr="00757B3F">
        <w:rPr>
          <w:lang w:val="en-IN"/>
        </w:rPr>
        <w:t xml:space="preserve"> backups or creating custom scripts for scheduled backups is a good strategy. Ensure that backup files are stored securely in separate locations (e.g., cloud storage, external hard drives). For recovery, you should define the process to restore backups to minimize downtime.</w:t>
      </w:r>
    </w:p>
    <w:p w14:paraId="1D244A4A" w14:textId="77777777" w:rsidR="00757B3F" w:rsidRPr="00757B3F" w:rsidRDefault="00757B3F" w:rsidP="00757B3F">
      <w:pPr>
        <w:numPr>
          <w:ilvl w:val="0"/>
          <w:numId w:val="130"/>
        </w:numPr>
        <w:rPr>
          <w:lang w:val="en-IN"/>
        </w:rPr>
      </w:pPr>
      <w:r w:rsidRPr="00757B3F">
        <w:rPr>
          <w:bCs/>
          <w:lang w:val="en-IN"/>
        </w:rPr>
        <w:t>Schema Evolution Techniques</w:t>
      </w:r>
      <w:r w:rsidRPr="00757B3F">
        <w:rPr>
          <w:lang w:val="en-IN"/>
        </w:rPr>
        <w:br/>
        <w:t xml:space="preserve">In the course of the development lifecycle, database schemas may need to evolve (e.g., adding fields or changing data types). It's important to handle schema changes in a way that does not break existing functionality. </w:t>
      </w:r>
      <w:r w:rsidRPr="00757B3F">
        <w:rPr>
          <w:bCs/>
          <w:lang w:val="en-IN"/>
        </w:rPr>
        <w:t>Mongoose</w:t>
      </w:r>
      <w:r w:rsidRPr="00757B3F">
        <w:rPr>
          <w:lang w:val="en-IN"/>
        </w:rPr>
        <w:t xml:space="preserve"> provides built-in methods for schema migrations, and schema versioning helps track changes in the database schema.</w:t>
      </w:r>
    </w:p>
    <w:p w14:paraId="1442B8F3" w14:textId="77777777" w:rsidR="00757B3F" w:rsidRPr="00757B3F" w:rsidRDefault="00757B3F" w:rsidP="00757B3F">
      <w:pPr>
        <w:numPr>
          <w:ilvl w:val="0"/>
          <w:numId w:val="130"/>
        </w:numPr>
        <w:rPr>
          <w:lang w:val="en-IN"/>
        </w:rPr>
      </w:pPr>
      <w:r w:rsidRPr="00757B3F">
        <w:rPr>
          <w:bCs/>
          <w:lang w:val="en-IN"/>
        </w:rPr>
        <w:t>Handling Large Datasets Efficiently</w:t>
      </w:r>
      <w:r w:rsidRPr="00757B3F">
        <w:rPr>
          <w:lang w:val="en-IN"/>
        </w:rPr>
        <w:br/>
        <w:t xml:space="preserve">Large datasets can be challenging to manage. Techniques like </w:t>
      </w:r>
      <w:r w:rsidRPr="00757B3F">
        <w:rPr>
          <w:bCs/>
          <w:lang w:val="en-IN"/>
        </w:rPr>
        <w:t>sharding</w:t>
      </w:r>
      <w:r w:rsidRPr="00757B3F">
        <w:rPr>
          <w:lang w:val="en-IN"/>
        </w:rPr>
        <w:t xml:space="preserve"> (splitting data into smaller chunks) and </w:t>
      </w:r>
      <w:r w:rsidRPr="00757B3F">
        <w:rPr>
          <w:bCs/>
          <w:lang w:val="en-IN"/>
        </w:rPr>
        <w:t>indexing</w:t>
      </w:r>
      <w:r w:rsidRPr="00757B3F">
        <w:rPr>
          <w:lang w:val="en-IN"/>
        </w:rPr>
        <w:t xml:space="preserve"> (to speed up queries) can significantly improve performance. Also, implementing pagination and query optimization helps in handling large volumes of data without slowing down the application.</w:t>
      </w:r>
    </w:p>
    <w:p w14:paraId="5EBE015E" w14:textId="77777777" w:rsidR="00757B3F" w:rsidRPr="00757B3F" w:rsidRDefault="00000000" w:rsidP="00757B3F">
      <w:pPr>
        <w:rPr>
          <w:lang w:val="en-IN"/>
        </w:rPr>
      </w:pPr>
      <w:r>
        <w:rPr>
          <w:lang w:val="en-IN"/>
        </w:rPr>
        <w:pict w14:anchorId="2752A238">
          <v:rect id="_x0000_i1039" style="width:0;height:1.5pt" o:hralign="center" o:hrstd="t" o:hr="t" fillcolor="#a0a0a0" stroked="f"/>
        </w:pict>
      </w:r>
    </w:p>
    <w:p w14:paraId="3A474ABE" w14:textId="77777777" w:rsidR="00757B3F" w:rsidRPr="00757B3F" w:rsidRDefault="00757B3F" w:rsidP="00757B3F">
      <w:pPr>
        <w:rPr>
          <w:lang w:val="en-IN"/>
        </w:rPr>
      </w:pPr>
      <w:r w:rsidRPr="00757B3F">
        <w:rPr>
          <w:bCs/>
          <w:lang w:val="en-IN"/>
        </w:rPr>
        <w:t>28. Schema Migrations</w:t>
      </w:r>
    </w:p>
    <w:p w14:paraId="5C0B1B76" w14:textId="77777777" w:rsidR="00757B3F" w:rsidRPr="00757B3F" w:rsidRDefault="00757B3F" w:rsidP="00757B3F">
      <w:pPr>
        <w:numPr>
          <w:ilvl w:val="0"/>
          <w:numId w:val="131"/>
        </w:numPr>
        <w:rPr>
          <w:lang w:val="en-IN"/>
        </w:rPr>
      </w:pPr>
      <w:r w:rsidRPr="00757B3F">
        <w:rPr>
          <w:bCs/>
          <w:lang w:val="en-IN"/>
        </w:rPr>
        <w:t>Versioning Database Schemas</w:t>
      </w:r>
      <w:r w:rsidRPr="00757B3F">
        <w:rPr>
          <w:lang w:val="en-IN"/>
        </w:rPr>
        <w:br/>
        <w:t xml:space="preserve">Versioning helps manage schema changes in a controlled and predictable way. With </w:t>
      </w:r>
      <w:r w:rsidRPr="00757B3F">
        <w:rPr>
          <w:bCs/>
          <w:lang w:val="en-IN"/>
        </w:rPr>
        <w:t>Mongoose</w:t>
      </w:r>
      <w:r w:rsidRPr="00757B3F">
        <w:rPr>
          <w:lang w:val="en-IN"/>
        </w:rPr>
        <w:t xml:space="preserve">, you can manage versioning by using migration tools like </w:t>
      </w:r>
      <w:r w:rsidRPr="00757B3F">
        <w:rPr>
          <w:bCs/>
          <w:lang w:val="en-IN"/>
        </w:rPr>
        <w:t>Migrate-Mongo</w:t>
      </w:r>
      <w:r w:rsidRPr="00757B3F">
        <w:rPr>
          <w:lang w:val="en-IN"/>
        </w:rPr>
        <w:t>, which help apply changes across different environments and ensure backward compatibility.</w:t>
      </w:r>
    </w:p>
    <w:p w14:paraId="31295FCD" w14:textId="77777777" w:rsidR="00757B3F" w:rsidRPr="00757B3F" w:rsidRDefault="00757B3F" w:rsidP="00757B3F">
      <w:pPr>
        <w:numPr>
          <w:ilvl w:val="0"/>
          <w:numId w:val="131"/>
        </w:numPr>
        <w:rPr>
          <w:lang w:val="en-IN"/>
        </w:rPr>
      </w:pPr>
      <w:r w:rsidRPr="00757B3F">
        <w:rPr>
          <w:bCs/>
          <w:lang w:val="en-IN"/>
        </w:rPr>
        <w:t>Migration Tools like Mongoose</w:t>
      </w:r>
      <w:r w:rsidRPr="00757B3F">
        <w:rPr>
          <w:lang w:val="en-IN"/>
        </w:rPr>
        <w:br/>
        <w:t xml:space="preserve">Mongoose’s </w:t>
      </w:r>
      <w:r w:rsidRPr="00757B3F">
        <w:rPr>
          <w:bCs/>
          <w:lang w:val="en-IN"/>
        </w:rPr>
        <w:t>Migrate-Mongo</w:t>
      </w:r>
      <w:r w:rsidRPr="00757B3F">
        <w:rPr>
          <w:lang w:val="en-IN"/>
        </w:rPr>
        <w:t xml:space="preserve"> or similar migration libraries can help version the schema. These tools track schema changes in JSON format, applying migrations automatically and ensuring that the database schema remains consistent across environments.</w:t>
      </w:r>
    </w:p>
    <w:p w14:paraId="1B4CFE76" w14:textId="77777777" w:rsidR="00757B3F" w:rsidRPr="00757B3F" w:rsidRDefault="00757B3F" w:rsidP="00757B3F">
      <w:pPr>
        <w:numPr>
          <w:ilvl w:val="0"/>
          <w:numId w:val="131"/>
        </w:numPr>
        <w:rPr>
          <w:lang w:val="en-IN"/>
        </w:rPr>
      </w:pPr>
      <w:r w:rsidRPr="00757B3F">
        <w:rPr>
          <w:bCs/>
          <w:lang w:val="en-IN"/>
        </w:rPr>
        <w:lastRenderedPageBreak/>
        <w:t>Handling Backward Compatibility</w:t>
      </w:r>
      <w:r w:rsidRPr="00757B3F">
        <w:rPr>
          <w:lang w:val="en-IN"/>
        </w:rPr>
        <w:br/>
        <w:t>When changing the schema, it’s important to ensure that older versions of the application still function with the new schema. This can be done by introducing versioning in the database itself, creating backward-compatible APIs, and maintaining data consistency across different versions.</w:t>
      </w:r>
    </w:p>
    <w:p w14:paraId="73CAB72D" w14:textId="77777777" w:rsidR="00757B3F" w:rsidRPr="00757B3F" w:rsidRDefault="00000000" w:rsidP="00757B3F">
      <w:pPr>
        <w:rPr>
          <w:lang w:val="en-IN"/>
        </w:rPr>
      </w:pPr>
      <w:r>
        <w:rPr>
          <w:lang w:val="en-IN"/>
        </w:rPr>
        <w:pict w14:anchorId="2825FE7C">
          <v:rect id="_x0000_i1040" style="width:0;height:1.5pt" o:hralign="center" o:hrstd="t" o:hr="t" fillcolor="#a0a0a0" stroked="f"/>
        </w:pict>
      </w:r>
    </w:p>
    <w:p w14:paraId="42E23009" w14:textId="77777777" w:rsidR="00757B3F" w:rsidRPr="00757B3F" w:rsidRDefault="00757B3F" w:rsidP="00757B3F">
      <w:pPr>
        <w:rPr>
          <w:lang w:val="en-IN"/>
        </w:rPr>
      </w:pPr>
      <w:r w:rsidRPr="00757B3F">
        <w:rPr>
          <w:bCs/>
          <w:lang w:val="en-IN"/>
        </w:rPr>
        <w:t>29. Data Validation</w:t>
      </w:r>
    </w:p>
    <w:p w14:paraId="7A599851" w14:textId="77777777" w:rsidR="00757B3F" w:rsidRPr="00757B3F" w:rsidRDefault="00757B3F" w:rsidP="00757B3F">
      <w:pPr>
        <w:numPr>
          <w:ilvl w:val="0"/>
          <w:numId w:val="132"/>
        </w:numPr>
        <w:rPr>
          <w:lang w:val="en-IN"/>
        </w:rPr>
      </w:pPr>
      <w:r w:rsidRPr="00757B3F">
        <w:rPr>
          <w:bCs/>
          <w:lang w:val="en-IN"/>
        </w:rPr>
        <w:t>Server-Side vs. Client-Side Validation</w:t>
      </w:r>
      <w:r w:rsidRPr="00757B3F">
        <w:rPr>
          <w:lang w:val="en-IN"/>
        </w:rPr>
        <w:br/>
        <w:t>Client-side validation (using JavaScript in the browser) is typically used for improving user experience by providing instant feedback, but it can be bypassed. Server-side validation, which occurs in the backend, is more secure and ensures that all incoming data meets the necessary requirements before being processed.</w:t>
      </w:r>
    </w:p>
    <w:p w14:paraId="5A354D77" w14:textId="77777777" w:rsidR="00757B3F" w:rsidRPr="00757B3F" w:rsidRDefault="00757B3F" w:rsidP="00757B3F">
      <w:pPr>
        <w:numPr>
          <w:ilvl w:val="0"/>
          <w:numId w:val="132"/>
        </w:numPr>
        <w:rPr>
          <w:lang w:val="en-IN"/>
        </w:rPr>
      </w:pPr>
      <w:r w:rsidRPr="00757B3F">
        <w:rPr>
          <w:bCs/>
          <w:lang w:val="en-IN"/>
        </w:rPr>
        <w:t>Preventing SQL Injection and XSS Attacks</w:t>
      </w:r>
      <w:r w:rsidRPr="00757B3F">
        <w:rPr>
          <w:lang w:val="en-IN"/>
        </w:rPr>
        <w:br/>
      </w:r>
      <w:r w:rsidRPr="00757B3F">
        <w:rPr>
          <w:bCs/>
          <w:lang w:val="en-IN"/>
        </w:rPr>
        <w:t>SQL Injection</w:t>
      </w:r>
      <w:r w:rsidRPr="00757B3F">
        <w:rPr>
          <w:lang w:val="en-IN"/>
        </w:rPr>
        <w:t xml:space="preserve"> is prevented by using parameterized queries or ORMs like </w:t>
      </w:r>
      <w:r w:rsidRPr="00757B3F">
        <w:rPr>
          <w:bCs/>
          <w:lang w:val="en-IN"/>
        </w:rPr>
        <w:t>Mongoose</w:t>
      </w:r>
      <w:r w:rsidRPr="00757B3F">
        <w:rPr>
          <w:lang w:val="en-IN"/>
        </w:rPr>
        <w:t xml:space="preserve"> to abstract database queries. </w:t>
      </w:r>
      <w:r w:rsidRPr="00757B3F">
        <w:rPr>
          <w:bCs/>
          <w:lang w:val="en-IN"/>
        </w:rPr>
        <w:t>XSS (Cross-Site Scripting)</w:t>
      </w:r>
      <w:r w:rsidRPr="00757B3F">
        <w:rPr>
          <w:lang w:val="en-IN"/>
        </w:rPr>
        <w:t xml:space="preserve"> attacks are avoided by sanitizing user input and ensuring data is rendered in a safe way (e.g., using libraries like </w:t>
      </w:r>
      <w:proofErr w:type="spellStart"/>
      <w:r w:rsidRPr="00757B3F">
        <w:rPr>
          <w:bCs/>
          <w:lang w:val="en-IN"/>
        </w:rPr>
        <w:t>DOMPurify</w:t>
      </w:r>
      <w:proofErr w:type="spellEnd"/>
      <w:r w:rsidRPr="00757B3F">
        <w:rPr>
          <w:lang w:val="en-IN"/>
        </w:rPr>
        <w:t>).</w:t>
      </w:r>
    </w:p>
    <w:p w14:paraId="49E9B9C1" w14:textId="77777777" w:rsidR="00757B3F" w:rsidRPr="00757B3F" w:rsidRDefault="00757B3F" w:rsidP="00757B3F">
      <w:pPr>
        <w:numPr>
          <w:ilvl w:val="0"/>
          <w:numId w:val="132"/>
        </w:numPr>
        <w:rPr>
          <w:lang w:val="en-IN"/>
        </w:rPr>
      </w:pPr>
      <w:r w:rsidRPr="00757B3F">
        <w:rPr>
          <w:bCs/>
          <w:lang w:val="en-IN"/>
        </w:rPr>
        <w:t>Using Libraries like Joi for Validation</w:t>
      </w:r>
      <w:r w:rsidRPr="00757B3F">
        <w:rPr>
          <w:lang w:val="en-IN"/>
        </w:rPr>
        <w:br/>
      </w:r>
      <w:r w:rsidRPr="00757B3F">
        <w:rPr>
          <w:bCs/>
          <w:lang w:val="en-IN"/>
        </w:rPr>
        <w:t>Joi</w:t>
      </w:r>
      <w:r w:rsidRPr="00757B3F">
        <w:rPr>
          <w:lang w:val="en-IN"/>
        </w:rPr>
        <w:t xml:space="preserve"> is a popular JavaScript library that provides a schema-based approach for validating user input. It allows you to define rules and constraints on your data, ensuring that only valid data is processed in your application.</w:t>
      </w:r>
    </w:p>
    <w:p w14:paraId="2687EDB1" w14:textId="77777777" w:rsidR="00757B3F" w:rsidRPr="00757B3F" w:rsidRDefault="00000000" w:rsidP="00757B3F">
      <w:pPr>
        <w:rPr>
          <w:lang w:val="en-IN"/>
        </w:rPr>
      </w:pPr>
      <w:r>
        <w:rPr>
          <w:lang w:val="en-IN"/>
        </w:rPr>
        <w:pict w14:anchorId="54A0A11B">
          <v:rect id="_x0000_i1041" style="width:0;height:1.5pt" o:hralign="center" o:hrstd="t" o:hr="t" fillcolor="#a0a0a0" stroked="f"/>
        </w:pict>
      </w:r>
    </w:p>
    <w:p w14:paraId="47B66B34" w14:textId="77777777" w:rsidR="00757B3F" w:rsidRPr="00757B3F" w:rsidRDefault="00757B3F" w:rsidP="00757B3F">
      <w:pPr>
        <w:rPr>
          <w:lang w:val="en-IN"/>
        </w:rPr>
      </w:pPr>
      <w:r w:rsidRPr="00757B3F">
        <w:rPr>
          <w:bCs/>
          <w:lang w:val="en-IN"/>
        </w:rPr>
        <w:t>30. User Input Sanitization</w:t>
      </w:r>
    </w:p>
    <w:p w14:paraId="3C3B83CE" w14:textId="77777777" w:rsidR="00757B3F" w:rsidRPr="00757B3F" w:rsidRDefault="00757B3F" w:rsidP="00757B3F">
      <w:pPr>
        <w:numPr>
          <w:ilvl w:val="0"/>
          <w:numId w:val="133"/>
        </w:numPr>
        <w:rPr>
          <w:lang w:val="en-IN"/>
        </w:rPr>
      </w:pPr>
      <w:r w:rsidRPr="00757B3F">
        <w:rPr>
          <w:bCs/>
          <w:lang w:val="en-IN"/>
        </w:rPr>
        <w:t>Preventing Malicious Inputs</w:t>
      </w:r>
      <w:r w:rsidRPr="00757B3F">
        <w:rPr>
          <w:lang w:val="en-IN"/>
        </w:rPr>
        <w:br/>
        <w:t>Malicious inputs can lead to security vulnerabilities such as XSS or SQL injection. Input sanitization involves cleaning or transforming data before using it in queries or rendering it to the browser. For example, sanitizing HTML input to remove harmful scripts before storing it in the database.</w:t>
      </w:r>
    </w:p>
    <w:p w14:paraId="523C4E7A" w14:textId="77777777" w:rsidR="00757B3F" w:rsidRPr="00757B3F" w:rsidRDefault="00757B3F" w:rsidP="00757B3F">
      <w:pPr>
        <w:numPr>
          <w:ilvl w:val="0"/>
          <w:numId w:val="133"/>
        </w:numPr>
        <w:rPr>
          <w:lang w:val="en-IN"/>
        </w:rPr>
      </w:pPr>
      <w:r w:rsidRPr="00757B3F">
        <w:rPr>
          <w:bCs/>
          <w:lang w:val="en-IN"/>
        </w:rPr>
        <w:t>Using Security Libraries</w:t>
      </w:r>
      <w:r w:rsidRPr="00757B3F">
        <w:rPr>
          <w:lang w:val="en-IN"/>
        </w:rPr>
        <w:br/>
      </w:r>
      <w:proofErr w:type="spellStart"/>
      <w:r w:rsidRPr="00757B3F">
        <w:rPr>
          <w:lang w:val="en-IN"/>
        </w:rPr>
        <w:t>Libraries</w:t>
      </w:r>
      <w:proofErr w:type="spellEnd"/>
      <w:r w:rsidRPr="00757B3F">
        <w:rPr>
          <w:lang w:val="en-IN"/>
        </w:rPr>
        <w:t xml:space="preserve"> like </w:t>
      </w:r>
      <w:r w:rsidRPr="00757B3F">
        <w:rPr>
          <w:bCs/>
          <w:lang w:val="en-IN"/>
        </w:rPr>
        <w:t>Helmet.js</w:t>
      </w:r>
      <w:r w:rsidRPr="00757B3F">
        <w:rPr>
          <w:lang w:val="en-IN"/>
        </w:rPr>
        <w:t xml:space="preserve"> and </w:t>
      </w:r>
      <w:r w:rsidRPr="00757B3F">
        <w:rPr>
          <w:bCs/>
          <w:lang w:val="en-IN"/>
        </w:rPr>
        <w:t>express-validator</w:t>
      </w:r>
      <w:r w:rsidRPr="00757B3F">
        <w:rPr>
          <w:lang w:val="en-IN"/>
        </w:rPr>
        <w:t xml:space="preserve"> help secure your application by adding HTTP headers that prevent attacks and validate user inputs </w:t>
      </w:r>
      <w:r w:rsidRPr="00757B3F">
        <w:rPr>
          <w:lang w:val="en-IN"/>
        </w:rPr>
        <w:lastRenderedPageBreak/>
        <w:t>respectively. They sanitize and validate inputs, reducing the risk of malicious data being processed.</w:t>
      </w:r>
    </w:p>
    <w:p w14:paraId="6E9B7396" w14:textId="77777777" w:rsidR="00757B3F" w:rsidRPr="00757B3F" w:rsidRDefault="00757B3F" w:rsidP="00757B3F">
      <w:pPr>
        <w:numPr>
          <w:ilvl w:val="0"/>
          <w:numId w:val="133"/>
        </w:numPr>
        <w:rPr>
          <w:lang w:val="en-IN"/>
        </w:rPr>
      </w:pPr>
      <w:r w:rsidRPr="00757B3F">
        <w:rPr>
          <w:bCs/>
          <w:lang w:val="en-IN"/>
        </w:rPr>
        <w:t>Case Studies of Security Breaches</w:t>
      </w:r>
      <w:r w:rsidRPr="00757B3F">
        <w:rPr>
          <w:lang w:val="en-IN"/>
        </w:rPr>
        <w:br/>
      </w:r>
      <w:proofErr w:type="spellStart"/>
      <w:r w:rsidRPr="00757B3F">
        <w:rPr>
          <w:lang w:val="en-IN"/>
        </w:rPr>
        <w:t>Analyzing</w:t>
      </w:r>
      <w:proofErr w:type="spellEnd"/>
      <w:r w:rsidRPr="00757B3F">
        <w:rPr>
          <w:lang w:val="en-IN"/>
        </w:rPr>
        <w:t xml:space="preserve"> real-world security breaches, such as the </w:t>
      </w:r>
      <w:r w:rsidRPr="00757B3F">
        <w:rPr>
          <w:bCs/>
          <w:lang w:val="en-IN"/>
        </w:rPr>
        <w:t>Equifax breach</w:t>
      </w:r>
      <w:r w:rsidRPr="00757B3F">
        <w:rPr>
          <w:lang w:val="en-IN"/>
        </w:rPr>
        <w:t>, where sensitive data was accessed through an unpatched vulnerability, can offer insights into the importance of secure input sanitization and other security measures.</w:t>
      </w:r>
    </w:p>
    <w:p w14:paraId="5CAE3674" w14:textId="77777777" w:rsidR="00757B3F" w:rsidRPr="00757B3F" w:rsidRDefault="00000000" w:rsidP="00757B3F">
      <w:pPr>
        <w:rPr>
          <w:lang w:val="en-IN"/>
        </w:rPr>
      </w:pPr>
      <w:r>
        <w:rPr>
          <w:lang w:val="en-IN"/>
        </w:rPr>
        <w:pict w14:anchorId="31515C48">
          <v:rect id="_x0000_i1042" style="width:0;height:1.5pt" o:hralign="center" o:hrstd="t" o:hr="t" fillcolor="#a0a0a0" stroked="f"/>
        </w:pict>
      </w:r>
    </w:p>
    <w:p w14:paraId="226BEED0" w14:textId="77777777" w:rsidR="00757B3F" w:rsidRPr="00757B3F" w:rsidRDefault="00757B3F" w:rsidP="00757B3F">
      <w:pPr>
        <w:rPr>
          <w:lang w:val="en-IN"/>
        </w:rPr>
      </w:pPr>
      <w:r w:rsidRPr="00757B3F">
        <w:rPr>
          <w:bCs/>
          <w:lang w:val="en-IN"/>
        </w:rPr>
        <w:t>31. Real-Time Features</w:t>
      </w:r>
    </w:p>
    <w:p w14:paraId="21B55FE8" w14:textId="77777777" w:rsidR="00757B3F" w:rsidRPr="00757B3F" w:rsidRDefault="00757B3F" w:rsidP="00757B3F">
      <w:pPr>
        <w:numPr>
          <w:ilvl w:val="0"/>
          <w:numId w:val="134"/>
        </w:numPr>
        <w:rPr>
          <w:lang w:val="en-IN"/>
        </w:rPr>
      </w:pPr>
      <w:proofErr w:type="spellStart"/>
      <w:r w:rsidRPr="00757B3F">
        <w:rPr>
          <w:bCs/>
          <w:lang w:val="en-IN"/>
        </w:rPr>
        <w:t>WebSockets</w:t>
      </w:r>
      <w:proofErr w:type="spellEnd"/>
      <w:r w:rsidRPr="00757B3F">
        <w:rPr>
          <w:bCs/>
          <w:lang w:val="en-IN"/>
        </w:rPr>
        <w:t xml:space="preserve"> vs. Polling</w:t>
      </w:r>
      <w:r w:rsidRPr="00757B3F">
        <w:rPr>
          <w:lang w:val="en-IN"/>
        </w:rPr>
        <w:br/>
      </w:r>
      <w:proofErr w:type="spellStart"/>
      <w:r w:rsidRPr="00757B3F">
        <w:rPr>
          <w:bCs/>
          <w:lang w:val="en-IN"/>
        </w:rPr>
        <w:t>WebSockets</w:t>
      </w:r>
      <w:proofErr w:type="spellEnd"/>
      <w:r w:rsidRPr="00757B3F">
        <w:rPr>
          <w:lang w:val="en-IN"/>
        </w:rPr>
        <w:t xml:space="preserve"> provide a persistent connection between the client and server, enabling real-time communication. This is more efficient than polling, where the client repeatedly requests updates from the server at intervals. </w:t>
      </w:r>
      <w:proofErr w:type="spellStart"/>
      <w:r w:rsidRPr="00757B3F">
        <w:rPr>
          <w:lang w:val="en-IN"/>
        </w:rPr>
        <w:t>WebSockets</w:t>
      </w:r>
      <w:proofErr w:type="spellEnd"/>
      <w:r w:rsidRPr="00757B3F">
        <w:rPr>
          <w:lang w:val="en-IN"/>
        </w:rPr>
        <w:t xml:space="preserve"> reduce network traffic and improve response times.</w:t>
      </w:r>
    </w:p>
    <w:p w14:paraId="462CFF8D" w14:textId="77777777" w:rsidR="00757B3F" w:rsidRPr="00757B3F" w:rsidRDefault="00757B3F" w:rsidP="00757B3F">
      <w:pPr>
        <w:numPr>
          <w:ilvl w:val="0"/>
          <w:numId w:val="134"/>
        </w:numPr>
        <w:rPr>
          <w:lang w:val="en-IN"/>
        </w:rPr>
      </w:pPr>
      <w:r w:rsidRPr="00757B3F">
        <w:rPr>
          <w:bCs/>
          <w:lang w:val="en-IN"/>
        </w:rPr>
        <w:t>Implementing Live Chat and Notifications</w:t>
      </w:r>
      <w:r w:rsidRPr="00757B3F">
        <w:rPr>
          <w:lang w:val="en-IN"/>
        </w:rPr>
        <w:br/>
        <w:t xml:space="preserve">Implementing </w:t>
      </w:r>
      <w:r w:rsidRPr="00757B3F">
        <w:rPr>
          <w:bCs/>
          <w:lang w:val="en-IN"/>
        </w:rPr>
        <w:t>real-time chat</w:t>
      </w:r>
      <w:r w:rsidRPr="00757B3F">
        <w:rPr>
          <w:lang w:val="en-IN"/>
        </w:rPr>
        <w:t xml:space="preserve"> and notifications can be achieved using </w:t>
      </w:r>
      <w:proofErr w:type="spellStart"/>
      <w:r w:rsidRPr="00757B3F">
        <w:rPr>
          <w:lang w:val="en-IN"/>
        </w:rPr>
        <w:t>WebSockets</w:t>
      </w:r>
      <w:proofErr w:type="spellEnd"/>
      <w:r w:rsidRPr="00757B3F">
        <w:rPr>
          <w:lang w:val="en-IN"/>
        </w:rPr>
        <w:t xml:space="preserve"> or technologies like </w:t>
      </w:r>
      <w:r w:rsidRPr="00757B3F">
        <w:rPr>
          <w:bCs/>
          <w:lang w:val="en-IN"/>
        </w:rPr>
        <w:t>Socket.IO</w:t>
      </w:r>
      <w:r w:rsidRPr="00757B3F">
        <w:rPr>
          <w:lang w:val="en-IN"/>
        </w:rPr>
        <w:t xml:space="preserve"> in Node.js. These technologies allow bi-directional communication, enabling instant notifications and message exchanges.</w:t>
      </w:r>
    </w:p>
    <w:p w14:paraId="4754ADDF" w14:textId="77777777" w:rsidR="00757B3F" w:rsidRPr="00757B3F" w:rsidRDefault="00757B3F" w:rsidP="00757B3F">
      <w:pPr>
        <w:numPr>
          <w:ilvl w:val="0"/>
          <w:numId w:val="134"/>
        </w:numPr>
        <w:rPr>
          <w:lang w:val="en-IN"/>
        </w:rPr>
      </w:pPr>
      <w:r w:rsidRPr="00757B3F">
        <w:rPr>
          <w:bCs/>
          <w:lang w:val="en-IN"/>
        </w:rPr>
        <w:t>Performance Considerations</w:t>
      </w:r>
      <w:r w:rsidRPr="00757B3F">
        <w:rPr>
          <w:lang w:val="en-IN"/>
        </w:rPr>
        <w:br/>
        <w:t xml:space="preserve">Real-time features like chat and notifications can impact server load. To handle a large number of simultaneous connections, use techniques like </w:t>
      </w:r>
      <w:r w:rsidRPr="00757B3F">
        <w:rPr>
          <w:bCs/>
          <w:lang w:val="en-IN"/>
        </w:rPr>
        <w:t>load balancing</w:t>
      </w:r>
      <w:r w:rsidRPr="00757B3F">
        <w:rPr>
          <w:lang w:val="en-IN"/>
        </w:rPr>
        <w:t xml:space="preserve"> and </w:t>
      </w:r>
      <w:r w:rsidRPr="00757B3F">
        <w:rPr>
          <w:bCs/>
          <w:lang w:val="en-IN"/>
        </w:rPr>
        <w:t>horizontal scaling</w:t>
      </w:r>
      <w:r w:rsidRPr="00757B3F">
        <w:rPr>
          <w:lang w:val="en-IN"/>
        </w:rPr>
        <w:t xml:space="preserve">. Also, consider message queueing systems like </w:t>
      </w:r>
      <w:r w:rsidRPr="00757B3F">
        <w:rPr>
          <w:bCs/>
          <w:lang w:val="en-IN"/>
        </w:rPr>
        <w:t>RabbitMQ</w:t>
      </w:r>
      <w:r w:rsidRPr="00757B3F">
        <w:rPr>
          <w:lang w:val="en-IN"/>
        </w:rPr>
        <w:t xml:space="preserve"> or </w:t>
      </w:r>
      <w:r w:rsidRPr="00757B3F">
        <w:rPr>
          <w:bCs/>
          <w:lang w:val="en-IN"/>
        </w:rPr>
        <w:t>Kafka</w:t>
      </w:r>
      <w:r w:rsidRPr="00757B3F">
        <w:rPr>
          <w:lang w:val="en-IN"/>
        </w:rPr>
        <w:t xml:space="preserve"> to manage message traffic efficiently.</w:t>
      </w:r>
    </w:p>
    <w:p w14:paraId="169F2233" w14:textId="77777777" w:rsidR="00757B3F" w:rsidRPr="00757B3F" w:rsidRDefault="00000000" w:rsidP="00757B3F">
      <w:pPr>
        <w:rPr>
          <w:lang w:val="en-IN"/>
        </w:rPr>
      </w:pPr>
      <w:r>
        <w:rPr>
          <w:lang w:val="en-IN"/>
        </w:rPr>
        <w:pict w14:anchorId="194DF6F9">
          <v:rect id="_x0000_i1043" style="width:0;height:1.5pt" o:hralign="center" o:hrstd="t" o:hr="t" fillcolor="#a0a0a0" stroked="f"/>
        </w:pict>
      </w:r>
    </w:p>
    <w:p w14:paraId="71EFBE5D" w14:textId="77777777" w:rsidR="00757B3F" w:rsidRPr="00757B3F" w:rsidRDefault="00757B3F" w:rsidP="00757B3F">
      <w:pPr>
        <w:rPr>
          <w:lang w:val="en-IN"/>
        </w:rPr>
      </w:pPr>
      <w:r w:rsidRPr="00757B3F">
        <w:rPr>
          <w:bCs/>
          <w:lang w:val="en-IN"/>
        </w:rPr>
        <w:t>32. Notification System</w:t>
      </w:r>
    </w:p>
    <w:p w14:paraId="1566ECB3" w14:textId="77777777" w:rsidR="00757B3F" w:rsidRPr="00757B3F" w:rsidRDefault="00757B3F" w:rsidP="00757B3F">
      <w:pPr>
        <w:numPr>
          <w:ilvl w:val="0"/>
          <w:numId w:val="135"/>
        </w:numPr>
        <w:rPr>
          <w:lang w:val="en-IN"/>
        </w:rPr>
      </w:pPr>
      <w:r w:rsidRPr="00757B3F">
        <w:rPr>
          <w:bCs/>
          <w:lang w:val="en-IN"/>
        </w:rPr>
        <w:t>Push Notifications vs. Email Alerts</w:t>
      </w:r>
      <w:r w:rsidRPr="00757B3F">
        <w:rPr>
          <w:lang w:val="en-IN"/>
        </w:rPr>
        <w:br/>
      </w:r>
      <w:r w:rsidRPr="00757B3F">
        <w:rPr>
          <w:bCs/>
          <w:lang w:val="en-IN"/>
        </w:rPr>
        <w:t>Push notifications</w:t>
      </w:r>
      <w:r w:rsidRPr="00757B3F">
        <w:rPr>
          <w:lang w:val="en-IN"/>
        </w:rPr>
        <w:t xml:space="preserve"> are instant alerts sent to a user’s device, offering real-time communication. They are best for mobile and web apps. </w:t>
      </w:r>
      <w:r w:rsidRPr="00757B3F">
        <w:rPr>
          <w:bCs/>
          <w:lang w:val="en-IN"/>
        </w:rPr>
        <w:t>Email alerts</w:t>
      </w:r>
      <w:r w:rsidRPr="00757B3F">
        <w:rPr>
          <w:lang w:val="en-IN"/>
        </w:rPr>
        <w:t>, on the other hand, are more suitable for non-urgent, less frequent notifications and can be used to send detailed updates or reports.</w:t>
      </w:r>
    </w:p>
    <w:p w14:paraId="28934CB2" w14:textId="77777777" w:rsidR="00757B3F" w:rsidRPr="00757B3F" w:rsidRDefault="00757B3F" w:rsidP="00757B3F">
      <w:pPr>
        <w:numPr>
          <w:ilvl w:val="0"/>
          <w:numId w:val="135"/>
        </w:numPr>
        <w:rPr>
          <w:lang w:val="en-IN"/>
        </w:rPr>
      </w:pPr>
      <w:r w:rsidRPr="00757B3F">
        <w:rPr>
          <w:bCs/>
          <w:lang w:val="en-IN"/>
        </w:rPr>
        <w:t>Integration with Third-Party Services</w:t>
      </w:r>
      <w:r w:rsidRPr="00757B3F">
        <w:rPr>
          <w:lang w:val="en-IN"/>
        </w:rPr>
        <w:br/>
      </w:r>
      <w:proofErr w:type="spellStart"/>
      <w:r w:rsidRPr="00757B3F">
        <w:rPr>
          <w:lang w:val="en-IN"/>
        </w:rPr>
        <w:t>Services</w:t>
      </w:r>
      <w:proofErr w:type="spellEnd"/>
      <w:r w:rsidRPr="00757B3F">
        <w:rPr>
          <w:lang w:val="en-IN"/>
        </w:rPr>
        <w:t xml:space="preserve"> like </w:t>
      </w:r>
      <w:r w:rsidRPr="00757B3F">
        <w:rPr>
          <w:bCs/>
          <w:lang w:val="en-IN"/>
        </w:rPr>
        <w:t>Firebase Cloud Messaging (FCM)</w:t>
      </w:r>
      <w:r w:rsidRPr="00757B3F">
        <w:rPr>
          <w:lang w:val="en-IN"/>
        </w:rPr>
        <w:t xml:space="preserve">, </w:t>
      </w:r>
      <w:proofErr w:type="spellStart"/>
      <w:r w:rsidRPr="00757B3F">
        <w:rPr>
          <w:bCs/>
          <w:lang w:val="en-IN"/>
        </w:rPr>
        <w:t>OneSignal</w:t>
      </w:r>
      <w:proofErr w:type="spellEnd"/>
      <w:r w:rsidRPr="00757B3F">
        <w:rPr>
          <w:lang w:val="en-IN"/>
        </w:rPr>
        <w:t xml:space="preserve">, or </w:t>
      </w:r>
      <w:r w:rsidRPr="00757B3F">
        <w:rPr>
          <w:bCs/>
          <w:lang w:val="en-IN"/>
        </w:rPr>
        <w:t>SendGrid</w:t>
      </w:r>
      <w:r w:rsidRPr="00757B3F">
        <w:rPr>
          <w:lang w:val="en-IN"/>
        </w:rPr>
        <w:t xml:space="preserve"> can be </w:t>
      </w:r>
      <w:r w:rsidRPr="00757B3F">
        <w:rPr>
          <w:lang w:val="en-IN"/>
        </w:rPr>
        <w:lastRenderedPageBreak/>
        <w:t>integrated into your application to send push notifications or emails efficiently. These services provide APIs that allow you to schedule and send messages to users based on their preferences.</w:t>
      </w:r>
    </w:p>
    <w:p w14:paraId="35F20EF3" w14:textId="77777777" w:rsidR="00757B3F" w:rsidRPr="00757B3F" w:rsidRDefault="00757B3F" w:rsidP="00757B3F">
      <w:pPr>
        <w:numPr>
          <w:ilvl w:val="0"/>
          <w:numId w:val="135"/>
        </w:numPr>
        <w:rPr>
          <w:lang w:val="en-IN"/>
        </w:rPr>
      </w:pPr>
      <w:r w:rsidRPr="00757B3F">
        <w:rPr>
          <w:bCs/>
          <w:lang w:val="en-IN"/>
        </w:rPr>
        <w:t>User Preferences Management</w:t>
      </w:r>
      <w:r w:rsidRPr="00757B3F">
        <w:rPr>
          <w:lang w:val="en-IN"/>
        </w:rPr>
        <w:br/>
        <w:t>Allow users to set their notification preferences (e.g., turn off notifications, choose notification frequency). This can be done by providing settings in the user interface and storing preferences in the database.</w:t>
      </w:r>
    </w:p>
    <w:p w14:paraId="2234424B" w14:textId="77777777" w:rsidR="00757B3F" w:rsidRPr="00757B3F" w:rsidRDefault="00000000" w:rsidP="00757B3F">
      <w:pPr>
        <w:rPr>
          <w:lang w:val="en-IN"/>
        </w:rPr>
      </w:pPr>
      <w:r>
        <w:rPr>
          <w:lang w:val="en-IN"/>
        </w:rPr>
        <w:pict w14:anchorId="5F086680">
          <v:rect id="_x0000_i1044" style="width:0;height:1.5pt" o:hralign="center" o:hrstd="t" o:hr="t" fillcolor="#a0a0a0" stroked="f"/>
        </w:pict>
      </w:r>
    </w:p>
    <w:p w14:paraId="49DFEBB2" w14:textId="77777777" w:rsidR="00757B3F" w:rsidRPr="00757B3F" w:rsidRDefault="00757B3F" w:rsidP="00757B3F">
      <w:pPr>
        <w:rPr>
          <w:lang w:val="en-IN"/>
        </w:rPr>
      </w:pPr>
      <w:r w:rsidRPr="00757B3F">
        <w:rPr>
          <w:bCs/>
          <w:lang w:val="en-IN"/>
        </w:rPr>
        <w:t>33-36. Academic Features</w:t>
      </w:r>
    </w:p>
    <w:p w14:paraId="2E61EB33" w14:textId="77777777" w:rsidR="00757B3F" w:rsidRPr="00757B3F" w:rsidRDefault="00757B3F" w:rsidP="00757B3F">
      <w:pPr>
        <w:numPr>
          <w:ilvl w:val="0"/>
          <w:numId w:val="136"/>
        </w:numPr>
        <w:rPr>
          <w:lang w:val="en-IN"/>
        </w:rPr>
      </w:pPr>
      <w:r w:rsidRPr="00757B3F">
        <w:rPr>
          <w:bCs/>
          <w:lang w:val="en-IN"/>
        </w:rPr>
        <w:t>Assignment Submission and Grading Workflows</w:t>
      </w:r>
      <w:r w:rsidRPr="00757B3F">
        <w:rPr>
          <w:lang w:val="en-IN"/>
        </w:rPr>
        <w:br/>
        <w:t xml:space="preserve">Students can submit assignments through an upload system, which can be linked to grading workflows. Teachers can access submissions, grade them, and provide feedback. This feature can integrate with </w:t>
      </w:r>
      <w:r w:rsidRPr="00757B3F">
        <w:rPr>
          <w:bCs/>
          <w:lang w:val="en-IN"/>
        </w:rPr>
        <w:t>file storage services</w:t>
      </w:r>
      <w:r w:rsidRPr="00757B3F">
        <w:rPr>
          <w:lang w:val="en-IN"/>
        </w:rPr>
        <w:t xml:space="preserve"> like </w:t>
      </w:r>
      <w:r w:rsidRPr="00757B3F">
        <w:rPr>
          <w:bCs/>
          <w:lang w:val="en-IN"/>
        </w:rPr>
        <w:t>AWS S3</w:t>
      </w:r>
      <w:r w:rsidRPr="00757B3F">
        <w:rPr>
          <w:lang w:val="en-IN"/>
        </w:rPr>
        <w:t xml:space="preserve"> for file handling.</w:t>
      </w:r>
    </w:p>
    <w:p w14:paraId="7D88CDB4" w14:textId="77777777" w:rsidR="00757B3F" w:rsidRPr="00757B3F" w:rsidRDefault="00757B3F" w:rsidP="00757B3F">
      <w:pPr>
        <w:numPr>
          <w:ilvl w:val="0"/>
          <w:numId w:val="136"/>
        </w:numPr>
        <w:rPr>
          <w:lang w:val="en-IN"/>
        </w:rPr>
      </w:pPr>
      <w:r w:rsidRPr="00757B3F">
        <w:rPr>
          <w:bCs/>
          <w:lang w:val="en-IN"/>
        </w:rPr>
        <w:t>Attendance Tracking Mechanisms</w:t>
      </w:r>
      <w:r w:rsidRPr="00757B3F">
        <w:rPr>
          <w:lang w:val="en-IN"/>
        </w:rPr>
        <w:br/>
        <w:t>Attendance can be tracked using a combination of student check-ins (QR code scanning or geolocation), teacher inputs, or automated systems like scheduled class reminders.</w:t>
      </w:r>
    </w:p>
    <w:p w14:paraId="04486BDA" w14:textId="77777777" w:rsidR="00757B3F" w:rsidRPr="00757B3F" w:rsidRDefault="00757B3F" w:rsidP="00757B3F">
      <w:pPr>
        <w:numPr>
          <w:ilvl w:val="0"/>
          <w:numId w:val="136"/>
        </w:numPr>
        <w:rPr>
          <w:lang w:val="en-IN"/>
        </w:rPr>
      </w:pPr>
      <w:r w:rsidRPr="00757B3F">
        <w:rPr>
          <w:bCs/>
          <w:lang w:val="en-IN"/>
        </w:rPr>
        <w:t>Course and Query Management Strategies</w:t>
      </w:r>
      <w:r w:rsidRPr="00757B3F">
        <w:rPr>
          <w:lang w:val="en-IN"/>
        </w:rPr>
        <w:br/>
        <w:t xml:space="preserve">A course management system should allow teachers to create, manage, and update course content. Additionally, students can query and access resources. Implement </w:t>
      </w:r>
      <w:r w:rsidRPr="00757B3F">
        <w:rPr>
          <w:bCs/>
          <w:lang w:val="en-IN"/>
        </w:rPr>
        <w:t>role-based access control (RBAC)</w:t>
      </w:r>
      <w:r w:rsidRPr="00757B3F">
        <w:rPr>
          <w:lang w:val="en-IN"/>
        </w:rPr>
        <w:t xml:space="preserve"> to manage different levels of access.</w:t>
      </w:r>
    </w:p>
    <w:p w14:paraId="695E4E9A" w14:textId="77777777" w:rsidR="00757B3F" w:rsidRPr="00757B3F" w:rsidRDefault="00000000" w:rsidP="00757B3F">
      <w:pPr>
        <w:rPr>
          <w:lang w:val="en-IN"/>
        </w:rPr>
      </w:pPr>
      <w:r>
        <w:rPr>
          <w:lang w:val="en-IN"/>
        </w:rPr>
        <w:pict w14:anchorId="6051379B">
          <v:rect id="_x0000_i1045" style="width:0;height:1.5pt" o:hralign="center" o:hrstd="t" o:hr="t" fillcolor="#a0a0a0" stroked="f"/>
        </w:pict>
      </w:r>
    </w:p>
    <w:p w14:paraId="61FA63ED" w14:textId="77777777" w:rsidR="00757B3F" w:rsidRPr="00757B3F" w:rsidRDefault="00757B3F" w:rsidP="00757B3F">
      <w:pPr>
        <w:rPr>
          <w:lang w:val="en-IN"/>
        </w:rPr>
      </w:pPr>
      <w:r w:rsidRPr="00757B3F">
        <w:rPr>
          <w:bCs/>
          <w:lang w:val="en-IN"/>
        </w:rPr>
        <w:t>37. Reporting System</w:t>
      </w:r>
    </w:p>
    <w:p w14:paraId="5DD87036" w14:textId="77777777" w:rsidR="00757B3F" w:rsidRPr="00757B3F" w:rsidRDefault="00757B3F" w:rsidP="00757B3F">
      <w:pPr>
        <w:numPr>
          <w:ilvl w:val="0"/>
          <w:numId w:val="137"/>
        </w:numPr>
        <w:rPr>
          <w:lang w:val="en-IN"/>
        </w:rPr>
      </w:pPr>
      <w:r w:rsidRPr="00757B3F">
        <w:rPr>
          <w:bCs/>
          <w:lang w:val="en-IN"/>
        </w:rPr>
        <w:t>Generating Reports Dynamically</w:t>
      </w:r>
      <w:r w:rsidRPr="00757B3F">
        <w:rPr>
          <w:lang w:val="en-IN"/>
        </w:rPr>
        <w:br/>
        <w:t xml:space="preserve">Reports can be generated on-the-fly based on database queries. These reports can be rendered as </w:t>
      </w:r>
      <w:r w:rsidRPr="00757B3F">
        <w:rPr>
          <w:bCs/>
          <w:lang w:val="en-IN"/>
        </w:rPr>
        <w:t>PDFs</w:t>
      </w:r>
      <w:r w:rsidRPr="00757B3F">
        <w:rPr>
          <w:lang w:val="en-IN"/>
        </w:rPr>
        <w:t xml:space="preserve"> using libraries like </w:t>
      </w:r>
      <w:r w:rsidRPr="00757B3F">
        <w:rPr>
          <w:bCs/>
          <w:lang w:val="en-IN"/>
        </w:rPr>
        <w:t>Puppeteer</w:t>
      </w:r>
      <w:r w:rsidRPr="00757B3F">
        <w:rPr>
          <w:lang w:val="en-IN"/>
        </w:rPr>
        <w:t xml:space="preserve"> or </w:t>
      </w:r>
      <w:proofErr w:type="spellStart"/>
      <w:r w:rsidRPr="00757B3F">
        <w:rPr>
          <w:bCs/>
          <w:lang w:val="en-IN"/>
        </w:rPr>
        <w:t>jsPDF</w:t>
      </w:r>
      <w:proofErr w:type="spellEnd"/>
      <w:r w:rsidRPr="00757B3F">
        <w:rPr>
          <w:lang w:val="en-IN"/>
        </w:rPr>
        <w:t>.</w:t>
      </w:r>
    </w:p>
    <w:p w14:paraId="53559DC9" w14:textId="77777777" w:rsidR="00757B3F" w:rsidRPr="00757B3F" w:rsidRDefault="00757B3F" w:rsidP="00757B3F">
      <w:pPr>
        <w:numPr>
          <w:ilvl w:val="0"/>
          <w:numId w:val="137"/>
        </w:numPr>
        <w:rPr>
          <w:lang w:val="en-IN"/>
        </w:rPr>
      </w:pPr>
      <w:r w:rsidRPr="00757B3F">
        <w:rPr>
          <w:bCs/>
          <w:lang w:val="en-IN"/>
        </w:rPr>
        <w:t>Exporting Data in Multiple Formats</w:t>
      </w:r>
      <w:r w:rsidRPr="00757B3F">
        <w:rPr>
          <w:lang w:val="en-IN"/>
        </w:rPr>
        <w:br/>
        <w:t xml:space="preserve">Allow users to export data in </w:t>
      </w:r>
      <w:r w:rsidRPr="00757B3F">
        <w:rPr>
          <w:bCs/>
          <w:lang w:val="en-IN"/>
        </w:rPr>
        <w:t>CSV</w:t>
      </w:r>
      <w:r w:rsidRPr="00757B3F">
        <w:rPr>
          <w:lang w:val="en-IN"/>
        </w:rPr>
        <w:t xml:space="preserve">, </w:t>
      </w:r>
      <w:r w:rsidRPr="00757B3F">
        <w:rPr>
          <w:bCs/>
          <w:lang w:val="en-IN"/>
        </w:rPr>
        <w:t>PDF</w:t>
      </w:r>
      <w:r w:rsidRPr="00757B3F">
        <w:rPr>
          <w:lang w:val="en-IN"/>
        </w:rPr>
        <w:t xml:space="preserve">, or </w:t>
      </w:r>
      <w:r w:rsidRPr="00757B3F">
        <w:rPr>
          <w:bCs/>
          <w:lang w:val="en-IN"/>
        </w:rPr>
        <w:t>Excel</w:t>
      </w:r>
      <w:r w:rsidRPr="00757B3F">
        <w:rPr>
          <w:lang w:val="en-IN"/>
        </w:rPr>
        <w:t xml:space="preserve"> formats. Use libraries like </w:t>
      </w:r>
      <w:proofErr w:type="spellStart"/>
      <w:r w:rsidRPr="00757B3F">
        <w:rPr>
          <w:bCs/>
          <w:lang w:val="en-IN"/>
        </w:rPr>
        <w:t>PapaParse</w:t>
      </w:r>
      <w:proofErr w:type="spellEnd"/>
      <w:r w:rsidRPr="00757B3F">
        <w:rPr>
          <w:lang w:val="en-IN"/>
        </w:rPr>
        <w:t xml:space="preserve"> for CSV export and </w:t>
      </w:r>
      <w:r w:rsidRPr="00757B3F">
        <w:rPr>
          <w:bCs/>
          <w:lang w:val="en-IN"/>
        </w:rPr>
        <w:t>xlsx</w:t>
      </w:r>
      <w:r w:rsidRPr="00757B3F">
        <w:rPr>
          <w:lang w:val="en-IN"/>
        </w:rPr>
        <w:t xml:space="preserve"> for Excel formatting.</w:t>
      </w:r>
    </w:p>
    <w:p w14:paraId="1692FD84" w14:textId="77777777" w:rsidR="00757B3F" w:rsidRPr="00757B3F" w:rsidRDefault="00757B3F" w:rsidP="00757B3F">
      <w:pPr>
        <w:numPr>
          <w:ilvl w:val="0"/>
          <w:numId w:val="137"/>
        </w:numPr>
        <w:rPr>
          <w:lang w:val="en-IN"/>
        </w:rPr>
      </w:pPr>
      <w:r w:rsidRPr="00757B3F">
        <w:rPr>
          <w:bCs/>
          <w:lang w:val="en-IN"/>
        </w:rPr>
        <w:t>Performance Optimization for Large Reports</w:t>
      </w:r>
      <w:r w:rsidRPr="00757B3F">
        <w:rPr>
          <w:lang w:val="en-IN"/>
        </w:rPr>
        <w:br/>
        <w:t xml:space="preserve">When generating large reports, consider offloading the task to a background </w:t>
      </w:r>
      <w:r w:rsidRPr="00757B3F">
        <w:rPr>
          <w:lang w:val="en-IN"/>
        </w:rPr>
        <w:lastRenderedPageBreak/>
        <w:t xml:space="preserve">job system like </w:t>
      </w:r>
      <w:r w:rsidRPr="00757B3F">
        <w:rPr>
          <w:bCs/>
          <w:lang w:val="en-IN"/>
        </w:rPr>
        <w:t>Bull</w:t>
      </w:r>
      <w:r w:rsidRPr="00757B3F">
        <w:rPr>
          <w:lang w:val="en-IN"/>
        </w:rPr>
        <w:t xml:space="preserve"> or </w:t>
      </w:r>
      <w:r w:rsidRPr="00757B3F">
        <w:rPr>
          <w:bCs/>
          <w:lang w:val="en-IN"/>
        </w:rPr>
        <w:t>Celery</w:t>
      </w:r>
      <w:r w:rsidRPr="00757B3F">
        <w:rPr>
          <w:lang w:val="en-IN"/>
        </w:rPr>
        <w:t xml:space="preserve"> to avoid blocking the main thread. Optimize database queries by using </w:t>
      </w:r>
      <w:r w:rsidRPr="00757B3F">
        <w:rPr>
          <w:bCs/>
          <w:lang w:val="en-IN"/>
        </w:rPr>
        <w:t>aggregation pipelines</w:t>
      </w:r>
      <w:r w:rsidRPr="00757B3F">
        <w:rPr>
          <w:lang w:val="en-IN"/>
        </w:rPr>
        <w:t>.</w:t>
      </w:r>
    </w:p>
    <w:p w14:paraId="7C1789A8" w14:textId="77777777" w:rsidR="007375C9" w:rsidRPr="007375C9" w:rsidRDefault="007375C9" w:rsidP="007375C9">
      <w:pPr>
        <w:rPr>
          <w:lang w:val="en-IN"/>
        </w:rPr>
      </w:pPr>
      <w:r w:rsidRPr="007375C9">
        <w:rPr>
          <w:bCs/>
          <w:lang w:val="en-IN"/>
        </w:rPr>
        <w:t>38. Analytics Dashboard</w:t>
      </w:r>
    </w:p>
    <w:p w14:paraId="2E08DCCE" w14:textId="77777777" w:rsidR="007375C9" w:rsidRPr="007375C9" w:rsidRDefault="007375C9" w:rsidP="007375C9">
      <w:pPr>
        <w:numPr>
          <w:ilvl w:val="0"/>
          <w:numId w:val="138"/>
        </w:numPr>
        <w:rPr>
          <w:lang w:val="en-IN"/>
        </w:rPr>
      </w:pPr>
      <w:r w:rsidRPr="007375C9">
        <w:rPr>
          <w:bCs/>
          <w:lang w:val="en-IN"/>
        </w:rPr>
        <w:t>Visualizing Student Performance</w:t>
      </w:r>
      <w:r w:rsidRPr="007375C9">
        <w:rPr>
          <w:lang w:val="en-IN"/>
        </w:rPr>
        <w:br/>
        <w:t xml:space="preserve">An </w:t>
      </w:r>
      <w:r w:rsidRPr="007375C9">
        <w:rPr>
          <w:bCs/>
          <w:lang w:val="en-IN"/>
        </w:rPr>
        <w:t>analytics dashboard</w:t>
      </w:r>
      <w:r w:rsidRPr="007375C9">
        <w:rPr>
          <w:lang w:val="en-IN"/>
        </w:rPr>
        <w:t xml:space="preserve"> for visualizing student performance is essential for both educators and students. You can use charting libraries like </w:t>
      </w:r>
      <w:r w:rsidRPr="007375C9">
        <w:rPr>
          <w:bCs/>
          <w:lang w:val="en-IN"/>
        </w:rPr>
        <w:t>Chart.js</w:t>
      </w:r>
      <w:r w:rsidRPr="007375C9">
        <w:rPr>
          <w:lang w:val="en-IN"/>
        </w:rPr>
        <w:t xml:space="preserve"> or </w:t>
      </w:r>
      <w:r w:rsidRPr="007375C9">
        <w:rPr>
          <w:bCs/>
          <w:lang w:val="en-IN"/>
        </w:rPr>
        <w:t>D3.js</w:t>
      </w:r>
      <w:r w:rsidRPr="007375C9">
        <w:rPr>
          <w:lang w:val="en-IN"/>
        </w:rPr>
        <w:t xml:space="preserve"> to visualize key performance metrics such as grades, assignments completed, and attendance records. The data should be presented in a way that allows easy identification of trends and areas for improvement.</w:t>
      </w:r>
    </w:p>
    <w:p w14:paraId="250B9E88" w14:textId="77777777" w:rsidR="007375C9" w:rsidRPr="007375C9" w:rsidRDefault="007375C9" w:rsidP="007375C9">
      <w:pPr>
        <w:numPr>
          <w:ilvl w:val="0"/>
          <w:numId w:val="138"/>
        </w:numPr>
        <w:rPr>
          <w:lang w:val="en-IN"/>
        </w:rPr>
      </w:pPr>
      <w:r w:rsidRPr="007375C9">
        <w:rPr>
          <w:bCs/>
          <w:lang w:val="en-IN"/>
        </w:rPr>
        <w:t>Using Charting Libraries like Chart.js</w:t>
      </w:r>
      <w:r w:rsidRPr="007375C9">
        <w:rPr>
          <w:lang w:val="en-IN"/>
        </w:rPr>
        <w:br/>
      </w:r>
      <w:r w:rsidRPr="007375C9">
        <w:rPr>
          <w:bCs/>
          <w:lang w:val="en-IN"/>
        </w:rPr>
        <w:t>Chart.js</w:t>
      </w:r>
      <w:r w:rsidRPr="007375C9">
        <w:rPr>
          <w:lang w:val="en-IN"/>
        </w:rPr>
        <w:t xml:space="preserve"> is an open-source library that simplifies data visualization. It supports various types of charts, including line charts, bar charts, and pie charts, and can be easily integrated into your portal. You can dynamically fetch student performance data from your backend and update the chart in real-time.</w:t>
      </w:r>
    </w:p>
    <w:p w14:paraId="49CD9D20" w14:textId="77777777" w:rsidR="007375C9" w:rsidRPr="007375C9" w:rsidRDefault="007375C9" w:rsidP="007375C9">
      <w:pPr>
        <w:numPr>
          <w:ilvl w:val="0"/>
          <w:numId w:val="138"/>
        </w:numPr>
        <w:rPr>
          <w:lang w:val="en-IN"/>
        </w:rPr>
      </w:pPr>
      <w:r w:rsidRPr="007375C9">
        <w:rPr>
          <w:bCs/>
          <w:lang w:val="en-IN"/>
        </w:rPr>
        <w:t>Predictive Analytics Implementation</w:t>
      </w:r>
      <w:r w:rsidRPr="007375C9">
        <w:rPr>
          <w:lang w:val="en-IN"/>
        </w:rPr>
        <w:br/>
        <w:t xml:space="preserve">To further enhance the dashboard, you can implement </w:t>
      </w:r>
      <w:r w:rsidRPr="007375C9">
        <w:rPr>
          <w:bCs/>
          <w:lang w:val="en-IN"/>
        </w:rPr>
        <w:t>predictive analytics</w:t>
      </w:r>
      <w:r w:rsidRPr="007375C9">
        <w:rPr>
          <w:lang w:val="en-IN"/>
        </w:rPr>
        <w:t xml:space="preserve"> to predict student performance based on historical data. Machine learning models or simple regression algorithms can be used to forecast grades or identify at-risk students. This can help in making proactive decisions to improve student outcomes.</w:t>
      </w:r>
    </w:p>
    <w:p w14:paraId="7011A6AB" w14:textId="77777777" w:rsidR="007375C9" w:rsidRPr="007375C9" w:rsidRDefault="00000000" w:rsidP="007375C9">
      <w:pPr>
        <w:rPr>
          <w:lang w:val="en-IN"/>
        </w:rPr>
      </w:pPr>
      <w:r>
        <w:rPr>
          <w:lang w:val="en-IN"/>
        </w:rPr>
        <w:pict w14:anchorId="507EA049">
          <v:rect id="_x0000_i1046" style="width:0;height:1.5pt" o:hralign="center" o:hrstd="t" o:hr="t" fillcolor="#a0a0a0" stroked="f"/>
        </w:pict>
      </w:r>
    </w:p>
    <w:p w14:paraId="7033EA59" w14:textId="77777777" w:rsidR="007375C9" w:rsidRPr="007375C9" w:rsidRDefault="007375C9" w:rsidP="007375C9">
      <w:pPr>
        <w:rPr>
          <w:lang w:val="en-IN"/>
        </w:rPr>
      </w:pPr>
      <w:r w:rsidRPr="007375C9">
        <w:rPr>
          <w:bCs/>
          <w:lang w:val="en-IN"/>
        </w:rPr>
        <w:t>39-41. Mobile Responsiveness</w:t>
      </w:r>
    </w:p>
    <w:p w14:paraId="12B25ED5" w14:textId="77777777" w:rsidR="007375C9" w:rsidRPr="007375C9" w:rsidRDefault="007375C9" w:rsidP="007375C9">
      <w:pPr>
        <w:numPr>
          <w:ilvl w:val="0"/>
          <w:numId w:val="139"/>
        </w:numPr>
        <w:rPr>
          <w:lang w:val="en-IN"/>
        </w:rPr>
      </w:pPr>
      <w:r w:rsidRPr="007375C9">
        <w:rPr>
          <w:bCs/>
          <w:lang w:val="en-IN"/>
        </w:rPr>
        <w:t>Adaptive Design Techniques</w:t>
      </w:r>
      <w:r w:rsidRPr="007375C9">
        <w:rPr>
          <w:lang w:val="en-IN"/>
        </w:rPr>
        <w:br/>
        <w:t>Adaptive design focuses on designing multiple layouts for different screen sizes. By using media queries in CSS, you can create distinct designs for mobile, tablet, and desktop devices. This approach ensures that the user experience remains optimal across a wide range of devices.</w:t>
      </w:r>
    </w:p>
    <w:p w14:paraId="5FECC6A7" w14:textId="77777777" w:rsidR="007375C9" w:rsidRPr="007375C9" w:rsidRDefault="007375C9" w:rsidP="007375C9">
      <w:pPr>
        <w:numPr>
          <w:ilvl w:val="0"/>
          <w:numId w:val="139"/>
        </w:numPr>
        <w:rPr>
          <w:lang w:val="en-IN"/>
        </w:rPr>
      </w:pPr>
      <w:r w:rsidRPr="007375C9">
        <w:rPr>
          <w:bCs/>
          <w:lang w:val="en-IN"/>
        </w:rPr>
        <w:t>Mobile-First Development Approach</w:t>
      </w:r>
      <w:r w:rsidRPr="007375C9">
        <w:rPr>
          <w:lang w:val="en-IN"/>
        </w:rPr>
        <w:br/>
        <w:t xml:space="preserve">Mobile-first development begins by designing for the smallest screen and gradually scaling up to larger screens. This ensures that the app is optimized for mobile users, which is crucial given the growing number of mobile internet users. You can use </w:t>
      </w:r>
      <w:r w:rsidRPr="007375C9">
        <w:rPr>
          <w:bCs/>
          <w:lang w:val="en-IN"/>
        </w:rPr>
        <w:t>CSS Flexbox</w:t>
      </w:r>
      <w:r w:rsidRPr="007375C9">
        <w:rPr>
          <w:lang w:val="en-IN"/>
        </w:rPr>
        <w:t xml:space="preserve"> and </w:t>
      </w:r>
      <w:r w:rsidRPr="007375C9">
        <w:rPr>
          <w:bCs/>
          <w:lang w:val="en-IN"/>
        </w:rPr>
        <w:t>Grid Layout</w:t>
      </w:r>
      <w:r w:rsidRPr="007375C9">
        <w:rPr>
          <w:lang w:val="en-IN"/>
        </w:rPr>
        <w:t xml:space="preserve"> to build flexible and responsive layouts.</w:t>
      </w:r>
    </w:p>
    <w:p w14:paraId="198DD421" w14:textId="77777777" w:rsidR="007375C9" w:rsidRPr="007375C9" w:rsidRDefault="007375C9" w:rsidP="007375C9">
      <w:pPr>
        <w:numPr>
          <w:ilvl w:val="0"/>
          <w:numId w:val="139"/>
        </w:numPr>
        <w:rPr>
          <w:lang w:val="en-IN"/>
        </w:rPr>
      </w:pPr>
      <w:r w:rsidRPr="007375C9">
        <w:rPr>
          <w:bCs/>
          <w:lang w:val="en-IN"/>
        </w:rPr>
        <w:lastRenderedPageBreak/>
        <w:t>Testing on Different Screen Sizes</w:t>
      </w:r>
      <w:r w:rsidRPr="007375C9">
        <w:rPr>
          <w:lang w:val="en-IN"/>
        </w:rPr>
        <w:br/>
        <w:t xml:space="preserve">Testing your application on different screen sizes is critical to ensuring consistency. Use tools like Chrome </w:t>
      </w:r>
      <w:proofErr w:type="spellStart"/>
      <w:r w:rsidRPr="007375C9">
        <w:rPr>
          <w:lang w:val="en-IN"/>
        </w:rPr>
        <w:t>DevTools</w:t>
      </w:r>
      <w:proofErr w:type="spellEnd"/>
      <w:r w:rsidRPr="007375C9">
        <w:rPr>
          <w:lang w:val="en-IN"/>
        </w:rPr>
        <w:t xml:space="preserve"> Device Emulator, or services like </w:t>
      </w:r>
      <w:proofErr w:type="spellStart"/>
      <w:r w:rsidRPr="007375C9">
        <w:rPr>
          <w:bCs/>
          <w:lang w:val="en-IN"/>
        </w:rPr>
        <w:t>BrowserStack</w:t>
      </w:r>
      <w:proofErr w:type="spellEnd"/>
      <w:r w:rsidRPr="007375C9">
        <w:rPr>
          <w:lang w:val="en-IN"/>
        </w:rPr>
        <w:t xml:space="preserve"> to simulate how your website will appear across different devices and screen resolutions. This helps identify and resolve any responsiveness issues early in development.</w:t>
      </w:r>
    </w:p>
    <w:p w14:paraId="710FB932" w14:textId="77777777" w:rsidR="007375C9" w:rsidRPr="007375C9" w:rsidRDefault="00000000" w:rsidP="007375C9">
      <w:pPr>
        <w:rPr>
          <w:lang w:val="en-IN"/>
        </w:rPr>
      </w:pPr>
      <w:r>
        <w:rPr>
          <w:lang w:val="en-IN"/>
        </w:rPr>
        <w:pict w14:anchorId="24D7F91F">
          <v:rect id="_x0000_i1047" style="width:0;height:1.5pt" o:hralign="center" o:hrstd="t" o:hr="t" fillcolor="#a0a0a0" stroked="f"/>
        </w:pict>
      </w:r>
    </w:p>
    <w:p w14:paraId="0340B0BF" w14:textId="77777777" w:rsidR="007375C9" w:rsidRPr="007375C9" w:rsidRDefault="007375C9" w:rsidP="007375C9">
      <w:pPr>
        <w:rPr>
          <w:lang w:val="en-IN"/>
        </w:rPr>
      </w:pPr>
      <w:r w:rsidRPr="007375C9">
        <w:rPr>
          <w:bCs/>
          <w:lang w:val="en-IN"/>
        </w:rPr>
        <w:t>42. Integration with Third-Party Services</w:t>
      </w:r>
    </w:p>
    <w:p w14:paraId="63C95358" w14:textId="77777777" w:rsidR="007375C9" w:rsidRPr="007375C9" w:rsidRDefault="007375C9" w:rsidP="007375C9">
      <w:pPr>
        <w:numPr>
          <w:ilvl w:val="0"/>
          <w:numId w:val="140"/>
        </w:numPr>
        <w:rPr>
          <w:lang w:val="en-IN"/>
        </w:rPr>
      </w:pPr>
      <w:r w:rsidRPr="007375C9">
        <w:rPr>
          <w:bCs/>
          <w:lang w:val="en-IN"/>
        </w:rPr>
        <w:t>Payment Gateways for Course Fees</w:t>
      </w:r>
      <w:r w:rsidRPr="007375C9">
        <w:rPr>
          <w:lang w:val="en-IN"/>
        </w:rPr>
        <w:br/>
        <w:t xml:space="preserve">Implementing payment gateways is essential for processing course fees. Services like </w:t>
      </w:r>
      <w:r w:rsidRPr="007375C9">
        <w:rPr>
          <w:bCs/>
          <w:lang w:val="en-IN"/>
        </w:rPr>
        <w:t>Stripe</w:t>
      </w:r>
      <w:r w:rsidRPr="007375C9">
        <w:rPr>
          <w:lang w:val="en-IN"/>
        </w:rPr>
        <w:t xml:space="preserve">, </w:t>
      </w:r>
      <w:r w:rsidRPr="007375C9">
        <w:rPr>
          <w:bCs/>
          <w:lang w:val="en-IN"/>
        </w:rPr>
        <w:t>PayPal</w:t>
      </w:r>
      <w:r w:rsidRPr="007375C9">
        <w:rPr>
          <w:lang w:val="en-IN"/>
        </w:rPr>
        <w:t xml:space="preserve">, and </w:t>
      </w:r>
      <w:proofErr w:type="spellStart"/>
      <w:r w:rsidRPr="007375C9">
        <w:rPr>
          <w:bCs/>
          <w:lang w:val="en-IN"/>
        </w:rPr>
        <w:t>Razorpay</w:t>
      </w:r>
      <w:proofErr w:type="spellEnd"/>
      <w:r w:rsidRPr="007375C9">
        <w:rPr>
          <w:lang w:val="en-IN"/>
        </w:rPr>
        <w:t xml:space="preserve"> can be integrated to provide secure and efficient payment processing. These gateways typically offer SDKs or APIs for easy integration into your application, allowing students to pay for courses or materials.</w:t>
      </w:r>
    </w:p>
    <w:p w14:paraId="3D8F4D82" w14:textId="77777777" w:rsidR="007375C9" w:rsidRPr="007375C9" w:rsidRDefault="007375C9" w:rsidP="007375C9">
      <w:pPr>
        <w:numPr>
          <w:ilvl w:val="0"/>
          <w:numId w:val="140"/>
        </w:numPr>
        <w:rPr>
          <w:lang w:val="en-IN"/>
        </w:rPr>
      </w:pPr>
      <w:r w:rsidRPr="007375C9">
        <w:rPr>
          <w:bCs/>
          <w:lang w:val="en-IN"/>
        </w:rPr>
        <w:t>LMS Integration</w:t>
      </w:r>
      <w:r w:rsidRPr="007375C9">
        <w:rPr>
          <w:lang w:val="en-IN"/>
        </w:rPr>
        <w:br/>
        <w:t xml:space="preserve">Many educational institutions use </w:t>
      </w:r>
      <w:r w:rsidRPr="007375C9">
        <w:rPr>
          <w:bCs/>
          <w:lang w:val="en-IN"/>
        </w:rPr>
        <w:t>Learning Management Systems (LMS)</w:t>
      </w:r>
      <w:r w:rsidRPr="007375C9">
        <w:rPr>
          <w:lang w:val="en-IN"/>
        </w:rPr>
        <w:t xml:space="preserve"> like </w:t>
      </w:r>
      <w:r w:rsidRPr="007375C9">
        <w:rPr>
          <w:bCs/>
          <w:lang w:val="en-IN"/>
        </w:rPr>
        <w:t>Moodle</w:t>
      </w:r>
      <w:r w:rsidRPr="007375C9">
        <w:rPr>
          <w:lang w:val="en-IN"/>
        </w:rPr>
        <w:t xml:space="preserve">, </w:t>
      </w:r>
      <w:r w:rsidRPr="007375C9">
        <w:rPr>
          <w:bCs/>
          <w:lang w:val="en-IN"/>
        </w:rPr>
        <w:t>Canvas</w:t>
      </w:r>
      <w:r w:rsidRPr="007375C9">
        <w:rPr>
          <w:lang w:val="en-IN"/>
        </w:rPr>
        <w:t xml:space="preserve">, or </w:t>
      </w:r>
      <w:r w:rsidRPr="007375C9">
        <w:rPr>
          <w:bCs/>
          <w:lang w:val="en-IN"/>
        </w:rPr>
        <w:t>Blackboard</w:t>
      </w:r>
      <w:r w:rsidRPr="007375C9">
        <w:rPr>
          <w:lang w:val="en-IN"/>
        </w:rPr>
        <w:t xml:space="preserve">. Integrating your student portal with an LMS allows for seamless course management, grading, and content delivery. Use their APIs to sync data like course </w:t>
      </w:r>
      <w:proofErr w:type="spellStart"/>
      <w:r w:rsidRPr="007375C9">
        <w:rPr>
          <w:lang w:val="en-IN"/>
        </w:rPr>
        <w:t>enrollments</w:t>
      </w:r>
      <w:proofErr w:type="spellEnd"/>
      <w:r w:rsidRPr="007375C9">
        <w:rPr>
          <w:lang w:val="en-IN"/>
        </w:rPr>
        <w:t>, grades, and assignments between systems.</w:t>
      </w:r>
    </w:p>
    <w:p w14:paraId="3D9D4C58" w14:textId="77777777" w:rsidR="007375C9" w:rsidRPr="007375C9" w:rsidRDefault="007375C9" w:rsidP="007375C9">
      <w:pPr>
        <w:numPr>
          <w:ilvl w:val="0"/>
          <w:numId w:val="140"/>
        </w:numPr>
        <w:rPr>
          <w:lang w:val="en-IN"/>
        </w:rPr>
      </w:pPr>
      <w:r w:rsidRPr="007375C9">
        <w:rPr>
          <w:bCs/>
          <w:lang w:val="en-IN"/>
        </w:rPr>
        <w:t>External API Usage</w:t>
      </w:r>
      <w:r w:rsidRPr="007375C9">
        <w:rPr>
          <w:lang w:val="en-IN"/>
        </w:rPr>
        <w:br/>
        <w:t xml:space="preserve">Leveraging third-party APIs can add valuable features to your portal. For example, you could integrate </w:t>
      </w:r>
      <w:r w:rsidRPr="007375C9">
        <w:rPr>
          <w:bCs/>
          <w:lang w:val="en-IN"/>
        </w:rPr>
        <w:t>Google Calendar API</w:t>
      </w:r>
      <w:r w:rsidRPr="007375C9">
        <w:rPr>
          <w:lang w:val="en-IN"/>
        </w:rPr>
        <w:t xml:space="preserve"> for scheduling classes or the </w:t>
      </w:r>
      <w:r w:rsidRPr="007375C9">
        <w:rPr>
          <w:bCs/>
          <w:lang w:val="en-IN"/>
        </w:rPr>
        <w:t>OpenAI API</w:t>
      </w:r>
      <w:r w:rsidRPr="007375C9">
        <w:rPr>
          <w:lang w:val="en-IN"/>
        </w:rPr>
        <w:t xml:space="preserve"> for providing AI-powered assistance. Integrating APIs can save development time and expand your platform's functionality.</w:t>
      </w:r>
    </w:p>
    <w:p w14:paraId="568696D2" w14:textId="77777777" w:rsidR="007375C9" w:rsidRPr="007375C9" w:rsidRDefault="00000000" w:rsidP="007375C9">
      <w:pPr>
        <w:rPr>
          <w:lang w:val="en-IN"/>
        </w:rPr>
      </w:pPr>
      <w:r>
        <w:rPr>
          <w:lang w:val="en-IN"/>
        </w:rPr>
        <w:pict w14:anchorId="0C7CE39F">
          <v:rect id="_x0000_i1048" style="width:0;height:1.5pt" o:hralign="center" o:hrstd="t" o:hr="t" fillcolor="#a0a0a0" stroked="f"/>
        </w:pict>
      </w:r>
    </w:p>
    <w:p w14:paraId="0454E1BD" w14:textId="77777777" w:rsidR="007375C9" w:rsidRPr="007375C9" w:rsidRDefault="007375C9" w:rsidP="007375C9">
      <w:pPr>
        <w:rPr>
          <w:lang w:val="en-IN"/>
        </w:rPr>
      </w:pPr>
      <w:r w:rsidRPr="007375C9">
        <w:rPr>
          <w:bCs/>
          <w:lang w:val="en-IN"/>
        </w:rPr>
        <w:t>43-45. Documentation &amp; Developer Guidelines</w:t>
      </w:r>
    </w:p>
    <w:p w14:paraId="4764D545" w14:textId="77777777" w:rsidR="007375C9" w:rsidRPr="007375C9" w:rsidRDefault="007375C9" w:rsidP="007375C9">
      <w:pPr>
        <w:numPr>
          <w:ilvl w:val="0"/>
          <w:numId w:val="141"/>
        </w:numPr>
        <w:rPr>
          <w:lang w:val="en-IN"/>
        </w:rPr>
      </w:pPr>
      <w:r w:rsidRPr="007375C9">
        <w:rPr>
          <w:bCs/>
          <w:lang w:val="en-IN"/>
        </w:rPr>
        <w:t>Writing Effective Documentation</w:t>
      </w:r>
      <w:r w:rsidRPr="007375C9">
        <w:rPr>
          <w:lang w:val="en-IN"/>
        </w:rPr>
        <w:br/>
        <w:t xml:space="preserve">Comprehensive documentation is essential for any software project. It helps onboard new developers, maintains project consistency, and ensures future scalability. Include sections such as installation guides, code structure explanations, API usage examples, and troubleshooting steps. </w:t>
      </w:r>
      <w:r w:rsidRPr="007375C9">
        <w:rPr>
          <w:bCs/>
          <w:lang w:val="en-IN"/>
        </w:rPr>
        <w:t>Markdown</w:t>
      </w:r>
      <w:r w:rsidRPr="007375C9">
        <w:rPr>
          <w:lang w:val="en-IN"/>
        </w:rPr>
        <w:t xml:space="preserve"> is widely used for documentation in open-source projects.</w:t>
      </w:r>
    </w:p>
    <w:p w14:paraId="02568818" w14:textId="77777777" w:rsidR="007375C9" w:rsidRPr="007375C9" w:rsidRDefault="007375C9" w:rsidP="007375C9">
      <w:pPr>
        <w:numPr>
          <w:ilvl w:val="0"/>
          <w:numId w:val="141"/>
        </w:numPr>
        <w:rPr>
          <w:lang w:val="en-IN"/>
        </w:rPr>
      </w:pPr>
      <w:r w:rsidRPr="007375C9">
        <w:rPr>
          <w:bCs/>
          <w:lang w:val="en-IN"/>
        </w:rPr>
        <w:lastRenderedPageBreak/>
        <w:t>Code Commenting Best Practices</w:t>
      </w:r>
      <w:r w:rsidRPr="007375C9">
        <w:rPr>
          <w:lang w:val="en-IN"/>
        </w:rPr>
        <w:br/>
        <w:t xml:space="preserve">Comments in the code should be used to explain complex logic, functions, and algorithms. Follow a consistent style (e.g., </w:t>
      </w:r>
      <w:proofErr w:type="spellStart"/>
      <w:r w:rsidRPr="007375C9">
        <w:rPr>
          <w:lang w:val="en-IN"/>
        </w:rPr>
        <w:t>JSDoc</w:t>
      </w:r>
      <w:proofErr w:type="spellEnd"/>
      <w:r w:rsidRPr="007375C9">
        <w:rPr>
          <w:lang w:val="en-IN"/>
        </w:rPr>
        <w:t xml:space="preserve"> for JavaScript) to ensure clarity. However, avoid over-commenting, and instead focus on writing clean, readable code. Use comments to clarify the "why" behind a particular implementation rather than stating the obvious.</w:t>
      </w:r>
    </w:p>
    <w:p w14:paraId="4CAFB3E5" w14:textId="77777777" w:rsidR="007375C9" w:rsidRPr="007375C9" w:rsidRDefault="007375C9" w:rsidP="007375C9">
      <w:pPr>
        <w:numPr>
          <w:ilvl w:val="0"/>
          <w:numId w:val="141"/>
        </w:numPr>
        <w:rPr>
          <w:lang w:val="en-IN"/>
        </w:rPr>
      </w:pPr>
      <w:r w:rsidRPr="007375C9">
        <w:rPr>
          <w:bCs/>
          <w:lang w:val="en-IN"/>
        </w:rPr>
        <w:t>Maintaining API Documentation</w:t>
      </w:r>
      <w:r w:rsidRPr="007375C9">
        <w:rPr>
          <w:lang w:val="en-IN"/>
        </w:rPr>
        <w:br/>
        <w:t xml:space="preserve">API documentation is crucial for developers who will interact with your backend services. Tools like </w:t>
      </w:r>
      <w:r w:rsidRPr="007375C9">
        <w:rPr>
          <w:bCs/>
          <w:lang w:val="en-IN"/>
        </w:rPr>
        <w:t>Swagger</w:t>
      </w:r>
      <w:r w:rsidRPr="007375C9">
        <w:rPr>
          <w:lang w:val="en-IN"/>
        </w:rPr>
        <w:t xml:space="preserve"> or </w:t>
      </w:r>
      <w:r w:rsidRPr="007375C9">
        <w:rPr>
          <w:bCs/>
          <w:lang w:val="en-IN"/>
        </w:rPr>
        <w:t>Postman</w:t>
      </w:r>
      <w:r w:rsidRPr="007375C9">
        <w:rPr>
          <w:lang w:val="en-IN"/>
        </w:rPr>
        <w:t xml:space="preserve"> can automatically generate API documentation from your codebase. The documentation should include detailed explanations of each endpoint, request/response formats, authentication methods, and error codes.</w:t>
      </w:r>
    </w:p>
    <w:p w14:paraId="0B95345C" w14:textId="77777777" w:rsidR="007375C9" w:rsidRPr="007375C9" w:rsidRDefault="00000000" w:rsidP="007375C9">
      <w:pPr>
        <w:rPr>
          <w:lang w:val="en-IN"/>
        </w:rPr>
      </w:pPr>
      <w:r>
        <w:rPr>
          <w:lang w:val="en-IN"/>
        </w:rPr>
        <w:pict w14:anchorId="2E34F792">
          <v:rect id="_x0000_i1049" style="width:0;height:1.5pt" o:hralign="center" o:hrstd="t" o:hr="t" fillcolor="#a0a0a0" stroked="f"/>
        </w:pict>
      </w:r>
    </w:p>
    <w:p w14:paraId="76066192" w14:textId="77777777" w:rsidR="007375C9" w:rsidRPr="007375C9" w:rsidRDefault="007375C9" w:rsidP="007375C9">
      <w:pPr>
        <w:rPr>
          <w:lang w:val="en-IN"/>
        </w:rPr>
      </w:pPr>
      <w:r w:rsidRPr="007375C9">
        <w:rPr>
          <w:bCs/>
          <w:lang w:val="en-IN"/>
        </w:rPr>
        <w:t>46-50. Project Management</w:t>
      </w:r>
    </w:p>
    <w:p w14:paraId="6DDA080F" w14:textId="77777777" w:rsidR="007375C9" w:rsidRPr="007375C9" w:rsidRDefault="007375C9" w:rsidP="007375C9">
      <w:pPr>
        <w:numPr>
          <w:ilvl w:val="0"/>
          <w:numId w:val="142"/>
        </w:numPr>
        <w:rPr>
          <w:lang w:val="en-IN"/>
        </w:rPr>
      </w:pPr>
      <w:r w:rsidRPr="007375C9">
        <w:rPr>
          <w:bCs/>
          <w:lang w:val="en-IN"/>
        </w:rPr>
        <w:t>Agile vs. Waterfall Methodologies</w:t>
      </w:r>
      <w:r w:rsidRPr="007375C9">
        <w:rPr>
          <w:lang w:val="en-IN"/>
        </w:rPr>
        <w:br/>
      </w:r>
      <w:r w:rsidRPr="007375C9">
        <w:rPr>
          <w:bCs/>
          <w:lang w:val="en-IN"/>
        </w:rPr>
        <w:t>Agile</w:t>
      </w:r>
      <w:r w:rsidRPr="007375C9">
        <w:rPr>
          <w:lang w:val="en-IN"/>
        </w:rPr>
        <w:t xml:space="preserve"> is an iterative approach where the project is broken down into smaller sprints. It encourages flexibility and continuous improvement. On the other hand, </w:t>
      </w:r>
      <w:r w:rsidRPr="007375C9">
        <w:rPr>
          <w:bCs/>
          <w:lang w:val="en-IN"/>
        </w:rPr>
        <w:t>Waterfall</w:t>
      </w:r>
      <w:r w:rsidRPr="007375C9">
        <w:rPr>
          <w:lang w:val="en-IN"/>
        </w:rPr>
        <w:t xml:space="preserve"> is a linear approach where each phase is completed before moving to the next. Agile is more suitable for projects with changing requirements, whereas Waterfall works best for well-defined projects.</w:t>
      </w:r>
    </w:p>
    <w:p w14:paraId="6074288D" w14:textId="77777777" w:rsidR="007375C9" w:rsidRPr="007375C9" w:rsidRDefault="007375C9" w:rsidP="007375C9">
      <w:pPr>
        <w:numPr>
          <w:ilvl w:val="0"/>
          <w:numId w:val="142"/>
        </w:numPr>
        <w:rPr>
          <w:lang w:val="en-IN"/>
        </w:rPr>
      </w:pPr>
      <w:r w:rsidRPr="007375C9">
        <w:rPr>
          <w:bCs/>
          <w:lang w:val="en-IN"/>
        </w:rPr>
        <w:t>Sprint Planning and Retrospectives</w:t>
      </w:r>
      <w:r w:rsidRPr="007375C9">
        <w:rPr>
          <w:lang w:val="en-IN"/>
        </w:rPr>
        <w:br/>
        <w:t xml:space="preserve">In Agile, </w:t>
      </w:r>
      <w:r w:rsidRPr="007375C9">
        <w:rPr>
          <w:bCs/>
          <w:lang w:val="en-IN"/>
        </w:rPr>
        <w:t>sprint planning</w:t>
      </w:r>
      <w:r w:rsidRPr="007375C9">
        <w:rPr>
          <w:lang w:val="en-IN"/>
        </w:rPr>
        <w:t xml:space="preserve"> helps define the goals for each iteration, ensuring the development team is focused on high-priority tasks. At the end of each sprint, a </w:t>
      </w:r>
      <w:r w:rsidRPr="007375C9">
        <w:rPr>
          <w:bCs/>
          <w:lang w:val="en-IN"/>
        </w:rPr>
        <w:t>retrospective</w:t>
      </w:r>
      <w:r w:rsidRPr="007375C9">
        <w:rPr>
          <w:lang w:val="en-IN"/>
        </w:rPr>
        <w:t xml:space="preserve"> is conducted to reflect on what went well and what can be improved. This continuous feedback loop leads to a more efficient development process.</w:t>
      </w:r>
    </w:p>
    <w:p w14:paraId="634481DC" w14:textId="77777777" w:rsidR="007375C9" w:rsidRPr="007375C9" w:rsidRDefault="007375C9" w:rsidP="007375C9">
      <w:pPr>
        <w:numPr>
          <w:ilvl w:val="0"/>
          <w:numId w:val="142"/>
        </w:numPr>
        <w:rPr>
          <w:lang w:val="en-IN"/>
        </w:rPr>
      </w:pPr>
      <w:r w:rsidRPr="007375C9">
        <w:rPr>
          <w:bCs/>
          <w:lang w:val="en-IN"/>
        </w:rPr>
        <w:t>Team Collaboration Tools</w:t>
      </w:r>
      <w:r w:rsidRPr="007375C9">
        <w:rPr>
          <w:lang w:val="en-IN"/>
        </w:rPr>
        <w:br/>
        <w:t xml:space="preserve">Effective communication is vital for project success. Tools like </w:t>
      </w:r>
      <w:r w:rsidRPr="007375C9">
        <w:rPr>
          <w:bCs/>
          <w:lang w:val="en-IN"/>
        </w:rPr>
        <w:t>Jira</w:t>
      </w:r>
      <w:r w:rsidRPr="007375C9">
        <w:rPr>
          <w:lang w:val="en-IN"/>
        </w:rPr>
        <w:t xml:space="preserve"> (for task management), </w:t>
      </w:r>
      <w:r w:rsidRPr="007375C9">
        <w:rPr>
          <w:bCs/>
          <w:lang w:val="en-IN"/>
        </w:rPr>
        <w:t>Slack</w:t>
      </w:r>
      <w:r w:rsidRPr="007375C9">
        <w:rPr>
          <w:lang w:val="en-IN"/>
        </w:rPr>
        <w:t xml:space="preserve"> (for team messaging), and </w:t>
      </w:r>
      <w:r w:rsidRPr="007375C9">
        <w:rPr>
          <w:bCs/>
          <w:lang w:val="en-IN"/>
        </w:rPr>
        <w:t>Trello</w:t>
      </w:r>
      <w:r w:rsidRPr="007375C9">
        <w:rPr>
          <w:lang w:val="en-IN"/>
        </w:rPr>
        <w:t xml:space="preserve"> (for project tracking) help streamline collaboration. </w:t>
      </w:r>
      <w:r w:rsidRPr="007375C9">
        <w:rPr>
          <w:bCs/>
          <w:lang w:val="en-IN"/>
        </w:rPr>
        <w:t>GitHub</w:t>
      </w:r>
      <w:r w:rsidRPr="007375C9">
        <w:rPr>
          <w:lang w:val="en-IN"/>
        </w:rPr>
        <w:t xml:space="preserve"> or </w:t>
      </w:r>
      <w:r w:rsidRPr="007375C9">
        <w:rPr>
          <w:bCs/>
          <w:lang w:val="en-IN"/>
        </w:rPr>
        <w:t>GitLab</w:t>
      </w:r>
      <w:r w:rsidRPr="007375C9">
        <w:rPr>
          <w:lang w:val="en-IN"/>
        </w:rPr>
        <w:t xml:space="preserve"> also play a crucial role in code versioning and collaboration among developers.</w:t>
      </w:r>
    </w:p>
    <w:p w14:paraId="5636D08D" w14:textId="77777777" w:rsidR="007375C9" w:rsidRPr="007375C9" w:rsidRDefault="00000000" w:rsidP="007375C9">
      <w:pPr>
        <w:rPr>
          <w:lang w:val="en-IN"/>
        </w:rPr>
      </w:pPr>
      <w:r>
        <w:rPr>
          <w:lang w:val="en-IN"/>
        </w:rPr>
        <w:pict w14:anchorId="410A6758">
          <v:rect id="_x0000_i1050" style="width:0;height:1.5pt" o:hralign="center" o:hrstd="t" o:hr="t" fillcolor="#a0a0a0" stroked="f"/>
        </w:pict>
      </w:r>
    </w:p>
    <w:p w14:paraId="0162CA85" w14:textId="77777777" w:rsidR="00E16987" w:rsidRDefault="00E16987" w:rsidP="007375C9">
      <w:pPr>
        <w:rPr>
          <w:bCs/>
          <w:lang w:val="en-IN"/>
        </w:rPr>
      </w:pPr>
    </w:p>
    <w:p w14:paraId="0FEBA630" w14:textId="146853C8" w:rsidR="007375C9" w:rsidRPr="007375C9" w:rsidRDefault="007375C9" w:rsidP="007375C9">
      <w:pPr>
        <w:rPr>
          <w:lang w:val="en-IN"/>
        </w:rPr>
      </w:pPr>
      <w:r w:rsidRPr="007375C9">
        <w:rPr>
          <w:bCs/>
          <w:lang w:val="en-IN"/>
        </w:rPr>
        <w:lastRenderedPageBreak/>
        <w:t>51-56. Lessons Learned &amp; Feedback</w:t>
      </w:r>
    </w:p>
    <w:p w14:paraId="5E5347AB" w14:textId="77777777" w:rsidR="007375C9" w:rsidRPr="007375C9" w:rsidRDefault="007375C9" w:rsidP="007375C9">
      <w:pPr>
        <w:numPr>
          <w:ilvl w:val="0"/>
          <w:numId w:val="143"/>
        </w:numPr>
        <w:rPr>
          <w:lang w:val="en-IN"/>
        </w:rPr>
      </w:pPr>
      <w:r w:rsidRPr="007375C9">
        <w:rPr>
          <w:bCs/>
          <w:lang w:val="en-IN"/>
        </w:rPr>
        <w:t>Challenges Faced During Development</w:t>
      </w:r>
      <w:r w:rsidRPr="007375C9">
        <w:rPr>
          <w:lang w:val="en-IN"/>
        </w:rPr>
        <w:br/>
        <w:t>During development, you may face challenges such as integrating third-party services, handling large datasets, or ensuring the app's scalability. Some common issues include managing state in React applications, preventing API throttling, and debugging complex interactions between components.</w:t>
      </w:r>
    </w:p>
    <w:p w14:paraId="3BF148DB" w14:textId="77777777" w:rsidR="007375C9" w:rsidRPr="007375C9" w:rsidRDefault="007375C9" w:rsidP="007375C9">
      <w:pPr>
        <w:numPr>
          <w:ilvl w:val="0"/>
          <w:numId w:val="143"/>
        </w:numPr>
        <w:rPr>
          <w:lang w:val="en-IN"/>
        </w:rPr>
      </w:pPr>
      <w:r w:rsidRPr="007375C9">
        <w:rPr>
          <w:bCs/>
          <w:lang w:val="en-IN"/>
        </w:rPr>
        <w:t>User Feedback Incorporation</w:t>
      </w:r>
      <w:r w:rsidRPr="007375C9">
        <w:rPr>
          <w:lang w:val="en-IN"/>
        </w:rPr>
        <w:br/>
        <w:t>Gathering user feedback is crucial for improving the app's usability and functionality. You can use surveys, user interviews, and feedback forms to gather input. Once collected, prioritize and implement the feedback to refine the user experience.</w:t>
      </w:r>
    </w:p>
    <w:p w14:paraId="3284DC51" w14:textId="77777777" w:rsidR="007375C9" w:rsidRPr="007375C9" w:rsidRDefault="007375C9" w:rsidP="007375C9">
      <w:pPr>
        <w:numPr>
          <w:ilvl w:val="0"/>
          <w:numId w:val="143"/>
        </w:numPr>
        <w:rPr>
          <w:lang w:val="en-IN"/>
        </w:rPr>
      </w:pPr>
      <w:r w:rsidRPr="007375C9">
        <w:rPr>
          <w:bCs/>
          <w:lang w:val="en-IN"/>
        </w:rPr>
        <w:t>Case Studies of Similar Projects</w:t>
      </w:r>
      <w:r w:rsidRPr="007375C9">
        <w:rPr>
          <w:lang w:val="en-IN"/>
        </w:rPr>
        <w:br/>
      </w:r>
      <w:proofErr w:type="spellStart"/>
      <w:r w:rsidRPr="007375C9">
        <w:rPr>
          <w:lang w:val="en-IN"/>
        </w:rPr>
        <w:t>Analyzing</w:t>
      </w:r>
      <w:proofErr w:type="spellEnd"/>
      <w:r w:rsidRPr="007375C9">
        <w:rPr>
          <w:lang w:val="en-IN"/>
        </w:rPr>
        <w:t xml:space="preserve"> similar projects can provide insights into best practices and common pitfalls. For instance, look at popular student portal systems such as </w:t>
      </w:r>
      <w:r w:rsidRPr="007375C9">
        <w:rPr>
          <w:bCs/>
          <w:lang w:val="en-IN"/>
        </w:rPr>
        <w:t>Blackboard</w:t>
      </w:r>
      <w:r w:rsidRPr="007375C9">
        <w:rPr>
          <w:lang w:val="en-IN"/>
        </w:rPr>
        <w:t xml:space="preserve"> or </w:t>
      </w:r>
      <w:r w:rsidRPr="007375C9">
        <w:rPr>
          <w:bCs/>
          <w:lang w:val="en-IN"/>
        </w:rPr>
        <w:t>Canvas</w:t>
      </w:r>
      <w:r w:rsidRPr="007375C9">
        <w:rPr>
          <w:lang w:val="en-IN"/>
        </w:rPr>
        <w:t xml:space="preserve"> to understand their strengths and areas for improvement. Learning from these projects can guide your design and development decisions.</w:t>
      </w:r>
    </w:p>
    <w:p w14:paraId="2E04D257" w14:textId="77777777" w:rsidR="007375C9" w:rsidRPr="007375C9" w:rsidRDefault="00000000" w:rsidP="007375C9">
      <w:pPr>
        <w:rPr>
          <w:lang w:val="en-IN"/>
        </w:rPr>
      </w:pPr>
      <w:r>
        <w:rPr>
          <w:lang w:val="en-IN"/>
        </w:rPr>
        <w:pict w14:anchorId="472B6380">
          <v:rect id="_x0000_i1051" style="width:0;height:1.5pt" o:hralign="center" o:hrstd="t" o:hr="t" fillcolor="#a0a0a0" stroked="f"/>
        </w:pict>
      </w:r>
    </w:p>
    <w:p w14:paraId="0A060EF4" w14:textId="77777777" w:rsidR="007375C9" w:rsidRPr="007375C9" w:rsidRDefault="007375C9" w:rsidP="007375C9">
      <w:pPr>
        <w:rPr>
          <w:lang w:val="en-IN"/>
        </w:rPr>
      </w:pPr>
      <w:r w:rsidRPr="007375C9">
        <w:rPr>
          <w:bCs/>
          <w:lang w:val="en-IN"/>
        </w:rPr>
        <w:t>57-60. Code Quality &amp; Refactoring</w:t>
      </w:r>
    </w:p>
    <w:p w14:paraId="257854B9" w14:textId="77777777" w:rsidR="007375C9" w:rsidRPr="007375C9" w:rsidRDefault="007375C9" w:rsidP="007375C9">
      <w:pPr>
        <w:numPr>
          <w:ilvl w:val="0"/>
          <w:numId w:val="144"/>
        </w:numPr>
        <w:rPr>
          <w:lang w:val="en-IN"/>
        </w:rPr>
      </w:pPr>
      <w:r w:rsidRPr="007375C9">
        <w:rPr>
          <w:bCs/>
          <w:lang w:val="en-IN"/>
        </w:rPr>
        <w:t>Managing Technical Debt</w:t>
      </w:r>
      <w:r w:rsidRPr="007375C9">
        <w:rPr>
          <w:lang w:val="en-IN"/>
        </w:rPr>
        <w:br/>
        <w:t xml:space="preserve">Technical debt arises when shortcuts are taken to speed up development, leading to suboptimal code that may need to be revisited later. Regularly refactor your code to improve its maintainability. Set aside time for code cleanup, and implement </w:t>
      </w:r>
      <w:r w:rsidRPr="007375C9">
        <w:rPr>
          <w:bCs/>
          <w:lang w:val="en-IN"/>
        </w:rPr>
        <w:t>linting tools</w:t>
      </w:r>
      <w:r w:rsidRPr="007375C9">
        <w:rPr>
          <w:lang w:val="en-IN"/>
        </w:rPr>
        <w:t xml:space="preserve"> like </w:t>
      </w:r>
      <w:proofErr w:type="spellStart"/>
      <w:r w:rsidRPr="007375C9">
        <w:rPr>
          <w:bCs/>
          <w:lang w:val="en-IN"/>
        </w:rPr>
        <w:t>ESLint</w:t>
      </w:r>
      <w:proofErr w:type="spellEnd"/>
      <w:r w:rsidRPr="007375C9">
        <w:rPr>
          <w:lang w:val="en-IN"/>
        </w:rPr>
        <w:t xml:space="preserve"> to enforce consistent coding styles.</w:t>
      </w:r>
    </w:p>
    <w:p w14:paraId="14570BE2" w14:textId="77777777" w:rsidR="007375C9" w:rsidRPr="007375C9" w:rsidRDefault="007375C9" w:rsidP="007375C9">
      <w:pPr>
        <w:numPr>
          <w:ilvl w:val="0"/>
          <w:numId w:val="144"/>
        </w:numPr>
        <w:rPr>
          <w:lang w:val="en-IN"/>
        </w:rPr>
      </w:pPr>
      <w:r w:rsidRPr="007375C9">
        <w:rPr>
          <w:bCs/>
          <w:lang w:val="en-IN"/>
        </w:rPr>
        <w:t>Modular Architecture Benefits</w:t>
      </w:r>
      <w:r w:rsidRPr="007375C9">
        <w:rPr>
          <w:lang w:val="en-IN"/>
        </w:rPr>
        <w:br/>
        <w:t>Modular architecture divides the system into independent modules that can be developed, tested, and deployed separately. This approach improves code maintainability, promotes reusability, and reduces the risk of bugs in the application.</w:t>
      </w:r>
    </w:p>
    <w:p w14:paraId="6A6FAC4C" w14:textId="77777777" w:rsidR="007375C9" w:rsidRPr="007375C9" w:rsidRDefault="007375C9" w:rsidP="007375C9">
      <w:pPr>
        <w:numPr>
          <w:ilvl w:val="0"/>
          <w:numId w:val="144"/>
        </w:numPr>
        <w:rPr>
          <w:lang w:val="en-IN"/>
        </w:rPr>
      </w:pPr>
      <w:r w:rsidRPr="007375C9">
        <w:rPr>
          <w:bCs/>
          <w:lang w:val="en-IN"/>
        </w:rPr>
        <w:t>Code Review Best Practices</w:t>
      </w:r>
      <w:r w:rsidRPr="007375C9">
        <w:rPr>
          <w:lang w:val="en-IN"/>
        </w:rPr>
        <w:br/>
        <w:t xml:space="preserve">Code reviews help maintain high-quality code by ensuring that best practices are followed and bugs are caught early. Establish a review process that </w:t>
      </w:r>
      <w:r w:rsidRPr="007375C9">
        <w:rPr>
          <w:lang w:val="en-IN"/>
        </w:rPr>
        <w:lastRenderedPageBreak/>
        <w:t>includes checking for readability, security vulnerabilities, performance issues, and adherence to project standards.</w:t>
      </w:r>
    </w:p>
    <w:p w14:paraId="5931DF96" w14:textId="77777777" w:rsidR="007375C9" w:rsidRPr="007375C9" w:rsidRDefault="00000000" w:rsidP="007375C9">
      <w:pPr>
        <w:rPr>
          <w:lang w:val="en-IN"/>
        </w:rPr>
      </w:pPr>
      <w:r>
        <w:rPr>
          <w:lang w:val="en-IN"/>
        </w:rPr>
        <w:pict w14:anchorId="6694F8BE">
          <v:rect id="_x0000_i1052" style="width:0;height:1.5pt" o:hralign="center" o:hrstd="t" o:hr="t" fillcolor="#a0a0a0" stroked="f"/>
        </w:pict>
      </w:r>
    </w:p>
    <w:p w14:paraId="695B609F" w14:textId="77777777" w:rsidR="007375C9" w:rsidRPr="007375C9" w:rsidRDefault="007375C9" w:rsidP="007375C9">
      <w:pPr>
        <w:rPr>
          <w:lang w:val="en-IN"/>
        </w:rPr>
      </w:pPr>
      <w:r w:rsidRPr="007375C9">
        <w:rPr>
          <w:bCs/>
          <w:lang w:val="en-IN"/>
        </w:rPr>
        <w:t>61-65. Git Workflow &amp; Deployment Checklist</w:t>
      </w:r>
    </w:p>
    <w:p w14:paraId="71969983" w14:textId="77777777" w:rsidR="007375C9" w:rsidRPr="007375C9" w:rsidRDefault="007375C9" w:rsidP="007375C9">
      <w:pPr>
        <w:numPr>
          <w:ilvl w:val="0"/>
          <w:numId w:val="145"/>
        </w:numPr>
        <w:rPr>
          <w:lang w:val="en-IN"/>
        </w:rPr>
      </w:pPr>
      <w:r w:rsidRPr="007375C9">
        <w:rPr>
          <w:bCs/>
          <w:lang w:val="en-IN"/>
        </w:rPr>
        <w:t>Branching Strategies</w:t>
      </w:r>
      <w:r w:rsidRPr="007375C9">
        <w:rPr>
          <w:lang w:val="en-IN"/>
        </w:rPr>
        <w:br/>
        <w:t xml:space="preserve">A clear </w:t>
      </w:r>
      <w:r w:rsidRPr="007375C9">
        <w:rPr>
          <w:bCs/>
          <w:lang w:val="en-IN"/>
        </w:rPr>
        <w:t>branching strategy</w:t>
      </w:r>
      <w:r w:rsidRPr="007375C9">
        <w:rPr>
          <w:lang w:val="en-IN"/>
        </w:rPr>
        <w:t xml:space="preserve"> is crucial for collaboration in teams. Use </w:t>
      </w:r>
      <w:r w:rsidRPr="007375C9">
        <w:rPr>
          <w:bCs/>
          <w:lang w:val="en-IN"/>
        </w:rPr>
        <w:t>Git Flow</w:t>
      </w:r>
      <w:r w:rsidRPr="007375C9">
        <w:rPr>
          <w:lang w:val="en-IN"/>
        </w:rPr>
        <w:t xml:space="preserve"> or </w:t>
      </w:r>
      <w:r w:rsidRPr="007375C9">
        <w:rPr>
          <w:bCs/>
          <w:lang w:val="en-IN"/>
        </w:rPr>
        <w:t>GitHub Flow</w:t>
      </w:r>
      <w:r w:rsidRPr="007375C9">
        <w:rPr>
          <w:lang w:val="en-IN"/>
        </w:rPr>
        <w:t xml:space="preserve"> to manage branches and ensure that features, bug fixes, and releases are isolated from one another. Typically, the master branch represents the stable production version, while feature branches are created for new work.</w:t>
      </w:r>
    </w:p>
    <w:p w14:paraId="398C2A0E" w14:textId="77777777" w:rsidR="007375C9" w:rsidRPr="007375C9" w:rsidRDefault="007375C9" w:rsidP="007375C9">
      <w:pPr>
        <w:numPr>
          <w:ilvl w:val="0"/>
          <w:numId w:val="145"/>
        </w:numPr>
        <w:rPr>
          <w:lang w:val="en-IN"/>
        </w:rPr>
      </w:pPr>
      <w:r w:rsidRPr="007375C9">
        <w:rPr>
          <w:bCs/>
          <w:lang w:val="en-IN"/>
        </w:rPr>
        <w:t>CI/CD Integration with Git</w:t>
      </w:r>
      <w:r w:rsidRPr="007375C9">
        <w:rPr>
          <w:lang w:val="en-IN"/>
        </w:rPr>
        <w:br/>
        <w:t xml:space="preserve">Continuous Integration (CI) and Continuous Deployment (CD) tools like </w:t>
      </w:r>
      <w:r w:rsidRPr="007375C9">
        <w:rPr>
          <w:bCs/>
          <w:lang w:val="en-IN"/>
        </w:rPr>
        <w:t>GitHub Actions</w:t>
      </w:r>
      <w:r w:rsidRPr="007375C9">
        <w:rPr>
          <w:lang w:val="en-IN"/>
        </w:rPr>
        <w:t xml:space="preserve">, </w:t>
      </w:r>
      <w:proofErr w:type="spellStart"/>
      <w:r w:rsidRPr="007375C9">
        <w:rPr>
          <w:bCs/>
          <w:lang w:val="en-IN"/>
        </w:rPr>
        <w:t>CircleCI</w:t>
      </w:r>
      <w:proofErr w:type="spellEnd"/>
      <w:r w:rsidRPr="007375C9">
        <w:rPr>
          <w:lang w:val="en-IN"/>
        </w:rPr>
        <w:t xml:space="preserve">, and </w:t>
      </w:r>
      <w:r w:rsidRPr="007375C9">
        <w:rPr>
          <w:bCs/>
          <w:lang w:val="en-IN"/>
        </w:rPr>
        <w:t>Travis CI</w:t>
      </w:r>
      <w:r w:rsidRPr="007375C9">
        <w:rPr>
          <w:lang w:val="en-IN"/>
        </w:rPr>
        <w:t xml:space="preserve"> can automate testing and deployment. Every time code is pushed to a repository, the system runs tests, and if successful, automatically deploys the latest version to a staging or production environment.</w:t>
      </w:r>
    </w:p>
    <w:p w14:paraId="5136317A" w14:textId="77777777" w:rsidR="007375C9" w:rsidRPr="007375C9" w:rsidRDefault="007375C9" w:rsidP="007375C9">
      <w:pPr>
        <w:numPr>
          <w:ilvl w:val="0"/>
          <w:numId w:val="145"/>
        </w:numPr>
        <w:rPr>
          <w:lang w:val="en-IN"/>
        </w:rPr>
      </w:pPr>
      <w:r w:rsidRPr="007375C9">
        <w:rPr>
          <w:bCs/>
          <w:lang w:val="en-IN"/>
        </w:rPr>
        <w:t>Pre-deployment Checks</w:t>
      </w:r>
      <w:r w:rsidRPr="007375C9">
        <w:rPr>
          <w:lang w:val="en-IN"/>
        </w:rPr>
        <w:br/>
        <w:t xml:space="preserve">Before deploying your application, run a series of checks including code linting, unit tests, integration tests, and security audits. Tools like </w:t>
      </w:r>
      <w:r w:rsidRPr="007375C9">
        <w:rPr>
          <w:bCs/>
          <w:lang w:val="en-IN"/>
        </w:rPr>
        <w:t>SonarQube</w:t>
      </w:r>
      <w:r w:rsidRPr="007375C9">
        <w:rPr>
          <w:lang w:val="en-IN"/>
        </w:rPr>
        <w:t xml:space="preserve"> can help detect potential security issues in your codebase.</w:t>
      </w:r>
    </w:p>
    <w:p w14:paraId="2D1288A1" w14:textId="77777777" w:rsidR="007375C9" w:rsidRPr="007375C9" w:rsidRDefault="007375C9" w:rsidP="007375C9">
      <w:pPr>
        <w:rPr>
          <w:lang w:val="en-IN"/>
        </w:rPr>
      </w:pPr>
      <w:r w:rsidRPr="007375C9">
        <w:rPr>
          <w:bCs/>
          <w:lang w:val="en-IN"/>
        </w:rPr>
        <w:t>66-70. Performance &amp; Security Enhancements</w:t>
      </w:r>
    </w:p>
    <w:p w14:paraId="3B104EEC" w14:textId="77777777" w:rsidR="007375C9" w:rsidRPr="007375C9" w:rsidRDefault="007375C9" w:rsidP="007375C9">
      <w:pPr>
        <w:numPr>
          <w:ilvl w:val="0"/>
          <w:numId w:val="146"/>
        </w:numPr>
        <w:rPr>
          <w:lang w:val="en-IN"/>
        </w:rPr>
      </w:pPr>
      <w:r w:rsidRPr="007375C9">
        <w:rPr>
          <w:bCs/>
          <w:lang w:val="en-IN"/>
        </w:rPr>
        <w:t>API Rate Limiting Strategies</w:t>
      </w:r>
      <w:r w:rsidRPr="007375C9">
        <w:rPr>
          <w:lang w:val="en-IN"/>
        </w:rPr>
        <w:br/>
        <w:t xml:space="preserve">Rate limiting is essential to prevent abuse or overload on your server. </w:t>
      </w:r>
      <w:r w:rsidRPr="007375C9">
        <w:rPr>
          <w:bCs/>
          <w:lang w:val="en-IN"/>
        </w:rPr>
        <w:t>Rate limiting</w:t>
      </w:r>
      <w:r w:rsidRPr="007375C9">
        <w:rPr>
          <w:lang w:val="en-IN"/>
        </w:rPr>
        <w:t xml:space="preserve"> tools like </w:t>
      </w:r>
      <w:r w:rsidRPr="007375C9">
        <w:rPr>
          <w:bCs/>
          <w:lang w:val="en-IN"/>
        </w:rPr>
        <w:t>Express-rate-limit</w:t>
      </w:r>
      <w:r w:rsidRPr="007375C9">
        <w:rPr>
          <w:lang w:val="en-IN"/>
        </w:rPr>
        <w:t xml:space="preserve"> in Node.js can be used to restrict the number of requests a client can make within a specific time frame. This helps protect your APIs from being overwhelmed by excessive requests, ensuring fair resource usage and maintaining server performance.</w:t>
      </w:r>
    </w:p>
    <w:p w14:paraId="7BB083AE" w14:textId="77777777" w:rsidR="007375C9" w:rsidRPr="007375C9" w:rsidRDefault="007375C9" w:rsidP="007375C9">
      <w:pPr>
        <w:numPr>
          <w:ilvl w:val="0"/>
          <w:numId w:val="146"/>
        </w:numPr>
        <w:rPr>
          <w:lang w:val="en-IN"/>
        </w:rPr>
      </w:pPr>
      <w:r w:rsidRPr="007375C9">
        <w:rPr>
          <w:bCs/>
          <w:lang w:val="en-IN"/>
        </w:rPr>
        <w:t>Caching Mechanisms for Optimization</w:t>
      </w:r>
      <w:r w:rsidRPr="007375C9">
        <w:rPr>
          <w:lang w:val="en-IN"/>
        </w:rPr>
        <w:br/>
      </w:r>
      <w:r w:rsidRPr="007375C9">
        <w:rPr>
          <w:bCs/>
          <w:lang w:val="en-IN"/>
        </w:rPr>
        <w:t>Caching</w:t>
      </w:r>
      <w:r w:rsidRPr="007375C9">
        <w:rPr>
          <w:lang w:val="en-IN"/>
        </w:rPr>
        <w:t xml:space="preserve"> improves performance by storing copies of data or resources temporarily. Techniques like </w:t>
      </w:r>
      <w:r w:rsidRPr="007375C9">
        <w:rPr>
          <w:bCs/>
          <w:lang w:val="en-IN"/>
        </w:rPr>
        <w:t>in-memory caching</w:t>
      </w:r>
      <w:r w:rsidRPr="007375C9">
        <w:rPr>
          <w:lang w:val="en-IN"/>
        </w:rPr>
        <w:t xml:space="preserve"> (using </w:t>
      </w:r>
      <w:r w:rsidRPr="007375C9">
        <w:rPr>
          <w:bCs/>
          <w:lang w:val="en-IN"/>
        </w:rPr>
        <w:t>Redis</w:t>
      </w:r>
      <w:r w:rsidRPr="007375C9">
        <w:rPr>
          <w:lang w:val="en-IN"/>
        </w:rPr>
        <w:t xml:space="preserve"> or </w:t>
      </w:r>
      <w:r w:rsidRPr="007375C9">
        <w:rPr>
          <w:bCs/>
          <w:lang w:val="en-IN"/>
        </w:rPr>
        <w:t>Memcached</w:t>
      </w:r>
      <w:r w:rsidRPr="007375C9">
        <w:rPr>
          <w:lang w:val="en-IN"/>
        </w:rPr>
        <w:t xml:space="preserve">) store data that is frequently accessed, reducing the load on the database and speeding up response times. For API responses, </w:t>
      </w:r>
      <w:r w:rsidRPr="007375C9">
        <w:rPr>
          <w:bCs/>
          <w:lang w:val="en-IN"/>
        </w:rPr>
        <w:t>HTTP caching</w:t>
      </w:r>
      <w:r w:rsidRPr="007375C9">
        <w:rPr>
          <w:lang w:val="en-IN"/>
        </w:rPr>
        <w:t xml:space="preserve"> strategies such </w:t>
      </w:r>
      <w:r w:rsidRPr="007375C9">
        <w:rPr>
          <w:lang w:val="en-IN"/>
        </w:rPr>
        <w:lastRenderedPageBreak/>
        <w:t xml:space="preserve">as </w:t>
      </w:r>
      <w:r w:rsidRPr="007375C9">
        <w:rPr>
          <w:bCs/>
          <w:lang w:val="en-IN"/>
        </w:rPr>
        <w:t>ETags</w:t>
      </w:r>
      <w:r w:rsidRPr="007375C9">
        <w:rPr>
          <w:lang w:val="en-IN"/>
        </w:rPr>
        <w:t xml:space="preserve"> and </w:t>
      </w:r>
      <w:r w:rsidRPr="007375C9">
        <w:rPr>
          <w:bCs/>
          <w:lang w:val="en-IN"/>
        </w:rPr>
        <w:t>Cache-Control</w:t>
      </w:r>
      <w:r w:rsidRPr="007375C9">
        <w:rPr>
          <w:lang w:val="en-IN"/>
        </w:rPr>
        <w:t xml:space="preserve"> headers help browsers cache static resources, reducing repeated requests.</w:t>
      </w:r>
    </w:p>
    <w:p w14:paraId="3DB8A325" w14:textId="77777777" w:rsidR="007375C9" w:rsidRPr="007375C9" w:rsidRDefault="007375C9" w:rsidP="007375C9">
      <w:pPr>
        <w:numPr>
          <w:ilvl w:val="0"/>
          <w:numId w:val="146"/>
        </w:numPr>
        <w:rPr>
          <w:lang w:val="en-IN"/>
        </w:rPr>
      </w:pPr>
      <w:r w:rsidRPr="007375C9">
        <w:rPr>
          <w:bCs/>
          <w:lang w:val="en-IN"/>
        </w:rPr>
        <w:t>SEO Improvements</w:t>
      </w:r>
      <w:r w:rsidRPr="007375C9">
        <w:rPr>
          <w:lang w:val="en-IN"/>
        </w:rPr>
        <w:br/>
        <w:t xml:space="preserve">Search Engine Optimization (SEO) is crucial for making your application discoverable. Improve SEO by following </w:t>
      </w:r>
      <w:r w:rsidRPr="007375C9">
        <w:rPr>
          <w:bCs/>
          <w:lang w:val="en-IN"/>
        </w:rPr>
        <w:t>best practices</w:t>
      </w:r>
      <w:r w:rsidRPr="007375C9">
        <w:rPr>
          <w:lang w:val="en-IN"/>
        </w:rPr>
        <w:t xml:space="preserve"> such as:</w:t>
      </w:r>
    </w:p>
    <w:p w14:paraId="6F57A2DF" w14:textId="77777777" w:rsidR="007375C9" w:rsidRPr="007375C9" w:rsidRDefault="007375C9" w:rsidP="007375C9">
      <w:pPr>
        <w:numPr>
          <w:ilvl w:val="1"/>
          <w:numId w:val="146"/>
        </w:numPr>
        <w:rPr>
          <w:lang w:val="en-IN"/>
        </w:rPr>
      </w:pPr>
      <w:r w:rsidRPr="007375C9">
        <w:rPr>
          <w:lang w:val="en-IN"/>
        </w:rPr>
        <w:t>Using semantic HTML5 tags.</w:t>
      </w:r>
    </w:p>
    <w:p w14:paraId="10103C73" w14:textId="77777777" w:rsidR="007375C9" w:rsidRPr="007375C9" w:rsidRDefault="007375C9" w:rsidP="007375C9">
      <w:pPr>
        <w:numPr>
          <w:ilvl w:val="1"/>
          <w:numId w:val="146"/>
        </w:numPr>
        <w:rPr>
          <w:lang w:val="en-IN"/>
        </w:rPr>
      </w:pPr>
      <w:r w:rsidRPr="007375C9">
        <w:rPr>
          <w:lang w:val="en-IN"/>
        </w:rPr>
        <w:t>Optimizing images and assets to reduce page load times.</w:t>
      </w:r>
    </w:p>
    <w:p w14:paraId="59EBCFEF" w14:textId="77777777" w:rsidR="007375C9" w:rsidRPr="007375C9" w:rsidRDefault="007375C9" w:rsidP="007375C9">
      <w:pPr>
        <w:numPr>
          <w:ilvl w:val="1"/>
          <w:numId w:val="146"/>
        </w:numPr>
        <w:rPr>
          <w:lang w:val="en-IN"/>
        </w:rPr>
      </w:pPr>
      <w:r w:rsidRPr="007375C9">
        <w:rPr>
          <w:lang w:val="en-IN"/>
        </w:rPr>
        <w:t xml:space="preserve">Implementing </w:t>
      </w:r>
      <w:r w:rsidRPr="007375C9">
        <w:rPr>
          <w:bCs/>
          <w:lang w:val="en-IN"/>
        </w:rPr>
        <w:t>Server-Side Rendering (SSR)</w:t>
      </w:r>
      <w:r w:rsidRPr="007375C9">
        <w:rPr>
          <w:lang w:val="en-IN"/>
        </w:rPr>
        <w:t xml:space="preserve"> for React apps to ensure that search engines can crawl and index your content.</w:t>
      </w:r>
    </w:p>
    <w:p w14:paraId="4694DA97" w14:textId="77777777" w:rsidR="007375C9" w:rsidRPr="007375C9" w:rsidRDefault="007375C9" w:rsidP="007375C9">
      <w:pPr>
        <w:numPr>
          <w:ilvl w:val="1"/>
          <w:numId w:val="146"/>
        </w:numPr>
        <w:rPr>
          <w:lang w:val="en-IN"/>
        </w:rPr>
      </w:pPr>
      <w:r w:rsidRPr="007375C9">
        <w:rPr>
          <w:lang w:val="en-IN"/>
        </w:rPr>
        <w:t>Creating descriptive meta tags for better visibility on search engines.</w:t>
      </w:r>
    </w:p>
    <w:p w14:paraId="5792B9BB" w14:textId="77777777" w:rsidR="007375C9" w:rsidRPr="007375C9" w:rsidRDefault="00000000" w:rsidP="007375C9">
      <w:pPr>
        <w:rPr>
          <w:lang w:val="en-IN"/>
        </w:rPr>
      </w:pPr>
      <w:r>
        <w:rPr>
          <w:lang w:val="en-IN"/>
        </w:rPr>
        <w:pict w14:anchorId="2D1811BB">
          <v:rect id="_x0000_i1053" style="width:0;height:1.5pt" o:hralign="center" o:hrstd="t" o:hr="t" fillcolor="#a0a0a0" stroked="f"/>
        </w:pict>
      </w:r>
    </w:p>
    <w:p w14:paraId="32EC23D6" w14:textId="77777777" w:rsidR="007375C9" w:rsidRPr="007375C9" w:rsidRDefault="007375C9" w:rsidP="007375C9">
      <w:pPr>
        <w:rPr>
          <w:lang w:val="en-IN"/>
        </w:rPr>
      </w:pPr>
      <w:r w:rsidRPr="007375C9">
        <w:rPr>
          <w:bCs/>
          <w:lang w:val="en-IN"/>
        </w:rPr>
        <w:t>71-75. Server-Side Rendering &amp; Load Testing</w:t>
      </w:r>
    </w:p>
    <w:p w14:paraId="2827879C" w14:textId="77777777" w:rsidR="007375C9" w:rsidRPr="007375C9" w:rsidRDefault="007375C9" w:rsidP="007375C9">
      <w:pPr>
        <w:numPr>
          <w:ilvl w:val="0"/>
          <w:numId w:val="147"/>
        </w:numPr>
        <w:rPr>
          <w:lang w:val="en-IN"/>
        </w:rPr>
      </w:pPr>
      <w:r w:rsidRPr="007375C9">
        <w:rPr>
          <w:bCs/>
          <w:lang w:val="en-IN"/>
        </w:rPr>
        <w:t>SSR vs. SSG Comparison</w:t>
      </w:r>
      <w:r w:rsidRPr="007375C9">
        <w:rPr>
          <w:lang w:val="en-IN"/>
        </w:rPr>
        <w:br/>
      </w:r>
      <w:r w:rsidRPr="007375C9">
        <w:rPr>
          <w:bCs/>
          <w:lang w:val="en-IN"/>
        </w:rPr>
        <w:t>Server-Side Rendering (SSR)</w:t>
      </w:r>
      <w:r w:rsidRPr="007375C9">
        <w:rPr>
          <w:lang w:val="en-IN"/>
        </w:rPr>
        <w:t xml:space="preserve"> and </w:t>
      </w:r>
      <w:r w:rsidRPr="007375C9">
        <w:rPr>
          <w:bCs/>
          <w:lang w:val="en-IN"/>
        </w:rPr>
        <w:t>Static Site Generation (SSG)</w:t>
      </w:r>
      <w:r w:rsidRPr="007375C9">
        <w:rPr>
          <w:lang w:val="en-IN"/>
        </w:rPr>
        <w:t xml:space="preserve"> are two key techniques in React applications:</w:t>
      </w:r>
    </w:p>
    <w:p w14:paraId="0F8A2E5D" w14:textId="77777777" w:rsidR="007375C9" w:rsidRPr="007375C9" w:rsidRDefault="007375C9" w:rsidP="007375C9">
      <w:pPr>
        <w:numPr>
          <w:ilvl w:val="1"/>
          <w:numId w:val="147"/>
        </w:numPr>
        <w:rPr>
          <w:lang w:val="en-IN"/>
        </w:rPr>
      </w:pPr>
      <w:r w:rsidRPr="007375C9">
        <w:rPr>
          <w:bCs/>
          <w:lang w:val="en-IN"/>
        </w:rPr>
        <w:t>SSR</w:t>
      </w:r>
      <w:r w:rsidRPr="007375C9">
        <w:rPr>
          <w:lang w:val="en-IN"/>
        </w:rPr>
        <w:t xml:space="preserve"> generates HTML on the server for each request, which allows dynamic content to be displayed. It’s great for pages that require up-to-date data, such as dashboards or user-specific content.</w:t>
      </w:r>
    </w:p>
    <w:p w14:paraId="43214C39" w14:textId="77777777" w:rsidR="007375C9" w:rsidRPr="007375C9" w:rsidRDefault="007375C9" w:rsidP="007375C9">
      <w:pPr>
        <w:numPr>
          <w:ilvl w:val="1"/>
          <w:numId w:val="147"/>
        </w:numPr>
        <w:rPr>
          <w:lang w:val="en-IN"/>
        </w:rPr>
      </w:pPr>
      <w:r w:rsidRPr="007375C9">
        <w:rPr>
          <w:bCs/>
          <w:lang w:val="en-IN"/>
        </w:rPr>
        <w:t>SSG</w:t>
      </w:r>
      <w:r w:rsidRPr="007375C9">
        <w:rPr>
          <w:lang w:val="en-IN"/>
        </w:rPr>
        <w:t>, on the other hand, generates HTML at build time, making it faster since pages are served as static files. It is ideal for blogs, documentation, and other content that doesn’t change frequently.</w:t>
      </w:r>
    </w:p>
    <w:p w14:paraId="6F760783" w14:textId="77777777" w:rsidR="007375C9" w:rsidRPr="007375C9" w:rsidRDefault="007375C9" w:rsidP="007375C9">
      <w:pPr>
        <w:numPr>
          <w:ilvl w:val="0"/>
          <w:numId w:val="147"/>
        </w:numPr>
        <w:rPr>
          <w:lang w:val="en-IN"/>
        </w:rPr>
      </w:pPr>
      <w:r w:rsidRPr="007375C9">
        <w:rPr>
          <w:bCs/>
          <w:lang w:val="en-IN"/>
        </w:rPr>
        <w:t>Stress Testing Methodologies</w:t>
      </w:r>
      <w:r w:rsidRPr="007375C9">
        <w:rPr>
          <w:lang w:val="en-IN"/>
        </w:rPr>
        <w:br/>
      </w:r>
      <w:r w:rsidRPr="007375C9">
        <w:rPr>
          <w:bCs/>
          <w:lang w:val="en-IN"/>
        </w:rPr>
        <w:t>Stress testing</w:t>
      </w:r>
      <w:r w:rsidRPr="007375C9">
        <w:rPr>
          <w:lang w:val="en-IN"/>
        </w:rPr>
        <w:t xml:space="preserve"> simulates high traffic on your application to understand its limits. Tools like </w:t>
      </w:r>
      <w:r w:rsidRPr="007375C9">
        <w:rPr>
          <w:bCs/>
          <w:lang w:val="en-IN"/>
        </w:rPr>
        <w:t>Artillery</w:t>
      </w:r>
      <w:r w:rsidRPr="007375C9">
        <w:rPr>
          <w:lang w:val="en-IN"/>
        </w:rPr>
        <w:t xml:space="preserve"> or </w:t>
      </w:r>
      <w:r w:rsidRPr="007375C9">
        <w:rPr>
          <w:bCs/>
          <w:lang w:val="en-IN"/>
        </w:rPr>
        <w:t>Apache JMeter</w:t>
      </w:r>
      <w:r w:rsidRPr="007375C9">
        <w:rPr>
          <w:lang w:val="en-IN"/>
        </w:rPr>
        <w:t xml:space="preserve"> can be used to generate heavy traffic and evaluate how well the application scales. This helps identify potential bottlenecks and ensures the application can handle sudden traffic spikes without performance degradation.</w:t>
      </w:r>
    </w:p>
    <w:p w14:paraId="1E0B2082" w14:textId="77777777" w:rsidR="007375C9" w:rsidRPr="007375C9" w:rsidRDefault="007375C9" w:rsidP="007375C9">
      <w:pPr>
        <w:numPr>
          <w:ilvl w:val="0"/>
          <w:numId w:val="147"/>
        </w:numPr>
        <w:rPr>
          <w:lang w:val="en-IN"/>
        </w:rPr>
      </w:pPr>
      <w:r w:rsidRPr="007375C9">
        <w:rPr>
          <w:bCs/>
          <w:lang w:val="en-IN"/>
        </w:rPr>
        <w:t>Middleware Usage for Optimization</w:t>
      </w:r>
      <w:r w:rsidRPr="007375C9">
        <w:rPr>
          <w:lang w:val="en-IN"/>
        </w:rPr>
        <w:br/>
      </w:r>
      <w:r w:rsidRPr="007375C9">
        <w:rPr>
          <w:bCs/>
          <w:lang w:val="en-IN"/>
        </w:rPr>
        <w:t>Middleware</w:t>
      </w:r>
      <w:r w:rsidRPr="007375C9">
        <w:rPr>
          <w:lang w:val="en-IN"/>
        </w:rPr>
        <w:t xml:space="preserve"> in Node.js is a function that sits between the server request and response cycle. Using middleware for tasks like authentication, logging, or caching helps optimize performance and ensures the application is efficient. For example, using </w:t>
      </w:r>
      <w:r w:rsidRPr="007375C9">
        <w:rPr>
          <w:bCs/>
          <w:lang w:val="en-IN"/>
        </w:rPr>
        <w:t>compression middleware</w:t>
      </w:r>
      <w:r w:rsidRPr="007375C9">
        <w:rPr>
          <w:lang w:val="en-IN"/>
        </w:rPr>
        <w:t xml:space="preserve"> can help reduce the size of responses sent to clients, improving load times.</w:t>
      </w:r>
    </w:p>
    <w:p w14:paraId="2BEACEB4" w14:textId="77777777" w:rsidR="007375C9" w:rsidRPr="007375C9" w:rsidRDefault="00000000" w:rsidP="007375C9">
      <w:pPr>
        <w:rPr>
          <w:lang w:val="en-IN"/>
        </w:rPr>
      </w:pPr>
      <w:r>
        <w:rPr>
          <w:lang w:val="en-IN"/>
        </w:rPr>
        <w:lastRenderedPageBreak/>
        <w:pict w14:anchorId="0F6CF15A">
          <v:rect id="_x0000_i1054" style="width:0;height:1.5pt" o:hralign="center" o:hrstd="t" o:hr="t" fillcolor="#a0a0a0" stroked="f"/>
        </w:pict>
      </w:r>
    </w:p>
    <w:p w14:paraId="6A08A10F" w14:textId="77777777" w:rsidR="007375C9" w:rsidRPr="007375C9" w:rsidRDefault="007375C9" w:rsidP="007375C9">
      <w:pPr>
        <w:rPr>
          <w:lang w:val="en-IN"/>
        </w:rPr>
      </w:pPr>
      <w:r w:rsidRPr="007375C9">
        <w:rPr>
          <w:bCs/>
          <w:lang w:val="en-IN"/>
        </w:rPr>
        <w:t>76-80. Authentication &amp; Disaster Recovery</w:t>
      </w:r>
    </w:p>
    <w:p w14:paraId="6817BC33" w14:textId="77777777" w:rsidR="007375C9" w:rsidRPr="007375C9" w:rsidRDefault="007375C9" w:rsidP="007375C9">
      <w:pPr>
        <w:numPr>
          <w:ilvl w:val="0"/>
          <w:numId w:val="148"/>
        </w:numPr>
        <w:rPr>
          <w:lang w:val="en-IN"/>
        </w:rPr>
      </w:pPr>
      <w:r w:rsidRPr="007375C9">
        <w:rPr>
          <w:bCs/>
          <w:lang w:val="en-IN"/>
        </w:rPr>
        <w:t>Session Management Techniques</w:t>
      </w:r>
      <w:r w:rsidRPr="007375C9">
        <w:rPr>
          <w:lang w:val="en-IN"/>
        </w:rPr>
        <w:br/>
        <w:t xml:space="preserve">Session management is essential for keeping track of users as they interact with your portal. You can use </w:t>
      </w:r>
      <w:r w:rsidRPr="007375C9">
        <w:rPr>
          <w:bCs/>
          <w:lang w:val="en-IN"/>
        </w:rPr>
        <w:t>JWT (JSON Web Tokens)</w:t>
      </w:r>
      <w:r w:rsidRPr="007375C9">
        <w:rPr>
          <w:lang w:val="en-IN"/>
        </w:rPr>
        <w:t xml:space="preserve"> to maintain user sessions in a stateless manner. These tokens are sent along with requests and can be verified to authenticate users. Additionally, </w:t>
      </w:r>
      <w:r w:rsidRPr="007375C9">
        <w:rPr>
          <w:bCs/>
          <w:lang w:val="en-IN"/>
        </w:rPr>
        <w:t>cookie-based sessions</w:t>
      </w:r>
      <w:r w:rsidRPr="007375C9">
        <w:rPr>
          <w:lang w:val="en-IN"/>
        </w:rPr>
        <w:t xml:space="preserve"> can be used for browsers that support them.</w:t>
      </w:r>
    </w:p>
    <w:p w14:paraId="719BE51D" w14:textId="77777777" w:rsidR="007375C9" w:rsidRPr="007375C9" w:rsidRDefault="007375C9" w:rsidP="007375C9">
      <w:pPr>
        <w:numPr>
          <w:ilvl w:val="0"/>
          <w:numId w:val="148"/>
        </w:numPr>
        <w:rPr>
          <w:lang w:val="en-IN"/>
        </w:rPr>
      </w:pPr>
      <w:r w:rsidRPr="007375C9">
        <w:rPr>
          <w:bCs/>
          <w:lang w:val="en-IN"/>
        </w:rPr>
        <w:t>Data Backup Strategies</w:t>
      </w:r>
      <w:r w:rsidRPr="007375C9">
        <w:rPr>
          <w:lang w:val="en-IN"/>
        </w:rPr>
        <w:br/>
        <w:t xml:space="preserve">Implement a robust </w:t>
      </w:r>
      <w:r w:rsidRPr="007375C9">
        <w:rPr>
          <w:bCs/>
          <w:lang w:val="en-IN"/>
        </w:rPr>
        <w:t>backup strategy</w:t>
      </w:r>
      <w:r w:rsidRPr="007375C9">
        <w:rPr>
          <w:lang w:val="en-IN"/>
        </w:rPr>
        <w:t xml:space="preserve"> to ensure data availability during emergencies. Automate regular backups using tools like </w:t>
      </w:r>
      <w:r w:rsidRPr="007375C9">
        <w:rPr>
          <w:bCs/>
          <w:lang w:val="en-IN"/>
        </w:rPr>
        <w:t>MongoDB Atlas</w:t>
      </w:r>
      <w:r w:rsidRPr="007375C9">
        <w:rPr>
          <w:lang w:val="en-IN"/>
        </w:rPr>
        <w:t xml:space="preserve"> for cloud-hosted databases or </w:t>
      </w:r>
      <w:proofErr w:type="spellStart"/>
      <w:r w:rsidRPr="007375C9">
        <w:rPr>
          <w:bCs/>
          <w:lang w:val="en-IN"/>
        </w:rPr>
        <w:t>cron</w:t>
      </w:r>
      <w:proofErr w:type="spellEnd"/>
      <w:r w:rsidRPr="007375C9">
        <w:rPr>
          <w:bCs/>
          <w:lang w:val="en-IN"/>
        </w:rPr>
        <w:t xml:space="preserve"> jobs</w:t>
      </w:r>
      <w:r w:rsidRPr="007375C9">
        <w:rPr>
          <w:lang w:val="en-IN"/>
        </w:rPr>
        <w:t xml:space="preserve"> for self-hosted databases. Backups should be encrypted, and </w:t>
      </w:r>
      <w:r w:rsidRPr="007375C9">
        <w:rPr>
          <w:bCs/>
          <w:lang w:val="en-IN"/>
        </w:rPr>
        <w:t>versioning</w:t>
      </w:r>
      <w:r w:rsidRPr="007375C9">
        <w:rPr>
          <w:lang w:val="en-IN"/>
        </w:rPr>
        <w:t xml:space="preserve"> should be applied to recover from previous data states.</w:t>
      </w:r>
    </w:p>
    <w:p w14:paraId="04B17BA8" w14:textId="77777777" w:rsidR="007375C9" w:rsidRPr="007375C9" w:rsidRDefault="007375C9" w:rsidP="007375C9">
      <w:pPr>
        <w:numPr>
          <w:ilvl w:val="0"/>
          <w:numId w:val="148"/>
        </w:numPr>
        <w:rPr>
          <w:lang w:val="en-IN"/>
        </w:rPr>
      </w:pPr>
      <w:r w:rsidRPr="007375C9">
        <w:rPr>
          <w:bCs/>
          <w:lang w:val="en-IN"/>
        </w:rPr>
        <w:t>Handling User Role Upgrades</w:t>
      </w:r>
      <w:r w:rsidRPr="007375C9">
        <w:rPr>
          <w:lang w:val="en-IN"/>
        </w:rPr>
        <w:br/>
        <w:t xml:space="preserve">In your student portal, a user’s role may change (e.g., from student to teacher or from teacher to administrator). This requires a flexible </w:t>
      </w:r>
      <w:r w:rsidRPr="007375C9">
        <w:rPr>
          <w:bCs/>
          <w:lang w:val="en-IN"/>
        </w:rPr>
        <w:t>RBAC (Role-Based Access Control)</w:t>
      </w:r>
      <w:r w:rsidRPr="007375C9">
        <w:rPr>
          <w:lang w:val="en-IN"/>
        </w:rPr>
        <w:t xml:space="preserve"> system. Use </w:t>
      </w:r>
      <w:r w:rsidRPr="007375C9">
        <w:rPr>
          <w:bCs/>
          <w:lang w:val="en-IN"/>
        </w:rPr>
        <w:t>NextAuth.js</w:t>
      </w:r>
      <w:r w:rsidRPr="007375C9">
        <w:rPr>
          <w:lang w:val="en-IN"/>
        </w:rPr>
        <w:t xml:space="preserve"> or a custom solution to manage role upgrades and ensure that permissions are dynamically updated based on the user’s new role.</w:t>
      </w:r>
    </w:p>
    <w:p w14:paraId="27E181B9" w14:textId="77777777" w:rsidR="007375C9" w:rsidRPr="007375C9" w:rsidRDefault="00000000" w:rsidP="007375C9">
      <w:pPr>
        <w:rPr>
          <w:lang w:val="en-IN"/>
        </w:rPr>
      </w:pPr>
      <w:r>
        <w:rPr>
          <w:lang w:val="en-IN"/>
        </w:rPr>
        <w:pict w14:anchorId="6173C8EF">
          <v:rect id="_x0000_i1055" style="width:0;height:1.5pt" o:hralign="center" o:hrstd="t" o:hr="t" fillcolor="#a0a0a0" stroked="f"/>
        </w:pict>
      </w:r>
    </w:p>
    <w:p w14:paraId="113A57B3" w14:textId="77777777" w:rsidR="007375C9" w:rsidRPr="007375C9" w:rsidRDefault="007375C9" w:rsidP="007375C9">
      <w:pPr>
        <w:rPr>
          <w:lang w:val="en-IN"/>
        </w:rPr>
      </w:pPr>
      <w:r w:rsidRPr="007375C9">
        <w:rPr>
          <w:bCs/>
          <w:lang w:val="en-IN"/>
        </w:rPr>
        <w:t>81-85. Advanced React Features</w:t>
      </w:r>
    </w:p>
    <w:p w14:paraId="06431811" w14:textId="77777777" w:rsidR="007375C9" w:rsidRPr="007375C9" w:rsidRDefault="007375C9" w:rsidP="007375C9">
      <w:pPr>
        <w:numPr>
          <w:ilvl w:val="0"/>
          <w:numId w:val="149"/>
        </w:numPr>
        <w:rPr>
          <w:lang w:val="en-IN"/>
        </w:rPr>
      </w:pPr>
      <w:r w:rsidRPr="007375C9">
        <w:rPr>
          <w:bCs/>
          <w:lang w:val="en-IN"/>
        </w:rPr>
        <w:t>Custom Hooks for Optimization</w:t>
      </w:r>
      <w:r w:rsidRPr="007375C9">
        <w:rPr>
          <w:lang w:val="en-IN"/>
        </w:rPr>
        <w:br/>
      </w:r>
      <w:r w:rsidRPr="007375C9">
        <w:rPr>
          <w:bCs/>
          <w:lang w:val="en-IN"/>
        </w:rPr>
        <w:t>Custom hooks</w:t>
      </w:r>
      <w:r w:rsidRPr="007375C9">
        <w:rPr>
          <w:lang w:val="en-IN"/>
        </w:rPr>
        <w:t xml:space="preserve"> in React allow you to extract logic from components, promoting reusability and improving code readability. For example, a </w:t>
      </w:r>
      <w:proofErr w:type="spellStart"/>
      <w:r w:rsidRPr="007375C9">
        <w:rPr>
          <w:bCs/>
          <w:lang w:val="en-IN"/>
        </w:rPr>
        <w:t>useAuth</w:t>
      </w:r>
      <w:proofErr w:type="spellEnd"/>
      <w:r w:rsidRPr="007375C9">
        <w:rPr>
          <w:lang w:val="en-IN"/>
        </w:rPr>
        <w:t xml:space="preserve"> hook could manage authentication logic across multiple components. Custom hooks also help optimize performance by managing local component state and side effects in a reusable manner.</w:t>
      </w:r>
    </w:p>
    <w:p w14:paraId="56FEF3D4" w14:textId="77777777" w:rsidR="007375C9" w:rsidRPr="007375C9" w:rsidRDefault="007375C9" w:rsidP="007375C9">
      <w:pPr>
        <w:numPr>
          <w:ilvl w:val="0"/>
          <w:numId w:val="149"/>
        </w:numPr>
        <w:rPr>
          <w:lang w:val="en-IN"/>
        </w:rPr>
      </w:pPr>
      <w:r w:rsidRPr="007375C9">
        <w:rPr>
          <w:bCs/>
          <w:lang w:val="en-IN"/>
        </w:rPr>
        <w:t>Higher-Order Components (HOCs) for Protection</w:t>
      </w:r>
      <w:r w:rsidRPr="007375C9">
        <w:rPr>
          <w:lang w:val="en-IN"/>
        </w:rPr>
        <w:br/>
      </w:r>
      <w:r w:rsidRPr="007375C9">
        <w:rPr>
          <w:bCs/>
          <w:lang w:val="en-IN"/>
        </w:rPr>
        <w:t>Higher-Order Components</w:t>
      </w:r>
      <w:r w:rsidRPr="007375C9">
        <w:rPr>
          <w:lang w:val="en-IN"/>
        </w:rPr>
        <w:t xml:space="preserve"> are functions that take a component and return a new one with added functionality. You can use HOCs to protect routes or components by checking whether the user is authenticated before rendering </w:t>
      </w:r>
      <w:r w:rsidRPr="007375C9">
        <w:rPr>
          <w:lang w:val="en-IN"/>
        </w:rPr>
        <w:lastRenderedPageBreak/>
        <w:t>sensitive content. This improves security and allows for better code organization.</w:t>
      </w:r>
    </w:p>
    <w:p w14:paraId="0DDCF9F0" w14:textId="77777777" w:rsidR="007375C9" w:rsidRPr="007375C9" w:rsidRDefault="007375C9" w:rsidP="007375C9">
      <w:pPr>
        <w:numPr>
          <w:ilvl w:val="0"/>
          <w:numId w:val="149"/>
        </w:numPr>
        <w:rPr>
          <w:lang w:val="en-IN"/>
        </w:rPr>
      </w:pPr>
      <w:r w:rsidRPr="007375C9">
        <w:rPr>
          <w:bCs/>
          <w:lang w:val="en-IN"/>
        </w:rPr>
        <w:t>Dynamic Routing Strategies</w:t>
      </w:r>
      <w:r w:rsidRPr="007375C9">
        <w:rPr>
          <w:lang w:val="en-IN"/>
        </w:rPr>
        <w:br/>
      </w:r>
      <w:r w:rsidRPr="007375C9">
        <w:rPr>
          <w:bCs/>
          <w:lang w:val="en-IN"/>
        </w:rPr>
        <w:t>Dynamic routing</w:t>
      </w:r>
      <w:r w:rsidRPr="007375C9">
        <w:rPr>
          <w:lang w:val="en-IN"/>
        </w:rPr>
        <w:t xml:space="preserve"> allows you to load content based on the route. In </w:t>
      </w:r>
      <w:r w:rsidRPr="007375C9">
        <w:rPr>
          <w:bCs/>
          <w:lang w:val="en-IN"/>
        </w:rPr>
        <w:t>Next.js</w:t>
      </w:r>
      <w:r w:rsidRPr="007375C9">
        <w:rPr>
          <w:lang w:val="en-IN"/>
        </w:rPr>
        <w:t>, dynamic routes are supported by using bracket notation ([param]) in the file name. For example, creating dynamic routes for each student’s profile (/students/[id]) allows users to view their specific data without static page generation.</w:t>
      </w:r>
    </w:p>
    <w:p w14:paraId="716D3192" w14:textId="77777777" w:rsidR="007375C9" w:rsidRPr="007375C9" w:rsidRDefault="00000000" w:rsidP="007375C9">
      <w:pPr>
        <w:rPr>
          <w:lang w:val="en-IN"/>
        </w:rPr>
      </w:pPr>
      <w:r>
        <w:rPr>
          <w:lang w:val="en-IN"/>
        </w:rPr>
        <w:pict w14:anchorId="31F05E5A">
          <v:rect id="_x0000_i1056" style="width:0;height:1.5pt" o:hralign="center" o:hrstd="t" o:hr="t" fillcolor="#a0a0a0" stroked="f"/>
        </w:pict>
      </w:r>
    </w:p>
    <w:p w14:paraId="05138F86" w14:textId="77777777" w:rsidR="007375C9" w:rsidRPr="007375C9" w:rsidRDefault="007375C9" w:rsidP="007375C9">
      <w:pPr>
        <w:rPr>
          <w:lang w:val="en-IN"/>
        </w:rPr>
      </w:pPr>
      <w:r w:rsidRPr="007375C9">
        <w:rPr>
          <w:bCs/>
          <w:lang w:val="en-IN"/>
        </w:rPr>
        <w:t>86-90. Form Handling &amp; File Uploads</w:t>
      </w:r>
    </w:p>
    <w:p w14:paraId="5A75C74B" w14:textId="77777777" w:rsidR="007375C9" w:rsidRPr="007375C9" w:rsidRDefault="007375C9" w:rsidP="007375C9">
      <w:pPr>
        <w:numPr>
          <w:ilvl w:val="0"/>
          <w:numId w:val="150"/>
        </w:numPr>
        <w:rPr>
          <w:lang w:val="en-IN"/>
        </w:rPr>
      </w:pPr>
      <w:r w:rsidRPr="007375C9">
        <w:rPr>
          <w:bCs/>
          <w:lang w:val="en-IN"/>
        </w:rPr>
        <w:t>Managing Complex Forms Efficiently</w:t>
      </w:r>
      <w:r w:rsidRPr="007375C9">
        <w:rPr>
          <w:lang w:val="en-IN"/>
        </w:rPr>
        <w:br/>
        <w:t xml:space="preserve">Complex forms with multiple fields can be managed using libraries like </w:t>
      </w:r>
      <w:proofErr w:type="spellStart"/>
      <w:r w:rsidRPr="007375C9">
        <w:rPr>
          <w:bCs/>
          <w:lang w:val="en-IN"/>
        </w:rPr>
        <w:t>Formik</w:t>
      </w:r>
      <w:proofErr w:type="spellEnd"/>
      <w:r w:rsidRPr="007375C9">
        <w:rPr>
          <w:lang w:val="en-IN"/>
        </w:rPr>
        <w:t xml:space="preserve"> or </w:t>
      </w:r>
      <w:r w:rsidRPr="007375C9">
        <w:rPr>
          <w:bCs/>
          <w:lang w:val="en-IN"/>
        </w:rPr>
        <w:t>React Hook Form</w:t>
      </w:r>
      <w:r w:rsidRPr="007375C9">
        <w:rPr>
          <w:lang w:val="en-IN"/>
        </w:rPr>
        <w:t>. These libraries provide mechanisms for validation, submission handling, and field-level management. You can also integrate state management to manage form data efficiently and avoid prop drilling.</w:t>
      </w:r>
    </w:p>
    <w:p w14:paraId="736B6A40" w14:textId="77777777" w:rsidR="007375C9" w:rsidRPr="007375C9" w:rsidRDefault="007375C9" w:rsidP="007375C9">
      <w:pPr>
        <w:numPr>
          <w:ilvl w:val="0"/>
          <w:numId w:val="150"/>
        </w:numPr>
        <w:rPr>
          <w:lang w:val="en-IN"/>
        </w:rPr>
      </w:pPr>
      <w:r w:rsidRPr="007375C9">
        <w:rPr>
          <w:bCs/>
          <w:lang w:val="en-IN"/>
        </w:rPr>
        <w:t>Secure File Upload Techniques</w:t>
      </w:r>
      <w:r w:rsidRPr="007375C9">
        <w:rPr>
          <w:lang w:val="en-IN"/>
        </w:rPr>
        <w:br/>
        <w:t xml:space="preserve">When handling file uploads, it’s crucial to implement security measures to prevent malicious files from being uploaded. This includes validating file types (e.g., only allowing PDFs, images, or videos) and limiting file size. Use libraries like </w:t>
      </w:r>
      <w:r w:rsidRPr="007375C9">
        <w:rPr>
          <w:bCs/>
          <w:lang w:val="en-IN"/>
        </w:rPr>
        <w:t>Multer</w:t>
      </w:r>
      <w:r w:rsidRPr="007375C9">
        <w:rPr>
          <w:lang w:val="en-IN"/>
        </w:rPr>
        <w:t xml:space="preserve"> in Node.js to handle file uploads securely. Additionally, store sensitive files in </w:t>
      </w:r>
      <w:r w:rsidRPr="007375C9">
        <w:rPr>
          <w:bCs/>
          <w:lang w:val="en-IN"/>
        </w:rPr>
        <w:t>cloud storage</w:t>
      </w:r>
      <w:r w:rsidRPr="007375C9">
        <w:rPr>
          <w:lang w:val="en-IN"/>
        </w:rPr>
        <w:t xml:space="preserve"> and ensure they are not publicly accessible.</w:t>
      </w:r>
    </w:p>
    <w:p w14:paraId="7AD80990" w14:textId="77777777" w:rsidR="007375C9" w:rsidRPr="007375C9" w:rsidRDefault="007375C9" w:rsidP="007375C9">
      <w:pPr>
        <w:numPr>
          <w:ilvl w:val="0"/>
          <w:numId w:val="150"/>
        </w:numPr>
        <w:rPr>
          <w:lang w:val="en-IN"/>
        </w:rPr>
      </w:pPr>
      <w:r w:rsidRPr="007375C9">
        <w:rPr>
          <w:bCs/>
          <w:lang w:val="en-IN"/>
        </w:rPr>
        <w:t>Assignment Submission Workflow</w:t>
      </w:r>
      <w:r w:rsidRPr="007375C9">
        <w:rPr>
          <w:lang w:val="en-IN"/>
        </w:rPr>
        <w:br/>
        <w:t xml:space="preserve">For assignment submission workflows, integrate a secure file upload system where students can upload their work, which is then processed and graded by instructors. Ensure that files are scanned for malware and are stored in secure cloud storage, such as </w:t>
      </w:r>
      <w:r w:rsidRPr="007375C9">
        <w:rPr>
          <w:bCs/>
          <w:lang w:val="en-IN"/>
        </w:rPr>
        <w:t>Amazon S3</w:t>
      </w:r>
      <w:r w:rsidRPr="007375C9">
        <w:rPr>
          <w:lang w:val="en-IN"/>
        </w:rPr>
        <w:t>.</w:t>
      </w:r>
    </w:p>
    <w:p w14:paraId="4CF3E44E" w14:textId="77777777" w:rsidR="007375C9" w:rsidRPr="007375C9" w:rsidRDefault="00000000" w:rsidP="007375C9">
      <w:pPr>
        <w:rPr>
          <w:lang w:val="en-IN"/>
        </w:rPr>
      </w:pPr>
      <w:r>
        <w:rPr>
          <w:lang w:val="en-IN"/>
        </w:rPr>
        <w:pict w14:anchorId="6D608141">
          <v:rect id="_x0000_i1057" style="width:0;height:1.5pt" o:hralign="center" o:hrstd="t" o:hr="t" fillcolor="#a0a0a0" stroked="f"/>
        </w:pict>
      </w:r>
    </w:p>
    <w:p w14:paraId="0908DB26" w14:textId="77777777" w:rsidR="00E16987" w:rsidRDefault="00E16987" w:rsidP="007375C9">
      <w:pPr>
        <w:rPr>
          <w:bCs/>
          <w:lang w:val="en-IN"/>
        </w:rPr>
      </w:pPr>
    </w:p>
    <w:p w14:paraId="31AC683C" w14:textId="77777777" w:rsidR="00E16987" w:rsidRDefault="00E16987" w:rsidP="007375C9">
      <w:pPr>
        <w:rPr>
          <w:bCs/>
          <w:lang w:val="en-IN"/>
        </w:rPr>
      </w:pPr>
    </w:p>
    <w:p w14:paraId="10F8E3D4" w14:textId="77777777" w:rsidR="00E16987" w:rsidRDefault="00E16987" w:rsidP="007375C9">
      <w:pPr>
        <w:rPr>
          <w:bCs/>
          <w:lang w:val="en-IN"/>
        </w:rPr>
      </w:pPr>
    </w:p>
    <w:p w14:paraId="078AFEBF" w14:textId="77777777" w:rsidR="00E16987" w:rsidRDefault="00E16987" w:rsidP="007375C9">
      <w:pPr>
        <w:rPr>
          <w:bCs/>
          <w:lang w:val="en-IN"/>
        </w:rPr>
      </w:pPr>
    </w:p>
    <w:p w14:paraId="27128750" w14:textId="77777777" w:rsidR="00E16987" w:rsidRDefault="00E16987" w:rsidP="007375C9">
      <w:pPr>
        <w:rPr>
          <w:bCs/>
          <w:lang w:val="en-IN"/>
        </w:rPr>
      </w:pPr>
    </w:p>
    <w:p w14:paraId="340B50CD" w14:textId="77777777" w:rsidR="00E16987" w:rsidRDefault="00E16987" w:rsidP="007375C9">
      <w:pPr>
        <w:rPr>
          <w:bCs/>
          <w:lang w:val="en-IN"/>
        </w:rPr>
      </w:pPr>
    </w:p>
    <w:p w14:paraId="58EC6456" w14:textId="77777777" w:rsidR="00E16987" w:rsidRDefault="00E16987" w:rsidP="007375C9">
      <w:pPr>
        <w:rPr>
          <w:bCs/>
          <w:lang w:val="en-IN"/>
        </w:rPr>
      </w:pPr>
    </w:p>
    <w:p w14:paraId="438A5C14" w14:textId="3127A4DC" w:rsidR="007375C9" w:rsidRPr="007375C9" w:rsidRDefault="007375C9" w:rsidP="007375C9">
      <w:pPr>
        <w:rPr>
          <w:lang w:val="en-IN"/>
        </w:rPr>
      </w:pPr>
      <w:r w:rsidRPr="007375C9">
        <w:rPr>
          <w:bCs/>
          <w:lang w:val="en-IN"/>
        </w:rPr>
        <w:t>91-95. Database Optimization &amp; DevOps</w:t>
      </w:r>
    </w:p>
    <w:p w14:paraId="2DFB39A4" w14:textId="77777777" w:rsidR="007375C9" w:rsidRPr="007375C9" w:rsidRDefault="007375C9" w:rsidP="007375C9">
      <w:pPr>
        <w:numPr>
          <w:ilvl w:val="0"/>
          <w:numId w:val="151"/>
        </w:numPr>
        <w:rPr>
          <w:lang w:val="en-IN"/>
        </w:rPr>
      </w:pPr>
      <w:r w:rsidRPr="007375C9">
        <w:rPr>
          <w:bCs/>
          <w:lang w:val="en-IN"/>
        </w:rPr>
        <w:t>Indexing Strategies for MongoDB</w:t>
      </w:r>
      <w:r w:rsidRPr="007375C9">
        <w:rPr>
          <w:lang w:val="en-IN"/>
        </w:rPr>
        <w:br/>
        <w:t xml:space="preserve">Indexing in MongoDB improves query performance by allowing the database to quickly locate and retrieve data. Use </w:t>
      </w:r>
      <w:r w:rsidRPr="007375C9">
        <w:rPr>
          <w:bCs/>
          <w:lang w:val="en-IN"/>
        </w:rPr>
        <w:t>compound indexes</w:t>
      </w:r>
      <w:r w:rsidRPr="007375C9">
        <w:rPr>
          <w:lang w:val="en-IN"/>
        </w:rPr>
        <w:t xml:space="preserve"> to optimize queries involving multiple fields, and </w:t>
      </w:r>
      <w:r w:rsidRPr="007375C9">
        <w:rPr>
          <w:bCs/>
          <w:lang w:val="en-IN"/>
        </w:rPr>
        <w:t>TTL indexes</w:t>
      </w:r>
      <w:r w:rsidRPr="007375C9">
        <w:rPr>
          <w:lang w:val="en-IN"/>
        </w:rPr>
        <w:t xml:space="preserve"> to manage data expiration for time-sensitive documents. Regularly review and optimize indexes to ensure they align with your query patterns.</w:t>
      </w:r>
    </w:p>
    <w:p w14:paraId="19DF2245" w14:textId="77777777" w:rsidR="007375C9" w:rsidRPr="007375C9" w:rsidRDefault="007375C9" w:rsidP="007375C9">
      <w:pPr>
        <w:numPr>
          <w:ilvl w:val="0"/>
          <w:numId w:val="151"/>
        </w:numPr>
        <w:rPr>
          <w:lang w:val="en-IN"/>
        </w:rPr>
      </w:pPr>
      <w:r w:rsidRPr="007375C9">
        <w:rPr>
          <w:bCs/>
          <w:lang w:val="en-IN"/>
        </w:rPr>
        <w:t>Aggregation Pipelines for Analytics</w:t>
      </w:r>
      <w:r w:rsidRPr="007375C9">
        <w:rPr>
          <w:lang w:val="en-IN"/>
        </w:rPr>
        <w:br/>
        <w:t xml:space="preserve">MongoDB's </w:t>
      </w:r>
      <w:r w:rsidRPr="007375C9">
        <w:rPr>
          <w:bCs/>
          <w:lang w:val="en-IN"/>
        </w:rPr>
        <w:t>aggregation framework</w:t>
      </w:r>
      <w:r w:rsidRPr="007375C9">
        <w:rPr>
          <w:lang w:val="en-IN"/>
        </w:rPr>
        <w:t xml:space="preserve"> allows you to perform complex data transformations and analyses directly in the database. Using </w:t>
      </w:r>
      <w:r w:rsidRPr="007375C9">
        <w:rPr>
          <w:bCs/>
          <w:lang w:val="en-IN"/>
        </w:rPr>
        <w:t>aggregation pipelines</w:t>
      </w:r>
      <w:r w:rsidRPr="007375C9">
        <w:rPr>
          <w:lang w:val="en-IN"/>
        </w:rPr>
        <w:t>, you can group data, filter records, and perform mathematical operations on large datasets to generate real-time analytics, such as grade distributions or attendance rates.</w:t>
      </w:r>
    </w:p>
    <w:p w14:paraId="203274CE" w14:textId="77777777" w:rsidR="007375C9" w:rsidRPr="007375C9" w:rsidRDefault="007375C9" w:rsidP="007375C9">
      <w:pPr>
        <w:numPr>
          <w:ilvl w:val="0"/>
          <w:numId w:val="151"/>
        </w:numPr>
        <w:rPr>
          <w:lang w:val="en-IN"/>
        </w:rPr>
      </w:pPr>
      <w:r w:rsidRPr="007375C9">
        <w:rPr>
          <w:bCs/>
          <w:lang w:val="en-IN"/>
        </w:rPr>
        <w:t>DevOps Best Practices</w:t>
      </w:r>
      <w:r w:rsidRPr="007375C9">
        <w:rPr>
          <w:lang w:val="en-IN"/>
        </w:rPr>
        <w:br/>
        <w:t xml:space="preserve">Implement </w:t>
      </w:r>
      <w:r w:rsidRPr="007375C9">
        <w:rPr>
          <w:bCs/>
          <w:lang w:val="en-IN"/>
        </w:rPr>
        <w:t>DevOps</w:t>
      </w:r>
      <w:r w:rsidRPr="007375C9">
        <w:rPr>
          <w:lang w:val="en-IN"/>
        </w:rPr>
        <w:t xml:space="preserve"> practices to automate software deployment, testing, and monitoring. Using </w:t>
      </w:r>
      <w:r w:rsidRPr="007375C9">
        <w:rPr>
          <w:bCs/>
          <w:lang w:val="en-IN"/>
        </w:rPr>
        <w:t>CI/CD pipelines</w:t>
      </w:r>
      <w:r w:rsidRPr="007375C9">
        <w:rPr>
          <w:lang w:val="en-IN"/>
        </w:rPr>
        <w:t xml:space="preserve"> ensures that code changes are automatically tested and deployed to staging or production environments. Additionally, leverage containerization tools like </w:t>
      </w:r>
      <w:r w:rsidRPr="007375C9">
        <w:rPr>
          <w:bCs/>
          <w:lang w:val="en-IN"/>
        </w:rPr>
        <w:t>Docker</w:t>
      </w:r>
      <w:r w:rsidRPr="007375C9">
        <w:rPr>
          <w:lang w:val="en-IN"/>
        </w:rPr>
        <w:t xml:space="preserve"> to ensure consistency across environments.</w:t>
      </w:r>
    </w:p>
    <w:p w14:paraId="4AB7BE1B" w14:textId="77777777" w:rsidR="007375C9" w:rsidRPr="007375C9" w:rsidRDefault="00000000" w:rsidP="007375C9">
      <w:pPr>
        <w:rPr>
          <w:lang w:val="en-IN"/>
        </w:rPr>
      </w:pPr>
      <w:r>
        <w:rPr>
          <w:lang w:val="en-IN"/>
        </w:rPr>
        <w:pict w14:anchorId="2A4B7D4C">
          <v:rect id="_x0000_i1058" style="width:0;height:1.5pt" o:hralign="center" o:hrstd="t" o:hr="t" fillcolor="#a0a0a0" stroked="f"/>
        </w:pict>
      </w:r>
    </w:p>
    <w:p w14:paraId="0604DF4A" w14:textId="77777777" w:rsidR="007375C9" w:rsidRPr="007375C9" w:rsidRDefault="007375C9" w:rsidP="007375C9">
      <w:pPr>
        <w:rPr>
          <w:lang w:val="en-IN"/>
        </w:rPr>
      </w:pPr>
      <w:r w:rsidRPr="007375C9">
        <w:rPr>
          <w:bCs/>
          <w:lang w:val="en-IN"/>
        </w:rPr>
        <w:t>96-100. Compliance &amp; Scalability</w:t>
      </w:r>
    </w:p>
    <w:p w14:paraId="03F6C652" w14:textId="77777777" w:rsidR="007375C9" w:rsidRPr="007375C9" w:rsidRDefault="007375C9" w:rsidP="007375C9">
      <w:pPr>
        <w:numPr>
          <w:ilvl w:val="0"/>
          <w:numId w:val="152"/>
        </w:numPr>
        <w:rPr>
          <w:lang w:val="en-IN"/>
        </w:rPr>
      </w:pPr>
      <w:r w:rsidRPr="007375C9">
        <w:rPr>
          <w:bCs/>
          <w:lang w:val="en-IN"/>
        </w:rPr>
        <w:t>GDPR Compliance Strategies</w:t>
      </w:r>
      <w:r w:rsidRPr="007375C9">
        <w:rPr>
          <w:lang w:val="en-IN"/>
        </w:rPr>
        <w:br/>
        <w:t xml:space="preserve">For applications handling user data, especially in regions like the EU, compliance with the </w:t>
      </w:r>
      <w:r w:rsidRPr="007375C9">
        <w:rPr>
          <w:bCs/>
          <w:lang w:val="en-IN"/>
        </w:rPr>
        <w:t>General Data Protection Regulation (GDPR)</w:t>
      </w:r>
      <w:r w:rsidRPr="007375C9">
        <w:rPr>
          <w:lang w:val="en-IN"/>
        </w:rPr>
        <w:t xml:space="preserve"> is essential. Implement features such as user data access requests, data deletion, and data anonymization to comply with GDPR requirements. Additionally, include clear </w:t>
      </w:r>
      <w:r w:rsidRPr="007375C9">
        <w:rPr>
          <w:bCs/>
          <w:lang w:val="en-IN"/>
        </w:rPr>
        <w:t>privacy policies</w:t>
      </w:r>
      <w:r w:rsidRPr="007375C9">
        <w:rPr>
          <w:lang w:val="en-IN"/>
        </w:rPr>
        <w:t xml:space="preserve"> and obtain user consent for data collection.</w:t>
      </w:r>
    </w:p>
    <w:p w14:paraId="2D22E040" w14:textId="77777777" w:rsidR="007375C9" w:rsidRPr="007375C9" w:rsidRDefault="007375C9" w:rsidP="007375C9">
      <w:pPr>
        <w:numPr>
          <w:ilvl w:val="0"/>
          <w:numId w:val="152"/>
        </w:numPr>
        <w:rPr>
          <w:lang w:val="en-IN"/>
        </w:rPr>
      </w:pPr>
      <w:r w:rsidRPr="007375C9">
        <w:rPr>
          <w:bCs/>
          <w:lang w:val="en-IN"/>
        </w:rPr>
        <w:t>Code Linting and Formatting</w:t>
      </w:r>
      <w:r w:rsidRPr="007375C9">
        <w:rPr>
          <w:lang w:val="en-IN"/>
        </w:rPr>
        <w:br/>
        <w:t xml:space="preserve">Consistent code style is important for maintainability. Use </w:t>
      </w:r>
      <w:proofErr w:type="spellStart"/>
      <w:r w:rsidRPr="007375C9">
        <w:rPr>
          <w:bCs/>
          <w:lang w:val="en-IN"/>
        </w:rPr>
        <w:t>ESLint</w:t>
      </w:r>
      <w:proofErr w:type="spellEnd"/>
      <w:r w:rsidRPr="007375C9">
        <w:rPr>
          <w:lang w:val="en-IN"/>
        </w:rPr>
        <w:t xml:space="preserve"> and </w:t>
      </w:r>
      <w:r w:rsidRPr="007375C9">
        <w:rPr>
          <w:bCs/>
          <w:lang w:val="en-IN"/>
        </w:rPr>
        <w:t>Prettier</w:t>
      </w:r>
      <w:r w:rsidRPr="007375C9">
        <w:rPr>
          <w:lang w:val="en-IN"/>
        </w:rPr>
        <w:t xml:space="preserve"> to enforce coding standards across the project. This ensures that all developers follow the same style and prevents avoidable mistakes due to inconsistent formatting.</w:t>
      </w:r>
    </w:p>
    <w:p w14:paraId="2E01D463" w14:textId="77777777" w:rsidR="007375C9" w:rsidRPr="007375C9" w:rsidRDefault="007375C9" w:rsidP="007375C9">
      <w:pPr>
        <w:numPr>
          <w:ilvl w:val="0"/>
          <w:numId w:val="152"/>
        </w:numPr>
        <w:rPr>
          <w:lang w:val="en-IN"/>
        </w:rPr>
      </w:pPr>
      <w:r w:rsidRPr="007375C9">
        <w:rPr>
          <w:bCs/>
          <w:lang w:val="en-IN"/>
        </w:rPr>
        <w:lastRenderedPageBreak/>
        <w:t>Future Scalability Considerations</w:t>
      </w:r>
      <w:r w:rsidRPr="007375C9">
        <w:rPr>
          <w:lang w:val="en-IN"/>
        </w:rPr>
        <w:br/>
        <w:t xml:space="preserve">As your application grows, scalability becomes critical. </w:t>
      </w:r>
      <w:r w:rsidRPr="007375C9">
        <w:rPr>
          <w:bCs/>
          <w:lang w:val="en-IN"/>
        </w:rPr>
        <w:t>Horizontal scaling</w:t>
      </w:r>
      <w:r w:rsidRPr="007375C9">
        <w:rPr>
          <w:lang w:val="en-IN"/>
        </w:rPr>
        <w:t xml:space="preserve"> (adding more instances of your app) and </w:t>
      </w:r>
      <w:r w:rsidRPr="007375C9">
        <w:rPr>
          <w:bCs/>
          <w:lang w:val="en-IN"/>
        </w:rPr>
        <w:t>vertical scaling</w:t>
      </w:r>
      <w:r w:rsidRPr="007375C9">
        <w:rPr>
          <w:lang w:val="en-IN"/>
        </w:rPr>
        <w:t xml:space="preserve"> (upgrading server capacity) are key techniques. Use </w:t>
      </w:r>
      <w:r w:rsidRPr="007375C9">
        <w:rPr>
          <w:bCs/>
          <w:lang w:val="en-IN"/>
        </w:rPr>
        <w:t>microservices architecture</w:t>
      </w:r>
      <w:r w:rsidRPr="007375C9">
        <w:rPr>
          <w:lang w:val="en-IN"/>
        </w:rPr>
        <w:t xml:space="preserve"> to break down your application into smaller, independently scalable services. Additionally, implement a </w:t>
      </w:r>
      <w:r w:rsidRPr="007375C9">
        <w:rPr>
          <w:bCs/>
          <w:lang w:val="en-IN"/>
        </w:rPr>
        <w:t>load balancing</w:t>
      </w:r>
      <w:r w:rsidRPr="007375C9">
        <w:rPr>
          <w:lang w:val="en-IN"/>
        </w:rPr>
        <w:t xml:space="preserve"> strategy to distribute traffic evenly across multiple instances.</w:t>
      </w:r>
    </w:p>
    <w:p w14:paraId="420FBB1B" w14:textId="77777777" w:rsidR="007375C9" w:rsidRPr="007375C9" w:rsidRDefault="00000000" w:rsidP="007375C9">
      <w:pPr>
        <w:rPr>
          <w:lang w:val="en-IN"/>
        </w:rPr>
      </w:pPr>
      <w:r>
        <w:rPr>
          <w:lang w:val="en-IN"/>
        </w:rPr>
        <w:pict w14:anchorId="6BC23865">
          <v:rect id="_x0000_i1059" style="width:0;height:1.5pt" o:hralign="center" o:hrstd="t" o:hr="t" fillcolor="#a0a0a0" stroked="f"/>
        </w:pict>
      </w:r>
    </w:p>
    <w:p w14:paraId="7089C7AF" w14:textId="77777777" w:rsidR="007375C9" w:rsidRPr="007375C9" w:rsidRDefault="007375C9" w:rsidP="007375C9">
      <w:pPr>
        <w:rPr>
          <w:lang w:val="en-IN"/>
        </w:rPr>
      </w:pPr>
      <w:r w:rsidRPr="007375C9">
        <w:rPr>
          <w:bCs/>
          <w:lang w:val="en-IN"/>
        </w:rPr>
        <w:t>101. Microservices Architecture</w:t>
      </w:r>
    </w:p>
    <w:p w14:paraId="70BE6C59" w14:textId="77777777" w:rsidR="007375C9" w:rsidRPr="007375C9" w:rsidRDefault="007375C9" w:rsidP="007375C9">
      <w:pPr>
        <w:numPr>
          <w:ilvl w:val="0"/>
          <w:numId w:val="153"/>
        </w:numPr>
        <w:rPr>
          <w:lang w:val="en-IN"/>
        </w:rPr>
      </w:pPr>
      <w:r w:rsidRPr="007375C9">
        <w:rPr>
          <w:bCs/>
          <w:lang w:val="en-IN"/>
        </w:rPr>
        <w:t>Decoupling Application Logic</w:t>
      </w:r>
      <w:r w:rsidRPr="007375C9">
        <w:rPr>
          <w:lang w:val="en-IN"/>
        </w:rPr>
        <w:br/>
        <w:t>Microservices architecture is an approach where the application is broken into smaller, independent services, each handling a specific business function. This decoupling of logic improves maintainability, scalability, and fault tolerance. Services communicate through APIs or messaging queues. For instance, you could create separate microservices for handling user authentication, course management, and grading.</w:t>
      </w:r>
    </w:p>
    <w:p w14:paraId="544F8233" w14:textId="77777777" w:rsidR="007375C9" w:rsidRPr="007375C9" w:rsidRDefault="007375C9" w:rsidP="007375C9">
      <w:pPr>
        <w:numPr>
          <w:ilvl w:val="0"/>
          <w:numId w:val="153"/>
        </w:numPr>
        <w:rPr>
          <w:lang w:val="en-IN"/>
        </w:rPr>
      </w:pPr>
      <w:r w:rsidRPr="007375C9">
        <w:rPr>
          <w:bCs/>
          <w:lang w:val="en-IN"/>
        </w:rPr>
        <w:t>Challenges and Considerations</w:t>
      </w:r>
      <w:r w:rsidRPr="007375C9">
        <w:rPr>
          <w:lang w:val="en-IN"/>
        </w:rPr>
        <w:br/>
        <w:t xml:space="preserve">While microservices provide scalability benefits, they also introduce challenges such as service communication, data consistency, and transaction management. To mitigate these challenges, use event-driven architectures and tools like </w:t>
      </w:r>
      <w:r w:rsidRPr="007375C9">
        <w:rPr>
          <w:bCs/>
          <w:lang w:val="en-IN"/>
        </w:rPr>
        <w:t>Kafka</w:t>
      </w:r>
      <w:r w:rsidRPr="007375C9">
        <w:rPr>
          <w:lang w:val="en-IN"/>
        </w:rPr>
        <w:t xml:space="preserve"> or </w:t>
      </w:r>
      <w:r w:rsidRPr="007375C9">
        <w:rPr>
          <w:bCs/>
          <w:lang w:val="en-IN"/>
        </w:rPr>
        <w:t>RabbitMQ</w:t>
      </w:r>
      <w:r w:rsidRPr="007375C9">
        <w:rPr>
          <w:lang w:val="en-IN"/>
        </w:rPr>
        <w:t xml:space="preserve"> for asynchronous communication and </w:t>
      </w:r>
      <w:r w:rsidRPr="007375C9">
        <w:rPr>
          <w:bCs/>
          <w:lang w:val="en-IN"/>
        </w:rPr>
        <w:t>Saga</w:t>
      </w:r>
      <w:r w:rsidRPr="007375C9">
        <w:rPr>
          <w:lang w:val="en-IN"/>
        </w:rPr>
        <w:t xml:space="preserve"> patterns for distributed transactions.</w:t>
      </w:r>
    </w:p>
    <w:p w14:paraId="0942BFB7" w14:textId="77777777" w:rsidR="007375C9" w:rsidRPr="007375C9" w:rsidRDefault="00000000" w:rsidP="007375C9">
      <w:pPr>
        <w:rPr>
          <w:lang w:val="en-IN"/>
        </w:rPr>
      </w:pPr>
      <w:r>
        <w:rPr>
          <w:lang w:val="en-IN"/>
        </w:rPr>
        <w:pict w14:anchorId="14FA5A27">
          <v:rect id="_x0000_i1060" style="width:0;height:1.5pt" o:hralign="center" o:hrstd="t" o:hr="t" fillcolor="#a0a0a0" stroked="f"/>
        </w:pict>
      </w:r>
    </w:p>
    <w:p w14:paraId="60C17325" w14:textId="77777777" w:rsidR="007375C9" w:rsidRPr="007375C9" w:rsidRDefault="007375C9" w:rsidP="007375C9">
      <w:pPr>
        <w:rPr>
          <w:lang w:val="en-IN"/>
        </w:rPr>
      </w:pPr>
      <w:r w:rsidRPr="007375C9">
        <w:rPr>
          <w:bCs/>
          <w:lang w:val="en-IN"/>
        </w:rPr>
        <w:t>102. Containerization and Kubernetes</w:t>
      </w:r>
    </w:p>
    <w:p w14:paraId="786B3DF6" w14:textId="77777777" w:rsidR="007375C9" w:rsidRPr="007375C9" w:rsidRDefault="007375C9" w:rsidP="007375C9">
      <w:pPr>
        <w:numPr>
          <w:ilvl w:val="0"/>
          <w:numId w:val="154"/>
        </w:numPr>
        <w:rPr>
          <w:lang w:val="en-IN"/>
        </w:rPr>
      </w:pPr>
      <w:r w:rsidRPr="007375C9">
        <w:rPr>
          <w:bCs/>
          <w:lang w:val="en-IN"/>
        </w:rPr>
        <w:t>Docker for Development and Production</w:t>
      </w:r>
      <w:r w:rsidRPr="007375C9">
        <w:rPr>
          <w:lang w:val="en-IN"/>
        </w:rPr>
        <w:br/>
      </w:r>
      <w:r w:rsidRPr="007375C9">
        <w:rPr>
          <w:bCs/>
          <w:lang w:val="en-IN"/>
        </w:rPr>
        <w:t>Docker</w:t>
      </w:r>
      <w:r w:rsidRPr="007375C9">
        <w:rPr>
          <w:lang w:val="en-IN"/>
        </w:rPr>
        <w:t xml:space="preserve"> is a platform that enables developers to package applications and dependencies into containers, ensuring consistency across environments. Containerization simplifies deployment and enhances scalability by allowing the app to run the same way across development, testing, and production environments.</w:t>
      </w:r>
    </w:p>
    <w:p w14:paraId="4534F94F" w14:textId="77777777" w:rsidR="007375C9" w:rsidRPr="007375C9" w:rsidRDefault="007375C9" w:rsidP="007375C9">
      <w:pPr>
        <w:numPr>
          <w:ilvl w:val="0"/>
          <w:numId w:val="154"/>
        </w:numPr>
        <w:rPr>
          <w:lang w:val="en-IN"/>
        </w:rPr>
      </w:pPr>
      <w:r w:rsidRPr="007375C9">
        <w:rPr>
          <w:bCs/>
          <w:lang w:val="en-IN"/>
        </w:rPr>
        <w:t>Kubernetes for Orchestration</w:t>
      </w:r>
      <w:r w:rsidRPr="007375C9">
        <w:rPr>
          <w:lang w:val="en-IN"/>
        </w:rPr>
        <w:br/>
      </w:r>
      <w:r w:rsidRPr="007375C9">
        <w:rPr>
          <w:bCs/>
          <w:lang w:val="en-IN"/>
        </w:rPr>
        <w:t>Kubernetes</w:t>
      </w:r>
      <w:r w:rsidRPr="007375C9">
        <w:rPr>
          <w:lang w:val="en-IN"/>
        </w:rPr>
        <w:t xml:space="preserve"> is an open-source platform that automates the deployment, scaling, and management of containerized applications. By using Kubernetes, </w:t>
      </w:r>
      <w:r w:rsidRPr="007375C9">
        <w:rPr>
          <w:lang w:val="en-IN"/>
        </w:rPr>
        <w:lastRenderedPageBreak/>
        <w:t>you can ensure high availability and resilience of your app. It helps with managing multiple containers across clusters, performing load balancing, and auto-scaling based on traffic.</w:t>
      </w:r>
    </w:p>
    <w:p w14:paraId="1C4D17C1" w14:textId="77777777" w:rsidR="007375C9" w:rsidRPr="007375C9" w:rsidRDefault="00000000" w:rsidP="007375C9">
      <w:pPr>
        <w:rPr>
          <w:lang w:val="en-IN"/>
        </w:rPr>
      </w:pPr>
      <w:r>
        <w:rPr>
          <w:lang w:val="en-IN"/>
        </w:rPr>
        <w:pict w14:anchorId="63614D87">
          <v:rect id="_x0000_i1061" style="width:0;height:1.5pt" o:hralign="center" o:hrstd="t" o:hr="t" fillcolor="#a0a0a0" stroked="f"/>
        </w:pict>
      </w:r>
    </w:p>
    <w:p w14:paraId="5495089A" w14:textId="77777777" w:rsidR="007375C9" w:rsidRPr="007375C9" w:rsidRDefault="007375C9" w:rsidP="007375C9">
      <w:pPr>
        <w:rPr>
          <w:lang w:val="en-IN"/>
        </w:rPr>
      </w:pPr>
      <w:r w:rsidRPr="007375C9">
        <w:rPr>
          <w:bCs/>
          <w:lang w:val="en-IN"/>
        </w:rPr>
        <w:t>103. Continuous Monitoring and Incident Response</w:t>
      </w:r>
    </w:p>
    <w:p w14:paraId="7477CC57" w14:textId="77777777" w:rsidR="007375C9" w:rsidRPr="007375C9" w:rsidRDefault="007375C9" w:rsidP="007375C9">
      <w:pPr>
        <w:numPr>
          <w:ilvl w:val="0"/>
          <w:numId w:val="155"/>
        </w:numPr>
        <w:rPr>
          <w:lang w:val="en-IN"/>
        </w:rPr>
      </w:pPr>
      <w:r w:rsidRPr="007375C9">
        <w:rPr>
          <w:bCs/>
          <w:lang w:val="en-IN"/>
        </w:rPr>
        <w:t>Automated Monitoring with Prometheus and Grafana</w:t>
      </w:r>
      <w:r w:rsidRPr="007375C9">
        <w:rPr>
          <w:lang w:val="en-IN"/>
        </w:rPr>
        <w:br/>
      </w:r>
      <w:r w:rsidRPr="007375C9">
        <w:rPr>
          <w:bCs/>
          <w:lang w:val="en-IN"/>
        </w:rPr>
        <w:t>Prometheus</w:t>
      </w:r>
      <w:r w:rsidRPr="007375C9">
        <w:rPr>
          <w:lang w:val="en-IN"/>
        </w:rPr>
        <w:t xml:space="preserve"> and </w:t>
      </w:r>
      <w:r w:rsidRPr="007375C9">
        <w:rPr>
          <w:bCs/>
          <w:lang w:val="en-IN"/>
        </w:rPr>
        <w:t>Grafana</w:t>
      </w:r>
      <w:r w:rsidRPr="007375C9">
        <w:rPr>
          <w:lang w:val="en-IN"/>
        </w:rPr>
        <w:t xml:space="preserve"> are widely used for real-time monitoring of system health and performance. Prometheus collects metrics from different application components, while </w:t>
      </w:r>
      <w:r w:rsidRPr="007375C9">
        <w:rPr>
          <w:bCs/>
          <w:lang w:val="en-IN"/>
        </w:rPr>
        <w:t>Grafana</w:t>
      </w:r>
      <w:r w:rsidRPr="007375C9">
        <w:rPr>
          <w:lang w:val="en-IN"/>
        </w:rPr>
        <w:t xml:space="preserve"> provides a powerful visualization platform to </w:t>
      </w:r>
      <w:proofErr w:type="spellStart"/>
      <w:r w:rsidRPr="007375C9">
        <w:rPr>
          <w:lang w:val="en-IN"/>
        </w:rPr>
        <w:t>analyze</w:t>
      </w:r>
      <w:proofErr w:type="spellEnd"/>
      <w:r w:rsidRPr="007375C9">
        <w:rPr>
          <w:lang w:val="en-IN"/>
        </w:rPr>
        <w:t xml:space="preserve"> these metrics. Set up alerts for critical issues (e.g., server downtime, slow response times) to ensure rapid incident response.</w:t>
      </w:r>
    </w:p>
    <w:p w14:paraId="32E721FD" w14:textId="77777777" w:rsidR="007375C9" w:rsidRPr="007375C9" w:rsidRDefault="007375C9" w:rsidP="007375C9">
      <w:pPr>
        <w:numPr>
          <w:ilvl w:val="0"/>
          <w:numId w:val="155"/>
        </w:numPr>
        <w:rPr>
          <w:lang w:val="en-IN"/>
        </w:rPr>
      </w:pPr>
      <w:r w:rsidRPr="007375C9">
        <w:rPr>
          <w:bCs/>
          <w:lang w:val="en-IN"/>
        </w:rPr>
        <w:t>Incident Response Plan</w:t>
      </w:r>
      <w:r w:rsidRPr="007375C9">
        <w:rPr>
          <w:lang w:val="en-IN"/>
        </w:rPr>
        <w:br/>
        <w:t xml:space="preserve">Develop </w:t>
      </w:r>
      <w:proofErr w:type="spellStart"/>
      <w:proofErr w:type="gramStart"/>
      <w:r w:rsidRPr="007375C9">
        <w:rPr>
          <w:lang w:val="en-IN"/>
        </w:rPr>
        <w:t>a</w:t>
      </w:r>
      <w:proofErr w:type="spellEnd"/>
      <w:proofErr w:type="gramEnd"/>
      <w:r w:rsidRPr="007375C9">
        <w:rPr>
          <w:lang w:val="en-IN"/>
        </w:rPr>
        <w:t xml:space="preserve"> </w:t>
      </w:r>
      <w:r w:rsidRPr="007375C9">
        <w:rPr>
          <w:bCs/>
          <w:lang w:val="en-IN"/>
        </w:rPr>
        <w:t>incident response plan</w:t>
      </w:r>
      <w:r w:rsidRPr="007375C9">
        <w:rPr>
          <w:lang w:val="en-IN"/>
        </w:rPr>
        <w:t xml:space="preserve"> that defines the procedures to follow in case of an outage or security breach. This plan should include communication strategies, escalation procedures, and roles and responsibilities of team members. Regular drills help ensure that everyone knows their tasks during a critical incident.</w:t>
      </w:r>
    </w:p>
    <w:p w14:paraId="680FAE77" w14:textId="77777777" w:rsidR="007375C9" w:rsidRPr="007375C9" w:rsidRDefault="00000000" w:rsidP="007375C9">
      <w:pPr>
        <w:rPr>
          <w:lang w:val="en-IN"/>
        </w:rPr>
      </w:pPr>
      <w:r>
        <w:rPr>
          <w:lang w:val="en-IN"/>
        </w:rPr>
        <w:pict w14:anchorId="26E81933">
          <v:rect id="_x0000_i1062" style="width:0;height:1.5pt" o:hralign="center" o:hrstd="t" o:hr="t" fillcolor="#a0a0a0" stroked="f"/>
        </w:pict>
      </w:r>
    </w:p>
    <w:p w14:paraId="3CA4F6FA" w14:textId="77777777" w:rsidR="007375C9" w:rsidRPr="007375C9" w:rsidRDefault="007375C9" w:rsidP="007375C9">
      <w:pPr>
        <w:rPr>
          <w:lang w:val="en-IN"/>
        </w:rPr>
      </w:pPr>
      <w:r w:rsidRPr="007375C9">
        <w:rPr>
          <w:bCs/>
          <w:lang w:val="en-IN"/>
        </w:rPr>
        <w:t>104. Serverless Architecture</w:t>
      </w:r>
    </w:p>
    <w:p w14:paraId="1FA3B64E" w14:textId="77777777" w:rsidR="007375C9" w:rsidRPr="007375C9" w:rsidRDefault="007375C9" w:rsidP="007375C9">
      <w:pPr>
        <w:numPr>
          <w:ilvl w:val="0"/>
          <w:numId w:val="156"/>
        </w:numPr>
        <w:rPr>
          <w:lang w:val="en-IN"/>
        </w:rPr>
      </w:pPr>
      <w:r w:rsidRPr="007375C9">
        <w:rPr>
          <w:bCs/>
          <w:lang w:val="en-IN"/>
        </w:rPr>
        <w:t>Benefits of Serverless</w:t>
      </w:r>
      <w:r w:rsidRPr="007375C9">
        <w:rPr>
          <w:lang w:val="en-IN"/>
        </w:rPr>
        <w:br/>
      </w:r>
      <w:proofErr w:type="spellStart"/>
      <w:r w:rsidRPr="007375C9">
        <w:rPr>
          <w:bCs/>
          <w:lang w:val="en-IN"/>
        </w:rPr>
        <w:t>Serverless</w:t>
      </w:r>
      <w:proofErr w:type="spellEnd"/>
      <w:r w:rsidRPr="007375C9">
        <w:rPr>
          <w:bCs/>
          <w:lang w:val="en-IN"/>
        </w:rPr>
        <w:t xml:space="preserve"> architecture</w:t>
      </w:r>
      <w:r w:rsidRPr="007375C9">
        <w:rPr>
          <w:lang w:val="en-IN"/>
        </w:rPr>
        <w:t xml:space="preserve"> allows developers to build applications without managing the underlying infrastructure. Cloud providers like </w:t>
      </w:r>
      <w:r w:rsidRPr="007375C9">
        <w:rPr>
          <w:bCs/>
          <w:lang w:val="en-IN"/>
        </w:rPr>
        <w:t>AWS Lambda</w:t>
      </w:r>
      <w:r w:rsidRPr="007375C9">
        <w:rPr>
          <w:lang w:val="en-IN"/>
        </w:rPr>
        <w:t xml:space="preserve">, </w:t>
      </w:r>
      <w:r w:rsidRPr="007375C9">
        <w:rPr>
          <w:bCs/>
          <w:lang w:val="en-IN"/>
        </w:rPr>
        <w:t>Azure Functions</w:t>
      </w:r>
      <w:r w:rsidRPr="007375C9">
        <w:rPr>
          <w:lang w:val="en-IN"/>
        </w:rPr>
        <w:t xml:space="preserve">, or </w:t>
      </w:r>
      <w:r w:rsidRPr="007375C9">
        <w:rPr>
          <w:bCs/>
          <w:lang w:val="en-IN"/>
        </w:rPr>
        <w:t>Google Cloud Functions</w:t>
      </w:r>
      <w:r w:rsidRPr="007375C9">
        <w:rPr>
          <w:lang w:val="en-IN"/>
        </w:rPr>
        <w:t xml:space="preserve"> automatically manage scaling and provisioning of resources. This is cost-effective, as you only pay for the compute time consumed rather than maintaining entire server infrastructure.</w:t>
      </w:r>
    </w:p>
    <w:p w14:paraId="66958DE0" w14:textId="77777777" w:rsidR="007375C9" w:rsidRPr="007375C9" w:rsidRDefault="007375C9" w:rsidP="007375C9">
      <w:pPr>
        <w:numPr>
          <w:ilvl w:val="0"/>
          <w:numId w:val="156"/>
        </w:numPr>
        <w:rPr>
          <w:lang w:val="en-IN"/>
        </w:rPr>
      </w:pPr>
      <w:r w:rsidRPr="007375C9">
        <w:rPr>
          <w:bCs/>
          <w:lang w:val="en-IN"/>
        </w:rPr>
        <w:t>Use Cases for Serverless in Your Portal</w:t>
      </w:r>
      <w:r w:rsidRPr="007375C9">
        <w:rPr>
          <w:lang w:val="en-IN"/>
        </w:rPr>
        <w:br/>
        <w:t>You can leverage serverless functions for specific tasks, such as processing assignments, sending notifications, or handling real-time chat features. Since serverless functions scale automatically, they are perfect for handling sporadic traffic spikes without needing to provision dedicated servers.</w:t>
      </w:r>
    </w:p>
    <w:p w14:paraId="1270A56A" w14:textId="77777777" w:rsidR="007375C9" w:rsidRPr="007375C9" w:rsidRDefault="00000000" w:rsidP="007375C9">
      <w:pPr>
        <w:rPr>
          <w:lang w:val="en-IN"/>
        </w:rPr>
      </w:pPr>
      <w:r>
        <w:rPr>
          <w:lang w:val="en-IN"/>
        </w:rPr>
        <w:pict w14:anchorId="311B753F">
          <v:rect id="_x0000_i1063" style="width:0;height:1.5pt" o:hralign="center" o:hrstd="t" o:hr="t" fillcolor="#a0a0a0" stroked="f"/>
        </w:pict>
      </w:r>
    </w:p>
    <w:p w14:paraId="0686A196" w14:textId="77777777" w:rsidR="007375C9" w:rsidRPr="007375C9" w:rsidRDefault="007375C9" w:rsidP="007375C9">
      <w:pPr>
        <w:rPr>
          <w:lang w:val="en-IN"/>
        </w:rPr>
      </w:pPr>
      <w:r w:rsidRPr="007375C9">
        <w:rPr>
          <w:bCs/>
          <w:lang w:val="en-IN"/>
        </w:rPr>
        <w:t>105. Serverless Databases</w:t>
      </w:r>
    </w:p>
    <w:p w14:paraId="75F1B54E" w14:textId="77777777" w:rsidR="007375C9" w:rsidRPr="007375C9" w:rsidRDefault="007375C9" w:rsidP="007375C9">
      <w:pPr>
        <w:numPr>
          <w:ilvl w:val="0"/>
          <w:numId w:val="157"/>
        </w:numPr>
        <w:rPr>
          <w:lang w:val="en-IN"/>
        </w:rPr>
      </w:pPr>
      <w:r w:rsidRPr="007375C9">
        <w:rPr>
          <w:bCs/>
          <w:lang w:val="en-IN"/>
        </w:rPr>
        <w:lastRenderedPageBreak/>
        <w:t>Choosing Serverless Databases</w:t>
      </w:r>
      <w:r w:rsidRPr="007375C9">
        <w:rPr>
          <w:lang w:val="en-IN"/>
        </w:rPr>
        <w:br/>
      </w:r>
      <w:r w:rsidRPr="007375C9">
        <w:rPr>
          <w:bCs/>
          <w:lang w:val="en-IN"/>
        </w:rPr>
        <w:t>Serverless databases</w:t>
      </w:r>
      <w:r w:rsidRPr="007375C9">
        <w:rPr>
          <w:lang w:val="en-IN"/>
        </w:rPr>
        <w:t xml:space="preserve"> like </w:t>
      </w:r>
      <w:r w:rsidRPr="007375C9">
        <w:rPr>
          <w:bCs/>
          <w:lang w:val="en-IN"/>
        </w:rPr>
        <w:t>Amazon Aurora Serverless</w:t>
      </w:r>
      <w:r w:rsidRPr="007375C9">
        <w:rPr>
          <w:lang w:val="en-IN"/>
        </w:rPr>
        <w:t xml:space="preserve"> or </w:t>
      </w:r>
      <w:r w:rsidRPr="007375C9">
        <w:rPr>
          <w:bCs/>
          <w:lang w:val="en-IN"/>
        </w:rPr>
        <w:t xml:space="preserve">Google Cloud </w:t>
      </w:r>
      <w:proofErr w:type="spellStart"/>
      <w:r w:rsidRPr="007375C9">
        <w:rPr>
          <w:bCs/>
          <w:lang w:val="en-IN"/>
        </w:rPr>
        <w:t>Firestore</w:t>
      </w:r>
      <w:proofErr w:type="spellEnd"/>
      <w:r w:rsidRPr="007375C9">
        <w:rPr>
          <w:lang w:val="en-IN"/>
        </w:rPr>
        <w:t xml:space="preserve"> allow applications to scale database resources automatically based on demand. These databases remove the need for database administration tasks such as server provisioning and patching, enabling you to focus more on developing application features.</w:t>
      </w:r>
    </w:p>
    <w:p w14:paraId="54C56BEB" w14:textId="77777777" w:rsidR="007375C9" w:rsidRPr="007375C9" w:rsidRDefault="007375C9" w:rsidP="007375C9">
      <w:pPr>
        <w:numPr>
          <w:ilvl w:val="0"/>
          <w:numId w:val="157"/>
        </w:numPr>
        <w:rPr>
          <w:lang w:val="en-IN"/>
        </w:rPr>
      </w:pPr>
      <w:r w:rsidRPr="007375C9">
        <w:rPr>
          <w:bCs/>
          <w:lang w:val="en-IN"/>
        </w:rPr>
        <w:t>Data Consistency and Transactions</w:t>
      </w:r>
      <w:r w:rsidRPr="007375C9">
        <w:rPr>
          <w:lang w:val="en-IN"/>
        </w:rPr>
        <w:br/>
        <w:t xml:space="preserve">One challenge with serverless databases is ensuring </w:t>
      </w:r>
      <w:r w:rsidRPr="007375C9">
        <w:rPr>
          <w:bCs/>
          <w:lang w:val="en-IN"/>
        </w:rPr>
        <w:t>data consistency</w:t>
      </w:r>
      <w:r w:rsidRPr="007375C9">
        <w:rPr>
          <w:lang w:val="en-IN"/>
        </w:rPr>
        <w:t xml:space="preserve"> across distributed instances. Use eventual consistency or adopt </w:t>
      </w:r>
      <w:r w:rsidRPr="007375C9">
        <w:rPr>
          <w:bCs/>
          <w:lang w:val="en-IN"/>
        </w:rPr>
        <w:t>ACID-compliant</w:t>
      </w:r>
      <w:r w:rsidRPr="007375C9">
        <w:rPr>
          <w:lang w:val="en-IN"/>
        </w:rPr>
        <w:t xml:space="preserve"> serverless solutions where required. Cloud-native databases provide scaling but should be monitored for performance and throughput to avoid bottlenecks.</w:t>
      </w:r>
    </w:p>
    <w:p w14:paraId="34C9F681" w14:textId="77777777" w:rsidR="007375C9" w:rsidRPr="007375C9" w:rsidRDefault="00000000" w:rsidP="007375C9">
      <w:pPr>
        <w:rPr>
          <w:lang w:val="en-IN"/>
        </w:rPr>
      </w:pPr>
      <w:r>
        <w:rPr>
          <w:lang w:val="en-IN"/>
        </w:rPr>
        <w:pict w14:anchorId="056DC2D0">
          <v:rect id="_x0000_i1064" style="width:0;height:1.5pt" o:hralign="center" o:hrstd="t" o:hr="t" fillcolor="#a0a0a0" stroked="f"/>
        </w:pict>
      </w:r>
    </w:p>
    <w:p w14:paraId="43028E6D" w14:textId="77777777" w:rsidR="007375C9" w:rsidRPr="007375C9" w:rsidRDefault="007375C9" w:rsidP="007375C9">
      <w:pPr>
        <w:rPr>
          <w:lang w:val="en-IN"/>
        </w:rPr>
      </w:pPr>
      <w:r w:rsidRPr="007375C9">
        <w:rPr>
          <w:bCs/>
          <w:lang w:val="en-IN"/>
        </w:rPr>
        <w:t>106. Edge Computing for Low-Latency Applications</w:t>
      </w:r>
    </w:p>
    <w:p w14:paraId="541EC416" w14:textId="77777777" w:rsidR="007375C9" w:rsidRPr="007375C9" w:rsidRDefault="007375C9" w:rsidP="007375C9">
      <w:pPr>
        <w:numPr>
          <w:ilvl w:val="0"/>
          <w:numId w:val="158"/>
        </w:numPr>
        <w:rPr>
          <w:lang w:val="en-IN"/>
        </w:rPr>
      </w:pPr>
      <w:r w:rsidRPr="007375C9">
        <w:rPr>
          <w:bCs/>
          <w:lang w:val="en-IN"/>
        </w:rPr>
        <w:t>Improving Latency with Edge Computing</w:t>
      </w:r>
      <w:r w:rsidRPr="007375C9">
        <w:rPr>
          <w:lang w:val="en-IN"/>
        </w:rPr>
        <w:br/>
        <w:t xml:space="preserve">Edge computing refers to processing data closer to the user, at the “edge” of the network, rather than relying on distant data </w:t>
      </w:r>
      <w:proofErr w:type="spellStart"/>
      <w:r w:rsidRPr="007375C9">
        <w:rPr>
          <w:lang w:val="en-IN"/>
        </w:rPr>
        <w:t>centers</w:t>
      </w:r>
      <w:proofErr w:type="spellEnd"/>
      <w:r w:rsidRPr="007375C9">
        <w:rPr>
          <w:lang w:val="en-IN"/>
        </w:rPr>
        <w:t>. This is particularly useful for real-time applications like live chats or notifications in your portal. By reducing the distance data needs to travel, you can significantly decrease latency and improve user experience.</w:t>
      </w:r>
    </w:p>
    <w:p w14:paraId="3B556DB0" w14:textId="77777777" w:rsidR="007375C9" w:rsidRPr="007375C9" w:rsidRDefault="007375C9" w:rsidP="007375C9">
      <w:pPr>
        <w:numPr>
          <w:ilvl w:val="0"/>
          <w:numId w:val="158"/>
        </w:numPr>
        <w:rPr>
          <w:lang w:val="en-IN"/>
        </w:rPr>
      </w:pPr>
      <w:r w:rsidRPr="007375C9">
        <w:rPr>
          <w:bCs/>
          <w:lang w:val="en-IN"/>
        </w:rPr>
        <w:t>Integrating with CDNs (Content Delivery Networks)</w:t>
      </w:r>
      <w:r w:rsidRPr="007375C9">
        <w:rPr>
          <w:lang w:val="en-IN"/>
        </w:rPr>
        <w:br/>
        <w:t xml:space="preserve">Use </w:t>
      </w:r>
      <w:r w:rsidRPr="007375C9">
        <w:rPr>
          <w:bCs/>
          <w:lang w:val="en-IN"/>
        </w:rPr>
        <w:t>CDNs</w:t>
      </w:r>
      <w:r w:rsidRPr="007375C9">
        <w:rPr>
          <w:lang w:val="en-IN"/>
        </w:rPr>
        <w:t xml:space="preserve"> like </w:t>
      </w:r>
      <w:r w:rsidRPr="007375C9">
        <w:rPr>
          <w:bCs/>
          <w:lang w:val="en-IN"/>
        </w:rPr>
        <w:t>Cloudflare</w:t>
      </w:r>
      <w:r w:rsidRPr="007375C9">
        <w:rPr>
          <w:lang w:val="en-IN"/>
        </w:rPr>
        <w:t xml:space="preserve"> or </w:t>
      </w:r>
      <w:r w:rsidRPr="007375C9">
        <w:rPr>
          <w:bCs/>
          <w:lang w:val="en-IN"/>
        </w:rPr>
        <w:t>AWS CloudFront</w:t>
      </w:r>
      <w:r w:rsidRPr="007375C9">
        <w:rPr>
          <w:lang w:val="en-IN"/>
        </w:rPr>
        <w:t xml:space="preserve"> to cache static content (e.g., images, CSS, JS) at locations closer to users, improving load times and performance. This is especially helpful for users in different geographical regions, ensuring consistent and fast performance regardless of location.</w:t>
      </w:r>
    </w:p>
    <w:p w14:paraId="575DCFC7" w14:textId="77777777" w:rsidR="007375C9" w:rsidRPr="007375C9" w:rsidRDefault="00000000" w:rsidP="007375C9">
      <w:pPr>
        <w:rPr>
          <w:lang w:val="en-IN"/>
        </w:rPr>
      </w:pPr>
      <w:r>
        <w:rPr>
          <w:lang w:val="en-IN"/>
        </w:rPr>
        <w:pict w14:anchorId="5ED75FA1">
          <v:rect id="_x0000_i1065" style="width:0;height:1.5pt" o:hralign="center" o:hrstd="t" o:hr="t" fillcolor="#a0a0a0" stroked="f"/>
        </w:pict>
      </w:r>
    </w:p>
    <w:p w14:paraId="44F8F323" w14:textId="77777777" w:rsidR="007375C9" w:rsidRPr="007375C9" w:rsidRDefault="007375C9" w:rsidP="007375C9">
      <w:pPr>
        <w:rPr>
          <w:lang w:val="en-IN"/>
        </w:rPr>
      </w:pPr>
      <w:r w:rsidRPr="007375C9">
        <w:rPr>
          <w:bCs/>
          <w:lang w:val="en-IN"/>
        </w:rPr>
        <w:t>107. AI and Chatbot Integration</w:t>
      </w:r>
    </w:p>
    <w:p w14:paraId="1D946A7F" w14:textId="77777777" w:rsidR="007375C9" w:rsidRPr="007375C9" w:rsidRDefault="007375C9" w:rsidP="007375C9">
      <w:pPr>
        <w:numPr>
          <w:ilvl w:val="0"/>
          <w:numId w:val="159"/>
        </w:numPr>
        <w:rPr>
          <w:lang w:val="en-IN"/>
        </w:rPr>
      </w:pPr>
      <w:r w:rsidRPr="007375C9">
        <w:rPr>
          <w:bCs/>
          <w:lang w:val="en-IN"/>
        </w:rPr>
        <w:t>AI-Powered Chatbot for Student Assistance</w:t>
      </w:r>
      <w:r w:rsidRPr="007375C9">
        <w:rPr>
          <w:lang w:val="en-IN"/>
        </w:rPr>
        <w:br/>
        <w:t xml:space="preserve">Integrating an AI-powered chatbot into your portal can provide students with 24/7 assistance. This chatbot can help students find courses, submit assignments, and track their progress. Tools like </w:t>
      </w:r>
      <w:proofErr w:type="spellStart"/>
      <w:r w:rsidRPr="007375C9">
        <w:rPr>
          <w:bCs/>
          <w:lang w:val="en-IN"/>
        </w:rPr>
        <w:t>Dialogflow</w:t>
      </w:r>
      <w:proofErr w:type="spellEnd"/>
      <w:r w:rsidRPr="007375C9">
        <w:rPr>
          <w:lang w:val="en-IN"/>
        </w:rPr>
        <w:t xml:space="preserve"> or </w:t>
      </w:r>
      <w:r w:rsidRPr="007375C9">
        <w:rPr>
          <w:bCs/>
          <w:lang w:val="en-IN"/>
        </w:rPr>
        <w:t>Microsoft Bot Framework</w:t>
      </w:r>
      <w:r w:rsidRPr="007375C9">
        <w:rPr>
          <w:lang w:val="en-IN"/>
        </w:rPr>
        <w:t xml:space="preserve"> make it easy to implement chatbots with natural language processing.</w:t>
      </w:r>
    </w:p>
    <w:p w14:paraId="61C64960" w14:textId="77777777" w:rsidR="007375C9" w:rsidRPr="007375C9" w:rsidRDefault="007375C9" w:rsidP="007375C9">
      <w:pPr>
        <w:numPr>
          <w:ilvl w:val="0"/>
          <w:numId w:val="159"/>
        </w:numPr>
        <w:rPr>
          <w:lang w:val="en-IN"/>
        </w:rPr>
      </w:pPr>
      <w:r w:rsidRPr="007375C9">
        <w:rPr>
          <w:bCs/>
          <w:lang w:val="en-IN"/>
        </w:rPr>
        <w:lastRenderedPageBreak/>
        <w:t>Predictive Analytics for Personalized Learning</w:t>
      </w:r>
      <w:r w:rsidRPr="007375C9">
        <w:rPr>
          <w:lang w:val="en-IN"/>
        </w:rPr>
        <w:br/>
        <w:t xml:space="preserve">Machine learning algorithms can </w:t>
      </w:r>
      <w:proofErr w:type="spellStart"/>
      <w:r w:rsidRPr="007375C9">
        <w:rPr>
          <w:lang w:val="en-IN"/>
        </w:rPr>
        <w:t>analyze</w:t>
      </w:r>
      <w:proofErr w:type="spellEnd"/>
      <w:r w:rsidRPr="007375C9">
        <w:rPr>
          <w:lang w:val="en-IN"/>
        </w:rPr>
        <w:t xml:space="preserve"> student data to offer personalized learning recommendations. By identifying student strengths and weaknesses, your portal could suggest courses, assignments, or study materials tailored to the individual. Predictive models can also forecast academic performance and help educators take timely interventions.</w:t>
      </w:r>
    </w:p>
    <w:p w14:paraId="0EF9CD68" w14:textId="77777777" w:rsidR="007375C9" w:rsidRPr="007375C9" w:rsidRDefault="00000000" w:rsidP="007375C9">
      <w:pPr>
        <w:rPr>
          <w:lang w:val="en-IN"/>
        </w:rPr>
      </w:pPr>
      <w:r>
        <w:rPr>
          <w:lang w:val="en-IN"/>
        </w:rPr>
        <w:pict w14:anchorId="077C9AEE">
          <v:rect id="_x0000_i1066" style="width:0;height:1.5pt" o:hralign="center" o:hrstd="t" o:hr="t" fillcolor="#a0a0a0" stroked="f"/>
        </w:pict>
      </w:r>
    </w:p>
    <w:p w14:paraId="2049C6FB" w14:textId="77777777" w:rsidR="007375C9" w:rsidRPr="007375C9" w:rsidRDefault="007375C9" w:rsidP="007375C9">
      <w:pPr>
        <w:rPr>
          <w:lang w:val="en-IN"/>
        </w:rPr>
      </w:pPr>
      <w:r w:rsidRPr="007375C9">
        <w:rPr>
          <w:bCs/>
          <w:lang w:val="en-IN"/>
        </w:rPr>
        <w:t>108. Ethics and Privacy in Education Technology</w:t>
      </w:r>
    </w:p>
    <w:p w14:paraId="49634780" w14:textId="77777777" w:rsidR="007375C9" w:rsidRPr="007375C9" w:rsidRDefault="007375C9" w:rsidP="007375C9">
      <w:pPr>
        <w:numPr>
          <w:ilvl w:val="0"/>
          <w:numId w:val="160"/>
        </w:numPr>
        <w:rPr>
          <w:lang w:val="en-IN"/>
        </w:rPr>
      </w:pPr>
      <w:r w:rsidRPr="007375C9">
        <w:rPr>
          <w:bCs/>
          <w:lang w:val="en-IN"/>
        </w:rPr>
        <w:t>Student Data Privacy</w:t>
      </w:r>
      <w:r w:rsidRPr="007375C9">
        <w:rPr>
          <w:lang w:val="en-IN"/>
        </w:rPr>
        <w:br/>
        <w:t xml:space="preserve">Educational institutions handle sensitive data, and protecting that data is crucial. Implement </w:t>
      </w:r>
      <w:r w:rsidRPr="007375C9">
        <w:rPr>
          <w:bCs/>
          <w:lang w:val="en-IN"/>
        </w:rPr>
        <w:t>data encryption</w:t>
      </w:r>
      <w:r w:rsidRPr="007375C9">
        <w:rPr>
          <w:lang w:val="en-IN"/>
        </w:rPr>
        <w:t xml:space="preserve"> both in transit and at rest, and ensure compliance with regulations like </w:t>
      </w:r>
      <w:r w:rsidRPr="007375C9">
        <w:rPr>
          <w:bCs/>
          <w:lang w:val="en-IN"/>
        </w:rPr>
        <w:t>FERPA</w:t>
      </w:r>
      <w:r w:rsidRPr="007375C9">
        <w:rPr>
          <w:lang w:val="en-IN"/>
        </w:rPr>
        <w:t xml:space="preserve"> (Family Educational Rights and Privacy Act) and </w:t>
      </w:r>
      <w:r w:rsidRPr="007375C9">
        <w:rPr>
          <w:bCs/>
          <w:lang w:val="en-IN"/>
        </w:rPr>
        <w:t>GDPR</w:t>
      </w:r>
      <w:r w:rsidRPr="007375C9">
        <w:rPr>
          <w:lang w:val="en-IN"/>
        </w:rPr>
        <w:t>. Implement strong access control measures, including encryption of personally identifiable information (PII).</w:t>
      </w:r>
    </w:p>
    <w:p w14:paraId="00BADBCF" w14:textId="77777777" w:rsidR="007375C9" w:rsidRPr="007375C9" w:rsidRDefault="007375C9" w:rsidP="007375C9">
      <w:pPr>
        <w:numPr>
          <w:ilvl w:val="0"/>
          <w:numId w:val="160"/>
        </w:numPr>
        <w:rPr>
          <w:lang w:val="en-IN"/>
        </w:rPr>
      </w:pPr>
      <w:r w:rsidRPr="007375C9">
        <w:rPr>
          <w:bCs/>
          <w:lang w:val="en-IN"/>
        </w:rPr>
        <w:t>AI Ethics in Education</w:t>
      </w:r>
      <w:r w:rsidRPr="007375C9">
        <w:rPr>
          <w:lang w:val="en-IN"/>
        </w:rPr>
        <w:br/>
        <w:t>As AI becomes more prevalent in educational tools, it's important to ensure that AI models are transparent, fair, and accountable. Avoid biases in predictive models and ensure that students' data is not used to make decisions that could disadvantage certain groups. Promote ethical AI usage through responsible data collection, unbiased algorithms, and transparency in decision-making.</w:t>
      </w:r>
    </w:p>
    <w:p w14:paraId="1B8F53AB" w14:textId="77777777" w:rsidR="007375C9" w:rsidRPr="007375C9" w:rsidRDefault="00000000" w:rsidP="007375C9">
      <w:pPr>
        <w:rPr>
          <w:lang w:val="en-IN"/>
        </w:rPr>
      </w:pPr>
      <w:r>
        <w:rPr>
          <w:lang w:val="en-IN"/>
        </w:rPr>
        <w:pict w14:anchorId="52503E1A">
          <v:rect id="_x0000_i1067" style="width:0;height:1.5pt" o:hralign="center" o:hrstd="t" o:hr="t" fillcolor="#a0a0a0" stroked="f"/>
        </w:pict>
      </w:r>
    </w:p>
    <w:p w14:paraId="648974D4" w14:textId="77777777" w:rsidR="007375C9" w:rsidRPr="007375C9" w:rsidRDefault="007375C9" w:rsidP="007375C9">
      <w:pPr>
        <w:rPr>
          <w:lang w:val="en-IN"/>
        </w:rPr>
      </w:pPr>
      <w:r w:rsidRPr="007375C9">
        <w:rPr>
          <w:bCs/>
          <w:lang w:val="en-IN"/>
        </w:rPr>
        <w:t>109. Cloud-Native Solutions</w:t>
      </w:r>
    </w:p>
    <w:p w14:paraId="0853C6B8" w14:textId="77777777" w:rsidR="007375C9" w:rsidRPr="007375C9" w:rsidRDefault="007375C9" w:rsidP="007375C9">
      <w:pPr>
        <w:numPr>
          <w:ilvl w:val="0"/>
          <w:numId w:val="161"/>
        </w:numPr>
        <w:rPr>
          <w:lang w:val="en-IN"/>
        </w:rPr>
      </w:pPr>
      <w:r w:rsidRPr="007375C9">
        <w:rPr>
          <w:bCs/>
          <w:lang w:val="en-IN"/>
        </w:rPr>
        <w:t>Leveraging Cloud for Scalability</w:t>
      </w:r>
      <w:r w:rsidRPr="007375C9">
        <w:rPr>
          <w:lang w:val="en-IN"/>
        </w:rPr>
        <w:br/>
        <w:t xml:space="preserve">Moving your student portal to the cloud offers many benefits, including scalability, cost savings, and high availability. Cloud providers like </w:t>
      </w:r>
      <w:r w:rsidRPr="007375C9">
        <w:rPr>
          <w:bCs/>
          <w:lang w:val="en-IN"/>
        </w:rPr>
        <w:t>AWS</w:t>
      </w:r>
      <w:r w:rsidRPr="007375C9">
        <w:rPr>
          <w:lang w:val="en-IN"/>
        </w:rPr>
        <w:t xml:space="preserve">, </w:t>
      </w:r>
      <w:r w:rsidRPr="007375C9">
        <w:rPr>
          <w:bCs/>
          <w:lang w:val="en-IN"/>
        </w:rPr>
        <w:t>Google Cloud</w:t>
      </w:r>
      <w:r w:rsidRPr="007375C9">
        <w:rPr>
          <w:lang w:val="en-IN"/>
        </w:rPr>
        <w:t xml:space="preserve">, and </w:t>
      </w:r>
      <w:r w:rsidRPr="007375C9">
        <w:rPr>
          <w:bCs/>
          <w:lang w:val="en-IN"/>
        </w:rPr>
        <w:t>Azure</w:t>
      </w:r>
      <w:r w:rsidRPr="007375C9">
        <w:rPr>
          <w:lang w:val="en-IN"/>
        </w:rPr>
        <w:t xml:space="preserve"> offer a range of services for compute, storage, databases, and analytics. Cloud services like </w:t>
      </w:r>
      <w:r w:rsidRPr="007375C9">
        <w:rPr>
          <w:bCs/>
          <w:lang w:val="en-IN"/>
        </w:rPr>
        <w:t>AWS EC2</w:t>
      </w:r>
      <w:r w:rsidRPr="007375C9">
        <w:rPr>
          <w:lang w:val="en-IN"/>
        </w:rPr>
        <w:t xml:space="preserve"> for computation, </w:t>
      </w:r>
      <w:r w:rsidRPr="007375C9">
        <w:rPr>
          <w:bCs/>
          <w:lang w:val="en-IN"/>
        </w:rPr>
        <w:t>RDS</w:t>
      </w:r>
      <w:r w:rsidRPr="007375C9">
        <w:rPr>
          <w:lang w:val="en-IN"/>
        </w:rPr>
        <w:t xml:space="preserve"> for databases, and </w:t>
      </w:r>
      <w:r w:rsidRPr="007375C9">
        <w:rPr>
          <w:bCs/>
          <w:lang w:val="en-IN"/>
        </w:rPr>
        <w:t>S3</w:t>
      </w:r>
      <w:r w:rsidRPr="007375C9">
        <w:rPr>
          <w:lang w:val="en-IN"/>
        </w:rPr>
        <w:t xml:space="preserve"> for file storage are popular choices for hosting the backend of the application.</w:t>
      </w:r>
    </w:p>
    <w:p w14:paraId="10FB269C" w14:textId="77777777" w:rsidR="007375C9" w:rsidRPr="007375C9" w:rsidRDefault="007375C9" w:rsidP="007375C9">
      <w:pPr>
        <w:numPr>
          <w:ilvl w:val="0"/>
          <w:numId w:val="161"/>
        </w:numPr>
        <w:rPr>
          <w:lang w:val="en-IN"/>
        </w:rPr>
      </w:pPr>
      <w:r w:rsidRPr="007375C9">
        <w:rPr>
          <w:bCs/>
          <w:lang w:val="en-IN"/>
        </w:rPr>
        <w:t>Cloud Migration Strategy</w:t>
      </w:r>
      <w:r w:rsidRPr="007375C9">
        <w:rPr>
          <w:lang w:val="en-IN"/>
        </w:rPr>
        <w:br/>
        <w:t xml:space="preserve">To migrate your on-premise systems to the cloud, adopt a phased approach starting with less critical systems. Perform a thorough assessment of your </w:t>
      </w:r>
      <w:r w:rsidRPr="007375C9">
        <w:rPr>
          <w:lang w:val="en-IN"/>
        </w:rPr>
        <w:lastRenderedPageBreak/>
        <w:t xml:space="preserve">application architecture and choose the right cloud services based on your requirements. Use </w:t>
      </w:r>
      <w:r w:rsidRPr="007375C9">
        <w:rPr>
          <w:bCs/>
          <w:lang w:val="en-IN"/>
        </w:rPr>
        <w:t>CI/CD pipelines</w:t>
      </w:r>
      <w:r w:rsidRPr="007375C9">
        <w:rPr>
          <w:lang w:val="en-IN"/>
        </w:rPr>
        <w:t xml:space="preserve"> to streamline deployment and automation during migration.</w:t>
      </w:r>
    </w:p>
    <w:p w14:paraId="0E04F722" w14:textId="77777777" w:rsidR="007375C9" w:rsidRPr="007375C9" w:rsidRDefault="00000000" w:rsidP="007375C9">
      <w:pPr>
        <w:rPr>
          <w:lang w:val="en-IN"/>
        </w:rPr>
      </w:pPr>
      <w:r>
        <w:rPr>
          <w:lang w:val="en-IN"/>
        </w:rPr>
        <w:pict w14:anchorId="6B6B5AA3">
          <v:rect id="_x0000_i1068" style="width:0;height:1.5pt" o:hralign="center" o:hrstd="t" o:hr="t" fillcolor="#a0a0a0" stroked="f"/>
        </w:pict>
      </w:r>
    </w:p>
    <w:p w14:paraId="6F897943" w14:textId="77777777" w:rsidR="007375C9" w:rsidRPr="007375C9" w:rsidRDefault="007375C9" w:rsidP="007375C9">
      <w:pPr>
        <w:rPr>
          <w:lang w:val="en-IN"/>
        </w:rPr>
      </w:pPr>
      <w:r w:rsidRPr="007375C9">
        <w:rPr>
          <w:bCs/>
          <w:lang w:val="en-IN"/>
        </w:rPr>
        <w:t>110. Future-Proofing Your Application</w:t>
      </w:r>
    </w:p>
    <w:p w14:paraId="07FDFC19" w14:textId="77777777" w:rsidR="007375C9" w:rsidRPr="007375C9" w:rsidRDefault="007375C9" w:rsidP="007375C9">
      <w:pPr>
        <w:numPr>
          <w:ilvl w:val="0"/>
          <w:numId w:val="162"/>
        </w:numPr>
        <w:rPr>
          <w:lang w:val="en-IN"/>
        </w:rPr>
      </w:pPr>
      <w:r w:rsidRPr="007375C9">
        <w:rPr>
          <w:bCs/>
          <w:lang w:val="en-IN"/>
        </w:rPr>
        <w:t>Adopting New Technologies</w:t>
      </w:r>
      <w:r w:rsidRPr="007375C9">
        <w:rPr>
          <w:lang w:val="en-IN"/>
        </w:rPr>
        <w:br/>
        <w:t xml:space="preserve">The tech landscape is ever-evolving, and staying up-to-date with new technologies ensures that your portal remains relevant. Explore emerging technologies like </w:t>
      </w:r>
      <w:proofErr w:type="spellStart"/>
      <w:r w:rsidRPr="007375C9">
        <w:rPr>
          <w:bCs/>
          <w:lang w:val="en-IN"/>
        </w:rPr>
        <w:t>WebAssembly</w:t>
      </w:r>
      <w:proofErr w:type="spellEnd"/>
      <w:r w:rsidRPr="007375C9">
        <w:rPr>
          <w:lang w:val="en-IN"/>
        </w:rPr>
        <w:t xml:space="preserve"> (for high-performance client-side code), </w:t>
      </w:r>
      <w:r w:rsidRPr="007375C9">
        <w:rPr>
          <w:bCs/>
          <w:lang w:val="en-IN"/>
        </w:rPr>
        <w:t>Blockchain</w:t>
      </w:r>
      <w:r w:rsidRPr="007375C9">
        <w:rPr>
          <w:lang w:val="en-IN"/>
        </w:rPr>
        <w:t xml:space="preserve"> (for transparent and secure records), and </w:t>
      </w:r>
      <w:r w:rsidRPr="007375C9">
        <w:rPr>
          <w:bCs/>
          <w:lang w:val="en-IN"/>
        </w:rPr>
        <w:t>5G</w:t>
      </w:r>
      <w:r w:rsidRPr="007375C9">
        <w:rPr>
          <w:lang w:val="en-IN"/>
        </w:rPr>
        <w:t xml:space="preserve"> (for faster connectivity) to future-proof your application.</w:t>
      </w:r>
    </w:p>
    <w:p w14:paraId="35BD0F31" w14:textId="77777777" w:rsidR="007375C9" w:rsidRPr="007375C9" w:rsidRDefault="007375C9" w:rsidP="007375C9">
      <w:pPr>
        <w:numPr>
          <w:ilvl w:val="0"/>
          <w:numId w:val="162"/>
        </w:numPr>
        <w:rPr>
          <w:lang w:val="en-IN"/>
        </w:rPr>
      </w:pPr>
      <w:r w:rsidRPr="007375C9">
        <w:rPr>
          <w:bCs/>
          <w:lang w:val="en-IN"/>
        </w:rPr>
        <w:t>Modular and Scalable Design</w:t>
      </w:r>
      <w:r w:rsidRPr="007375C9">
        <w:rPr>
          <w:lang w:val="en-IN"/>
        </w:rPr>
        <w:br/>
      </w:r>
      <w:proofErr w:type="spellStart"/>
      <w:r w:rsidRPr="007375C9">
        <w:rPr>
          <w:lang w:val="en-IN"/>
        </w:rPr>
        <w:t>Design</w:t>
      </w:r>
      <w:proofErr w:type="spellEnd"/>
      <w:r w:rsidRPr="007375C9">
        <w:rPr>
          <w:lang w:val="en-IN"/>
        </w:rPr>
        <w:t xml:space="preserve"> your system architecture in a modular way, which allows for easy additions and modifications. With a modular approach, you can easily integrate new features like advanced AI, new data visualization tools, or enhanced communication systems. Always anticipate future growth by considering scalability from the beginning.</w:t>
      </w:r>
    </w:p>
    <w:p w14:paraId="30FCA8E9" w14:textId="77777777" w:rsidR="007375C9" w:rsidRPr="007375C9" w:rsidRDefault="00000000" w:rsidP="007375C9">
      <w:pPr>
        <w:rPr>
          <w:lang w:val="en-IN"/>
        </w:rPr>
      </w:pPr>
      <w:r>
        <w:rPr>
          <w:lang w:val="en-IN"/>
        </w:rPr>
        <w:pict w14:anchorId="10810E56">
          <v:rect id="_x0000_i1069" style="width:0;height:1.5pt" o:hralign="center" o:hrstd="t" o:hr="t" fillcolor="#a0a0a0" stroked="f"/>
        </w:pict>
      </w:r>
    </w:p>
    <w:p w14:paraId="67E8D1E0" w14:textId="77777777" w:rsidR="007375C9" w:rsidRPr="007375C9" w:rsidRDefault="007375C9" w:rsidP="007375C9">
      <w:pPr>
        <w:rPr>
          <w:lang w:val="en-IN"/>
        </w:rPr>
      </w:pPr>
      <w:r w:rsidRPr="007375C9">
        <w:rPr>
          <w:bCs/>
          <w:lang w:val="en-IN"/>
        </w:rPr>
        <w:t>Conclusion</w:t>
      </w:r>
    </w:p>
    <w:p w14:paraId="69C87968" w14:textId="77777777" w:rsidR="007375C9" w:rsidRPr="007375C9" w:rsidRDefault="007375C9" w:rsidP="007375C9">
      <w:pPr>
        <w:rPr>
          <w:lang w:val="en-IN"/>
        </w:rPr>
      </w:pPr>
      <w:r w:rsidRPr="007375C9">
        <w:rPr>
          <w:lang w:val="en-IN"/>
        </w:rPr>
        <w:t xml:space="preserve">By implementing robust </w:t>
      </w:r>
      <w:r w:rsidRPr="007375C9">
        <w:rPr>
          <w:bCs/>
          <w:lang w:val="en-IN"/>
        </w:rPr>
        <w:t>performance</w:t>
      </w:r>
      <w:r w:rsidRPr="007375C9">
        <w:rPr>
          <w:lang w:val="en-IN"/>
        </w:rPr>
        <w:t xml:space="preserve"> and </w:t>
      </w:r>
      <w:r w:rsidRPr="007375C9">
        <w:rPr>
          <w:bCs/>
          <w:lang w:val="en-IN"/>
        </w:rPr>
        <w:t>security enhancements</w:t>
      </w:r>
      <w:r w:rsidRPr="007375C9">
        <w:rPr>
          <w:lang w:val="en-IN"/>
        </w:rPr>
        <w:t xml:space="preserve">, adopting </w:t>
      </w:r>
      <w:r w:rsidRPr="007375C9">
        <w:rPr>
          <w:bCs/>
          <w:lang w:val="en-IN"/>
        </w:rPr>
        <w:t>scalable technologies</w:t>
      </w:r>
      <w:r w:rsidRPr="007375C9">
        <w:rPr>
          <w:lang w:val="en-IN"/>
        </w:rPr>
        <w:t xml:space="preserve">, and preparing for future </w:t>
      </w:r>
      <w:r w:rsidRPr="007375C9">
        <w:rPr>
          <w:bCs/>
          <w:lang w:val="en-IN"/>
        </w:rPr>
        <w:t>growth</w:t>
      </w:r>
      <w:r w:rsidRPr="007375C9">
        <w:rPr>
          <w:lang w:val="en-IN"/>
        </w:rPr>
        <w:t xml:space="preserve"> with the latest trends like </w:t>
      </w:r>
      <w:r w:rsidRPr="007375C9">
        <w:rPr>
          <w:bCs/>
          <w:lang w:val="en-IN"/>
        </w:rPr>
        <w:t>microservices</w:t>
      </w:r>
      <w:r w:rsidRPr="007375C9">
        <w:rPr>
          <w:lang w:val="en-IN"/>
        </w:rPr>
        <w:t xml:space="preserve">, </w:t>
      </w:r>
      <w:r w:rsidRPr="007375C9">
        <w:rPr>
          <w:bCs/>
          <w:lang w:val="en-IN"/>
        </w:rPr>
        <w:t>AI</w:t>
      </w:r>
      <w:r w:rsidRPr="007375C9">
        <w:rPr>
          <w:lang w:val="en-IN"/>
        </w:rPr>
        <w:t xml:space="preserve">, and </w:t>
      </w:r>
      <w:r w:rsidRPr="007375C9">
        <w:rPr>
          <w:bCs/>
          <w:lang w:val="en-IN"/>
        </w:rPr>
        <w:t>serverless architectures</w:t>
      </w:r>
      <w:r w:rsidRPr="007375C9">
        <w:rPr>
          <w:lang w:val="en-IN"/>
        </w:rPr>
        <w:t xml:space="preserve">, your student portal can stand the test of time. Additionally, making sure that your system is </w:t>
      </w:r>
      <w:r w:rsidRPr="007375C9">
        <w:rPr>
          <w:bCs/>
          <w:lang w:val="en-IN"/>
        </w:rPr>
        <w:t>compliant with regulations</w:t>
      </w:r>
      <w:r w:rsidRPr="007375C9">
        <w:rPr>
          <w:lang w:val="en-IN"/>
        </w:rPr>
        <w:t xml:space="preserve"> and </w:t>
      </w:r>
      <w:r w:rsidRPr="007375C9">
        <w:rPr>
          <w:bCs/>
          <w:lang w:val="en-IN"/>
        </w:rPr>
        <w:t>ethical considerations</w:t>
      </w:r>
      <w:r w:rsidRPr="007375C9">
        <w:rPr>
          <w:lang w:val="en-IN"/>
        </w:rPr>
        <w:t xml:space="preserve"> will enhance trust and adoption among users. Focusing on both the </w:t>
      </w:r>
      <w:r w:rsidRPr="007375C9">
        <w:rPr>
          <w:bCs/>
          <w:lang w:val="en-IN"/>
        </w:rPr>
        <w:t>user experience</w:t>
      </w:r>
      <w:r w:rsidRPr="007375C9">
        <w:rPr>
          <w:lang w:val="en-IN"/>
        </w:rPr>
        <w:t xml:space="preserve"> and the </w:t>
      </w:r>
      <w:r w:rsidRPr="007375C9">
        <w:rPr>
          <w:bCs/>
          <w:lang w:val="en-IN"/>
        </w:rPr>
        <w:t>underlying infrastructure</w:t>
      </w:r>
      <w:r w:rsidRPr="007375C9">
        <w:rPr>
          <w:lang w:val="en-IN"/>
        </w:rPr>
        <w:t xml:space="preserve"> ensures the longevity and success of the platform.</w:t>
      </w:r>
    </w:p>
    <w:p w14:paraId="48805686" w14:textId="77777777" w:rsidR="00B73AE8" w:rsidRDefault="00B73AE8" w:rsidP="00DF027C"/>
    <w:p w14:paraId="2961CCF7" w14:textId="77777777" w:rsidR="007375C9" w:rsidRDefault="007375C9" w:rsidP="00DF027C"/>
    <w:p w14:paraId="3BEAD882" w14:textId="77777777" w:rsidR="00E16987" w:rsidRDefault="00E16987" w:rsidP="007375C9">
      <w:pPr>
        <w:rPr>
          <w:bCs/>
          <w:lang w:val="en-IN"/>
        </w:rPr>
      </w:pPr>
    </w:p>
    <w:p w14:paraId="57A6B294" w14:textId="77777777" w:rsidR="00E16987" w:rsidRDefault="00E16987" w:rsidP="007375C9">
      <w:pPr>
        <w:rPr>
          <w:bCs/>
          <w:lang w:val="en-IN"/>
        </w:rPr>
      </w:pPr>
    </w:p>
    <w:p w14:paraId="5DBFDB9F" w14:textId="77777777" w:rsidR="00E16987" w:rsidRDefault="00E16987" w:rsidP="007375C9">
      <w:pPr>
        <w:rPr>
          <w:bCs/>
          <w:lang w:val="en-IN"/>
        </w:rPr>
      </w:pPr>
    </w:p>
    <w:p w14:paraId="11EEE9A9" w14:textId="77777777" w:rsidR="00E16987" w:rsidRDefault="00E16987" w:rsidP="007375C9">
      <w:pPr>
        <w:rPr>
          <w:bCs/>
          <w:lang w:val="en-IN"/>
        </w:rPr>
      </w:pPr>
    </w:p>
    <w:p w14:paraId="694E8943" w14:textId="77777777" w:rsidR="00E16987" w:rsidRDefault="00E16987" w:rsidP="007375C9">
      <w:pPr>
        <w:rPr>
          <w:bCs/>
          <w:lang w:val="en-IN"/>
        </w:rPr>
      </w:pPr>
    </w:p>
    <w:p w14:paraId="25B117E1" w14:textId="1586A401" w:rsidR="007375C9" w:rsidRPr="007375C9" w:rsidRDefault="007375C9" w:rsidP="007375C9">
      <w:pPr>
        <w:rPr>
          <w:bCs/>
          <w:lang w:val="en-IN"/>
        </w:rPr>
      </w:pPr>
      <w:r w:rsidRPr="007375C9">
        <w:rPr>
          <w:bCs/>
          <w:lang w:val="en-IN"/>
        </w:rPr>
        <w:lastRenderedPageBreak/>
        <w:t>111. Acknowledgements</w:t>
      </w:r>
    </w:p>
    <w:p w14:paraId="15EDD08F" w14:textId="77777777" w:rsidR="007375C9" w:rsidRPr="007375C9" w:rsidRDefault="007375C9" w:rsidP="007375C9">
      <w:pPr>
        <w:rPr>
          <w:lang w:val="en-IN"/>
        </w:rPr>
      </w:pPr>
      <w:r w:rsidRPr="007375C9">
        <w:rPr>
          <w:lang w:val="en-IN"/>
        </w:rPr>
        <w:t>I would like to express my sincere gratitude to everyone who has contributed to the development of this project. This student portal would not have been possible without the guidance, support, and resources available to me.</w:t>
      </w:r>
    </w:p>
    <w:p w14:paraId="5F66ABCE" w14:textId="77777777" w:rsidR="007375C9" w:rsidRPr="007375C9" w:rsidRDefault="007375C9" w:rsidP="007375C9">
      <w:pPr>
        <w:numPr>
          <w:ilvl w:val="0"/>
          <w:numId w:val="167"/>
        </w:numPr>
        <w:rPr>
          <w:lang w:val="en-IN"/>
        </w:rPr>
      </w:pPr>
      <w:r w:rsidRPr="007375C9">
        <w:rPr>
          <w:bCs/>
          <w:lang w:val="en-IN"/>
        </w:rPr>
        <w:t>Mentors and Professors</w:t>
      </w:r>
      <w:r w:rsidRPr="007375C9">
        <w:rPr>
          <w:lang w:val="en-IN"/>
        </w:rPr>
        <w:t>: Thank you for your valuable feedback, advice, and encouragement throughout the course of this project. Your insights were instrumental in shaping the functionality and architecture of the portal.</w:t>
      </w:r>
    </w:p>
    <w:p w14:paraId="00D9DDF9" w14:textId="77777777" w:rsidR="007375C9" w:rsidRPr="007375C9" w:rsidRDefault="007375C9" w:rsidP="007375C9">
      <w:pPr>
        <w:numPr>
          <w:ilvl w:val="0"/>
          <w:numId w:val="167"/>
        </w:numPr>
        <w:rPr>
          <w:lang w:val="en-IN"/>
        </w:rPr>
      </w:pPr>
      <w:r w:rsidRPr="007375C9">
        <w:rPr>
          <w:bCs/>
          <w:lang w:val="en-IN"/>
        </w:rPr>
        <w:t>Peers and Team Members</w:t>
      </w:r>
      <w:r w:rsidRPr="007375C9">
        <w:rPr>
          <w:lang w:val="en-IN"/>
        </w:rPr>
        <w:t>: I am grateful for the collaborative spirit and the shared knowledge that helped refine ideas, tackle technical challenges, and ensure the success of this project.</w:t>
      </w:r>
    </w:p>
    <w:p w14:paraId="41254EA8" w14:textId="77777777" w:rsidR="007375C9" w:rsidRPr="007375C9" w:rsidRDefault="007375C9" w:rsidP="007375C9">
      <w:pPr>
        <w:numPr>
          <w:ilvl w:val="0"/>
          <w:numId w:val="167"/>
        </w:numPr>
        <w:rPr>
          <w:lang w:val="en-IN"/>
        </w:rPr>
      </w:pPr>
      <w:r w:rsidRPr="007375C9">
        <w:rPr>
          <w:bCs/>
          <w:lang w:val="en-IN"/>
        </w:rPr>
        <w:t>Online Communities and Resources</w:t>
      </w:r>
      <w:r w:rsidRPr="007375C9">
        <w:rPr>
          <w:lang w:val="en-IN"/>
        </w:rPr>
        <w:t>: Special thanks to the vast online communities, tutorials, and documentation (like Stack Overflow, MDN, and others) that provided solutions, insights, and inspiration at various stages of the development process.</w:t>
      </w:r>
    </w:p>
    <w:p w14:paraId="4F475B86" w14:textId="77777777" w:rsidR="007375C9" w:rsidRPr="007375C9" w:rsidRDefault="007375C9" w:rsidP="007375C9">
      <w:pPr>
        <w:numPr>
          <w:ilvl w:val="0"/>
          <w:numId w:val="167"/>
        </w:numPr>
        <w:rPr>
          <w:lang w:val="en-IN"/>
        </w:rPr>
      </w:pPr>
      <w:r w:rsidRPr="007375C9">
        <w:rPr>
          <w:bCs/>
          <w:lang w:val="en-IN"/>
        </w:rPr>
        <w:t>Tools and Libraries</w:t>
      </w:r>
      <w:r w:rsidRPr="007375C9">
        <w:rPr>
          <w:lang w:val="en-IN"/>
        </w:rPr>
        <w:t xml:space="preserve">: I would also like to acknowledge the developers of the tools and libraries such as </w:t>
      </w:r>
      <w:r w:rsidRPr="007375C9">
        <w:rPr>
          <w:bCs/>
          <w:lang w:val="en-IN"/>
        </w:rPr>
        <w:t>Next.js</w:t>
      </w:r>
      <w:r w:rsidRPr="007375C9">
        <w:rPr>
          <w:lang w:val="en-IN"/>
        </w:rPr>
        <w:t xml:space="preserve">, </w:t>
      </w:r>
      <w:r w:rsidRPr="007375C9">
        <w:rPr>
          <w:bCs/>
          <w:lang w:val="en-IN"/>
        </w:rPr>
        <w:t>Node.js</w:t>
      </w:r>
      <w:r w:rsidRPr="007375C9">
        <w:rPr>
          <w:lang w:val="en-IN"/>
        </w:rPr>
        <w:t xml:space="preserve">, </w:t>
      </w:r>
      <w:r w:rsidRPr="007375C9">
        <w:rPr>
          <w:bCs/>
          <w:lang w:val="en-IN"/>
        </w:rPr>
        <w:t>Express.js</w:t>
      </w:r>
      <w:r w:rsidRPr="007375C9">
        <w:rPr>
          <w:lang w:val="en-IN"/>
        </w:rPr>
        <w:t xml:space="preserve">, </w:t>
      </w:r>
      <w:r w:rsidRPr="007375C9">
        <w:rPr>
          <w:bCs/>
          <w:lang w:val="en-IN"/>
        </w:rPr>
        <w:t>MongoDB</w:t>
      </w:r>
      <w:r w:rsidRPr="007375C9">
        <w:rPr>
          <w:lang w:val="en-IN"/>
        </w:rPr>
        <w:t xml:space="preserve">, </w:t>
      </w:r>
      <w:r w:rsidRPr="007375C9">
        <w:rPr>
          <w:bCs/>
          <w:lang w:val="en-IN"/>
        </w:rPr>
        <w:t>Tailwind CSS</w:t>
      </w:r>
      <w:r w:rsidRPr="007375C9">
        <w:rPr>
          <w:lang w:val="en-IN"/>
        </w:rPr>
        <w:t>, and others that were fundamental in building this project.</w:t>
      </w:r>
    </w:p>
    <w:p w14:paraId="4A770CA9" w14:textId="77777777" w:rsidR="00E16987" w:rsidRDefault="00E16987" w:rsidP="007375C9">
      <w:pPr>
        <w:rPr>
          <w:bCs/>
          <w:lang w:val="en-IN"/>
        </w:rPr>
      </w:pPr>
    </w:p>
    <w:p w14:paraId="714A1C3A" w14:textId="77777777" w:rsidR="00E16987" w:rsidRDefault="00E16987" w:rsidP="007375C9">
      <w:pPr>
        <w:rPr>
          <w:bCs/>
          <w:lang w:val="en-IN"/>
        </w:rPr>
      </w:pPr>
    </w:p>
    <w:p w14:paraId="34D8FDAF" w14:textId="77777777" w:rsidR="00E16987" w:rsidRDefault="00E16987" w:rsidP="007375C9">
      <w:pPr>
        <w:rPr>
          <w:bCs/>
          <w:lang w:val="en-IN"/>
        </w:rPr>
      </w:pPr>
    </w:p>
    <w:p w14:paraId="3562CD0F" w14:textId="77777777" w:rsidR="00E16987" w:rsidRDefault="00E16987" w:rsidP="007375C9">
      <w:pPr>
        <w:rPr>
          <w:bCs/>
          <w:lang w:val="en-IN"/>
        </w:rPr>
      </w:pPr>
    </w:p>
    <w:p w14:paraId="7F8EF679" w14:textId="0388E26B" w:rsidR="007375C9" w:rsidRPr="007375C9" w:rsidRDefault="007375C9" w:rsidP="007375C9">
      <w:pPr>
        <w:rPr>
          <w:bCs/>
          <w:lang w:val="en-IN"/>
        </w:rPr>
      </w:pPr>
      <w:r w:rsidRPr="007375C9">
        <w:rPr>
          <w:bCs/>
          <w:lang w:val="en-IN"/>
        </w:rPr>
        <w:t>112. Conclusion and Final Thoughts</w:t>
      </w:r>
    </w:p>
    <w:p w14:paraId="2A927526" w14:textId="77777777" w:rsidR="007375C9" w:rsidRPr="007375C9" w:rsidRDefault="007375C9" w:rsidP="007375C9">
      <w:pPr>
        <w:rPr>
          <w:lang w:val="en-IN"/>
        </w:rPr>
      </w:pPr>
      <w:r w:rsidRPr="007375C9">
        <w:rPr>
          <w:lang w:val="en-IN"/>
        </w:rPr>
        <w:t xml:space="preserve">This student portal project has been an exciting and enriching experience, allowing me to integrate both frontend and backend technologies to create a full-stack application. By building this system with </w:t>
      </w:r>
      <w:r w:rsidRPr="007375C9">
        <w:rPr>
          <w:bCs/>
          <w:lang w:val="en-IN"/>
        </w:rPr>
        <w:t>Next.js</w:t>
      </w:r>
      <w:r w:rsidRPr="007375C9">
        <w:rPr>
          <w:lang w:val="en-IN"/>
        </w:rPr>
        <w:t xml:space="preserve">, </w:t>
      </w:r>
      <w:r w:rsidRPr="007375C9">
        <w:rPr>
          <w:bCs/>
          <w:lang w:val="en-IN"/>
        </w:rPr>
        <w:t>Express.js</w:t>
      </w:r>
      <w:r w:rsidRPr="007375C9">
        <w:rPr>
          <w:lang w:val="en-IN"/>
        </w:rPr>
        <w:t xml:space="preserve">, </w:t>
      </w:r>
      <w:r w:rsidRPr="007375C9">
        <w:rPr>
          <w:bCs/>
          <w:lang w:val="en-IN"/>
        </w:rPr>
        <w:t>Node.js</w:t>
      </w:r>
      <w:r w:rsidRPr="007375C9">
        <w:rPr>
          <w:lang w:val="en-IN"/>
        </w:rPr>
        <w:t xml:space="preserve">, and </w:t>
      </w:r>
      <w:r w:rsidRPr="007375C9">
        <w:rPr>
          <w:bCs/>
          <w:lang w:val="en-IN"/>
        </w:rPr>
        <w:t>MongoDB</w:t>
      </w:r>
      <w:r w:rsidRPr="007375C9">
        <w:rPr>
          <w:lang w:val="en-IN"/>
        </w:rPr>
        <w:t>, I’ve learned how to create scalable, secure, and performant applications that can serve real-world needs.</w:t>
      </w:r>
    </w:p>
    <w:p w14:paraId="4FA4E994" w14:textId="77777777" w:rsidR="007375C9" w:rsidRPr="007375C9" w:rsidRDefault="007375C9" w:rsidP="007375C9">
      <w:pPr>
        <w:rPr>
          <w:lang w:val="en-IN"/>
        </w:rPr>
      </w:pPr>
      <w:r w:rsidRPr="007375C9">
        <w:rPr>
          <w:lang w:val="en-IN"/>
        </w:rPr>
        <w:t>Throughout the process, I have gained a deeper understanding of how each part of a web application interacts and how to ensure seamless communication between the frontend and backend. The challenges I faced have helped me grow as a developer, and I am excited to apply these skills in future projects.</w:t>
      </w:r>
    </w:p>
    <w:p w14:paraId="04A1A424" w14:textId="77777777" w:rsidR="007375C9" w:rsidRPr="007375C9" w:rsidRDefault="007375C9" w:rsidP="007375C9">
      <w:pPr>
        <w:rPr>
          <w:lang w:val="en-IN"/>
        </w:rPr>
      </w:pPr>
      <w:r w:rsidRPr="007375C9">
        <w:rPr>
          <w:lang w:val="en-IN"/>
        </w:rPr>
        <w:t xml:space="preserve">In the future, I plan to continue refining this portal by incorporating advanced features such as AI-based personalized learning, real-time communication, and even </w:t>
      </w:r>
      <w:r w:rsidRPr="007375C9">
        <w:rPr>
          <w:lang w:val="en-IN"/>
        </w:rPr>
        <w:lastRenderedPageBreak/>
        <w:t>better performance optimizations. This project marks the beginning of my journey into full-stack web development, and I am eager to explore more opportunities to build impactful solutions.</w:t>
      </w:r>
    </w:p>
    <w:p w14:paraId="4822B698" w14:textId="77777777" w:rsidR="007375C9" w:rsidRPr="007375C9" w:rsidRDefault="00000000" w:rsidP="007375C9">
      <w:pPr>
        <w:rPr>
          <w:lang w:val="en-IN"/>
        </w:rPr>
      </w:pPr>
      <w:r>
        <w:rPr>
          <w:lang w:val="en-IN"/>
        </w:rPr>
        <w:pict w14:anchorId="571D9A30">
          <v:rect id="_x0000_i1070" style="width:0;height:1.5pt" o:hralign="center" o:hrstd="t" o:hr="t" fillcolor="#a0a0a0" stroked="f"/>
        </w:pict>
      </w:r>
    </w:p>
    <w:p w14:paraId="76C3C3ED" w14:textId="77777777" w:rsidR="007375C9" w:rsidRPr="007375C9" w:rsidRDefault="007375C9" w:rsidP="007375C9">
      <w:pPr>
        <w:rPr>
          <w:lang w:val="en-IN"/>
        </w:rPr>
      </w:pPr>
      <w:r w:rsidRPr="007375C9">
        <w:rPr>
          <w:lang w:val="en-IN"/>
        </w:rPr>
        <w:t>You can also include:</w:t>
      </w:r>
    </w:p>
    <w:p w14:paraId="4F404BB7" w14:textId="77777777" w:rsidR="007375C9" w:rsidRPr="007375C9" w:rsidRDefault="007375C9" w:rsidP="007375C9">
      <w:pPr>
        <w:rPr>
          <w:bCs/>
          <w:lang w:val="en-IN"/>
        </w:rPr>
      </w:pPr>
      <w:r w:rsidRPr="007375C9">
        <w:rPr>
          <w:bCs/>
          <w:lang w:val="en-IN"/>
        </w:rPr>
        <w:t>113. Future Work and Enhancements</w:t>
      </w:r>
    </w:p>
    <w:p w14:paraId="70A5859E" w14:textId="77777777" w:rsidR="007375C9" w:rsidRPr="007375C9" w:rsidRDefault="007375C9" w:rsidP="007375C9">
      <w:pPr>
        <w:rPr>
          <w:lang w:val="en-IN"/>
        </w:rPr>
      </w:pPr>
      <w:r w:rsidRPr="007375C9">
        <w:rPr>
          <w:lang w:val="en-IN"/>
        </w:rPr>
        <w:t>Looking ahead, there are several enhancements and features I plan to implement in future versions of this portal:</w:t>
      </w:r>
    </w:p>
    <w:p w14:paraId="1903EBF2" w14:textId="77777777" w:rsidR="007375C9" w:rsidRPr="007375C9" w:rsidRDefault="007375C9" w:rsidP="007375C9">
      <w:pPr>
        <w:numPr>
          <w:ilvl w:val="0"/>
          <w:numId w:val="168"/>
        </w:numPr>
        <w:rPr>
          <w:lang w:val="en-IN"/>
        </w:rPr>
      </w:pPr>
      <w:r w:rsidRPr="007375C9">
        <w:rPr>
          <w:bCs/>
          <w:lang w:val="en-IN"/>
        </w:rPr>
        <w:t>Mobile Application Integration</w:t>
      </w:r>
      <w:r w:rsidRPr="007375C9">
        <w:rPr>
          <w:lang w:val="en-IN"/>
        </w:rPr>
        <w:t>: A mobile app to allow students and teachers to interact with the portal on the go.</w:t>
      </w:r>
    </w:p>
    <w:p w14:paraId="467F6BF8" w14:textId="77777777" w:rsidR="007375C9" w:rsidRPr="007375C9" w:rsidRDefault="007375C9" w:rsidP="007375C9">
      <w:pPr>
        <w:numPr>
          <w:ilvl w:val="0"/>
          <w:numId w:val="168"/>
        </w:numPr>
        <w:rPr>
          <w:lang w:val="en-IN"/>
        </w:rPr>
      </w:pPr>
      <w:r w:rsidRPr="007375C9">
        <w:rPr>
          <w:bCs/>
          <w:lang w:val="en-IN"/>
        </w:rPr>
        <w:t>Advanced Security Features</w:t>
      </w:r>
      <w:r w:rsidRPr="007375C9">
        <w:rPr>
          <w:lang w:val="en-IN"/>
        </w:rPr>
        <w:t>: Adding two-factor authentication (2FA) and improving data encryption strategies.</w:t>
      </w:r>
    </w:p>
    <w:p w14:paraId="215DE6C2" w14:textId="77777777" w:rsidR="007375C9" w:rsidRPr="007375C9" w:rsidRDefault="007375C9" w:rsidP="007375C9">
      <w:pPr>
        <w:numPr>
          <w:ilvl w:val="0"/>
          <w:numId w:val="168"/>
        </w:numPr>
        <w:rPr>
          <w:lang w:val="en-IN"/>
        </w:rPr>
      </w:pPr>
      <w:r w:rsidRPr="007375C9">
        <w:rPr>
          <w:bCs/>
          <w:lang w:val="en-IN"/>
        </w:rPr>
        <w:t>AI Integration</w:t>
      </w:r>
      <w:r w:rsidRPr="007375C9">
        <w:rPr>
          <w:lang w:val="en-IN"/>
        </w:rPr>
        <w:t>: Implementing personalized learning recommendations and student performance prediction models.</w:t>
      </w:r>
    </w:p>
    <w:p w14:paraId="2A6A55E7" w14:textId="77777777" w:rsidR="007375C9" w:rsidRPr="007375C9" w:rsidRDefault="007375C9" w:rsidP="007375C9">
      <w:pPr>
        <w:numPr>
          <w:ilvl w:val="0"/>
          <w:numId w:val="168"/>
        </w:numPr>
        <w:rPr>
          <w:lang w:val="en-IN"/>
        </w:rPr>
      </w:pPr>
      <w:r w:rsidRPr="007375C9">
        <w:rPr>
          <w:bCs/>
          <w:lang w:val="en-IN"/>
        </w:rPr>
        <w:t>Cloud Deployment</w:t>
      </w:r>
      <w:r w:rsidRPr="007375C9">
        <w:rPr>
          <w:lang w:val="en-IN"/>
        </w:rPr>
        <w:t xml:space="preserve">: Transitioning the application to a cloud-based infrastructure like </w:t>
      </w:r>
      <w:r w:rsidRPr="007375C9">
        <w:rPr>
          <w:bCs/>
          <w:lang w:val="en-IN"/>
        </w:rPr>
        <w:t>AWS</w:t>
      </w:r>
      <w:r w:rsidRPr="007375C9">
        <w:rPr>
          <w:lang w:val="en-IN"/>
        </w:rPr>
        <w:t xml:space="preserve"> or </w:t>
      </w:r>
      <w:r w:rsidRPr="007375C9">
        <w:rPr>
          <w:bCs/>
          <w:lang w:val="en-IN"/>
        </w:rPr>
        <w:t>Google Cloud</w:t>
      </w:r>
      <w:r w:rsidRPr="007375C9">
        <w:rPr>
          <w:lang w:val="en-IN"/>
        </w:rPr>
        <w:t xml:space="preserve"> for better scalability and availability.</w:t>
      </w:r>
    </w:p>
    <w:p w14:paraId="4722EDD8" w14:textId="77777777" w:rsidR="007375C9" w:rsidRDefault="007375C9" w:rsidP="00DF027C"/>
    <w:p w14:paraId="2912802A" w14:textId="77777777" w:rsidR="007375C9" w:rsidRDefault="007375C9" w:rsidP="00DF027C"/>
    <w:p w14:paraId="2CEBEB66" w14:textId="77777777" w:rsidR="007375C9" w:rsidRDefault="007375C9" w:rsidP="00DF027C"/>
    <w:p w14:paraId="65C11BCC" w14:textId="77777777" w:rsidR="007375C9" w:rsidRDefault="007375C9" w:rsidP="00DF027C"/>
    <w:p w14:paraId="0785C105" w14:textId="77777777" w:rsidR="007375C9" w:rsidRDefault="007375C9" w:rsidP="00DF027C"/>
    <w:p w14:paraId="15F88EA0" w14:textId="77777777" w:rsidR="007375C9" w:rsidRDefault="007375C9" w:rsidP="00DF027C"/>
    <w:p w14:paraId="1EBD1E9E" w14:textId="77777777" w:rsidR="007375C9" w:rsidRDefault="007375C9" w:rsidP="00DF027C"/>
    <w:p w14:paraId="01AF4C65" w14:textId="77777777" w:rsidR="007375C9" w:rsidRDefault="007375C9" w:rsidP="00DF027C"/>
    <w:p w14:paraId="0864E548" w14:textId="77777777" w:rsidR="007375C9" w:rsidRDefault="007375C9" w:rsidP="00DF027C"/>
    <w:p w14:paraId="5E19F34F" w14:textId="77777777" w:rsidR="007375C9" w:rsidRDefault="007375C9" w:rsidP="00DF027C"/>
    <w:p w14:paraId="74C99D42" w14:textId="77777777" w:rsidR="007375C9" w:rsidRDefault="007375C9" w:rsidP="00DF027C"/>
    <w:p w14:paraId="3AD48E0F" w14:textId="77777777" w:rsidR="00E16987" w:rsidRDefault="00E16987" w:rsidP="00DF027C"/>
    <w:p w14:paraId="3A3A9BA1" w14:textId="77777777" w:rsidR="00E16987" w:rsidRDefault="00E16987" w:rsidP="00DF027C"/>
    <w:p w14:paraId="13F4C5C3" w14:textId="77777777" w:rsidR="00E16987" w:rsidRDefault="00E16987" w:rsidP="00DF027C"/>
    <w:p w14:paraId="1045C3B8" w14:textId="77777777" w:rsidR="00E16987" w:rsidRDefault="00E16987" w:rsidP="00DF027C"/>
    <w:p w14:paraId="3848DF8C" w14:textId="77777777" w:rsidR="00E16987" w:rsidRDefault="00E16987" w:rsidP="00DF027C"/>
    <w:p w14:paraId="5A39C5E8" w14:textId="77777777" w:rsidR="00E16987" w:rsidRDefault="00E16987" w:rsidP="00DF027C"/>
    <w:p w14:paraId="0673405E" w14:textId="77777777" w:rsidR="00E16987" w:rsidRPr="00E16987" w:rsidRDefault="00E16987" w:rsidP="00DF027C">
      <w:pPr>
        <w:rPr>
          <w:b w:val="0"/>
          <w:bCs/>
        </w:rPr>
      </w:pPr>
    </w:p>
    <w:p w14:paraId="54AC8E36" w14:textId="48199AA9" w:rsidR="00E16987" w:rsidRPr="00E16987" w:rsidRDefault="00E16987" w:rsidP="00E16987">
      <w:pPr>
        <w:jc w:val="center"/>
        <w:rPr>
          <w:u w:val="thick"/>
        </w:rPr>
      </w:pPr>
      <w:r w:rsidRPr="00E16987">
        <w:rPr>
          <w:u w:val="thick"/>
        </w:rPr>
        <w:t>REFERENCES</w:t>
      </w:r>
    </w:p>
    <w:p w14:paraId="5EE5AFC7" w14:textId="77777777" w:rsidR="00E16987" w:rsidRDefault="00E16987" w:rsidP="00DF027C"/>
    <w:p w14:paraId="359E77BF" w14:textId="77777777" w:rsidR="00E16987" w:rsidRDefault="00E16987" w:rsidP="007375C9"/>
    <w:p w14:paraId="386E5B67" w14:textId="79470BD9" w:rsidR="007375C9" w:rsidRPr="007375C9" w:rsidRDefault="007375C9" w:rsidP="007375C9">
      <w:pPr>
        <w:rPr>
          <w:lang w:val="en-IN"/>
        </w:rPr>
      </w:pPr>
      <w:r w:rsidRPr="007375C9">
        <w:rPr>
          <w:lang w:val="en-IN"/>
        </w:rPr>
        <w:t xml:space="preserve">Here are some references and resources to help you build a student portal using </w:t>
      </w:r>
      <w:r w:rsidRPr="007375C9">
        <w:rPr>
          <w:bCs/>
          <w:lang w:val="en-IN"/>
        </w:rPr>
        <w:t>Next.js</w:t>
      </w:r>
      <w:r w:rsidRPr="007375C9">
        <w:rPr>
          <w:lang w:val="en-IN"/>
        </w:rPr>
        <w:t xml:space="preserve">, </w:t>
      </w:r>
      <w:r w:rsidRPr="007375C9">
        <w:rPr>
          <w:bCs/>
          <w:lang w:val="en-IN"/>
        </w:rPr>
        <w:t>Express.js</w:t>
      </w:r>
      <w:r w:rsidRPr="007375C9">
        <w:rPr>
          <w:lang w:val="en-IN"/>
        </w:rPr>
        <w:t xml:space="preserve">, </w:t>
      </w:r>
      <w:r w:rsidRPr="007375C9">
        <w:rPr>
          <w:bCs/>
          <w:lang w:val="en-IN"/>
        </w:rPr>
        <w:t>Node.js</w:t>
      </w:r>
      <w:r w:rsidRPr="007375C9">
        <w:rPr>
          <w:lang w:val="en-IN"/>
        </w:rPr>
        <w:t xml:space="preserve">, and </w:t>
      </w:r>
      <w:r w:rsidRPr="007375C9">
        <w:rPr>
          <w:bCs/>
          <w:lang w:val="en-IN"/>
        </w:rPr>
        <w:t>MongoDB</w:t>
      </w:r>
      <w:r w:rsidRPr="007375C9">
        <w:rPr>
          <w:lang w:val="en-IN"/>
        </w:rPr>
        <w:t>:</w:t>
      </w:r>
    </w:p>
    <w:p w14:paraId="7CB5405B" w14:textId="77777777" w:rsidR="007375C9" w:rsidRPr="007375C9" w:rsidRDefault="007375C9" w:rsidP="007375C9">
      <w:pPr>
        <w:rPr>
          <w:bCs/>
          <w:lang w:val="en-IN"/>
        </w:rPr>
      </w:pPr>
      <w:r w:rsidRPr="007375C9">
        <w:rPr>
          <w:bCs/>
          <w:lang w:val="en-IN"/>
        </w:rPr>
        <w:t>Books</w:t>
      </w:r>
    </w:p>
    <w:p w14:paraId="5072CDE8" w14:textId="77777777" w:rsidR="007375C9" w:rsidRPr="007375C9" w:rsidRDefault="007375C9" w:rsidP="007375C9">
      <w:pPr>
        <w:numPr>
          <w:ilvl w:val="0"/>
          <w:numId w:val="163"/>
        </w:numPr>
        <w:rPr>
          <w:lang w:val="en-IN"/>
        </w:rPr>
      </w:pPr>
      <w:r w:rsidRPr="007375C9">
        <w:rPr>
          <w:bCs/>
          <w:lang w:val="en-IN"/>
        </w:rPr>
        <w:t>"Learning React: Modern Patterns for Developing React Apps" by Alex Banks and Eve Porcello</w:t>
      </w:r>
      <w:r w:rsidRPr="007375C9">
        <w:rPr>
          <w:lang w:val="en-IN"/>
        </w:rPr>
        <w:br/>
        <w:t xml:space="preserve">This book is an excellent resource to understand React, including modern patterns and hooks. It's helpful if you're using </w:t>
      </w:r>
      <w:r w:rsidRPr="007375C9">
        <w:rPr>
          <w:bCs/>
          <w:lang w:val="en-IN"/>
        </w:rPr>
        <w:t>Next.js</w:t>
      </w:r>
      <w:r w:rsidRPr="007375C9">
        <w:rPr>
          <w:lang w:val="en-IN"/>
        </w:rPr>
        <w:t xml:space="preserve"> for your student portal.</w:t>
      </w:r>
    </w:p>
    <w:p w14:paraId="5F521805" w14:textId="77777777" w:rsidR="007375C9" w:rsidRPr="007375C9" w:rsidRDefault="007375C9" w:rsidP="007375C9">
      <w:pPr>
        <w:numPr>
          <w:ilvl w:val="0"/>
          <w:numId w:val="163"/>
        </w:numPr>
        <w:rPr>
          <w:lang w:val="en-IN"/>
        </w:rPr>
      </w:pPr>
      <w:r w:rsidRPr="007375C9">
        <w:rPr>
          <w:bCs/>
          <w:lang w:val="en-IN"/>
        </w:rPr>
        <w:t>"Full-Stack React Projects" by Shama Hoque</w:t>
      </w:r>
      <w:r w:rsidRPr="007375C9">
        <w:rPr>
          <w:lang w:val="en-IN"/>
        </w:rPr>
        <w:br/>
        <w:t>This book focuses on building full-stack applications using React, Node.js, and MongoDB, and can be applied to your project for building the student portal.</w:t>
      </w:r>
    </w:p>
    <w:p w14:paraId="6B705061" w14:textId="77777777" w:rsidR="007375C9" w:rsidRPr="007375C9" w:rsidRDefault="007375C9" w:rsidP="007375C9">
      <w:pPr>
        <w:numPr>
          <w:ilvl w:val="0"/>
          <w:numId w:val="163"/>
        </w:numPr>
        <w:rPr>
          <w:lang w:val="en-IN"/>
        </w:rPr>
      </w:pPr>
      <w:r w:rsidRPr="007375C9">
        <w:rPr>
          <w:bCs/>
          <w:lang w:val="en-IN"/>
        </w:rPr>
        <w:t>"Node.js Design Patterns" by Mario Casciaro</w:t>
      </w:r>
      <w:r w:rsidRPr="007375C9">
        <w:rPr>
          <w:lang w:val="en-IN"/>
        </w:rPr>
        <w:br/>
        <w:t xml:space="preserve">This book provides insights into designing scalable and maintainable applications using </w:t>
      </w:r>
      <w:r w:rsidRPr="007375C9">
        <w:rPr>
          <w:bCs/>
          <w:lang w:val="en-IN"/>
        </w:rPr>
        <w:t>Node.js</w:t>
      </w:r>
      <w:r w:rsidRPr="007375C9">
        <w:rPr>
          <w:lang w:val="en-IN"/>
        </w:rPr>
        <w:t xml:space="preserve"> and best practices for backend architecture.</w:t>
      </w:r>
    </w:p>
    <w:p w14:paraId="4EC88DE7" w14:textId="77777777" w:rsidR="007375C9" w:rsidRPr="007375C9" w:rsidRDefault="007375C9" w:rsidP="007375C9">
      <w:pPr>
        <w:numPr>
          <w:ilvl w:val="0"/>
          <w:numId w:val="163"/>
        </w:numPr>
        <w:rPr>
          <w:lang w:val="en-IN"/>
        </w:rPr>
      </w:pPr>
      <w:r w:rsidRPr="007375C9">
        <w:rPr>
          <w:bCs/>
          <w:lang w:val="en-IN"/>
        </w:rPr>
        <w:t>"Pro MERN Stack: Full Stack Web App Development with Mongo, Express, React, and Node" by Vasan Subramanian</w:t>
      </w:r>
      <w:r w:rsidRPr="007375C9">
        <w:rPr>
          <w:lang w:val="en-IN"/>
        </w:rPr>
        <w:br/>
        <w:t xml:space="preserve">A great resource for learning how to create full-stack applications using </w:t>
      </w:r>
      <w:r w:rsidRPr="007375C9">
        <w:rPr>
          <w:bCs/>
          <w:lang w:val="en-IN"/>
        </w:rPr>
        <w:t>MongoDB</w:t>
      </w:r>
      <w:r w:rsidRPr="007375C9">
        <w:rPr>
          <w:lang w:val="en-IN"/>
        </w:rPr>
        <w:t xml:space="preserve">, </w:t>
      </w:r>
      <w:r w:rsidRPr="007375C9">
        <w:rPr>
          <w:bCs/>
          <w:lang w:val="en-IN"/>
        </w:rPr>
        <w:t>Express.js</w:t>
      </w:r>
      <w:r w:rsidRPr="007375C9">
        <w:rPr>
          <w:lang w:val="en-IN"/>
        </w:rPr>
        <w:t xml:space="preserve">, </w:t>
      </w:r>
      <w:r w:rsidRPr="007375C9">
        <w:rPr>
          <w:bCs/>
          <w:lang w:val="en-IN"/>
        </w:rPr>
        <w:t>React</w:t>
      </w:r>
      <w:r w:rsidRPr="007375C9">
        <w:rPr>
          <w:lang w:val="en-IN"/>
        </w:rPr>
        <w:t xml:space="preserve">, and </w:t>
      </w:r>
      <w:r w:rsidRPr="007375C9">
        <w:rPr>
          <w:bCs/>
          <w:lang w:val="en-IN"/>
        </w:rPr>
        <w:t>Node.js</w:t>
      </w:r>
      <w:r w:rsidRPr="007375C9">
        <w:rPr>
          <w:lang w:val="en-IN"/>
        </w:rPr>
        <w:t>, with detailed examples and use cases.</w:t>
      </w:r>
    </w:p>
    <w:p w14:paraId="7EF8A9B6" w14:textId="77777777" w:rsidR="007375C9" w:rsidRPr="007375C9" w:rsidRDefault="007375C9" w:rsidP="007375C9">
      <w:pPr>
        <w:numPr>
          <w:ilvl w:val="0"/>
          <w:numId w:val="163"/>
        </w:numPr>
        <w:rPr>
          <w:lang w:val="en-IN"/>
        </w:rPr>
      </w:pPr>
      <w:r w:rsidRPr="007375C9">
        <w:rPr>
          <w:bCs/>
          <w:lang w:val="en-IN"/>
        </w:rPr>
        <w:t xml:space="preserve">"Mastering MongoDB 4.x: A Beginner's Guide to MongoDB" by Alex </w:t>
      </w:r>
      <w:proofErr w:type="spellStart"/>
      <w:r w:rsidRPr="007375C9">
        <w:rPr>
          <w:bCs/>
          <w:lang w:val="en-IN"/>
        </w:rPr>
        <w:t>Giamas</w:t>
      </w:r>
      <w:proofErr w:type="spellEnd"/>
      <w:r w:rsidRPr="007375C9">
        <w:rPr>
          <w:lang w:val="en-IN"/>
        </w:rPr>
        <w:br/>
        <w:t xml:space="preserve">If you need more information about </w:t>
      </w:r>
      <w:r w:rsidRPr="007375C9">
        <w:rPr>
          <w:bCs/>
          <w:lang w:val="en-IN"/>
        </w:rPr>
        <w:t>MongoDB</w:t>
      </w:r>
      <w:r w:rsidRPr="007375C9">
        <w:rPr>
          <w:lang w:val="en-IN"/>
        </w:rPr>
        <w:t>, this book will give you a strong foundation in managing databases in a full-stack application.</w:t>
      </w:r>
    </w:p>
    <w:p w14:paraId="2493A04F" w14:textId="77777777" w:rsidR="007375C9" w:rsidRPr="007375C9" w:rsidRDefault="00000000" w:rsidP="007375C9">
      <w:pPr>
        <w:rPr>
          <w:lang w:val="en-IN"/>
        </w:rPr>
      </w:pPr>
      <w:r>
        <w:rPr>
          <w:lang w:val="en-IN"/>
        </w:rPr>
        <w:pict w14:anchorId="69D98433">
          <v:rect id="_x0000_i1071" style="width:0;height:1.5pt" o:hralign="center" o:hrstd="t" o:hr="t" fillcolor="#a0a0a0" stroked="f"/>
        </w:pict>
      </w:r>
    </w:p>
    <w:p w14:paraId="4E79AD79" w14:textId="77777777" w:rsidR="007375C9" w:rsidRPr="007375C9" w:rsidRDefault="007375C9" w:rsidP="007375C9">
      <w:pPr>
        <w:rPr>
          <w:bCs/>
          <w:lang w:val="en-IN"/>
        </w:rPr>
      </w:pPr>
      <w:r w:rsidRPr="007375C9">
        <w:rPr>
          <w:bCs/>
          <w:lang w:val="en-IN"/>
        </w:rPr>
        <w:t>Websites</w:t>
      </w:r>
    </w:p>
    <w:p w14:paraId="2D00CC55" w14:textId="77777777" w:rsidR="007375C9" w:rsidRPr="007375C9" w:rsidRDefault="007375C9" w:rsidP="007375C9">
      <w:pPr>
        <w:numPr>
          <w:ilvl w:val="0"/>
          <w:numId w:val="164"/>
        </w:numPr>
        <w:rPr>
          <w:lang w:val="en-IN"/>
        </w:rPr>
      </w:pPr>
      <w:r w:rsidRPr="007375C9">
        <w:rPr>
          <w:bCs/>
          <w:lang w:val="en-IN"/>
        </w:rPr>
        <w:t>Next.js Official Documentation</w:t>
      </w:r>
      <w:r w:rsidRPr="007375C9">
        <w:rPr>
          <w:lang w:val="en-IN"/>
        </w:rPr>
        <w:br/>
        <w:t>The official Next.js documentation is a great resource to get started with server-side rendering, static site generation, routing, API routes, and more.</w:t>
      </w:r>
    </w:p>
    <w:p w14:paraId="12AB9666" w14:textId="77777777" w:rsidR="007375C9" w:rsidRPr="007375C9" w:rsidRDefault="007375C9" w:rsidP="007375C9">
      <w:pPr>
        <w:numPr>
          <w:ilvl w:val="0"/>
          <w:numId w:val="164"/>
        </w:numPr>
        <w:rPr>
          <w:lang w:val="en-IN"/>
        </w:rPr>
      </w:pPr>
      <w:r w:rsidRPr="007375C9">
        <w:rPr>
          <w:bCs/>
          <w:lang w:val="en-IN"/>
        </w:rPr>
        <w:t>Node.js Official Documentation</w:t>
      </w:r>
      <w:r w:rsidRPr="007375C9">
        <w:rPr>
          <w:lang w:val="en-IN"/>
        </w:rPr>
        <w:br/>
        <w:t xml:space="preserve">The Node.js docs are essential for understanding the backend part of your </w:t>
      </w:r>
      <w:r w:rsidRPr="007375C9">
        <w:rPr>
          <w:lang w:val="en-IN"/>
        </w:rPr>
        <w:lastRenderedPageBreak/>
        <w:t>project. It will help you get familiar with core modules and building scalable applications.</w:t>
      </w:r>
    </w:p>
    <w:p w14:paraId="5BB57F66" w14:textId="77777777" w:rsidR="007375C9" w:rsidRPr="007375C9" w:rsidRDefault="007375C9" w:rsidP="007375C9">
      <w:pPr>
        <w:numPr>
          <w:ilvl w:val="0"/>
          <w:numId w:val="164"/>
        </w:numPr>
        <w:rPr>
          <w:lang w:val="en-IN"/>
        </w:rPr>
      </w:pPr>
      <w:hyperlink r:id="rId93" w:tgtFrame="_new" w:history="1">
        <w:r w:rsidRPr="007375C9">
          <w:rPr>
            <w:rStyle w:val="Hyperlink"/>
            <w:bCs/>
            <w:lang w:val="en-IN"/>
          </w:rPr>
          <w:t>MongoDB Documentation</w:t>
        </w:r>
      </w:hyperlink>
      <w:r w:rsidRPr="007375C9">
        <w:rPr>
          <w:lang w:val="en-IN"/>
        </w:rPr>
        <w:br/>
        <w:t>The MongoDB docs provide detailed information on how to interact with your MongoDB database, including CRUD operations, aggregation, schema design, and more.</w:t>
      </w:r>
    </w:p>
    <w:p w14:paraId="5CE55CAC" w14:textId="77777777" w:rsidR="007375C9" w:rsidRPr="007375C9" w:rsidRDefault="007375C9" w:rsidP="007375C9">
      <w:pPr>
        <w:numPr>
          <w:ilvl w:val="0"/>
          <w:numId w:val="164"/>
        </w:numPr>
        <w:rPr>
          <w:lang w:val="en-IN"/>
        </w:rPr>
      </w:pPr>
      <w:hyperlink r:id="rId94" w:tgtFrame="_new" w:history="1">
        <w:r w:rsidRPr="007375C9">
          <w:rPr>
            <w:rStyle w:val="Hyperlink"/>
            <w:bCs/>
            <w:lang w:val="en-IN"/>
          </w:rPr>
          <w:t>Express.js Official Documentation</w:t>
        </w:r>
      </w:hyperlink>
      <w:r w:rsidRPr="007375C9">
        <w:rPr>
          <w:lang w:val="en-IN"/>
        </w:rPr>
        <w:br/>
        <w:t>The Express documentation provides a comprehensive guide for building fast, minimal web applications and APIs. It will help you with creating RESTful APIs for your student portal.</w:t>
      </w:r>
    </w:p>
    <w:p w14:paraId="66210C8C" w14:textId="77777777" w:rsidR="007375C9" w:rsidRPr="007375C9" w:rsidRDefault="007375C9" w:rsidP="007375C9">
      <w:pPr>
        <w:numPr>
          <w:ilvl w:val="0"/>
          <w:numId w:val="164"/>
        </w:numPr>
        <w:rPr>
          <w:lang w:val="en-IN"/>
        </w:rPr>
      </w:pPr>
      <w:hyperlink r:id="rId95" w:tgtFrame="_new" w:history="1">
        <w:proofErr w:type="spellStart"/>
        <w:r w:rsidRPr="007375C9">
          <w:rPr>
            <w:rStyle w:val="Hyperlink"/>
            <w:bCs/>
            <w:lang w:val="en-IN"/>
          </w:rPr>
          <w:t>FreeCodeCamp</w:t>
        </w:r>
        <w:proofErr w:type="spellEnd"/>
      </w:hyperlink>
      <w:r w:rsidRPr="007375C9">
        <w:rPr>
          <w:lang w:val="en-IN"/>
        </w:rPr>
        <w:br/>
      </w:r>
      <w:proofErr w:type="spellStart"/>
      <w:r w:rsidRPr="007375C9">
        <w:rPr>
          <w:lang w:val="en-IN"/>
        </w:rPr>
        <w:t>FreeCodeCamp</w:t>
      </w:r>
      <w:proofErr w:type="spellEnd"/>
      <w:r w:rsidRPr="007375C9">
        <w:rPr>
          <w:lang w:val="en-IN"/>
        </w:rPr>
        <w:t xml:space="preserve"> offers a wealth of tutorials, guides, and videos for building full-stack applications using </w:t>
      </w:r>
      <w:r w:rsidRPr="007375C9">
        <w:rPr>
          <w:bCs/>
          <w:lang w:val="en-IN"/>
        </w:rPr>
        <w:t>Node.js</w:t>
      </w:r>
      <w:r w:rsidRPr="007375C9">
        <w:rPr>
          <w:lang w:val="en-IN"/>
        </w:rPr>
        <w:t xml:space="preserve">, </w:t>
      </w:r>
      <w:r w:rsidRPr="007375C9">
        <w:rPr>
          <w:bCs/>
          <w:lang w:val="en-IN"/>
        </w:rPr>
        <w:t>Express.js</w:t>
      </w:r>
      <w:r w:rsidRPr="007375C9">
        <w:rPr>
          <w:lang w:val="en-IN"/>
        </w:rPr>
        <w:t xml:space="preserve">, and </w:t>
      </w:r>
      <w:r w:rsidRPr="007375C9">
        <w:rPr>
          <w:bCs/>
          <w:lang w:val="en-IN"/>
        </w:rPr>
        <w:t>MongoDB</w:t>
      </w:r>
      <w:r w:rsidRPr="007375C9">
        <w:rPr>
          <w:lang w:val="en-IN"/>
        </w:rPr>
        <w:t>. There are specific sections dedicated to backend development.</w:t>
      </w:r>
    </w:p>
    <w:p w14:paraId="1CEB3D70" w14:textId="77777777" w:rsidR="007375C9" w:rsidRPr="007375C9" w:rsidRDefault="007375C9" w:rsidP="007375C9">
      <w:pPr>
        <w:numPr>
          <w:ilvl w:val="0"/>
          <w:numId w:val="164"/>
        </w:numPr>
        <w:rPr>
          <w:lang w:val="en-IN"/>
        </w:rPr>
      </w:pPr>
      <w:hyperlink r:id="rId96" w:tgtFrame="_new" w:history="1">
        <w:r w:rsidRPr="007375C9">
          <w:rPr>
            <w:rStyle w:val="Hyperlink"/>
            <w:bCs/>
            <w:lang w:val="en-IN"/>
          </w:rPr>
          <w:t>MDN Web Docs</w:t>
        </w:r>
      </w:hyperlink>
      <w:r w:rsidRPr="007375C9">
        <w:rPr>
          <w:lang w:val="en-IN"/>
        </w:rPr>
        <w:br/>
        <w:t>While not specific to Next.js or Node.js, MDN offers extensive documentation on web technologies like JavaScript, HTML, CSS, and API usage, which will be helpful in building the frontend and handling APIs in your student portal.</w:t>
      </w:r>
    </w:p>
    <w:p w14:paraId="07A0BEB8" w14:textId="77777777" w:rsidR="007375C9" w:rsidRPr="007375C9" w:rsidRDefault="007375C9" w:rsidP="007375C9">
      <w:pPr>
        <w:numPr>
          <w:ilvl w:val="0"/>
          <w:numId w:val="164"/>
        </w:numPr>
        <w:rPr>
          <w:lang w:val="en-IN"/>
        </w:rPr>
      </w:pPr>
      <w:hyperlink r:id="rId97" w:tgtFrame="_new" w:history="1">
        <w:r w:rsidRPr="007375C9">
          <w:rPr>
            <w:rStyle w:val="Hyperlink"/>
            <w:bCs/>
            <w:lang w:val="en-IN"/>
          </w:rPr>
          <w:t>Dev.to</w:t>
        </w:r>
      </w:hyperlink>
      <w:r w:rsidRPr="007375C9">
        <w:rPr>
          <w:lang w:val="en-IN"/>
        </w:rPr>
        <w:br/>
        <w:t xml:space="preserve">Dev.to is a great community for developers, offering articles, tutorials, and tips for building apps with </w:t>
      </w:r>
      <w:r w:rsidRPr="007375C9">
        <w:rPr>
          <w:bCs/>
          <w:lang w:val="en-IN"/>
        </w:rPr>
        <w:t>Node.js</w:t>
      </w:r>
      <w:r w:rsidRPr="007375C9">
        <w:rPr>
          <w:lang w:val="en-IN"/>
        </w:rPr>
        <w:t xml:space="preserve">, </w:t>
      </w:r>
      <w:r w:rsidRPr="007375C9">
        <w:rPr>
          <w:bCs/>
          <w:lang w:val="en-IN"/>
        </w:rPr>
        <w:t>MongoDB</w:t>
      </w:r>
      <w:r w:rsidRPr="007375C9">
        <w:rPr>
          <w:lang w:val="en-IN"/>
        </w:rPr>
        <w:t xml:space="preserve">, </w:t>
      </w:r>
      <w:r w:rsidRPr="007375C9">
        <w:rPr>
          <w:bCs/>
          <w:lang w:val="en-IN"/>
        </w:rPr>
        <w:t>Next.js</w:t>
      </w:r>
      <w:r w:rsidRPr="007375C9">
        <w:rPr>
          <w:lang w:val="en-IN"/>
        </w:rPr>
        <w:t>, and other related technologies.</w:t>
      </w:r>
    </w:p>
    <w:p w14:paraId="3CC141D4" w14:textId="77777777" w:rsidR="007375C9" w:rsidRPr="007375C9" w:rsidRDefault="007375C9" w:rsidP="007375C9">
      <w:pPr>
        <w:numPr>
          <w:ilvl w:val="0"/>
          <w:numId w:val="164"/>
        </w:numPr>
        <w:rPr>
          <w:lang w:val="en-IN"/>
        </w:rPr>
      </w:pPr>
      <w:hyperlink r:id="rId98" w:tgtFrame="_new" w:history="1">
        <w:r w:rsidRPr="007375C9">
          <w:rPr>
            <w:rStyle w:val="Hyperlink"/>
            <w:bCs/>
            <w:lang w:val="en-IN"/>
          </w:rPr>
          <w:t>Stack Overflow</w:t>
        </w:r>
      </w:hyperlink>
      <w:r w:rsidRPr="007375C9">
        <w:rPr>
          <w:lang w:val="en-IN"/>
        </w:rPr>
        <w:br/>
        <w:t xml:space="preserve">If you run into specific issues, Stack Overflow is an invaluable resource for finding solutions to common problems in </w:t>
      </w:r>
      <w:r w:rsidRPr="007375C9">
        <w:rPr>
          <w:bCs/>
          <w:lang w:val="en-IN"/>
        </w:rPr>
        <w:t>Next.js</w:t>
      </w:r>
      <w:r w:rsidRPr="007375C9">
        <w:rPr>
          <w:lang w:val="en-IN"/>
        </w:rPr>
        <w:t xml:space="preserve">, </w:t>
      </w:r>
      <w:r w:rsidRPr="007375C9">
        <w:rPr>
          <w:bCs/>
          <w:lang w:val="en-IN"/>
        </w:rPr>
        <w:t>Express</w:t>
      </w:r>
      <w:r w:rsidRPr="007375C9">
        <w:rPr>
          <w:lang w:val="en-IN"/>
        </w:rPr>
        <w:t xml:space="preserve">, </w:t>
      </w:r>
      <w:r w:rsidRPr="007375C9">
        <w:rPr>
          <w:bCs/>
          <w:lang w:val="en-IN"/>
        </w:rPr>
        <w:t>Node.js</w:t>
      </w:r>
      <w:r w:rsidRPr="007375C9">
        <w:rPr>
          <w:lang w:val="en-IN"/>
        </w:rPr>
        <w:t xml:space="preserve">, and </w:t>
      </w:r>
      <w:r w:rsidRPr="007375C9">
        <w:rPr>
          <w:bCs/>
          <w:lang w:val="en-IN"/>
        </w:rPr>
        <w:t>MongoDB</w:t>
      </w:r>
      <w:r w:rsidRPr="007375C9">
        <w:rPr>
          <w:lang w:val="en-IN"/>
        </w:rPr>
        <w:t>.</w:t>
      </w:r>
    </w:p>
    <w:p w14:paraId="5D074991" w14:textId="77777777" w:rsidR="007375C9" w:rsidRPr="007375C9" w:rsidRDefault="007375C9" w:rsidP="007375C9">
      <w:pPr>
        <w:numPr>
          <w:ilvl w:val="0"/>
          <w:numId w:val="164"/>
        </w:numPr>
        <w:rPr>
          <w:lang w:val="en-IN"/>
        </w:rPr>
      </w:pPr>
      <w:r w:rsidRPr="007375C9">
        <w:rPr>
          <w:bCs/>
          <w:lang w:val="en-IN"/>
        </w:rPr>
        <w:t>Auth0 Blog</w:t>
      </w:r>
      <w:r w:rsidRPr="007375C9">
        <w:rPr>
          <w:lang w:val="en-IN"/>
        </w:rPr>
        <w:br/>
        <w:t xml:space="preserve">The Auth0 blog contains tutorials and use cases for implementing </w:t>
      </w:r>
      <w:r w:rsidRPr="007375C9">
        <w:rPr>
          <w:bCs/>
          <w:lang w:val="en-IN"/>
        </w:rPr>
        <w:t>authentication</w:t>
      </w:r>
      <w:r w:rsidRPr="007375C9">
        <w:rPr>
          <w:lang w:val="en-IN"/>
        </w:rPr>
        <w:t xml:space="preserve"> in full-stack apps, including with </w:t>
      </w:r>
      <w:r w:rsidRPr="007375C9">
        <w:rPr>
          <w:bCs/>
          <w:lang w:val="en-IN"/>
        </w:rPr>
        <w:t>Next.js</w:t>
      </w:r>
      <w:r w:rsidRPr="007375C9">
        <w:rPr>
          <w:lang w:val="en-IN"/>
        </w:rPr>
        <w:t xml:space="preserve"> and </w:t>
      </w:r>
      <w:r w:rsidRPr="007375C9">
        <w:rPr>
          <w:bCs/>
          <w:lang w:val="en-IN"/>
        </w:rPr>
        <w:t>Node.js</w:t>
      </w:r>
      <w:r w:rsidRPr="007375C9">
        <w:rPr>
          <w:lang w:val="en-IN"/>
        </w:rPr>
        <w:t>.</w:t>
      </w:r>
    </w:p>
    <w:p w14:paraId="7B9E1A8F" w14:textId="77777777" w:rsidR="007375C9" w:rsidRPr="007375C9" w:rsidRDefault="007375C9" w:rsidP="007375C9">
      <w:pPr>
        <w:numPr>
          <w:ilvl w:val="0"/>
          <w:numId w:val="164"/>
        </w:numPr>
        <w:rPr>
          <w:lang w:val="en-IN"/>
        </w:rPr>
      </w:pPr>
      <w:hyperlink r:id="rId99" w:tgtFrame="_new" w:history="1">
        <w:r w:rsidRPr="007375C9">
          <w:rPr>
            <w:rStyle w:val="Hyperlink"/>
            <w:bCs/>
            <w:lang w:val="en-IN"/>
          </w:rPr>
          <w:t>The Net Ninja (YouTube)</w:t>
        </w:r>
      </w:hyperlink>
      <w:r w:rsidRPr="007375C9">
        <w:rPr>
          <w:lang w:val="en-IN"/>
        </w:rPr>
        <w:br/>
        <w:t xml:space="preserve">The Net Ninja YouTube channel has a series of tutorials for full-stack development using </w:t>
      </w:r>
      <w:r w:rsidRPr="007375C9">
        <w:rPr>
          <w:bCs/>
          <w:lang w:val="en-IN"/>
        </w:rPr>
        <w:t>React</w:t>
      </w:r>
      <w:r w:rsidRPr="007375C9">
        <w:rPr>
          <w:lang w:val="en-IN"/>
        </w:rPr>
        <w:t xml:space="preserve">, </w:t>
      </w:r>
      <w:r w:rsidRPr="007375C9">
        <w:rPr>
          <w:bCs/>
          <w:lang w:val="en-IN"/>
        </w:rPr>
        <w:t>Node.js</w:t>
      </w:r>
      <w:r w:rsidRPr="007375C9">
        <w:rPr>
          <w:lang w:val="en-IN"/>
        </w:rPr>
        <w:t xml:space="preserve">, and </w:t>
      </w:r>
      <w:r w:rsidRPr="007375C9">
        <w:rPr>
          <w:bCs/>
          <w:lang w:val="en-IN"/>
        </w:rPr>
        <w:t>MongoDB</w:t>
      </w:r>
      <w:r w:rsidRPr="007375C9">
        <w:rPr>
          <w:lang w:val="en-IN"/>
        </w:rPr>
        <w:t>. These video tutorials are great for visual learners.</w:t>
      </w:r>
    </w:p>
    <w:p w14:paraId="7B6DECD0" w14:textId="77777777" w:rsidR="007375C9" w:rsidRPr="007375C9" w:rsidRDefault="00000000" w:rsidP="007375C9">
      <w:pPr>
        <w:rPr>
          <w:lang w:val="en-IN"/>
        </w:rPr>
      </w:pPr>
      <w:r>
        <w:rPr>
          <w:lang w:val="en-IN"/>
        </w:rPr>
        <w:lastRenderedPageBreak/>
        <w:pict w14:anchorId="58B1974E">
          <v:rect id="_x0000_i1072" style="width:0;height:1.5pt" o:hralign="center" o:hrstd="t" o:hr="t" fillcolor="#a0a0a0" stroked="f"/>
        </w:pict>
      </w:r>
    </w:p>
    <w:p w14:paraId="4322D3FC" w14:textId="77777777" w:rsidR="007375C9" w:rsidRPr="007375C9" w:rsidRDefault="007375C9" w:rsidP="007375C9">
      <w:pPr>
        <w:rPr>
          <w:bCs/>
          <w:lang w:val="en-IN"/>
        </w:rPr>
      </w:pPr>
      <w:r w:rsidRPr="007375C9">
        <w:rPr>
          <w:bCs/>
          <w:lang w:val="en-IN"/>
        </w:rPr>
        <w:t>Courses</w:t>
      </w:r>
    </w:p>
    <w:p w14:paraId="2A2B3E18" w14:textId="77777777" w:rsidR="007375C9" w:rsidRPr="007375C9" w:rsidRDefault="007375C9" w:rsidP="007375C9">
      <w:pPr>
        <w:numPr>
          <w:ilvl w:val="0"/>
          <w:numId w:val="165"/>
        </w:numPr>
        <w:rPr>
          <w:lang w:val="en-IN"/>
        </w:rPr>
      </w:pPr>
      <w:r w:rsidRPr="007375C9">
        <w:rPr>
          <w:bCs/>
          <w:lang w:val="en-IN"/>
        </w:rPr>
        <w:t>Build a Full-Stack App with Node.js, Express, and MongoDB (Udemy)</w:t>
      </w:r>
      <w:r w:rsidRPr="007375C9">
        <w:rPr>
          <w:lang w:val="en-IN"/>
        </w:rPr>
        <w:br/>
        <w:t xml:space="preserve">This course focuses on building full-stack applications using </w:t>
      </w:r>
      <w:r w:rsidRPr="007375C9">
        <w:rPr>
          <w:bCs/>
          <w:lang w:val="en-IN"/>
        </w:rPr>
        <w:t>MongoDB</w:t>
      </w:r>
      <w:r w:rsidRPr="007375C9">
        <w:rPr>
          <w:lang w:val="en-IN"/>
        </w:rPr>
        <w:t xml:space="preserve">, </w:t>
      </w:r>
      <w:r w:rsidRPr="007375C9">
        <w:rPr>
          <w:bCs/>
          <w:lang w:val="en-IN"/>
        </w:rPr>
        <w:t>Express</w:t>
      </w:r>
      <w:r w:rsidRPr="007375C9">
        <w:rPr>
          <w:lang w:val="en-IN"/>
        </w:rPr>
        <w:t xml:space="preserve">, </w:t>
      </w:r>
      <w:r w:rsidRPr="007375C9">
        <w:rPr>
          <w:bCs/>
          <w:lang w:val="en-IN"/>
        </w:rPr>
        <w:t>React</w:t>
      </w:r>
      <w:r w:rsidRPr="007375C9">
        <w:rPr>
          <w:lang w:val="en-IN"/>
        </w:rPr>
        <w:t xml:space="preserve">, and </w:t>
      </w:r>
      <w:r w:rsidRPr="007375C9">
        <w:rPr>
          <w:bCs/>
          <w:lang w:val="en-IN"/>
        </w:rPr>
        <w:t>Node.js</w:t>
      </w:r>
      <w:r w:rsidRPr="007375C9">
        <w:rPr>
          <w:lang w:val="en-IN"/>
        </w:rPr>
        <w:t xml:space="preserve"> (MERN stack), making it a good fit for a student portal project.</w:t>
      </w:r>
    </w:p>
    <w:p w14:paraId="57F9E680" w14:textId="77777777" w:rsidR="007375C9" w:rsidRPr="007375C9" w:rsidRDefault="007375C9" w:rsidP="007375C9">
      <w:pPr>
        <w:numPr>
          <w:ilvl w:val="0"/>
          <w:numId w:val="165"/>
        </w:numPr>
        <w:rPr>
          <w:lang w:val="en-IN"/>
        </w:rPr>
      </w:pPr>
      <w:r w:rsidRPr="007375C9">
        <w:rPr>
          <w:bCs/>
          <w:lang w:val="en-IN"/>
        </w:rPr>
        <w:t>Next.js &amp; React - Build a Full Stack Application (Udemy)</w:t>
      </w:r>
      <w:r w:rsidRPr="007375C9">
        <w:rPr>
          <w:lang w:val="en-IN"/>
        </w:rPr>
        <w:br/>
        <w:t xml:space="preserve">This course will help you build a full-stack app with </w:t>
      </w:r>
      <w:r w:rsidRPr="007375C9">
        <w:rPr>
          <w:bCs/>
          <w:lang w:val="en-IN"/>
        </w:rPr>
        <w:t>Next.js</w:t>
      </w:r>
      <w:r w:rsidRPr="007375C9">
        <w:rPr>
          <w:lang w:val="en-IN"/>
        </w:rPr>
        <w:t xml:space="preserve"> and </w:t>
      </w:r>
      <w:r w:rsidRPr="007375C9">
        <w:rPr>
          <w:bCs/>
          <w:lang w:val="en-IN"/>
        </w:rPr>
        <w:t>React</w:t>
      </w:r>
      <w:r w:rsidRPr="007375C9">
        <w:rPr>
          <w:lang w:val="en-IN"/>
        </w:rPr>
        <w:t>, which would be highly applicable to creating a student portal with server-side rendering and static site generation.</w:t>
      </w:r>
    </w:p>
    <w:p w14:paraId="290C96CA" w14:textId="77777777" w:rsidR="007375C9" w:rsidRPr="007375C9" w:rsidRDefault="007375C9" w:rsidP="007375C9">
      <w:pPr>
        <w:numPr>
          <w:ilvl w:val="0"/>
          <w:numId w:val="165"/>
        </w:numPr>
        <w:rPr>
          <w:lang w:val="en-IN"/>
        </w:rPr>
      </w:pPr>
      <w:hyperlink r:id="rId100" w:tgtFrame="_new" w:history="1">
        <w:r w:rsidRPr="007375C9">
          <w:rPr>
            <w:rStyle w:val="Hyperlink"/>
            <w:bCs/>
            <w:lang w:val="en-IN"/>
          </w:rPr>
          <w:t>MongoDB University</w:t>
        </w:r>
      </w:hyperlink>
      <w:r w:rsidRPr="007375C9">
        <w:rPr>
          <w:lang w:val="en-IN"/>
        </w:rPr>
        <w:br/>
        <w:t xml:space="preserve">MongoDB University offers free courses specifically aimed at using </w:t>
      </w:r>
      <w:r w:rsidRPr="007375C9">
        <w:rPr>
          <w:bCs/>
          <w:lang w:val="en-IN"/>
        </w:rPr>
        <w:t>MongoDB</w:t>
      </w:r>
      <w:r w:rsidRPr="007375C9">
        <w:rPr>
          <w:lang w:val="en-IN"/>
        </w:rPr>
        <w:t xml:space="preserve"> effectively in your application. They have specific courses on MongoDB basics, performance tuning, and advanced topics.</w:t>
      </w:r>
    </w:p>
    <w:p w14:paraId="63019880" w14:textId="77777777" w:rsidR="007375C9" w:rsidRPr="007375C9" w:rsidRDefault="00000000" w:rsidP="007375C9">
      <w:pPr>
        <w:rPr>
          <w:lang w:val="en-IN"/>
        </w:rPr>
      </w:pPr>
      <w:r>
        <w:rPr>
          <w:lang w:val="en-IN"/>
        </w:rPr>
        <w:pict w14:anchorId="30067210">
          <v:rect id="_x0000_i1073" style="width:0;height:1.5pt" o:hralign="center" o:hrstd="t" o:hr="t" fillcolor="#a0a0a0" stroked="f"/>
        </w:pict>
      </w:r>
    </w:p>
    <w:p w14:paraId="4F444D87" w14:textId="77777777" w:rsidR="007375C9" w:rsidRPr="007375C9" w:rsidRDefault="007375C9" w:rsidP="007375C9">
      <w:pPr>
        <w:rPr>
          <w:bCs/>
          <w:lang w:val="en-IN"/>
        </w:rPr>
      </w:pPr>
      <w:r w:rsidRPr="007375C9">
        <w:rPr>
          <w:bCs/>
          <w:lang w:val="en-IN"/>
        </w:rPr>
        <w:t>Blogs and Articles</w:t>
      </w:r>
    </w:p>
    <w:p w14:paraId="0A5F0485" w14:textId="77777777" w:rsidR="007375C9" w:rsidRPr="007375C9" w:rsidRDefault="007375C9" w:rsidP="007375C9">
      <w:pPr>
        <w:numPr>
          <w:ilvl w:val="0"/>
          <w:numId w:val="166"/>
        </w:numPr>
        <w:rPr>
          <w:lang w:val="en-IN"/>
        </w:rPr>
      </w:pPr>
      <w:hyperlink r:id="rId101" w:tgtFrame="_new" w:history="1">
        <w:r w:rsidRPr="007375C9">
          <w:rPr>
            <w:rStyle w:val="Hyperlink"/>
            <w:bCs/>
            <w:lang w:val="en-IN"/>
          </w:rPr>
          <w:t>Smashing Magazine</w:t>
        </w:r>
      </w:hyperlink>
      <w:r w:rsidRPr="007375C9">
        <w:rPr>
          <w:lang w:val="en-IN"/>
        </w:rPr>
        <w:br/>
        <w:t xml:space="preserve">Smashing Magazine publishes high-quality articles on frontend and backend development. Look for guides and articles on using </w:t>
      </w:r>
      <w:r w:rsidRPr="007375C9">
        <w:rPr>
          <w:bCs/>
          <w:lang w:val="en-IN"/>
        </w:rPr>
        <w:t>React</w:t>
      </w:r>
      <w:r w:rsidRPr="007375C9">
        <w:rPr>
          <w:lang w:val="en-IN"/>
        </w:rPr>
        <w:t xml:space="preserve">, </w:t>
      </w:r>
      <w:r w:rsidRPr="007375C9">
        <w:rPr>
          <w:bCs/>
          <w:lang w:val="en-IN"/>
        </w:rPr>
        <w:t>Node.js</w:t>
      </w:r>
      <w:r w:rsidRPr="007375C9">
        <w:rPr>
          <w:lang w:val="en-IN"/>
        </w:rPr>
        <w:t xml:space="preserve">, </w:t>
      </w:r>
      <w:r w:rsidRPr="007375C9">
        <w:rPr>
          <w:bCs/>
          <w:lang w:val="en-IN"/>
        </w:rPr>
        <w:t>MongoDB</w:t>
      </w:r>
      <w:r w:rsidRPr="007375C9">
        <w:rPr>
          <w:lang w:val="en-IN"/>
        </w:rPr>
        <w:t>, and full-stack development practices.</w:t>
      </w:r>
    </w:p>
    <w:p w14:paraId="7A3D18F0" w14:textId="77777777" w:rsidR="007375C9" w:rsidRPr="007375C9" w:rsidRDefault="007375C9" w:rsidP="007375C9">
      <w:pPr>
        <w:numPr>
          <w:ilvl w:val="0"/>
          <w:numId w:val="166"/>
        </w:numPr>
        <w:rPr>
          <w:lang w:val="en-IN"/>
        </w:rPr>
      </w:pPr>
      <w:proofErr w:type="spellStart"/>
      <w:r w:rsidRPr="007375C9">
        <w:rPr>
          <w:bCs/>
          <w:lang w:val="en-IN"/>
        </w:rPr>
        <w:t>LogRocket</w:t>
      </w:r>
      <w:proofErr w:type="spellEnd"/>
      <w:r w:rsidRPr="007375C9">
        <w:rPr>
          <w:bCs/>
          <w:lang w:val="en-IN"/>
        </w:rPr>
        <w:t xml:space="preserve"> Blog</w:t>
      </w:r>
      <w:r w:rsidRPr="007375C9">
        <w:rPr>
          <w:lang w:val="en-IN"/>
        </w:rPr>
        <w:br/>
      </w:r>
      <w:proofErr w:type="spellStart"/>
      <w:r w:rsidRPr="007375C9">
        <w:rPr>
          <w:lang w:val="en-IN"/>
        </w:rPr>
        <w:t>LogRocket</w:t>
      </w:r>
      <w:proofErr w:type="spellEnd"/>
      <w:r w:rsidRPr="007375C9">
        <w:rPr>
          <w:lang w:val="en-IN"/>
        </w:rPr>
        <w:t xml:space="preserve"> provides tutorials and guides on a wide variety of technologies, including </w:t>
      </w:r>
      <w:r w:rsidRPr="007375C9">
        <w:rPr>
          <w:bCs/>
          <w:lang w:val="en-IN"/>
        </w:rPr>
        <w:t>Next.js</w:t>
      </w:r>
      <w:r w:rsidRPr="007375C9">
        <w:rPr>
          <w:lang w:val="en-IN"/>
        </w:rPr>
        <w:t xml:space="preserve">, </w:t>
      </w:r>
      <w:r w:rsidRPr="007375C9">
        <w:rPr>
          <w:bCs/>
          <w:lang w:val="en-IN"/>
        </w:rPr>
        <w:t>Node.js</w:t>
      </w:r>
      <w:r w:rsidRPr="007375C9">
        <w:rPr>
          <w:lang w:val="en-IN"/>
        </w:rPr>
        <w:t xml:space="preserve">, and </w:t>
      </w:r>
      <w:r w:rsidRPr="007375C9">
        <w:rPr>
          <w:bCs/>
          <w:lang w:val="en-IN"/>
        </w:rPr>
        <w:t>Express.js</w:t>
      </w:r>
      <w:r w:rsidRPr="007375C9">
        <w:rPr>
          <w:lang w:val="en-IN"/>
        </w:rPr>
        <w:t>. They also focus on debugging, performance, and monitoring, which will be useful for your student portal.</w:t>
      </w:r>
    </w:p>
    <w:p w14:paraId="14F298FD" w14:textId="77777777" w:rsidR="007375C9" w:rsidRPr="007375C9" w:rsidRDefault="007375C9" w:rsidP="007375C9">
      <w:pPr>
        <w:numPr>
          <w:ilvl w:val="0"/>
          <w:numId w:val="166"/>
        </w:numPr>
        <w:rPr>
          <w:lang w:val="en-IN"/>
        </w:rPr>
      </w:pPr>
      <w:r w:rsidRPr="007375C9">
        <w:rPr>
          <w:bCs/>
          <w:lang w:val="en-IN"/>
        </w:rPr>
        <w:t>Telerik Blog</w:t>
      </w:r>
      <w:r w:rsidRPr="007375C9">
        <w:rPr>
          <w:lang w:val="en-IN"/>
        </w:rPr>
        <w:br/>
        <w:t xml:space="preserve">Telerik provides insightful content on building modern web applications with </w:t>
      </w:r>
      <w:r w:rsidRPr="007375C9">
        <w:rPr>
          <w:bCs/>
          <w:lang w:val="en-IN"/>
        </w:rPr>
        <w:t>JavaScript</w:t>
      </w:r>
      <w:r w:rsidRPr="007375C9">
        <w:rPr>
          <w:lang w:val="en-IN"/>
        </w:rPr>
        <w:t xml:space="preserve"> and various frameworks. Look for articles related to full-stack development.</w:t>
      </w:r>
    </w:p>
    <w:p w14:paraId="39E3E7AB" w14:textId="77777777" w:rsidR="007375C9" w:rsidRPr="007375C9" w:rsidRDefault="007375C9" w:rsidP="007375C9">
      <w:pPr>
        <w:numPr>
          <w:ilvl w:val="0"/>
          <w:numId w:val="166"/>
        </w:numPr>
        <w:rPr>
          <w:lang w:val="en-IN"/>
        </w:rPr>
      </w:pPr>
      <w:hyperlink r:id="rId102" w:tgtFrame="_new" w:history="1">
        <w:r w:rsidRPr="007375C9">
          <w:rPr>
            <w:rStyle w:val="Hyperlink"/>
            <w:bCs/>
            <w:lang w:val="en-IN"/>
          </w:rPr>
          <w:t>CSS-Tricks</w:t>
        </w:r>
      </w:hyperlink>
      <w:r w:rsidRPr="007375C9">
        <w:rPr>
          <w:lang w:val="en-IN"/>
        </w:rPr>
        <w:br/>
        <w:t xml:space="preserve">Although mostly focused on frontend technologies, CSS-Tricks has many useful articles about </w:t>
      </w:r>
      <w:r w:rsidRPr="007375C9">
        <w:rPr>
          <w:bCs/>
          <w:lang w:val="en-IN"/>
        </w:rPr>
        <w:t>React</w:t>
      </w:r>
      <w:r w:rsidRPr="007375C9">
        <w:rPr>
          <w:lang w:val="en-IN"/>
        </w:rPr>
        <w:t xml:space="preserve">, </w:t>
      </w:r>
      <w:r w:rsidRPr="007375C9">
        <w:rPr>
          <w:bCs/>
          <w:lang w:val="en-IN"/>
        </w:rPr>
        <w:t>Next.js</w:t>
      </w:r>
      <w:r w:rsidRPr="007375C9">
        <w:rPr>
          <w:lang w:val="en-IN"/>
        </w:rPr>
        <w:t xml:space="preserve">, and </w:t>
      </w:r>
      <w:r w:rsidRPr="007375C9">
        <w:rPr>
          <w:bCs/>
          <w:lang w:val="en-IN"/>
        </w:rPr>
        <w:t>Node.js</w:t>
      </w:r>
      <w:r w:rsidRPr="007375C9">
        <w:rPr>
          <w:lang w:val="en-IN"/>
        </w:rPr>
        <w:t>. It’s great for learning responsive design and UI principles for your student portal.</w:t>
      </w:r>
    </w:p>
    <w:p w14:paraId="773B6914" w14:textId="77777777" w:rsidR="007375C9" w:rsidRPr="007375C9" w:rsidRDefault="007375C9" w:rsidP="007375C9">
      <w:pPr>
        <w:numPr>
          <w:ilvl w:val="0"/>
          <w:numId w:val="166"/>
        </w:numPr>
        <w:rPr>
          <w:lang w:val="en-IN"/>
        </w:rPr>
      </w:pPr>
      <w:hyperlink r:id="rId103" w:tgtFrame="_new" w:history="1">
        <w:proofErr w:type="spellStart"/>
        <w:r w:rsidRPr="007375C9">
          <w:rPr>
            <w:rStyle w:val="Hyperlink"/>
            <w:bCs/>
            <w:lang w:val="en-IN"/>
          </w:rPr>
          <w:t>SitePoint</w:t>
        </w:r>
        <w:proofErr w:type="spellEnd"/>
      </w:hyperlink>
      <w:r w:rsidRPr="007375C9">
        <w:rPr>
          <w:lang w:val="en-IN"/>
        </w:rPr>
        <w:br/>
      </w:r>
      <w:proofErr w:type="spellStart"/>
      <w:r w:rsidRPr="007375C9">
        <w:rPr>
          <w:lang w:val="en-IN"/>
        </w:rPr>
        <w:t>SitePoint</w:t>
      </w:r>
      <w:proofErr w:type="spellEnd"/>
      <w:r w:rsidRPr="007375C9">
        <w:rPr>
          <w:lang w:val="en-IN"/>
        </w:rPr>
        <w:t xml:space="preserve"> publishes tutorials and articles on </w:t>
      </w:r>
      <w:r w:rsidRPr="007375C9">
        <w:rPr>
          <w:bCs/>
          <w:lang w:val="en-IN"/>
        </w:rPr>
        <w:t>web development</w:t>
      </w:r>
      <w:r w:rsidRPr="007375C9">
        <w:rPr>
          <w:lang w:val="en-IN"/>
        </w:rPr>
        <w:t xml:space="preserve">, including </w:t>
      </w:r>
      <w:r w:rsidRPr="007375C9">
        <w:rPr>
          <w:bCs/>
          <w:lang w:val="en-IN"/>
        </w:rPr>
        <w:t>Node.js</w:t>
      </w:r>
      <w:r w:rsidRPr="007375C9">
        <w:rPr>
          <w:lang w:val="en-IN"/>
        </w:rPr>
        <w:t xml:space="preserve">, </w:t>
      </w:r>
      <w:r w:rsidRPr="007375C9">
        <w:rPr>
          <w:bCs/>
          <w:lang w:val="en-IN"/>
        </w:rPr>
        <w:t>Express.js</w:t>
      </w:r>
      <w:r w:rsidRPr="007375C9">
        <w:rPr>
          <w:lang w:val="en-IN"/>
        </w:rPr>
        <w:t xml:space="preserve">, </w:t>
      </w:r>
      <w:r w:rsidRPr="007375C9">
        <w:rPr>
          <w:bCs/>
          <w:lang w:val="en-IN"/>
        </w:rPr>
        <w:t>React</w:t>
      </w:r>
      <w:r w:rsidRPr="007375C9">
        <w:rPr>
          <w:lang w:val="en-IN"/>
        </w:rPr>
        <w:t>, and other technologies relevant to your student portal.</w:t>
      </w:r>
    </w:p>
    <w:p w14:paraId="3D3B1BED" w14:textId="77777777" w:rsidR="007375C9" w:rsidRPr="007375C9" w:rsidRDefault="00000000" w:rsidP="007375C9">
      <w:pPr>
        <w:rPr>
          <w:lang w:val="en-IN"/>
        </w:rPr>
      </w:pPr>
      <w:r>
        <w:rPr>
          <w:lang w:val="en-IN"/>
        </w:rPr>
        <w:pict w14:anchorId="0252AAC8">
          <v:rect id="_x0000_i1074" style="width:0;height:1.5pt" o:hralign="center" o:hrstd="t" o:hr="t" fillcolor="#a0a0a0" stroked="f"/>
        </w:pict>
      </w:r>
    </w:p>
    <w:p w14:paraId="1FAB3016" w14:textId="77777777" w:rsidR="007375C9" w:rsidRPr="007375C9" w:rsidRDefault="007375C9" w:rsidP="007375C9">
      <w:pPr>
        <w:rPr>
          <w:lang w:val="en-IN"/>
        </w:rPr>
      </w:pPr>
      <w:r w:rsidRPr="007375C9">
        <w:rPr>
          <w:lang w:val="en-IN"/>
        </w:rPr>
        <w:t xml:space="preserve">These resources should help you gain the necessary knowledge to build and scale your student portal using </w:t>
      </w:r>
      <w:r w:rsidRPr="007375C9">
        <w:rPr>
          <w:bCs/>
          <w:lang w:val="en-IN"/>
        </w:rPr>
        <w:t>Next.js</w:t>
      </w:r>
      <w:r w:rsidRPr="007375C9">
        <w:rPr>
          <w:lang w:val="en-IN"/>
        </w:rPr>
        <w:t xml:space="preserve">, </w:t>
      </w:r>
      <w:r w:rsidRPr="007375C9">
        <w:rPr>
          <w:bCs/>
          <w:lang w:val="en-IN"/>
        </w:rPr>
        <w:t>Express.js</w:t>
      </w:r>
      <w:r w:rsidRPr="007375C9">
        <w:rPr>
          <w:lang w:val="en-IN"/>
        </w:rPr>
        <w:t xml:space="preserve">, </w:t>
      </w:r>
      <w:r w:rsidRPr="007375C9">
        <w:rPr>
          <w:bCs/>
          <w:lang w:val="en-IN"/>
        </w:rPr>
        <w:t>Node.js</w:t>
      </w:r>
      <w:r w:rsidRPr="007375C9">
        <w:rPr>
          <w:lang w:val="en-IN"/>
        </w:rPr>
        <w:t xml:space="preserve">, and </w:t>
      </w:r>
      <w:r w:rsidRPr="007375C9">
        <w:rPr>
          <w:bCs/>
          <w:lang w:val="en-IN"/>
        </w:rPr>
        <w:t>MongoDB</w:t>
      </w:r>
      <w:r w:rsidRPr="007375C9">
        <w:rPr>
          <w:lang w:val="en-IN"/>
        </w:rPr>
        <w:t>. Happy coding, and feel free to ask if you need help with specific sections of your project!</w:t>
      </w:r>
    </w:p>
    <w:p w14:paraId="069CED99" w14:textId="77777777" w:rsidR="007375C9" w:rsidRPr="00D70D02" w:rsidRDefault="007375C9" w:rsidP="00DF027C"/>
    <w:sectPr w:rsidR="007375C9" w:rsidRPr="00D70D02" w:rsidSect="00DF027C">
      <w:headerReference w:type="default" r:id="rId104"/>
      <w:footerReference w:type="default" r:id="rId105"/>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494F70" w14:textId="77777777" w:rsidR="00277043" w:rsidRDefault="00277043">
      <w:r>
        <w:separator/>
      </w:r>
    </w:p>
    <w:p w14:paraId="227926C6" w14:textId="77777777" w:rsidR="00277043" w:rsidRDefault="00277043"/>
  </w:endnote>
  <w:endnote w:type="continuationSeparator" w:id="0">
    <w:p w14:paraId="240D7F3F" w14:textId="77777777" w:rsidR="00277043" w:rsidRDefault="00277043">
      <w:r>
        <w:continuationSeparator/>
      </w:r>
    </w:p>
    <w:p w14:paraId="34D75EEE" w14:textId="77777777" w:rsidR="00277043" w:rsidRDefault="002770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8748919"/>
      <w:docPartObj>
        <w:docPartGallery w:val="Page Numbers (Bottom of Page)"/>
        <w:docPartUnique/>
      </w:docPartObj>
    </w:sdtPr>
    <w:sdtEndPr>
      <w:rPr>
        <w:noProof/>
      </w:rPr>
    </w:sdtEndPr>
    <w:sdtContent>
      <w:p w14:paraId="03F128B3"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55B30B35"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3C1977" w14:textId="77777777" w:rsidR="00277043" w:rsidRDefault="00277043">
      <w:r>
        <w:separator/>
      </w:r>
    </w:p>
    <w:p w14:paraId="60A9B109" w14:textId="77777777" w:rsidR="00277043" w:rsidRDefault="00277043"/>
  </w:footnote>
  <w:footnote w:type="continuationSeparator" w:id="0">
    <w:p w14:paraId="4A71B8C7" w14:textId="77777777" w:rsidR="00277043" w:rsidRDefault="00277043">
      <w:r>
        <w:continuationSeparator/>
      </w:r>
    </w:p>
    <w:p w14:paraId="07CA8C74" w14:textId="77777777" w:rsidR="00277043" w:rsidRDefault="002770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549979CC" w14:textId="77777777" w:rsidTr="00D077E9">
      <w:trPr>
        <w:trHeight w:val="978"/>
      </w:trPr>
      <w:tc>
        <w:tcPr>
          <w:tcW w:w="9990" w:type="dxa"/>
          <w:tcBorders>
            <w:top w:val="nil"/>
            <w:left w:val="nil"/>
            <w:bottom w:val="single" w:sz="36" w:space="0" w:color="34ABA2" w:themeColor="accent3"/>
            <w:right w:val="nil"/>
          </w:tcBorders>
        </w:tcPr>
        <w:p w14:paraId="28C2CF5A" w14:textId="77777777" w:rsidR="00D077E9" w:rsidRDefault="00D077E9">
          <w:pPr>
            <w:pStyle w:val="Header"/>
          </w:pPr>
        </w:p>
      </w:tc>
    </w:tr>
  </w:tbl>
  <w:p w14:paraId="1EE2799A"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D08A8"/>
    <w:multiLevelType w:val="multilevel"/>
    <w:tmpl w:val="A5424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D10C2"/>
    <w:multiLevelType w:val="multilevel"/>
    <w:tmpl w:val="51AA4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55028"/>
    <w:multiLevelType w:val="multilevel"/>
    <w:tmpl w:val="93E08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A3292"/>
    <w:multiLevelType w:val="multilevel"/>
    <w:tmpl w:val="A73E6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E16DF"/>
    <w:multiLevelType w:val="multilevel"/>
    <w:tmpl w:val="591C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90D58"/>
    <w:multiLevelType w:val="multilevel"/>
    <w:tmpl w:val="52585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2F2C66"/>
    <w:multiLevelType w:val="multilevel"/>
    <w:tmpl w:val="2516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A13404"/>
    <w:multiLevelType w:val="multilevel"/>
    <w:tmpl w:val="643E0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C11B49"/>
    <w:multiLevelType w:val="multilevel"/>
    <w:tmpl w:val="011C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FE0F3C"/>
    <w:multiLevelType w:val="multilevel"/>
    <w:tmpl w:val="44AE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6160A4"/>
    <w:multiLevelType w:val="multilevel"/>
    <w:tmpl w:val="5D920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9B25EE"/>
    <w:multiLevelType w:val="multilevel"/>
    <w:tmpl w:val="9470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0A07DE"/>
    <w:multiLevelType w:val="multilevel"/>
    <w:tmpl w:val="1D02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8750B5"/>
    <w:multiLevelType w:val="multilevel"/>
    <w:tmpl w:val="CBE0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511E39"/>
    <w:multiLevelType w:val="multilevel"/>
    <w:tmpl w:val="3892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4245F8"/>
    <w:multiLevelType w:val="multilevel"/>
    <w:tmpl w:val="1876E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CE2ABA"/>
    <w:multiLevelType w:val="multilevel"/>
    <w:tmpl w:val="D3C23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A97CF3"/>
    <w:multiLevelType w:val="multilevel"/>
    <w:tmpl w:val="AC142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684922"/>
    <w:multiLevelType w:val="multilevel"/>
    <w:tmpl w:val="CF12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3E5735"/>
    <w:multiLevelType w:val="multilevel"/>
    <w:tmpl w:val="B2EEE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E1476F"/>
    <w:multiLevelType w:val="multilevel"/>
    <w:tmpl w:val="5A66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B7432"/>
    <w:multiLevelType w:val="multilevel"/>
    <w:tmpl w:val="036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AD3B01"/>
    <w:multiLevelType w:val="multilevel"/>
    <w:tmpl w:val="BEBE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2D6A67"/>
    <w:multiLevelType w:val="multilevel"/>
    <w:tmpl w:val="66369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5A375F"/>
    <w:multiLevelType w:val="multilevel"/>
    <w:tmpl w:val="1238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742B29"/>
    <w:multiLevelType w:val="multilevel"/>
    <w:tmpl w:val="03EC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75227E"/>
    <w:multiLevelType w:val="multilevel"/>
    <w:tmpl w:val="CC54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5E1C35"/>
    <w:multiLevelType w:val="multilevel"/>
    <w:tmpl w:val="9F20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666D0D"/>
    <w:multiLevelType w:val="multilevel"/>
    <w:tmpl w:val="C94E6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F81B49"/>
    <w:multiLevelType w:val="multilevel"/>
    <w:tmpl w:val="E5F6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810BFF"/>
    <w:multiLevelType w:val="multilevel"/>
    <w:tmpl w:val="B030C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EC08D1"/>
    <w:multiLevelType w:val="multilevel"/>
    <w:tmpl w:val="D4C06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373CE6"/>
    <w:multiLevelType w:val="multilevel"/>
    <w:tmpl w:val="2C620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6240B1"/>
    <w:multiLevelType w:val="multilevel"/>
    <w:tmpl w:val="EBCEE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0F1686"/>
    <w:multiLevelType w:val="multilevel"/>
    <w:tmpl w:val="A790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143555"/>
    <w:multiLevelType w:val="multilevel"/>
    <w:tmpl w:val="777C7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A27CA5"/>
    <w:multiLevelType w:val="multilevel"/>
    <w:tmpl w:val="2690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AF09C2"/>
    <w:multiLevelType w:val="multilevel"/>
    <w:tmpl w:val="1FA429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B55A4F"/>
    <w:multiLevelType w:val="multilevel"/>
    <w:tmpl w:val="C1C6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BB4FB0"/>
    <w:multiLevelType w:val="multilevel"/>
    <w:tmpl w:val="95D2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C66C8C"/>
    <w:multiLevelType w:val="multilevel"/>
    <w:tmpl w:val="1F123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BE0E3E"/>
    <w:multiLevelType w:val="multilevel"/>
    <w:tmpl w:val="41B4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5F7B3A"/>
    <w:multiLevelType w:val="multilevel"/>
    <w:tmpl w:val="8B68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CE7D9C"/>
    <w:multiLevelType w:val="multilevel"/>
    <w:tmpl w:val="40C8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E1460F"/>
    <w:multiLevelType w:val="multilevel"/>
    <w:tmpl w:val="E396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DD1657"/>
    <w:multiLevelType w:val="multilevel"/>
    <w:tmpl w:val="9260E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48965E3"/>
    <w:multiLevelType w:val="multilevel"/>
    <w:tmpl w:val="EA3C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A47055"/>
    <w:multiLevelType w:val="multilevel"/>
    <w:tmpl w:val="600A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064F9F"/>
    <w:multiLevelType w:val="multilevel"/>
    <w:tmpl w:val="971A4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7F785C"/>
    <w:multiLevelType w:val="multilevel"/>
    <w:tmpl w:val="5FA4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DE286D"/>
    <w:multiLevelType w:val="multilevel"/>
    <w:tmpl w:val="0A7EC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550DB9"/>
    <w:multiLevelType w:val="multilevel"/>
    <w:tmpl w:val="316A0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852C88"/>
    <w:multiLevelType w:val="multilevel"/>
    <w:tmpl w:val="43EE6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9B64ED"/>
    <w:multiLevelType w:val="multilevel"/>
    <w:tmpl w:val="2F7E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AA2424"/>
    <w:multiLevelType w:val="multilevel"/>
    <w:tmpl w:val="5DFC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AF470D"/>
    <w:multiLevelType w:val="multilevel"/>
    <w:tmpl w:val="FDB2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C106B1"/>
    <w:multiLevelType w:val="multilevel"/>
    <w:tmpl w:val="EAF8E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2B4A7D"/>
    <w:multiLevelType w:val="multilevel"/>
    <w:tmpl w:val="D1042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A348F7"/>
    <w:multiLevelType w:val="multilevel"/>
    <w:tmpl w:val="F756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6015E9"/>
    <w:multiLevelType w:val="multilevel"/>
    <w:tmpl w:val="9CE6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874F2C"/>
    <w:multiLevelType w:val="multilevel"/>
    <w:tmpl w:val="303CF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08226E"/>
    <w:multiLevelType w:val="multilevel"/>
    <w:tmpl w:val="FB324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FF1826"/>
    <w:multiLevelType w:val="multilevel"/>
    <w:tmpl w:val="5DC81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1F5722"/>
    <w:multiLevelType w:val="multilevel"/>
    <w:tmpl w:val="EC0E6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2D6CFF"/>
    <w:multiLevelType w:val="multilevel"/>
    <w:tmpl w:val="83F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705E61"/>
    <w:multiLevelType w:val="multilevel"/>
    <w:tmpl w:val="EF96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CC0CCD"/>
    <w:multiLevelType w:val="multilevel"/>
    <w:tmpl w:val="8616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D31C63"/>
    <w:multiLevelType w:val="multilevel"/>
    <w:tmpl w:val="877AF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B16DCF"/>
    <w:multiLevelType w:val="multilevel"/>
    <w:tmpl w:val="BD40D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F87059"/>
    <w:multiLevelType w:val="multilevel"/>
    <w:tmpl w:val="A2482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6464E70"/>
    <w:multiLevelType w:val="multilevel"/>
    <w:tmpl w:val="DDE2C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7185763"/>
    <w:multiLevelType w:val="multilevel"/>
    <w:tmpl w:val="7518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753E43"/>
    <w:multiLevelType w:val="multilevel"/>
    <w:tmpl w:val="AC826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94956A1"/>
    <w:multiLevelType w:val="multilevel"/>
    <w:tmpl w:val="37A6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A161D32"/>
    <w:multiLevelType w:val="multilevel"/>
    <w:tmpl w:val="9D18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2A6DF4"/>
    <w:multiLevelType w:val="multilevel"/>
    <w:tmpl w:val="0336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B3A51F2"/>
    <w:multiLevelType w:val="multilevel"/>
    <w:tmpl w:val="1142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C9F6B38"/>
    <w:multiLevelType w:val="multilevel"/>
    <w:tmpl w:val="02467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CA96DFF"/>
    <w:multiLevelType w:val="multilevel"/>
    <w:tmpl w:val="22B01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2B64B6"/>
    <w:multiLevelType w:val="multilevel"/>
    <w:tmpl w:val="B7B2C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301B2F"/>
    <w:multiLevelType w:val="multilevel"/>
    <w:tmpl w:val="44B0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0652BA0"/>
    <w:multiLevelType w:val="multilevel"/>
    <w:tmpl w:val="B95ED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2D1EF8"/>
    <w:multiLevelType w:val="multilevel"/>
    <w:tmpl w:val="82AA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2270D25"/>
    <w:multiLevelType w:val="multilevel"/>
    <w:tmpl w:val="F7D66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3820D1F"/>
    <w:multiLevelType w:val="multilevel"/>
    <w:tmpl w:val="229A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832A24"/>
    <w:multiLevelType w:val="multilevel"/>
    <w:tmpl w:val="C2500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4007193"/>
    <w:multiLevelType w:val="multilevel"/>
    <w:tmpl w:val="D8F83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106D36"/>
    <w:multiLevelType w:val="multilevel"/>
    <w:tmpl w:val="00504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4373ABF"/>
    <w:multiLevelType w:val="multilevel"/>
    <w:tmpl w:val="CDAE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78675F"/>
    <w:multiLevelType w:val="multilevel"/>
    <w:tmpl w:val="E2265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4CD3850"/>
    <w:multiLevelType w:val="multilevel"/>
    <w:tmpl w:val="497C8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D60716"/>
    <w:multiLevelType w:val="multilevel"/>
    <w:tmpl w:val="1528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7F5D93"/>
    <w:multiLevelType w:val="multilevel"/>
    <w:tmpl w:val="1818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95503E"/>
    <w:multiLevelType w:val="multilevel"/>
    <w:tmpl w:val="37F29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AB11F96"/>
    <w:multiLevelType w:val="multilevel"/>
    <w:tmpl w:val="0770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AEF6900"/>
    <w:multiLevelType w:val="multilevel"/>
    <w:tmpl w:val="F982B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B2F0E7E"/>
    <w:multiLevelType w:val="multilevel"/>
    <w:tmpl w:val="76B0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931054"/>
    <w:multiLevelType w:val="multilevel"/>
    <w:tmpl w:val="375AD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C13292B"/>
    <w:multiLevelType w:val="multilevel"/>
    <w:tmpl w:val="2504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A0532A"/>
    <w:multiLevelType w:val="multilevel"/>
    <w:tmpl w:val="8EBC4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CDE1575"/>
    <w:multiLevelType w:val="multilevel"/>
    <w:tmpl w:val="DCBA7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0290C08"/>
    <w:multiLevelType w:val="multilevel"/>
    <w:tmpl w:val="95B6C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0883F8A"/>
    <w:multiLevelType w:val="multilevel"/>
    <w:tmpl w:val="8A428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190514B"/>
    <w:multiLevelType w:val="multilevel"/>
    <w:tmpl w:val="EB76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1C23C05"/>
    <w:multiLevelType w:val="multilevel"/>
    <w:tmpl w:val="90B2A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4247EE"/>
    <w:multiLevelType w:val="multilevel"/>
    <w:tmpl w:val="77C66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4BB632F"/>
    <w:multiLevelType w:val="multilevel"/>
    <w:tmpl w:val="91B8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53E6CCA"/>
    <w:multiLevelType w:val="multilevel"/>
    <w:tmpl w:val="BD52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61E0976"/>
    <w:multiLevelType w:val="multilevel"/>
    <w:tmpl w:val="43D6B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88F3602"/>
    <w:multiLevelType w:val="multilevel"/>
    <w:tmpl w:val="50CE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9350A99"/>
    <w:multiLevelType w:val="multilevel"/>
    <w:tmpl w:val="7F10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9ED20F2"/>
    <w:multiLevelType w:val="multilevel"/>
    <w:tmpl w:val="2ABE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1F26E5"/>
    <w:multiLevelType w:val="multilevel"/>
    <w:tmpl w:val="8C9A8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AC03B23"/>
    <w:multiLevelType w:val="multilevel"/>
    <w:tmpl w:val="BF14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296BB3"/>
    <w:multiLevelType w:val="multilevel"/>
    <w:tmpl w:val="E3525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C4E7923"/>
    <w:multiLevelType w:val="multilevel"/>
    <w:tmpl w:val="22B02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D2942D2"/>
    <w:multiLevelType w:val="multilevel"/>
    <w:tmpl w:val="668E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DD33AC7"/>
    <w:multiLevelType w:val="multilevel"/>
    <w:tmpl w:val="5F8E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E1B0086"/>
    <w:multiLevelType w:val="multilevel"/>
    <w:tmpl w:val="A24CB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F395465"/>
    <w:multiLevelType w:val="multilevel"/>
    <w:tmpl w:val="C866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FC677A3"/>
    <w:multiLevelType w:val="multilevel"/>
    <w:tmpl w:val="FA14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009055C"/>
    <w:multiLevelType w:val="multilevel"/>
    <w:tmpl w:val="82E0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0AF7079"/>
    <w:multiLevelType w:val="multilevel"/>
    <w:tmpl w:val="34AC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10973B4"/>
    <w:multiLevelType w:val="multilevel"/>
    <w:tmpl w:val="42867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2AF2375"/>
    <w:multiLevelType w:val="multilevel"/>
    <w:tmpl w:val="FA78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2C44BDA"/>
    <w:multiLevelType w:val="multilevel"/>
    <w:tmpl w:val="3AB45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3F570AF"/>
    <w:multiLevelType w:val="multilevel"/>
    <w:tmpl w:val="4E58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4C53273"/>
    <w:multiLevelType w:val="multilevel"/>
    <w:tmpl w:val="3648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5C74033"/>
    <w:multiLevelType w:val="multilevel"/>
    <w:tmpl w:val="29A0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6727D51"/>
    <w:multiLevelType w:val="multilevel"/>
    <w:tmpl w:val="B0F2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7CD65A4"/>
    <w:multiLevelType w:val="multilevel"/>
    <w:tmpl w:val="1AA6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7F61C00"/>
    <w:multiLevelType w:val="multilevel"/>
    <w:tmpl w:val="CADC1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89C6E3B"/>
    <w:multiLevelType w:val="multilevel"/>
    <w:tmpl w:val="1F9AB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9F057A7"/>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A602051"/>
    <w:multiLevelType w:val="multilevel"/>
    <w:tmpl w:val="E5DA6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ADB16A2"/>
    <w:multiLevelType w:val="multilevel"/>
    <w:tmpl w:val="D3E2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AF340E7"/>
    <w:multiLevelType w:val="multilevel"/>
    <w:tmpl w:val="25DC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B141FCE"/>
    <w:multiLevelType w:val="multilevel"/>
    <w:tmpl w:val="9DDC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B6C532D"/>
    <w:multiLevelType w:val="multilevel"/>
    <w:tmpl w:val="6C2C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C861197"/>
    <w:multiLevelType w:val="multilevel"/>
    <w:tmpl w:val="E8603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CF12089"/>
    <w:multiLevelType w:val="multilevel"/>
    <w:tmpl w:val="CEF87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D2C7B7F"/>
    <w:multiLevelType w:val="multilevel"/>
    <w:tmpl w:val="FF70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DA10C23"/>
    <w:multiLevelType w:val="multilevel"/>
    <w:tmpl w:val="B5C4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E0A5777"/>
    <w:multiLevelType w:val="multilevel"/>
    <w:tmpl w:val="8B5CE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EF87CB9"/>
    <w:multiLevelType w:val="multilevel"/>
    <w:tmpl w:val="520E4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F6122F3"/>
    <w:multiLevelType w:val="multilevel"/>
    <w:tmpl w:val="F73A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F8C1A1F"/>
    <w:multiLevelType w:val="multilevel"/>
    <w:tmpl w:val="94E8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1A230DE"/>
    <w:multiLevelType w:val="multilevel"/>
    <w:tmpl w:val="C4D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1E40A38"/>
    <w:multiLevelType w:val="multilevel"/>
    <w:tmpl w:val="619AF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24C1FBD"/>
    <w:multiLevelType w:val="multilevel"/>
    <w:tmpl w:val="A16A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33207F3"/>
    <w:multiLevelType w:val="multilevel"/>
    <w:tmpl w:val="4EB0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3DD2441"/>
    <w:multiLevelType w:val="multilevel"/>
    <w:tmpl w:val="1032B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4E25300"/>
    <w:multiLevelType w:val="multilevel"/>
    <w:tmpl w:val="BC98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5BF7AF7"/>
    <w:multiLevelType w:val="multilevel"/>
    <w:tmpl w:val="3A06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6364FB2"/>
    <w:multiLevelType w:val="multilevel"/>
    <w:tmpl w:val="26A6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8716115"/>
    <w:multiLevelType w:val="multilevel"/>
    <w:tmpl w:val="5B40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97304DE"/>
    <w:multiLevelType w:val="multilevel"/>
    <w:tmpl w:val="B9D0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9C0122E"/>
    <w:multiLevelType w:val="multilevel"/>
    <w:tmpl w:val="4DDC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A58632A"/>
    <w:multiLevelType w:val="multilevel"/>
    <w:tmpl w:val="3546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A7648A8"/>
    <w:multiLevelType w:val="multilevel"/>
    <w:tmpl w:val="26224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C2578D5"/>
    <w:multiLevelType w:val="multilevel"/>
    <w:tmpl w:val="96E20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C32558A"/>
    <w:multiLevelType w:val="multilevel"/>
    <w:tmpl w:val="8E12B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C8F4E59"/>
    <w:multiLevelType w:val="multilevel"/>
    <w:tmpl w:val="C8E6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D033B80"/>
    <w:multiLevelType w:val="multilevel"/>
    <w:tmpl w:val="BB5A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DA02B51"/>
    <w:multiLevelType w:val="multilevel"/>
    <w:tmpl w:val="0BD2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DC40D83"/>
    <w:multiLevelType w:val="multilevel"/>
    <w:tmpl w:val="0FFA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DFA38B0"/>
    <w:multiLevelType w:val="multilevel"/>
    <w:tmpl w:val="FCF2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F857036"/>
    <w:multiLevelType w:val="multilevel"/>
    <w:tmpl w:val="3C26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4596866">
    <w:abstractNumId w:val="147"/>
  </w:num>
  <w:num w:numId="2" w16cid:durableId="349333828">
    <w:abstractNumId w:val="49"/>
  </w:num>
  <w:num w:numId="3" w16cid:durableId="825360724">
    <w:abstractNumId w:val="40"/>
  </w:num>
  <w:num w:numId="4" w16cid:durableId="589199373">
    <w:abstractNumId w:val="60"/>
  </w:num>
  <w:num w:numId="5" w16cid:durableId="26487052">
    <w:abstractNumId w:val="121"/>
  </w:num>
  <w:num w:numId="6" w16cid:durableId="1092707124">
    <w:abstractNumId w:val="131"/>
  </w:num>
  <w:num w:numId="7" w16cid:durableId="1298024461">
    <w:abstractNumId w:val="164"/>
  </w:num>
  <w:num w:numId="8" w16cid:durableId="1499155057">
    <w:abstractNumId w:val="135"/>
  </w:num>
  <w:num w:numId="9" w16cid:durableId="1187720478">
    <w:abstractNumId w:val="13"/>
  </w:num>
  <w:num w:numId="10" w16cid:durableId="1511023544">
    <w:abstractNumId w:val="47"/>
  </w:num>
  <w:num w:numId="11" w16cid:durableId="1720932518">
    <w:abstractNumId w:val="120"/>
  </w:num>
  <w:num w:numId="12" w16cid:durableId="798184843">
    <w:abstractNumId w:val="63"/>
  </w:num>
  <w:num w:numId="13" w16cid:durableId="1566145335">
    <w:abstractNumId w:val="8"/>
  </w:num>
  <w:num w:numId="14" w16cid:durableId="125776351">
    <w:abstractNumId w:val="100"/>
  </w:num>
  <w:num w:numId="15" w16cid:durableId="14576538">
    <w:abstractNumId w:val="133"/>
  </w:num>
  <w:num w:numId="16" w16cid:durableId="859709675">
    <w:abstractNumId w:val="76"/>
  </w:num>
  <w:num w:numId="17" w16cid:durableId="443422469">
    <w:abstractNumId w:val="6"/>
  </w:num>
  <w:num w:numId="18" w16cid:durableId="2135588170">
    <w:abstractNumId w:val="115"/>
  </w:num>
  <w:num w:numId="19" w16cid:durableId="1184055142">
    <w:abstractNumId w:val="124"/>
  </w:num>
  <w:num w:numId="20" w16cid:durableId="1584996488">
    <w:abstractNumId w:val="138"/>
  </w:num>
  <w:num w:numId="21" w16cid:durableId="1732926494">
    <w:abstractNumId w:val="58"/>
  </w:num>
  <w:num w:numId="22" w16cid:durableId="958805385">
    <w:abstractNumId w:val="52"/>
  </w:num>
  <w:num w:numId="23" w16cid:durableId="709038490">
    <w:abstractNumId w:val="155"/>
  </w:num>
  <w:num w:numId="24" w16cid:durableId="125246015">
    <w:abstractNumId w:val="9"/>
  </w:num>
  <w:num w:numId="25" w16cid:durableId="1566911204">
    <w:abstractNumId w:val="34"/>
  </w:num>
  <w:num w:numId="26" w16cid:durableId="1442721846">
    <w:abstractNumId w:val="53"/>
  </w:num>
  <w:num w:numId="27" w16cid:durableId="1419252232">
    <w:abstractNumId w:val="95"/>
  </w:num>
  <w:num w:numId="28" w16cid:durableId="1291743884">
    <w:abstractNumId w:val="139"/>
  </w:num>
  <w:num w:numId="29" w16cid:durableId="380400082">
    <w:abstractNumId w:val="64"/>
  </w:num>
  <w:num w:numId="30" w16cid:durableId="1048069461">
    <w:abstractNumId w:val="106"/>
  </w:num>
  <w:num w:numId="31" w16cid:durableId="2100834513">
    <w:abstractNumId w:val="19"/>
  </w:num>
  <w:num w:numId="32" w16cid:durableId="2058162671">
    <w:abstractNumId w:val="2"/>
  </w:num>
  <w:num w:numId="33" w16cid:durableId="1077626589">
    <w:abstractNumId w:val="89"/>
  </w:num>
  <w:num w:numId="34" w16cid:durableId="1008406008">
    <w:abstractNumId w:val="82"/>
  </w:num>
  <w:num w:numId="35" w16cid:durableId="2052224258">
    <w:abstractNumId w:val="12"/>
  </w:num>
  <w:num w:numId="36" w16cid:durableId="1052384052">
    <w:abstractNumId w:val="54"/>
  </w:num>
  <w:num w:numId="37" w16cid:durableId="1393886418">
    <w:abstractNumId w:val="94"/>
  </w:num>
  <w:num w:numId="38" w16cid:durableId="652219877">
    <w:abstractNumId w:val="25"/>
  </w:num>
  <w:num w:numId="39" w16cid:durableId="1416515459">
    <w:abstractNumId w:val="42"/>
  </w:num>
  <w:num w:numId="40" w16cid:durableId="1141651229">
    <w:abstractNumId w:val="33"/>
  </w:num>
  <w:num w:numId="41" w16cid:durableId="1580409220">
    <w:abstractNumId w:val="39"/>
  </w:num>
  <w:num w:numId="42" w16cid:durableId="887302272">
    <w:abstractNumId w:val="165"/>
  </w:num>
  <w:num w:numId="43" w16cid:durableId="1998922688">
    <w:abstractNumId w:val="117"/>
  </w:num>
  <w:num w:numId="44" w16cid:durableId="2099709919">
    <w:abstractNumId w:val="59"/>
  </w:num>
  <w:num w:numId="45" w16cid:durableId="441188677">
    <w:abstractNumId w:val="51"/>
  </w:num>
  <w:num w:numId="46" w16cid:durableId="1276400161">
    <w:abstractNumId w:val="122"/>
  </w:num>
  <w:num w:numId="47" w16cid:durableId="1706054366">
    <w:abstractNumId w:val="27"/>
  </w:num>
  <w:num w:numId="48" w16cid:durableId="231936631">
    <w:abstractNumId w:val="111"/>
  </w:num>
  <w:num w:numId="49" w16cid:durableId="680350660">
    <w:abstractNumId w:val="1"/>
  </w:num>
  <w:num w:numId="50" w16cid:durableId="1910849609">
    <w:abstractNumId w:val="85"/>
  </w:num>
  <w:num w:numId="51" w16cid:durableId="2063140723">
    <w:abstractNumId w:val="167"/>
  </w:num>
  <w:num w:numId="52" w16cid:durableId="1831557112">
    <w:abstractNumId w:val="141"/>
  </w:num>
  <w:num w:numId="53" w16cid:durableId="205876779">
    <w:abstractNumId w:val="24"/>
  </w:num>
  <w:num w:numId="54" w16cid:durableId="1217401008">
    <w:abstractNumId w:val="70"/>
  </w:num>
  <w:num w:numId="55" w16cid:durableId="1461731848">
    <w:abstractNumId w:val="134"/>
  </w:num>
  <w:num w:numId="56" w16cid:durableId="2171984">
    <w:abstractNumId w:val="144"/>
  </w:num>
  <w:num w:numId="57" w16cid:durableId="16466430">
    <w:abstractNumId w:val="84"/>
  </w:num>
  <w:num w:numId="58" w16cid:durableId="767385953">
    <w:abstractNumId w:val="105"/>
  </w:num>
  <w:num w:numId="59" w16cid:durableId="2056857015">
    <w:abstractNumId w:val="37"/>
  </w:num>
  <w:num w:numId="60" w16cid:durableId="863396953">
    <w:abstractNumId w:val="36"/>
  </w:num>
  <w:num w:numId="61" w16cid:durableId="950088425">
    <w:abstractNumId w:val="5"/>
  </w:num>
  <w:num w:numId="62" w16cid:durableId="1947106558">
    <w:abstractNumId w:val="108"/>
  </w:num>
  <w:num w:numId="63" w16cid:durableId="884415084">
    <w:abstractNumId w:val="128"/>
  </w:num>
  <w:num w:numId="64" w16cid:durableId="856315671">
    <w:abstractNumId w:val="116"/>
  </w:num>
  <w:num w:numId="65" w16cid:durableId="730152255">
    <w:abstractNumId w:val="129"/>
  </w:num>
  <w:num w:numId="66" w16cid:durableId="109864044">
    <w:abstractNumId w:val="103"/>
  </w:num>
  <w:num w:numId="67" w16cid:durableId="1186095411">
    <w:abstractNumId w:val="56"/>
  </w:num>
  <w:num w:numId="68" w16cid:durableId="1055161118">
    <w:abstractNumId w:val="68"/>
  </w:num>
  <w:num w:numId="69" w16cid:durableId="1694644973">
    <w:abstractNumId w:val="15"/>
  </w:num>
  <w:num w:numId="70" w16cid:durableId="1198851960">
    <w:abstractNumId w:val="101"/>
  </w:num>
  <w:num w:numId="71" w16cid:durableId="1301613484">
    <w:abstractNumId w:val="79"/>
  </w:num>
  <w:num w:numId="72" w16cid:durableId="1404259230">
    <w:abstractNumId w:val="65"/>
  </w:num>
  <w:num w:numId="73" w16cid:durableId="475609629">
    <w:abstractNumId w:val="66"/>
  </w:num>
  <w:num w:numId="74" w16cid:durableId="1431853444">
    <w:abstractNumId w:val="62"/>
  </w:num>
  <w:num w:numId="75" w16cid:durableId="804658855">
    <w:abstractNumId w:val="110"/>
  </w:num>
  <w:num w:numId="76" w16cid:durableId="1884827909">
    <w:abstractNumId w:val="29"/>
  </w:num>
  <w:num w:numId="77" w16cid:durableId="1196842772">
    <w:abstractNumId w:val="97"/>
  </w:num>
  <w:num w:numId="78" w16cid:durableId="708996750">
    <w:abstractNumId w:val="74"/>
  </w:num>
  <w:num w:numId="79" w16cid:durableId="1604919315">
    <w:abstractNumId w:val="14"/>
  </w:num>
  <w:num w:numId="80" w16cid:durableId="1284575518">
    <w:abstractNumId w:val="75"/>
  </w:num>
  <w:num w:numId="81" w16cid:durableId="1677994614">
    <w:abstractNumId w:val="107"/>
  </w:num>
  <w:num w:numId="82" w16cid:durableId="25520898">
    <w:abstractNumId w:val="72"/>
  </w:num>
  <w:num w:numId="83" w16cid:durableId="179663792">
    <w:abstractNumId w:val="132"/>
  </w:num>
  <w:num w:numId="84" w16cid:durableId="1952273498">
    <w:abstractNumId w:val="156"/>
  </w:num>
  <w:num w:numId="85" w16cid:durableId="439616652">
    <w:abstractNumId w:val="73"/>
  </w:num>
  <w:num w:numId="86" w16cid:durableId="1415082291">
    <w:abstractNumId w:val="28"/>
  </w:num>
  <w:num w:numId="87" w16cid:durableId="1572080151">
    <w:abstractNumId w:val="162"/>
  </w:num>
  <w:num w:numId="88" w16cid:durableId="1782996974">
    <w:abstractNumId w:val="159"/>
  </w:num>
  <w:num w:numId="89" w16cid:durableId="861826111">
    <w:abstractNumId w:val="166"/>
  </w:num>
  <w:num w:numId="90" w16cid:durableId="552421817">
    <w:abstractNumId w:val="136"/>
  </w:num>
  <w:num w:numId="91" w16cid:durableId="981080269">
    <w:abstractNumId w:val="10"/>
  </w:num>
  <w:num w:numId="92" w16cid:durableId="1326396115">
    <w:abstractNumId w:val="50"/>
  </w:num>
  <w:num w:numId="93" w16cid:durableId="752239956">
    <w:abstractNumId w:val="22"/>
  </w:num>
  <w:num w:numId="94" w16cid:durableId="1403288443">
    <w:abstractNumId w:val="157"/>
  </w:num>
  <w:num w:numId="95" w16cid:durableId="1284727570">
    <w:abstractNumId w:val="127"/>
  </w:num>
  <w:num w:numId="96" w16cid:durableId="1622221567">
    <w:abstractNumId w:val="150"/>
  </w:num>
  <w:num w:numId="97" w16cid:durableId="813646861">
    <w:abstractNumId w:val="92"/>
  </w:num>
  <w:num w:numId="98" w16cid:durableId="653411619">
    <w:abstractNumId w:val="91"/>
  </w:num>
  <w:num w:numId="99" w16cid:durableId="502475185">
    <w:abstractNumId w:val="11"/>
  </w:num>
  <w:num w:numId="100" w16cid:durableId="125705467">
    <w:abstractNumId w:val="123"/>
  </w:num>
  <w:num w:numId="101" w16cid:durableId="672605189">
    <w:abstractNumId w:val="142"/>
  </w:num>
  <w:num w:numId="102" w16cid:durableId="625426397">
    <w:abstractNumId w:val="32"/>
  </w:num>
  <w:num w:numId="103" w16cid:durableId="385221558">
    <w:abstractNumId w:val="93"/>
  </w:num>
  <w:num w:numId="104" w16cid:durableId="788428738">
    <w:abstractNumId w:val="71"/>
  </w:num>
  <w:num w:numId="105" w16cid:durableId="1929533832">
    <w:abstractNumId w:val="18"/>
  </w:num>
  <w:num w:numId="106" w16cid:durableId="1658339054">
    <w:abstractNumId w:val="23"/>
  </w:num>
  <w:num w:numId="107" w16cid:durableId="34038795">
    <w:abstractNumId w:val="151"/>
  </w:num>
  <w:num w:numId="108" w16cid:durableId="1230656357">
    <w:abstractNumId w:val="80"/>
  </w:num>
  <w:num w:numId="109" w16cid:durableId="1476484724">
    <w:abstractNumId w:val="163"/>
  </w:num>
  <w:num w:numId="110" w16cid:durableId="104347144">
    <w:abstractNumId w:val="114"/>
  </w:num>
  <w:num w:numId="111" w16cid:durableId="1821458208">
    <w:abstractNumId w:val="160"/>
  </w:num>
  <w:num w:numId="112" w16cid:durableId="1778985492">
    <w:abstractNumId w:val="81"/>
  </w:num>
  <w:num w:numId="113" w16cid:durableId="709382534">
    <w:abstractNumId w:val="149"/>
  </w:num>
  <w:num w:numId="114" w16cid:durableId="1665812647">
    <w:abstractNumId w:val="78"/>
  </w:num>
  <w:num w:numId="115" w16cid:durableId="1006127819">
    <w:abstractNumId w:val="161"/>
  </w:num>
  <w:num w:numId="116" w16cid:durableId="1390685256">
    <w:abstractNumId w:val="16"/>
  </w:num>
  <w:num w:numId="117" w16cid:durableId="2050447105">
    <w:abstractNumId w:val="145"/>
  </w:num>
  <w:num w:numId="118" w16cid:durableId="1454786930">
    <w:abstractNumId w:val="41"/>
  </w:num>
  <w:num w:numId="119" w16cid:durableId="599873235">
    <w:abstractNumId w:val="137"/>
  </w:num>
  <w:num w:numId="120" w16cid:durableId="1341157643">
    <w:abstractNumId w:val="119"/>
  </w:num>
  <w:num w:numId="121" w16cid:durableId="1690713230">
    <w:abstractNumId w:val="17"/>
  </w:num>
  <w:num w:numId="122" w16cid:durableId="1283268041">
    <w:abstractNumId w:val="87"/>
  </w:num>
  <w:num w:numId="123" w16cid:durableId="1388381632">
    <w:abstractNumId w:val="109"/>
  </w:num>
  <w:num w:numId="124" w16cid:durableId="145051401">
    <w:abstractNumId w:val="35"/>
  </w:num>
  <w:num w:numId="125" w16cid:durableId="1821266830">
    <w:abstractNumId w:val="113"/>
  </w:num>
  <w:num w:numId="126" w16cid:durableId="380328311">
    <w:abstractNumId w:val="86"/>
  </w:num>
  <w:num w:numId="127" w16cid:durableId="1924408803">
    <w:abstractNumId w:val="146"/>
  </w:num>
  <w:num w:numId="128" w16cid:durableId="1489056527">
    <w:abstractNumId w:val="104"/>
  </w:num>
  <w:num w:numId="129" w16cid:durableId="1677271100">
    <w:abstractNumId w:val="21"/>
  </w:num>
  <w:num w:numId="130" w16cid:durableId="924916017">
    <w:abstractNumId w:val="90"/>
  </w:num>
  <w:num w:numId="131" w16cid:durableId="1431658800">
    <w:abstractNumId w:val="57"/>
  </w:num>
  <w:num w:numId="132" w16cid:durableId="105733882">
    <w:abstractNumId w:val="67"/>
  </w:num>
  <w:num w:numId="133" w16cid:durableId="157113110">
    <w:abstractNumId w:val="118"/>
  </w:num>
  <w:num w:numId="134" w16cid:durableId="1116101597">
    <w:abstractNumId w:val="38"/>
  </w:num>
  <w:num w:numId="135" w16cid:durableId="1128933336">
    <w:abstractNumId w:val="4"/>
  </w:num>
  <w:num w:numId="136" w16cid:durableId="406617688">
    <w:abstractNumId w:val="102"/>
  </w:num>
  <w:num w:numId="137" w16cid:durableId="674840715">
    <w:abstractNumId w:val="96"/>
  </w:num>
  <w:num w:numId="138" w16cid:durableId="1052919705">
    <w:abstractNumId w:val="126"/>
  </w:num>
  <w:num w:numId="139" w16cid:durableId="438330678">
    <w:abstractNumId w:val="154"/>
  </w:num>
  <w:num w:numId="140" w16cid:durableId="1208569987">
    <w:abstractNumId w:val="31"/>
  </w:num>
  <w:num w:numId="141" w16cid:durableId="525681495">
    <w:abstractNumId w:val="152"/>
  </w:num>
  <w:num w:numId="142" w16cid:durableId="1048720783">
    <w:abstractNumId w:val="46"/>
  </w:num>
  <w:num w:numId="143" w16cid:durableId="1383553983">
    <w:abstractNumId w:val="112"/>
  </w:num>
  <w:num w:numId="144" w16cid:durableId="1653096180">
    <w:abstractNumId w:val="130"/>
  </w:num>
  <w:num w:numId="145" w16cid:durableId="336887743">
    <w:abstractNumId w:val="98"/>
  </w:num>
  <w:num w:numId="146" w16cid:durableId="985209816">
    <w:abstractNumId w:val="83"/>
  </w:num>
  <w:num w:numId="147" w16cid:durableId="890337330">
    <w:abstractNumId w:val="140"/>
  </w:num>
  <w:num w:numId="148" w16cid:durableId="1231234590">
    <w:abstractNumId w:val="158"/>
  </w:num>
  <w:num w:numId="149" w16cid:durableId="1045642135">
    <w:abstractNumId w:val="26"/>
  </w:num>
  <w:num w:numId="150" w16cid:durableId="31736817">
    <w:abstractNumId w:val="125"/>
  </w:num>
  <w:num w:numId="151" w16cid:durableId="1840147581">
    <w:abstractNumId w:val="61"/>
  </w:num>
  <w:num w:numId="152" w16cid:durableId="1291668055">
    <w:abstractNumId w:val="99"/>
  </w:num>
  <w:num w:numId="153" w16cid:durableId="679619490">
    <w:abstractNumId w:val="43"/>
  </w:num>
  <w:num w:numId="154" w16cid:durableId="1116096608">
    <w:abstractNumId w:val="55"/>
  </w:num>
  <w:num w:numId="155" w16cid:durableId="523176529">
    <w:abstractNumId w:val="88"/>
  </w:num>
  <w:num w:numId="156" w16cid:durableId="1269004549">
    <w:abstractNumId w:val="143"/>
  </w:num>
  <w:num w:numId="157" w16cid:durableId="2127583290">
    <w:abstractNumId w:val="153"/>
  </w:num>
  <w:num w:numId="158" w16cid:durableId="1810972155">
    <w:abstractNumId w:val="3"/>
  </w:num>
  <w:num w:numId="159" w16cid:durableId="980426644">
    <w:abstractNumId w:val="7"/>
  </w:num>
  <w:num w:numId="160" w16cid:durableId="1826817037">
    <w:abstractNumId w:val="48"/>
  </w:num>
  <w:num w:numId="161" w16cid:durableId="2059668760">
    <w:abstractNumId w:val="30"/>
  </w:num>
  <w:num w:numId="162" w16cid:durableId="1682930935">
    <w:abstractNumId w:val="0"/>
  </w:num>
  <w:num w:numId="163" w16cid:durableId="1563372752">
    <w:abstractNumId w:val="77"/>
  </w:num>
  <w:num w:numId="164" w16cid:durableId="46220500">
    <w:abstractNumId w:val="148"/>
  </w:num>
  <w:num w:numId="165" w16cid:durableId="1074664102">
    <w:abstractNumId w:val="69"/>
  </w:num>
  <w:num w:numId="166" w16cid:durableId="1583250713">
    <w:abstractNumId w:val="45"/>
  </w:num>
  <w:num w:numId="167" w16cid:durableId="1169104480">
    <w:abstractNumId w:val="44"/>
  </w:num>
  <w:num w:numId="168" w16cid:durableId="833960545">
    <w:abstractNumId w:val="20"/>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4A4"/>
    <w:rsid w:val="0002482E"/>
    <w:rsid w:val="00050324"/>
    <w:rsid w:val="000A0150"/>
    <w:rsid w:val="000E63C9"/>
    <w:rsid w:val="00130E9D"/>
    <w:rsid w:val="00150A6D"/>
    <w:rsid w:val="00185B35"/>
    <w:rsid w:val="001B6CAD"/>
    <w:rsid w:val="001F2BC8"/>
    <w:rsid w:val="001F5F6B"/>
    <w:rsid w:val="00213973"/>
    <w:rsid w:val="00243EBC"/>
    <w:rsid w:val="00246A35"/>
    <w:rsid w:val="00277043"/>
    <w:rsid w:val="00284348"/>
    <w:rsid w:val="002F51F5"/>
    <w:rsid w:val="00312137"/>
    <w:rsid w:val="00330359"/>
    <w:rsid w:val="0033762F"/>
    <w:rsid w:val="00366C7E"/>
    <w:rsid w:val="00384EA3"/>
    <w:rsid w:val="003A39A1"/>
    <w:rsid w:val="003C2191"/>
    <w:rsid w:val="003D3863"/>
    <w:rsid w:val="004110DE"/>
    <w:rsid w:val="0044085A"/>
    <w:rsid w:val="004556C1"/>
    <w:rsid w:val="004B21A5"/>
    <w:rsid w:val="005037F0"/>
    <w:rsid w:val="00516A86"/>
    <w:rsid w:val="005275F6"/>
    <w:rsid w:val="00572102"/>
    <w:rsid w:val="005F1BB0"/>
    <w:rsid w:val="00656C4D"/>
    <w:rsid w:val="006E0958"/>
    <w:rsid w:val="006E5716"/>
    <w:rsid w:val="007302B3"/>
    <w:rsid w:val="00730733"/>
    <w:rsid w:val="00730E3A"/>
    <w:rsid w:val="007364A4"/>
    <w:rsid w:val="00736AAF"/>
    <w:rsid w:val="007375C9"/>
    <w:rsid w:val="00757B3F"/>
    <w:rsid w:val="00765B2A"/>
    <w:rsid w:val="00766F08"/>
    <w:rsid w:val="00783A34"/>
    <w:rsid w:val="007C6B52"/>
    <w:rsid w:val="007D16C5"/>
    <w:rsid w:val="00862FE4"/>
    <w:rsid w:val="0086389A"/>
    <w:rsid w:val="0087605E"/>
    <w:rsid w:val="008862EE"/>
    <w:rsid w:val="008B1FEE"/>
    <w:rsid w:val="00903C32"/>
    <w:rsid w:val="00916B16"/>
    <w:rsid w:val="009173B9"/>
    <w:rsid w:val="0093335D"/>
    <w:rsid w:val="0093613E"/>
    <w:rsid w:val="00943026"/>
    <w:rsid w:val="00966B81"/>
    <w:rsid w:val="009B7F3D"/>
    <w:rsid w:val="009C7720"/>
    <w:rsid w:val="00A23AFA"/>
    <w:rsid w:val="00A31B3E"/>
    <w:rsid w:val="00A532F3"/>
    <w:rsid w:val="00A634CB"/>
    <w:rsid w:val="00A8489E"/>
    <w:rsid w:val="00AC29F3"/>
    <w:rsid w:val="00B231E5"/>
    <w:rsid w:val="00B73AE8"/>
    <w:rsid w:val="00B7472C"/>
    <w:rsid w:val="00C02B87"/>
    <w:rsid w:val="00C4086D"/>
    <w:rsid w:val="00C948A2"/>
    <w:rsid w:val="00CA1896"/>
    <w:rsid w:val="00CA6058"/>
    <w:rsid w:val="00CB5B28"/>
    <w:rsid w:val="00CF5371"/>
    <w:rsid w:val="00D0323A"/>
    <w:rsid w:val="00D0559F"/>
    <w:rsid w:val="00D077E9"/>
    <w:rsid w:val="00D35931"/>
    <w:rsid w:val="00D42CB7"/>
    <w:rsid w:val="00D5413D"/>
    <w:rsid w:val="00D570A9"/>
    <w:rsid w:val="00D70D02"/>
    <w:rsid w:val="00D770C7"/>
    <w:rsid w:val="00D86945"/>
    <w:rsid w:val="00D90290"/>
    <w:rsid w:val="00DD152F"/>
    <w:rsid w:val="00DE213F"/>
    <w:rsid w:val="00DF027C"/>
    <w:rsid w:val="00E00A32"/>
    <w:rsid w:val="00E16987"/>
    <w:rsid w:val="00E22ACD"/>
    <w:rsid w:val="00E620B0"/>
    <w:rsid w:val="00E752FA"/>
    <w:rsid w:val="00E81B40"/>
    <w:rsid w:val="00ED6EBD"/>
    <w:rsid w:val="00EF555B"/>
    <w:rsid w:val="00F027BB"/>
    <w:rsid w:val="00F11DCF"/>
    <w:rsid w:val="00F162EA"/>
    <w:rsid w:val="00F52D27"/>
    <w:rsid w:val="00F83527"/>
    <w:rsid w:val="00F938BC"/>
    <w:rsid w:val="00FB4228"/>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24750A"/>
  <w15:docId w15:val="{1D7E9C21-9C85-44C3-A23E-7CD0841E7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7364A4"/>
    <w:rPr>
      <w:color w:val="3592CF" w:themeColor="hyperlink"/>
      <w:u w:val="single"/>
    </w:rPr>
  </w:style>
  <w:style w:type="character" w:styleId="UnresolvedMention">
    <w:name w:val="Unresolved Mention"/>
    <w:basedOn w:val="DefaultParagraphFont"/>
    <w:uiPriority w:val="99"/>
    <w:semiHidden/>
    <w:unhideWhenUsed/>
    <w:rsid w:val="007364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088">
      <w:bodyDiv w:val="1"/>
      <w:marLeft w:val="0"/>
      <w:marRight w:val="0"/>
      <w:marTop w:val="0"/>
      <w:marBottom w:val="0"/>
      <w:divBdr>
        <w:top w:val="none" w:sz="0" w:space="0" w:color="auto"/>
        <w:left w:val="none" w:sz="0" w:space="0" w:color="auto"/>
        <w:bottom w:val="none" w:sz="0" w:space="0" w:color="auto"/>
        <w:right w:val="none" w:sz="0" w:space="0" w:color="auto"/>
      </w:divBdr>
      <w:divsChild>
        <w:div w:id="945768464">
          <w:marLeft w:val="0"/>
          <w:marRight w:val="0"/>
          <w:marTop w:val="0"/>
          <w:marBottom w:val="0"/>
          <w:divBdr>
            <w:top w:val="none" w:sz="0" w:space="0" w:color="auto"/>
            <w:left w:val="none" w:sz="0" w:space="0" w:color="auto"/>
            <w:bottom w:val="none" w:sz="0" w:space="0" w:color="auto"/>
            <w:right w:val="none" w:sz="0" w:space="0" w:color="auto"/>
          </w:divBdr>
        </w:div>
        <w:div w:id="1133060478">
          <w:marLeft w:val="0"/>
          <w:marRight w:val="0"/>
          <w:marTop w:val="0"/>
          <w:marBottom w:val="0"/>
          <w:divBdr>
            <w:top w:val="none" w:sz="0" w:space="0" w:color="auto"/>
            <w:left w:val="none" w:sz="0" w:space="0" w:color="auto"/>
            <w:bottom w:val="none" w:sz="0" w:space="0" w:color="auto"/>
            <w:right w:val="none" w:sz="0" w:space="0" w:color="auto"/>
          </w:divBdr>
        </w:div>
      </w:divsChild>
    </w:div>
    <w:div w:id="40248735">
      <w:bodyDiv w:val="1"/>
      <w:marLeft w:val="0"/>
      <w:marRight w:val="0"/>
      <w:marTop w:val="0"/>
      <w:marBottom w:val="0"/>
      <w:divBdr>
        <w:top w:val="none" w:sz="0" w:space="0" w:color="auto"/>
        <w:left w:val="none" w:sz="0" w:space="0" w:color="auto"/>
        <w:bottom w:val="none" w:sz="0" w:space="0" w:color="auto"/>
        <w:right w:val="none" w:sz="0" w:space="0" w:color="auto"/>
      </w:divBdr>
      <w:divsChild>
        <w:div w:id="2114324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0446285">
      <w:bodyDiv w:val="1"/>
      <w:marLeft w:val="0"/>
      <w:marRight w:val="0"/>
      <w:marTop w:val="0"/>
      <w:marBottom w:val="0"/>
      <w:divBdr>
        <w:top w:val="none" w:sz="0" w:space="0" w:color="auto"/>
        <w:left w:val="none" w:sz="0" w:space="0" w:color="auto"/>
        <w:bottom w:val="none" w:sz="0" w:space="0" w:color="auto"/>
        <w:right w:val="none" w:sz="0" w:space="0" w:color="auto"/>
      </w:divBdr>
    </w:div>
    <w:div w:id="420687748">
      <w:bodyDiv w:val="1"/>
      <w:marLeft w:val="0"/>
      <w:marRight w:val="0"/>
      <w:marTop w:val="0"/>
      <w:marBottom w:val="0"/>
      <w:divBdr>
        <w:top w:val="none" w:sz="0" w:space="0" w:color="auto"/>
        <w:left w:val="none" w:sz="0" w:space="0" w:color="auto"/>
        <w:bottom w:val="none" w:sz="0" w:space="0" w:color="auto"/>
        <w:right w:val="none" w:sz="0" w:space="0" w:color="auto"/>
      </w:divBdr>
      <w:divsChild>
        <w:div w:id="125320837">
          <w:marLeft w:val="0"/>
          <w:marRight w:val="0"/>
          <w:marTop w:val="0"/>
          <w:marBottom w:val="0"/>
          <w:divBdr>
            <w:top w:val="none" w:sz="0" w:space="0" w:color="auto"/>
            <w:left w:val="none" w:sz="0" w:space="0" w:color="auto"/>
            <w:bottom w:val="none" w:sz="0" w:space="0" w:color="auto"/>
            <w:right w:val="none" w:sz="0" w:space="0" w:color="auto"/>
          </w:divBdr>
        </w:div>
        <w:div w:id="2076974384">
          <w:marLeft w:val="0"/>
          <w:marRight w:val="0"/>
          <w:marTop w:val="0"/>
          <w:marBottom w:val="0"/>
          <w:divBdr>
            <w:top w:val="none" w:sz="0" w:space="0" w:color="auto"/>
            <w:left w:val="none" w:sz="0" w:space="0" w:color="auto"/>
            <w:bottom w:val="none" w:sz="0" w:space="0" w:color="auto"/>
            <w:right w:val="none" w:sz="0" w:space="0" w:color="auto"/>
          </w:divBdr>
        </w:div>
        <w:div w:id="1291474344">
          <w:marLeft w:val="0"/>
          <w:marRight w:val="0"/>
          <w:marTop w:val="0"/>
          <w:marBottom w:val="0"/>
          <w:divBdr>
            <w:top w:val="none" w:sz="0" w:space="0" w:color="auto"/>
            <w:left w:val="none" w:sz="0" w:space="0" w:color="auto"/>
            <w:bottom w:val="none" w:sz="0" w:space="0" w:color="auto"/>
            <w:right w:val="none" w:sz="0" w:space="0" w:color="auto"/>
          </w:divBdr>
        </w:div>
        <w:div w:id="906645207">
          <w:marLeft w:val="0"/>
          <w:marRight w:val="0"/>
          <w:marTop w:val="0"/>
          <w:marBottom w:val="0"/>
          <w:divBdr>
            <w:top w:val="none" w:sz="0" w:space="0" w:color="auto"/>
            <w:left w:val="none" w:sz="0" w:space="0" w:color="auto"/>
            <w:bottom w:val="none" w:sz="0" w:space="0" w:color="auto"/>
            <w:right w:val="none" w:sz="0" w:space="0" w:color="auto"/>
          </w:divBdr>
        </w:div>
        <w:div w:id="1544781440">
          <w:marLeft w:val="0"/>
          <w:marRight w:val="0"/>
          <w:marTop w:val="0"/>
          <w:marBottom w:val="0"/>
          <w:divBdr>
            <w:top w:val="none" w:sz="0" w:space="0" w:color="auto"/>
            <w:left w:val="none" w:sz="0" w:space="0" w:color="auto"/>
            <w:bottom w:val="none" w:sz="0" w:space="0" w:color="auto"/>
            <w:right w:val="none" w:sz="0" w:space="0" w:color="auto"/>
          </w:divBdr>
        </w:div>
        <w:div w:id="674766408">
          <w:marLeft w:val="0"/>
          <w:marRight w:val="0"/>
          <w:marTop w:val="0"/>
          <w:marBottom w:val="0"/>
          <w:divBdr>
            <w:top w:val="none" w:sz="0" w:space="0" w:color="auto"/>
            <w:left w:val="none" w:sz="0" w:space="0" w:color="auto"/>
            <w:bottom w:val="none" w:sz="0" w:space="0" w:color="auto"/>
            <w:right w:val="none" w:sz="0" w:space="0" w:color="auto"/>
          </w:divBdr>
        </w:div>
        <w:div w:id="1342198501">
          <w:marLeft w:val="0"/>
          <w:marRight w:val="0"/>
          <w:marTop w:val="0"/>
          <w:marBottom w:val="0"/>
          <w:divBdr>
            <w:top w:val="none" w:sz="0" w:space="0" w:color="auto"/>
            <w:left w:val="none" w:sz="0" w:space="0" w:color="auto"/>
            <w:bottom w:val="none" w:sz="0" w:space="0" w:color="auto"/>
            <w:right w:val="none" w:sz="0" w:space="0" w:color="auto"/>
          </w:divBdr>
        </w:div>
        <w:div w:id="242420671">
          <w:marLeft w:val="0"/>
          <w:marRight w:val="0"/>
          <w:marTop w:val="0"/>
          <w:marBottom w:val="0"/>
          <w:divBdr>
            <w:top w:val="none" w:sz="0" w:space="0" w:color="auto"/>
            <w:left w:val="none" w:sz="0" w:space="0" w:color="auto"/>
            <w:bottom w:val="none" w:sz="0" w:space="0" w:color="auto"/>
            <w:right w:val="none" w:sz="0" w:space="0" w:color="auto"/>
          </w:divBdr>
        </w:div>
        <w:div w:id="175199018">
          <w:marLeft w:val="0"/>
          <w:marRight w:val="0"/>
          <w:marTop w:val="0"/>
          <w:marBottom w:val="0"/>
          <w:divBdr>
            <w:top w:val="none" w:sz="0" w:space="0" w:color="auto"/>
            <w:left w:val="none" w:sz="0" w:space="0" w:color="auto"/>
            <w:bottom w:val="none" w:sz="0" w:space="0" w:color="auto"/>
            <w:right w:val="none" w:sz="0" w:space="0" w:color="auto"/>
          </w:divBdr>
        </w:div>
      </w:divsChild>
    </w:div>
    <w:div w:id="602151360">
      <w:bodyDiv w:val="1"/>
      <w:marLeft w:val="0"/>
      <w:marRight w:val="0"/>
      <w:marTop w:val="0"/>
      <w:marBottom w:val="0"/>
      <w:divBdr>
        <w:top w:val="none" w:sz="0" w:space="0" w:color="auto"/>
        <w:left w:val="none" w:sz="0" w:space="0" w:color="auto"/>
        <w:bottom w:val="none" w:sz="0" w:space="0" w:color="auto"/>
        <w:right w:val="none" w:sz="0" w:space="0" w:color="auto"/>
      </w:divBdr>
    </w:div>
    <w:div w:id="740443929">
      <w:bodyDiv w:val="1"/>
      <w:marLeft w:val="0"/>
      <w:marRight w:val="0"/>
      <w:marTop w:val="0"/>
      <w:marBottom w:val="0"/>
      <w:divBdr>
        <w:top w:val="none" w:sz="0" w:space="0" w:color="auto"/>
        <w:left w:val="none" w:sz="0" w:space="0" w:color="auto"/>
        <w:bottom w:val="none" w:sz="0" w:space="0" w:color="auto"/>
        <w:right w:val="none" w:sz="0" w:space="0" w:color="auto"/>
      </w:divBdr>
    </w:div>
    <w:div w:id="830759051">
      <w:bodyDiv w:val="1"/>
      <w:marLeft w:val="0"/>
      <w:marRight w:val="0"/>
      <w:marTop w:val="0"/>
      <w:marBottom w:val="0"/>
      <w:divBdr>
        <w:top w:val="none" w:sz="0" w:space="0" w:color="auto"/>
        <w:left w:val="none" w:sz="0" w:space="0" w:color="auto"/>
        <w:bottom w:val="none" w:sz="0" w:space="0" w:color="auto"/>
        <w:right w:val="none" w:sz="0" w:space="0" w:color="auto"/>
      </w:divBdr>
    </w:div>
    <w:div w:id="866523686">
      <w:bodyDiv w:val="1"/>
      <w:marLeft w:val="0"/>
      <w:marRight w:val="0"/>
      <w:marTop w:val="0"/>
      <w:marBottom w:val="0"/>
      <w:divBdr>
        <w:top w:val="none" w:sz="0" w:space="0" w:color="auto"/>
        <w:left w:val="none" w:sz="0" w:space="0" w:color="auto"/>
        <w:bottom w:val="none" w:sz="0" w:space="0" w:color="auto"/>
        <w:right w:val="none" w:sz="0" w:space="0" w:color="auto"/>
      </w:divBdr>
    </w:div>
    <w:div w:id="910308587">
      <w:bodyDiv w:val="1"/>
      <w:marLeft w:val="0"/>
      <w:marRight w:val="0"/>
      <w:marTop w:val="0"/>
      <w:marBottom w:val="0"/>
      <w:divBdr>
        <w:top w:val="none" w:sz="0" w:space="0" w:color="auto"/>
        <w:left w:val="none" w:sz="0" w:space="0" w:color="auto"/>
        <w:bottom w:val="none" w:sz="0" w:space="0" w:color="auto"/>
        <w:right w:val="none" w:sz="0" w:space="0" w:color="auto"/>
      </w:divBdr>
      <w:divsChild>
        <w:div w:id="17278766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5405396">
      <w:bodyDiv w:val="1"/>
      <w:marLeft w:val="0"/>
      <w:marRight w:val="0"/>
      <w:marTop w:val="0"/>
      <w:marBottom w:val="0"/>
      <w:divBdr>
        <w:top w:val="none" w:sz="0" w:space="0" w:color="auto"/>
        <w:left w:val="none" w:sz="0" w:space="0" w:color="auto"/>
        <w:bottom w:val="none" w:sz="0" w:space="0" w:color="auto"/>
        <w:right w:val="none" w:sz="0" w:space="0" w:color="auto"/>
      </w:divBdr>
      <w:divsChild>
        <w:div w:id="578832865">
          <w:marLeft w:val="0"/>
          <w:marRight w:val="0"/>
          <w:marTop w:val="0"/>
          <w:marBottom w:val="0"/>
          <w:divBdr>
            <w:top w:val="none" w:sz="0" w:space="0" w:color="auto"/>
            <w:left w:val="none" w:sz="0" w:space="0" w:color="auto"/>
            <w:bottom w:val="none" w:sz="0" w:space="0" w:color="auto"/>
            <w:right w:val="none" w:sz="0" w:space="0" w:color="auto"/>
          </w:divBdr>
        </w:div>
        <w:div w:id="452484334">
          <w:marLeft w:val="0"/>
          <w:marRight w:val="0"/>
          <w:marTop w:val="0"/>
          <w:marBottom w:val="0"/>
          <w:divBdr>
            <w:top w:val="none" w:sz="0" w:space="0" w:color="auto"/>
            <w:left w:val="none" w:sz="0" w:space="0" w:color="auto"/>
            <w:bottom w:val="none" w:sz="0" w:space="0" w:color="auto"/>
            <w:right w:val="none" w:sz="0" w:space="0" w:color="auto"/>
          </w:divBdr>
        </w:div>
        <w:div w:id="172959453">
          <w:marLeft w:val="0"/>
          <w:marRight w:val="0"/>
          <w:marTop w:val="0"/>
          <w:marBottom w:val="0"/>
          <w:divBdr>
            <w:top w:val="none" w:sz="0" w:space="0" w:color="auto"/>
            <w:left w:val="none" w:sz="0" w:space="0" w:color="auto"/>
            <w:bottom w:val="none" w:sz="0" w:space="0" w:color="auto"/>
            <w:right w:val="none" w:sz="0" w:space="0" w:color="auto"/>
          </w:divBdr>
        </w:div>
        <w:div w:id="1614169978">
          <w:marLeft w:val="0"/>
          <w:marRight w:val="0"/>
          <w:marTop w:val="0"/>
          <w:marBottom w:val="0"/>
          <w:divBdr>
            <w:top w:val="none" w:sz="0" w:space="0" w:color="auto"/>
            <w:left w:val="none" w:sz="0" w:space="0" w:color="auto"/>
            <w:bottom w:val="none" w:sz="0" w:space="0" w:color="auto"/>
            <w:right w:val="none" w:sz="0" w:space="0" w:color="auto"/>
          </w:divBdr>
        </w:div>
        <w:div w:id="445737662">
          <w:marLeft w:val="0"/>
          <w:marRight w:val="0"/>
          <w:marTop w:val="0"/>
          <w:marBottom w:val="0"/>
          <w:divBdr>
            <w:top w:val="none" w:sz="0" w:space="0" w:color="auto"/>
            <w:left w:val="none" w:sz="0" w:space="0" w:color="auto"/>
            <w:bottom w:val="none" w:sz="0" w:space="0" w:color="auto"/>
            <w:right w:val="none" w:sz="0" w:space="0" w:color="auto"/>
          </w:divBdr>
        </w:div>
        <w:div w:id="836919178">
          <w:marLeft w:val="0"/>
          <w:marRight w:val="0"/>
          <w:marTop w:val="0"/>
          <w:marBottom w:val="0"/>
          <w:divBdr>
            <w:top w:val="none" w:sz="0" w:space="0" w:color="auto"/>
            <w:left w:val="none" w:sz="0" w:space="0" w:color="auto"/>
            <w:bottom w:val="none" w:sz="0" w:space="0" w:color="auto"/>
            <w:right w:val="none" w:sz="0" w:space="0" w:color="auto"/>
          </w:divBdr>
        </w:div>
        <w:div w:id="1435370274">
          <w:marLeft w:val="0"/>
          <w:marRight w:val="0"/>
          <w:marTop w:val="0"/>
          <w:marBottom w:val="0"/>
          <w:divBdr>
            <w:top w:val="none" w:sz="0" w:space="0" w:color="auto"/>
            <w:left w:val="none" w:sz="0" w:space="0" w:color="auto"/>
            <w:bottom w:val="none" w:sz="0" w:space="0" w:color="auto"/>
            <w:right w:val="none" w:sz="0" w:space="0" w:color="auto"/>
          </w:divBdr>
        </w:div>
        <w:div w:id="751589391">
          <w:marLeft w:val="0"/>
          <w:marRight w:val="0"/>
          <w:marTop w:val="0"/>
          <w:marBottom w:val="0"/>
          <w:divBdr>
            <w:top w:val="none" w:sz="0" w:space="0" w:color="auto"/>
            <w:left w:val="none" w:sz="0" w:space="0" w:color="auto"/>
            <w:bottom w:val="none" w:sz="0" w:space="0" w:color="auto"/>
            <w:right w:val="none" w:sz="0" w:space="0" w:color="auto"/>
          </w:divBdr>
        </w:div>
        <w:div w:id="620920268">
          <w:marLeft w:val="0"/>
          <w:marRight w:val="0"/>
          <w:marTop w:val="0"/>
          <w:marBottom w:val="0"/>
          <w:divBdr>
            <w:top w:val="none" w:sz="0" w:space="0" w:color="auto"/>
            <w:left w:val="none" w:sz="0" w:space="0" w:color="auto"/>
            <w:bottom w:val="none" w:sz="0" w:space="0" w:color="auto"/>
            <w:right w:val="none" w:sz="0" w:space="0" w:color="auto"/>
          </w:divBdr>
        </w:div>
      </w:divsChild>
    </w:div>
    <w:div w:id="979454286">
      <w:bodyDiv w:val="1"/>
      <w:marLeft w:val="0"/>
      <w:marRight w:val="0"/>
      <w:marTop w:val="0"/>
      <w:marBottom w:val="0"/>
      <w:divBdr>
        <w:top w:val="none" w:sz="0" w:space="0" w:color="auto"/>
        <w:left w:val="none" w:sz="0" w:space="0" w:color="auto"/>
        <w:bottom w:val="none" w:sz="0" w:space="0" w:color="auto"/>
        <w:right w:val="none" w:sz="0" w:space="0" w:color="auto"/>
      </w:divBdr>
    </w:div>
    <w:div w:id="1467434247">
      <w:bodyDiv w:val="1"/>
      <w:marLeft w:val="0"/>
      <w:marRight w:val="0"/>
      <w:marTop w:val="0"/>
      <w:marBottom w:val="0"/>
      <w:divBdr>
        <w:top w:val="none" w:sz="0" w:space="0" w:color="auto"/>
        <w:left w:val="none" w:sz="0" w:space="0" w:color="auto"/>
        <w:bottom w:val="none" w:sz="0" w:space="0" w:color="auto"/>
        <w:right w:val="none" w:sz="0" w:space="0" w:color="auto"/>
      </w:divBdr>
    </w:div>
    <w:div w:id="1535999759">
      <w:bodyDiv w:val="1"/>
      <w:marLeft w:val="0"/>
      <w:marRight w:val="0"/>
      <w:marTop w:val="0"/>
      <w:marBottom w:val="0"/>
      <w:divBdr>
        <w:top w:val="none" w:sz="0" w:space="0" w:color="auto"/>
        <w:left w:val="none" w:sz="0" w:space="0" w:color="auto"/>
        <w:bottom w:val="none" w:sz="0" w:space="0" w:color="auto"/>
        <w:right w:val="none" w:sz="0" w:space="0" w:color="auto"/>
      </w:divBdr>
    </w:div>
    <w:div w:id="1592279476">
      <w:bodyDiv w:val="1"/>
      <w:marLeft w:val="0"/>
      <w:marRight w:val="0"/>
      <w:marTop w:val="0"/>
      <w:marBottom w:val="0"/>
      <w:divBdr>
        <w:top w:val="none" w:sz="0" w:space="0" w:color="auto"/>
        <w:left w:val="none" w:sz="0" w:space="0" w:color="auto"/>
        <w:bottom w:val="none" w:sz="0" w:space="0" w:color="auto"/>
        <w:right w:val="none" w:sz="0" w:space="0" w:color="auto"/>
      </w:divBdr>
    </w:div>
    <w:div w:id="1597329423">
      <w:bodyDiv w:val="1"/>
      <w:marLeft w:val="0"/>
      <w:marRight w:val="0"/>
      <w:marTop w:val="0"/>
      <w:marBottom w:val="0"/>
      <w:divBdr>
        <w:top w:val="none" w:sz="0" w:space="0" w:color="auto"/>
        <w:left w:val="none" w:sz="0" w:space="0" w:color="auto"/>
        <w:bottom w:val="none" w:sz="0" w:space="0" w:color="auto"/>
        <w:right w:val="none" w:sz="0" w:space="0" w:color="auto"/>
      </w:divBdr>
      <w:divsChild>
        <w:div w:id="870191929">
          <w:marLeft w:val="0"/>
          <w:marRight w:val="0"/>
          <w:marTop w:val="0"/>
          <w:marBottom w:val="0"/>
          <w:divBdr>
            <w:top w:val="none" w:sz="0" w:space="0" w:color="auto"/>
            <w:left w:val="none" w:sz="0" w:space="0" w:color="auto"/>
            <w:bottom w:val="none" w:sz="0" w:space="0" w:color="auto"/>
            <w:right w:val="none" w:sz="0" w:space="0" w:color="auto"/>
          </w:divBdr>
        </w:div>
        <w:div w:id="1927032699">
          <w:marLeft w:val="0"/>
          <w:marRight w:val="0"/>
          <w:marTop w:val="0"/>
          <w:marBottom w:val="0"/>
          <w:divBdr>
            <w:top w:val="none" w:sz="0" w:space="0" w:color="auto"/>
            <w:left w:val="none" w:sz="0" w:space="0" w:color="auto"/>
            <w:bottom w:val="none" w:sz="0" w:space="0" w:color="auto"/>
            <w:right w:val="none" w:sz="0" w:space="0" w:color="auto"/>
          </w:divBdr>
        </w:div>
      </w:divsChild>
    </w:div>
    <w:div w:id="1901397816">
      <w:bodyDiv w:val="1"/>
      <w:marLeft w:val="0"/>
      <w:marRight w:val="0"/>
      <w:marTop w:val="0"/>
      <w:marBottom w:val="0"/>
      <w:divBdr>
        <w:top w:val="none" w:sz="0" w:space="0" w:color="auto"/>
        <w:left w:val="none" w:sz="0" w:space="0" w:color="auto"/>
        <w:bottom w:val="none" w:sz="0" w:space="0" w:color="auto"/>
        <w:right w:val="none" w:sz="0" w:space="0" w:color="auto"/>
      </w:divBdr>
      <w:divsChild>
        <w:div w:id="1312753248">
          <w:marLeft w:val="0"/>
          <w:marRight w:val="0"/>
          <w:marTop w:val="0"/>
          <w:marBottom w:val="0"/>
          <w:divBdr>
            <w:top w:val="none" w:sz="0" w:space="0" w:color="auto"/>
            <w:left w:val="none" w:sz="0" w:space="0" w:color="auto"/>
            <w:bottom w:val="none" w:sz="0" w:space="0" w:color="auto"/>
            <w:right w:val="none" w:sz="0" w:space="0" w:color="auto"/>
          </w:divBdr>
        </w:div>
        <w:div w:id="624114657">
          <w:marLeft w:val="0"/>
          <w:marRight w:val="0"/>
          <w:marTop w:val="0"/>
          <w:marBottom w:val="0"/>
          <w:divBdr>
            <w:top w:val="none" w:sz="0" w:space="0" w:color="auto"/>
            <w:left w:val="none" w:sz="0" w:space="0" w:color="auto"/>
            <w:bottom w:val="none" w:sz="0" w:space="0" w:color="auto"/>
            <w:right w:val="none" w:sz="0" w:space="0" w:color="auto"/>
          </w:divBdr>
        </w:div>
        <w:div w:id="1417482897">
          <w:marLeft w:val="0"/>
          <w:marRight w:val="0"/>
          <w:marTop w:val="0"/>
          <w:marBottom w:val="0"/>
          <w:divBdr>
            <w:top w:val="none" w:sz="0" w:space="0" w:color="auto"/>
            <w:left w:val="none" w:sz="0" w:space="0" w:color="auto"/>
            <w:bottom w:val="none" w:sz="0" w:space="0" w:color="auto"/>
            <w:right w:val="none" w:sz="0" w:space="0" w:color="auto"/>
          </w:divBdr>
        </w:div>
        <w:div w:id="1008141064">
          <w:marLeft w:val="0"/>
          <w:marRight w:val="0"/>
          <w:marTop w:val="0"/>
          <w:marBottom w:val="0"/>
          <w:divBdr>
            <w:top w:val="none" w:sz="0" w:space="0" w:color="auto"/>
            <w:left w:val="none" w:sz="0" w:space="0" w:color="auto"/>
            <w:bottom w:val="none" w:sz="0" w:space="0" w:color="auto"/>
            <w:right w:val="none" w:sz="0" w:space="0" w:color="auto"/>
          </w:divBdr>
        </w:div>
        <w:div w:id="1435899670">
          <w:marLeft w:val="0"/>
          <w:marRight w:val="0"/>
          <w:marTop w:val="0"/>
          <w:marBottom w:val="0"/>
          <w:divBdr>
            <w:top w:val="none" w:sz="0" w:space="0" w:color="auto"/>
            <w:left w:val="none" w:sz="0" w:space="0" w:color="auto"/>
            <w:bottom w:val="none" w:sz="0" w:space="0" w:color="auto"/>
            <w:right w:val="none" w:sz="0" w:space="0" w:color="auto"/>
          </w:divBdr>
        </w:div>
        <w:div w:id="132867907">
          <w:marLeft w:val="0"/>
          <w:marRight w:val="0"/>
          <w:marTop w:val="0"/>
          <w:marBottom w:val="0"/>
          <w:divBdr>
            <w:top w:val="none" w:sz="0" w:space="0" w:color="auto"/>
            <w:left w:val="none" w:sz="0" w:space="0" w:color="auto"/>
            <w:bottom w:val="none" w:sz="0" w:space="0" w:color="auto"/>
            <w:right w:val="none" w:sz="0" w:space="0" w:color="auto"/>
          </w:divBdr>
        </w:div>
        <w:div w:id="2006517529">
          <w:marLeft w:val="0"/>
          <w:marRight w:val="0"/>
          <w:marTop w:val="0"/>
          <w:marBottom w:val="0"/>
          <w:divBdr>
            <w:top w:val="none" w:sz="0" w:space="0" w:color="auto"/>
            <w:left w:val="none" w:sz="0" w:space="0" w:color="auto"/>
            <w:bottom w:val="none" w:sz="0" w:space="0" w:color="auto"/>
            <w:right w:val="none" w:sz="0" w:space="0" w:color="auto"/>
          </w:divBdr>
        </w:div>
        <w:div w:id="233903559">
          <w:marLeft w:val="0"/>
          <w:marRight w:val="0"/>
          <w:marTop w:val="0"/>
          <w:marBottom w:val="0"/>
          <w:divBdr>
            <w:top w:val="none" w:sz="0" w:space="0" w:color="auto"/>
            <w:left w:val="none" w:sz="0" w:space="0" w:color="auto"/>
            <w:bottom w:val="none" w:sz="0" w:space="0" w:color="auto"/>
            <w:right w:val="none" w:sz="0" w:space="0" w:color="auto"/>
          </w:divBdr>
        </w:div>
        <w:div w:id="788819515">
          <w:marLeft w:val="0"/>
          <w:marRight w:val="0"/>
          <w:marTop w:val="0"/>
          <w:marBottom w:val="0"/>
          <w:divBdr>
            <w:top w:val="none" w:sz="0" w:space="0" w:color="auto"/>
            <w:left w:val="none" w:sz="0" w:space="0" w:color="auto"/>
            <w:bottom w:val="none" w:sz="0" w:space="0" w:color="auto"/>
            <w:right w:val="none" w:sz="0" w:space="0" w:color="auto"/>
          </w:divBdr>
        </w:div>
        <w:div w:id="1966814256">
          <w:marLeft w:val="0"/>
          <w:marRight w:val="0"/>
          <w:marTop w:val="0"/>
          <w:marBottom w:val="0"/>
          <w:divBdr>
            <w:top w:val="none" w:sz="0" w:space="0" w:color="auto"/>
            <w:left w:val="none" w:sz="0" w:space="0" w:color="auto"/>
            <w:bottom w:val="none" w:sz="0" w:space="0" w:color="auto"/>
            <w:right w:val="none" w:sz="0" w:space="0" w:color="auto"/>
          </w:divBdr>
        </w:div>
        <w:div w:id="803080413">
          <w:marLeft w:val="0"/>
          <w:marRight w:val="0"/>
          <w:marTop w:val="0"/>
          <w:marBottom w:val="0"/>
          <w:divBdr>
            <w:top w:val="none" w:sz="0" w:space="0" w:color="auto"/>
            <w:left w:val="none" w:sz="0" w:space="0" w:color="auto"/>
            <w:bottom w:val="none" w:sz="0" w:space="0" w:color="auto"/>
            <w:right w:val="none" w:sz="0" w:space="0" w:color="auto"/>
          </w:divBdr>
        </w:div>
        <w:div w:id="149493151">
          <w:marLeft w:val="0"/>
          <w:marRight w:val="0"/>
          <w:marTop w:val="0"/>
          <w:marBottom w:val="0"/>
          <w:divBdr>
            <w:top w:val="none" w:sz="0" w:space="0" w:color="auto"/>
            <w:left w:val="none" w:sz="0" w:space="0" w:color="auto"/>
            <w:bottom w:val="none" w:sz="0" w:space="0" w:color="auto"/>
            <w:right w:val="none" w:sz="0" w:space="0" w:color="auto"/>
          </w:divBdr>
        </w:div>
        <w:div w:id="291522881">
          <w:marLeft w:val="0"/>
          <w:marRight w:val="0"/>
          <w:marTop w:val="0"/>
          <w:marBottom w:val="0"/>
          <w:divBdr>
            <w:top w:val="none" w:sz="0" w:space="0" w:color="auto"/>
            <w:left w:val="none" w:sz="0" w:space="0" w:color="auto"/>
            <w:bottom w:val="none" w:sz="0" w:space="0" w:color="auto"/>
            <w:right w:val="none" w:sz="0" w:space="0" w:color="auto"/>
          </w:divBdr>
        </w:div>
        <w:div w:id="385614029">
          <w:marLeft w:val="0"/>
          <w:marRight w:val="0"/>
          <w:marTop w:val="0"/>
          <w:marBottom w:val="0"/>
          <w:divBdr>
            <w:top w:val="none" w:sz="0" w:space="0" w:color="auto"/>
            <w:left w:val="none" w:sz="0" w:space="0" w:color="auto"/>
            <w:bottom w:val="none" w:sz="0" w:space="0" w:color="auto"/>
            <w:right w:val="none" w:sz="0" w:space="0" w:color="auto"/>
          </w:divBdr>
        </w:div>
        <w:div w:id="1765177479">
          <w:marLeft w:val="0"/>
          <w:marRight w:val="0"/>
          <w:marTop w:val="0"/>
          <w:marBottom w:val="0"/>
          <w:divBdr>
            <w:top w:val="none" w:sz="0" w:space="0" w:color="auto"/>
            <w:left w:val="none" w:sz="0" w:space="0" w:color="auto"/>
            <w:bottom w:val="none" w:sz="0" w:space="0" w:color="auto"/>
            <w:right w:val="none" w:sz="0" w:space="0" w:color="auto"/>
          </w:divBdr>
        </w:div>
        <w:div w:id="1963612617">
          <w:marLeft w:val="0"/>
          <w:marRight w:val="0"/>
          <w:marTop w:val="0"/>
          <w:marBottom w:val="0"/>
          <w:divBdr>
            <w:top w:val="none" w:sz="0" w:space="0" w:color="auto"/>
            <w:left w:val="none" w:sz="0" w:space="0" w:color="auto"/>
            <w:bottom w:val="none" w:sz="0" w:space="0" w:color="auto"/>
            <w:right w:val="none" w:sz="0" w:space="0" w:color="auto"/>
          </w:divBdr>
        </w:div>
        <w:div w:id="553271824">
          <w:marLeft w:val="0"/>
          <w:marRight w:val="0"/>
          <w:marTop w:val="0"/>
          <w:marBottom w:val="0"/>
          <w:divBdr>
            <w:top w:val="none" w:sz="0" w:space="0" w:color="auto"/>
            <w:left w:val="none" w:sz="0" w:space="0" w:color="auto"/>
            <w:bottom w:val="none" w:sz="0" w:space="0" w:color="auto"/>
            <w:right w:val="none" w:sz="0" w:space="0" w:color="auto"/>
          </w:divBdr>
        </w:div>
        <w:div w:id="1741756883">
          <w:marLeft w:val="0"/>
          <w:marRight w:val="0"/>
          <w:marTop w:val="0"/>
          <w:marBottom w:val="0"/>
          <w:divBdr>
            <w:top w:val="none" w:sz="0" w:space="0" w:color="auto"/>
            <w:left w:val="none" w:sz="0" w:space="0" w:color="auto"/>
            <w:bottom w:val="none" w:sz="0" w:space="0" w:color="auto"/>
            <w:right w:val="none" w:sz="0" w:space="0" w:color="auto"/>
          </w:divBdr>
        </w:div>
        <w:div w:id="531302761">
          <w:marLeft w:val="0"/>
          <w:marRight w:val="0"/>
          <w:marTop w:val="0"/>
          <w:marBottom w:val="0"/>
          <w:divBdr>
            <w:top w:val="none" w:sz="0" w:space="0" w:color="auto"/>
            <w:left w:val="none" w:sz="0" w:space="0" w:color="auto"/>
            <w:bottom w:val="none" w:sz="0" w:space="0" w:color="auto"/>
            <w:right w:val="none" w:sz="0" w:space="0" w:color="auto"/>
          </w:divBdr>
        </w:div>
        <w:div w:id="1634404734">
          <w:marLeft w:val="0"/>
          <w:marRight w:val="0"/>
          <w:marTop w:val="0"/>
          <w:marBottom w:val="0"/>
          <w:divBdr>
            <w:top w:val="none" w:sz="0" w:space="0" w:color="auto"/>
            <w:left w:val="none" w:sz="0" w:space="0" w:color="auto"/>
            <w:bottom w:val="none" w:sz="0" w:space="0" w:color="auto"/>
            <w:right w:val="none" w:sz="0" w:space="0" w:color="auto"/>
          </w:divBdr>
        </w:div>
        <w:div w:id="2103330954">
          <w:marLeft w:val="0"/>
          <w:marRight w:val="0"/>
          <w:marTop w:val="0"/>
          <w:marBottom w:val="0"/>
          <w:divBdr>
            <w:top w:val="none" w:sz="0" w:space="0" w:color="auto"/>
            <w:left w:val="none" w:sz="0" w:space="0" w:color="auto"/>
            <w:bottom w:val="none" w:sz="0" w:space="0" w:color="auto"/>
            <w:right w:val="none" w:sz="0" w:space="0" w:color="auto"/>
          </w:divBdr>
        </w:div>
      </w:divsChild>
    </w:div>
    <w:div w:id="1972897792">
      <w:bodyDiv w:val="1"/>
      <w:marLeft w:val="0"/>
      <w:marRight w:val="0"/>
      <w:marTop w:val="0"/>
      <w:marBottom w:val="0"/>
      <w:divBdr>
        <w:top w:val="none" w:sz="0" w:space="0" w:color="auto"/>
        <w:left w:val="none" w:sz="0" w:space="0" w:color="auto"/>
        <w:bottom w:val="none" w:sz="0" w:space="0" w:color="auto"/>
        <w:right w:val="none" w:sz="0" w:space="0" w:color="auto"/>
      </w:divBdr>
      <w:divsChild>
        <w:div w:id="1046758396">
          <w:marLeft w:val="0"/>
          <w:marRight w:val="0"/>
          <w:marTop w:val="0"/>
          <w:marBottom w:val="0"/>
          <w:divBdr>
            <w:top w:val="none" w:sz="0" w:space="0" w:color="auto"/>
            <w:left w:val="none" w:sz="0" w:space="0" w:color="auto"/>
            <w:bottom w:val="none" w:sz="0" w:space="0" w:color="auto"/>
            <w:right w:val="none" w:sz="0" w:space="0" w:color="auto"/>
          </w:divBdr>
        </w:div>
        <w:div w:id="1934169623">
          <w:marLeft w:val="0"/>
          <w:marRight w:val="0"/>
          <w:marTop w:val="0"/>
          <w:marBottom w:val="0"/>
          <w:divBdr>
            <w:top w:val="none" w:sz="0" w:space="0" w:color="auto"/>
            <w:left w:val="none" w:sz="0" w:space="0" w:color="auto"/>
            <w:bottom w:val="none" w:sz="0" w:space="0" w:color="auto"/>
            <w:right w:val="none" w:sz="0" w:space="0" w:color="auto"/>
          </w:divBdr>
        </w:div>
        <w:div w:id="1713770798">
          <w:marLeft w:val="0"/>
          <w:marRight w:val="0"/>
          <w:marTop w:val="0"/>
          <w:marBottom w:val="0"/>
          <w:divBdr>
            <w:top w:val="none" w:sz="0" w:space="0" w:color="auto"/>
            <w:left w:val="none" w:sz="0" w:space="0" w:color="auto"/>
            <w:bottom w:val="none" w:sz="0" w:space="0" w:color="auto"/>
            <w:right w:val="none" w:sz="0" w:space="0" w:color="auto"/>
          </w:divBdr>
        </w:div>
        <w:div w:id="841970951">
          <w:marLeft w:val="0"/>
          <w:marRight w:val="0"/>
          <w:marTop w:val="0"/>
          <w:marBottom w:val="0"/>
          <w:divBdr>
            <w:top w:val="none" w:sz="0" w:space="0" w:color="auto"/>
            <w:left w:val="none" w:sz="0" w:space="0" w:color="auto"/>
            <w:bottom w:val="none" w:sz="0" w:space="0" w:color="auto"/>
            <w:right w:val="none" w:sz="0" w:space="0" w:color="auto"/>
          </w:divBdr>
        </w:div>
        <w:div w:id="1259752141">
          <w:marLeft w:val="0"/>
          <w:marRight w:val="0"/>
          <w:marTop w:val="0"/>
          <w:marBottom w:val="0"/>
          <w:divBdr>
            <w:top w:val="none" w:sz="0" w:space="0" w:color="auto"/>
            <w:left w:val="none" w:sz="0" w:space="0" w:color="auto"/>
            <w:bottom w:val="none" w:sz="0" w:space="0" w:color="auto"/>
            <w:right w:val="none" w:sz="0" w:space="0" w:color="auto"/>
          </w:divBdr>
        </w:div>
        <w:div w:id="1139882580">
          <w:marLeft w:val="0"/>
          <w:marRight w:val="0"/>
          <w:marTop w:val="0"/>
          <w:marBottom w:val="0"/>
          <w:divBdr>
            <w:top w:val="none" w:sz="0" w:space="0" w:color="auto"/>
            <w:left w:val="none" w:sz="0" w:space="0" w:color="auto"/>
            <w:bottom w:val="none" w:sz="0" w:space="0" w:color="auto"/>
            <w:right w:val="none" w:sz="0" w:space="0" w:color="auto"/>
          </w:divBdr>
        </w:div>
        <w:div w:id="308049276">
          <w:marLeft w:val="0"/>
          <w:marRight w:val="0"/>
          <w:marTop w:val="0"/>
          <w:marBottom w:val="0"/>
          <w:divBdr>
            <w:top w:val="none" w:sz="0" w:space="0" w:color="auto"/>
            <w:left w:val="none" w:sz="0" w:space="0" w:color="auto"/>
            <w:bottom w:val="none" w:sz="0" w:space="0" w:color="auto"/>
            <w:right w:val="none" w:sz="0" w:space="0" w:color="auto"/>
          </w:divBdr>
        </w:div>
        <w:div w:id="1653093604">
          <w:marLeft w:val="0"/>
          <w:marRight w:val="0"/>
          <w:marTop w:val="0"/>
          <w:marBottom w:val="0"/>
          <w:divBdr>
            <w:top w:val="none" w:sz="0" w:space="0" w:color="auto"/>
            <w:left w:val="none" w:sz="0" w:space="0" w:color="auto"/>
            <w:bottom w:val="none" w:sz="0" w:space="0" w:color="auto"/>
            <w:right w:val="none" w:sz="0" w:space="0" w:color="auto"/>
          </w:divBdr>
        </w:div>
        <w:div w:id="469517541">
          <w:marLeft w:val="0"/>
          <w:marRight w:val="0"/>
          <w:marTop w:val="0"/>
          <w:marBottom w:val="0"/>
          <w:divBdr>
            <w:top w:val="none" w:sz="0" w:space="0" w:color="auto"/>
            <w:left w:val="none" w:sz="0" w:space="0" w:color="auto"/>
            <w:bottom w:val="none" w:sz="0" w:space="0" w:color="auto"/>
            <w:right w:val="none" w:sz="0" w:space="0" w:color="auto"/>
          </w:divBdr>
        </w:div>
        <w:div w:id="1158769200">
          <w:marLeft w:val="0"/>
          <w:marRight w:val="0"/>
          <w:marTop w:val="0"/>
          <w:marBottom w:val="0"/>
          <w:divBdr>
            <w:top w:val="none" w:sz="0" w:space="0" w:color="auto"/>
            <w:left w:val="none" w:sz="0" w:space="0" w:color="auto"/>
            <w:bottom w:val="none" w:sz="0" w:space="0" w:color="auto"/>
            <w:right w:val="none" w:sz="0" w:space="0" w:color="auto"/>
          </w:divBdr>
        </w:div>
        <w:div w:id="1659067170">
          <w:marLeft w:val="0"/>
          <w:marRight w:val="0"/>
          <w:marTop w:val="0"/>
          <w:marBottom w:val="0"/>
          <w:divBdr>
            <w:top w:val="none" w:sz="0" w:space="0" w:color="auto"/>
            <w:left w:val="none" w:sz="0" w:space="0" w:color="auto"/>
            <w:bottom w:val="none" w:sz="0" w:space="0" w:color="auto"/>
            <w:right w:val="none" w:sz="0" w:space="0" w:color="auto"/>
          </w:divBdr>
        </w:div>
        <w:div w:id="1381398759">
          <w:marLeft w:val="0"/>
          <w:marRight w:val="0"/>
          <w:marTop w:val="0"/>
          <w:marBottom w:val="0"/>
          <w:divBdr>
            <w:top w:val="none" w:sz="0" w:space="0" w:color="auto"/>
            <w:left w:val="none" w:sz="0" w:space="0" w:color="auto"/>
            <w:bottom w:val="none" w:sz="0" w:space="0" w:color="auto"/>
            <w:right w:val="none" w:sz="0" w:space="0" w:color="auto"/>
          </w:divBdr>
        </w:div>
        <w:div w:id="308675803">
          <w:marLeft w:val="0"/>
          <w:marRight w:val="0"/>
          <w:marTop w:val="0"/>
          <w:marBottom w:val="0"/>
          <w:divBdr>
            <w:top w:val="none" w:sz="0" w:space="0" w:color="auto"/>
            <w:left w:val="none" w:sz="0" w:space="0" w:color="auto"/>
            <w:bottom w:val="none" w:sz="0" w:space="0" w:color="auto"/>
            <w:right w:val="none" w:sz="0" w:space="0" w:color="auto"/>
          </w:divBdr>
        </w:div>
        <w:div w:id="1694958367">
          <w:marLeft w:val="0"/>
          <w:marRight w:val="0"/>
          <w:marTop w:val="0"/>
          <w:marBottom w:val="0"/>
          <w:divBdr>
            <w:top w:val="none" w:sz="0" w:space="0" w:color="auto"/>
            <w:left w:val="none" w:sz="0" w:space="0" w:color="auto"/>
            <w:bottom w:val="none" w:sz="0" w:space="0" w:color="auto"/>
            <w:right w:val="none" w:sz="0" w:space="0" w:color="auto"/>
          </w:divBdr>
        </w:div>
        <w:div w:id="1223785693">
          <w:marLeft w:val="0"/>
          <w:marRight w:val="0"/>
          <w:marTop w:val="0"/>
          <w:marBottom w:val="0"/>
          <w:divBdr>
            <w:top w:val="none" w:sz="0" w:space="0" w:color="auto"/>
            <w:left w:val="none" w:sz="0" w:space="0" w:color="auto"/>
            <w:bottom w:val="none" w:sz="0" w:space="0" w:color="auto"/>
            <w:right w:val="none" w:sz="0" w:space="0" w:color="auto"/>
          </w:divBdr>
        </w:div>
        <w:div w:id="766849773">
          <w:marLeft w:val="0"/>
          <w:marRight w:val="0"/>
          <w:marTop w:val="0"/>
          <w:marBottom w:val="0"/>
          <w:divBdr>
            <w:top w:val="none" w:sz="0" w:space="0" w:color="auto"/>
            <w:left w:val="none" w:sz="0" w:space="0" w:color="auto"/>
            <w:bottom w:val="none" w:sz="0" w:space="0" w:color="auto"/>
            <w:right w:val="none" w:sz="0" w:space="0" w:color="auto"/>
          </w:divBdr>
        </w:div>
        <w:div w:id="1259482365">
          <w:marLeft w:val="0"/>
          <w:marRight w:val="0"/>
          <w:marTop w:val="0"/>
          <w:marBottom w:val="0"/>
          <w:divBdr>
            <w:top w:val="none" w:sz="0" w:space="0" w:color="auto"/>
            <w:left w:val="none" w:sz="0" w:space="0" w:color="auto"/>
            <w:bottom w:val="none" w:sz="0" w:space="0" w:color="auto"/>
            <w:right w:val="none" w:sz="0" w:space="0" w:color="auto"/>
          </w:divBdr>
        </w:div>
        <w:div w:id="1672178787">
          <w:marLeft w:val="0"/>
          <w:marRight w:val="0"/>
          <w:marTop w:val="0"/>
          <w:marBottom w:val="0"/>
          <w:divBdr>
            <w:top w:val="none" w:sz="0" w:space="0" w:color="auto"/>
            <w:left w:val="none" w:sz="0" w:space="0" w:color="auto"/>
            <w:bottom w:val="none" w:sz="0" w:space="0" w:color="auto"/>
            <w:right w:val="none" w:sz="0" w:space="0" w:color="auto"/>
          </w:divBdr>
        </w:div>
        <w:div w:id="420689238">
          <w:marLeft w:val="0"/>
          <w:marRight w:val="0"/>
          <w:marTop w:val="0"/>
          <w:marBottom w:val="0"/>
          <w:divBdr>
            <w:top w:val="none" w:sz="0" w:space="0" w:color="auto"/>
            <w:left w:val="none" w:sz="0" w:space="0" w:color="auto"/>
            <w:bottom w:val="none" w:sz="0" w:space="0" w:color="auto"/>
            <w:right w:val="none" w:sz="0" w:space="0" w:color="auto"/>
          </w:divBdr>
        </w:div>
        <w:div w:id="1128668642">
          <w:marLeft w:val="0"/>
          <w:marRight w:val="0"/>
          <w:marTop w:val="0"/>
          <w:marBottom w:val="0"/>
          <w:divBdr>
            <w:top w:val="none" w:sz="0" w:space="0" w:color="auto"/>
            <w:left w:val="none" w:sz="0" w:space="0" w:color="auto"/>
            <w:bottom w:val="none" w:sz="0" w:space="0" w:color="auto"/>
            <w:right w:val="none" w:sz="0" w:space="0" w:color="auto"/>
          </w:divBdr>
        </w:div>
        <w:div w:id="1947226692">
          <w:marLeft w:val="0"/>
          <w:marRight w:val="0"/>
          <w:marTop w:val="0"/>
          <w:marBottom w:val="0"/>
          <w:divBdr>
            <w:top w:val="none" w:sz="0" w:space="0" w:color="auto"/>
            <w:left w:val="none" w:sz="0" w:space="0" w:color="auto"/>
            <w:bottom w:val="none" w:sz="0" w:space="0" w:color="auto"/>
            <w:right w:val="none" w:sz="0" w:space="0" w:color="auto"/>
          </w:divBdr>
        </w:div>
      </w:divsChild>
    </w:div>
    <w:div w:id="2015188196">
      <w:bodyDiv w:val="1"/>
      <w:marLeft w:val="0"/>
      <w:marRight w:val="0"/>
      <w:marTop w:val="0"/>
      <w:marBottom w:val="0"/>
      <w:divBdr>
        <w:top w:val="none" w:sz="0" w:space="0" w:color="auto"/>
        <w:left w:val="none" w:sz="0" w:space="0" w:color="auto"/>
        <w:bottom w:val="none" w:sz="0" w:space="0" w:color="auto"/>
        <w:right w:val="none" w:sz="0" w:space="0" w:color="auto"/>
      </w:divBdr>
    </w:div>
    <w:div w:id="2025207337">
      <w:bodyDiv w:val="1"/>
      <w:marLeft w:val="0"/>
      <w:marRight w:val="0"/>
      <w:marTop w:val="0"/>
      <w:marBottom w:val="0"/>
      <w:divBdr>
        <w:top w:val="none" w:sz="0" w:space="0" w:color="auto"/>
        <w:left w:val="none" w:sz="0" w:space="0" w:color="auto"/>
        <w:bottom w:val="none" w:sz="0" w:space="0" w:color="auto"/>
        <w:right w:val="none" w:sz="0" w:space="0" w:color="auto"/>
      </w:divBdr>
    </w:div>
    <w:div w:id="2109932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ountaingoatsoftware.com/agile/user-stories?utm_source=chatgpt.com" TargetMode="External"/><Relationship Id="rId21" Type="http://schemas.openxmlformats.org/officeDocument/2006/relationships/hyperlink" Target="https://www.magictechnolabs.com/blog/security-first-10-best-practices-for-full-stack-development-security/?utm_source=chatgpt.com" TargetMode="External"/><Relationship Id="rId42" Type="http://schemas.openxmlformats.org/officeDocument/2006/relationships/image" Target="media/image7.png"/><Relationship Id="rId47" Type="http://schemas.openxmlformats.org/officeDocument/2006/relationships/image" Target="media/image12.sv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hyperlink" Target="https://www.w3.org/WAI/tips/designing/" TargetMode="External"/><Relationship Id="rId89" Type="http://schemas.openxmlformats.org/officeDocument/2006/relationships/hyperlink" Target="https://arxiv.org/abs/2504.03884?utm_source=chatgpt.com" TargetMode="External"/><Relationship Id="rId16" Type="http://schemas.openxmlformats.org/officeDocument/2006/relationships/hyperlink" Target="https://en.wikipedia.org/wiki/Role-based_access_control?utm_source=chatgpt.com" TargetMode="External"/><Relationship Id="rId107" Type="http://schemas.openxmlformats.org/officeDocument/2006/relationships/glossaryDocument" Target="glossary/document.xml"/><Relationship Id="rId11" Type="http://schemas.openxmlformats.org/officeDocument/2006/relationships/hyperlink" Target="https://pixabay.com/en/library-books-shelves-student-922998/" TargetMode="External"/><Relationship Id="rId32" Type="http://schemas.openxmlformats.org/officeDocument/2006/relationships/hyperlink" Target="https://www.postman.com/api-first/?utm_source=chatgpt.com" TargetMode="External"/><Relationship Id="rId37" Type="http://schemas.openxmlformats.org/officeDocument/2006/relationships/hyperlink" Target="https://www.reddit.com/r/cryptography/comments/11tqci2/argon2_vs_bcrypt_vs_scrypt_vs_pbkdf2/?utm_source=chatgpt.com" TargetMode="External"/><Relationship Id="rId53" Type="http://schemas.openxmlformats.org/officeDocument/2006/relationships/image" Target="media/image18.jpe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css-tricks.com/" TargetMode="External"/><Relationship Id="rId5" Type="http://schemas.openxmlformats.org/officeDocument/2006/relationships/settings" Target="settings.xml"/><Relationship Id="rId90" Type="http://schemas.openxmlformats.org/officeDocument/2006/relationships/hyperlink" Target="https://en.wikipedia.org/wiki/Test-driven_development?utm_source=chatgpt.com" TargetMode="External"/><Relationship Id="rId95" Type="http://schemas.openxmlformats.org/officeDocument/2006/relationships/hyperlink" Target="https://www.freecodecamp.org/" TargetMode="External"/><Relationship Id="rId22" Type="http://schemas.openxmlformats.org/officeDocument/2006/relationships/hyperlink" Target="https://www.websitedeveloperz.com/full-stack/10-best-practices-for-efficient-full-stack-development/?utm_source=chatgpt.com" TargetMode="External"/><Relationship Id="rId27" Type="http://schemas.openxmlformats.org/officeDocument/2006/relationships/hyperlink" Target="https://www.studentperformancesystem.com/?utm_source=chatgpt.com" TargetMode="External"/><Relationship Id="rId43" Type="http://schemas.openxmlformats.org/officeDocument/2006/relationships/image" Target="media/image8.svg"/><Relationship Id="rId48" Type="http://schemas.openxmlformats.org/officeDocument/2006/relationships/image" Target="media/image13.png"/><Relationship Id="rId64" Type="http://schemas.openxmlformats.org/officeDocument/2006/relationships/image" Target="media/image29.jpeg"/><Relationship Id="rId69" Type="http://schemas.openxmlformats.org/officeDocument/2006/relationships/image" Target="media/image34.png"/><Relationship Id="rId80" Type="http://schemas.openxmlformats.org/officeDocument/2006/relationships/hyperlink" Target="https://www.w3.org/WAI/tips/designing/?utm_source=chatgpt.com" TargetMode="External"/><Relationship Id="rId85" Type="http://schemas.openxmlformats.org/officeDocument/2006/relationships/hyperlink" Target="https://www.w3.org/WAI/tips/designing/?utm_source=chatgpt.com" TargetMode="External"/><Relationship Id="rId12" Type="http://schemas.openxmlformats.org/officeDocument/2006/relationships/image" Target="media/image3.png"/><Relationship Id="rId17" Type="http://schemas.openxmlformats.org/officeDocument/2006/relationships/hyperlink" Target="https://www.imperva.com/learn/data-security/role-based-access-control-rbac/?utm_source=chatgpt.com" TargetMode="External"/><Relationship Id="rId33" Type="http://schemas.openxmlformats.org/officeDocument/2006/relationships/hyperlink" Target="https://aws.amazon.com/compare/the-difference-between-monolithic-and-microservices-architecture/?utm_source=chatgpt.com" TargetMode="External"/><Relationship Id="rId38" Type="http://schemas.openxmlformats.org/officeDocument/2006/relationships/hyperlink" Target="https://docs.spring.io/spring-security/reference/features/authentication/password-storage.html?utm_source=chatgpt.com" TargetMode="External"/><Relationship Id="rId59" Type="http://schemas.openxmlformats.org/officeDocument/2006/relationships/image" Target="media/image24.jpeg"/><Relationship Id="rId103" Type="http://schemas.openxmlformats.org/officeDocument/2006/relationships/hyperlink" Target="https://www.sitepoint.com/" TargetMode="External"/><Relationship Id="rId108" Type="http://schemas.openxmlformats.org/officeDocument/2006/relationships/theme" Target="theme/theme1.xml"/><Relationship Id="rId20" Type="http://schemas.openxmlformats.org/officeDocument/2006/relationships/hyperlink" Target="https://www.thelearningos.com/enterprise-knowledge/role-based-access-control-in-lms-a-comprehensive-guide?utm_source=chatgpt.com" TargetMode="External"/><Relationship Id="rId41" Type="http://schemas.openxmlformats.org/officeDocument/2006/relationships/image" Target="media/image6.svg"/><Relationship Id="rId54" Type="http://schemas.openxmlformats.org/officeDocument/2006/relationships/image" Target="media/image19.jpe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hyperlink" Target="https://www.w3.org/TR/WCAG21/?utm_source=chatgpt.com" TargetMode="External"/><Relationship Id="rId88" Type="http://schemas.openxmlformats.org/officeDocument/2006/relationships/hyperlink" Target="https://accessibility.huit.harvard.edu/manual-testing-accessibility?utm_source=chatgpt.com" TargetMode="External"/><Relationship Id="rId91" Type="http://schemas.openxmlformats.org/officeDocument/2006/relationships/hyperlink" Target="https://en.wikipedia.org/wiki/Test-driven_development?utm_source=chatgpt.com" TargetMode="External"/><Relationship Id="rId96" Type="http://schemas.openxmlformats.org/officeDocument/2006/relationships/hyperlink" Target="https://developer.mozilla.org/en-U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imperva.com/learn/data-security/role-based-access-control-rbac/?utm_source=chatgpt.com" TargetMode="External"/><Relationship Id="rId23" Type="http://schemas.openxmlformats.org/officeDocument/2006/relationships/hyperlink" Target="https://www.websitedeveloperz.com/full-stack/10-best-practices-for-efficient-full-stack-development/?utm_source=chatgpt.com" TargetMode="External"/><Relationship Id="rId28" Type="http://schemas.openxmlformats.org/officeDocument/2006/relationships/hyperlink" Target="https://kianchuanng.medium.com/ui-ux-the-one-academys-student-portal-app-design-4ce8106bff73?utm_source=chatgpt.com" TargetMode="External"/><Relationship Id="rId36" Type="http://schemas.openxmlformats.org/officeDocument/2006/relationships/hyperlink" Target="https://stackoverflow.com/questions/39909419/what-are-the-main-differences-between-jwt-and-oauth-authentication?utm_source=chatgpt.com" TargetMode="External"/><Relationship Id="rId49" Type="http://schemas.openxmlformats.org/officeDocument/2006/relationships/image" Target="media/image14.svg"/><Relationship Id="rId57" Type="http://schemas.openxmlformats.org/officeDocument/2006/relationships/image" Target="media/image22.png"/><Relationship Id="rId106"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hyperlink" Target="https://swagger.io/resources/articles/adopting-an-api-first-approach/?utm_source=chatgpt.com"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jpeg"/><Relationship Id="rId73" Type="http://schemas.openxmlformats.org/officeDocument/2006/relationships/image" Target="media/image38.png"/><Relationship Id="rId78" Type="http://schemas.openxmlformats.org/officeDocument/2006/relationships/image" Target="media/image43.jpeg"/><Relationship Id="rId81" Type="http://schemas.openxmlformats.org/officeDocument/2006/relationships/hyperlink" Target="https://www.w3.org/TR/WCAG21/?utm_source=chatgpt.com" TargetMode="External"/><Relationship Id="rId86" Type="http://schemas.openxmlformats.org/officeDocument/2006/relationships/hyperlink" Target="https://www.w3.org/TR/WCAG21/?utm_source=chatgpt.com" TargetMode="External"/><Relationship Id="rId94" Type="http://schemas.openxmlformats.org/officeDocument/2006/relationships/hyperlink" Target="https://expressjs.com/" TargetMode="External"/><Relationship Id="rId99" Type="http://schemas.openxmlformats.org/officeDocument/2006/relationships/hyperlink" Target="https://www.youtube.com/c/TheNetNinja" TargetMode="External"/><Relationship Id="rId101" Type="http://schemas.openxmlformats.org/officeDocument/2006/relationships/hyperlink" Target="https://www.smashingmagazine.com/"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svg"/><Relationship Id="rId18" Type="http://schemas.openxmlformats.org/officeDocument/2006/relationships/hyperlink" Target="https://www.thelearningos.com/enterprise-knowledge/role-based-access-control-in-lms-a-comprehensive-guide?utm_source=chatgpt.com" TargetMode="External"/><Relationship Id="rId39" Type="http://schemas.openxmlformats.org/officeDocument/2006/relationships/hyperlink" Target="https://www.reddit.com/r/reactnative/comments/y41bet/best_practicesapproach_for_responsive_design_in/?utm_source=chatgpt.com" TargetMode="External"/><Relationship Id="rId34" Type="http://schemas.openxmlformats.org/officeDocument/2006/relationships/hyperlink" Target="https://blog.stackademic.com/the-mongodb-and-next-js-stack-for-beginners-b4394872f5bb?utm_source=chatgpt.com"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dev.to/"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hyperlink" Target="https://www.linkedin.com/pulse/jenkins-vs-github-actions-which-cicd-tool-right-you-humphrey-ikhalea-an2xf?utm_source=chatgpt.com" TargetMode="External"/><Relationship Id="rId2" Type="http://schemas.openxmlformats.org/officeDocument/2006/relationships/customXml" Target="../customXml/item2.xml"/><Relationship Id="rId29" Type="http://schemas.openxmlformats.org/officeDocument/2006/relationships/hyperlink" Target="https://www.geeksforgeeks.org/monolithic-vs-microservices-architecture/?utm_source=chatgpt.com" TargetMode="External"/><Relationship Id="rId24" Type="http://schemas.openxmlformats.org/officeDocument/2006/relationships/hyperlink" Target="https://www.stackcache.io/bootcamps/top-10-best-practices-for-fullstack-development-in-2024/?utm_source=chatgpt.com" TargetMode="External"/><Relationship Id="rId40" Type="http://schemas.openxmlformats.org/officeDocument/2006/relationships/image" Target="media/image5.png"/><Relationship Id="rId45" Type="http://schemas.openxmlformats.org/officeDocument/2006/relationships/image" Target="media/image10.svg"/><Relationship Id="rId66" Type="http://schemas.openxmlformats.org/officeDocument/2006/relationships/image" Target="media/image31.jpeg"/><Relationship Id="rId87" Type="http://schemas.openxmlformats.org/officeDocument/2006/relationships/hyperlink" Target="https://accessibility.huit.harvard.edu/manual-testing-accessibility" TargetMode="External"/><Relationship Id="rId61" Type="http://schemas.openxmlformats.org/officeDocument/2006/relationships/image" Target="media/image26.png"/><Relationship Id="rId82" Type="http://schemas.openxmlformats.org/officeDocument/2006/relationships/hyperlink" Target="https://www.w3.org/TR/WCAG21/" TargetMode="External"/><Relationship Id="rId19" Type="http://schemas.openxmlformats.org/officeDocument/2006/relationships/hyperlink" Target="https://www.thelearningos.com/enterprise-knowledge/role-based-access-control-in-lms-a-comprehensive-guide?utm_source=chatgpt.com" TargetMode="External"/><Relationship Id="rId14" Type="http://schemas.openxmlformats.org/officeDocument/2006/relationships/hyperlink" Target="https://ijrpr.com/uploads/V5ISSUE5/IJRPR28534.pdf?utm_source=chatgpt.com" TargetMode="External"/><Relationship Id="rId30" Type="http://schemas.openxmlformats.org/officeDocument/2006/relationships/hyperlink" Target="https://konghq.com/blog/learning-center/monolith-vs-microservices?utm_source=chatgpt.com" TargetMode="External"/><Relationship Id="rId35" Type="http://schemas.openxmlformats.org/officeDocument/2006/relationships/hyperlink" Target="https://medium.com/%40appvintechnologies/10-best-backend-frameworks-compared-with-pros-and-cons-df3a50d57ae4?utm_source=chatgpt.com" TargetMode="External"/><Relationship Id="rId56" Type="http://schemas.openxmlformats.org/officeDocument/2006/relationships/image" Target="media/image21.jpeg"/><Relationship Id="rId77" Type="http://schemas.openxmlformats.org/officeDocument/2006/relationships/image" Target="media/image42.svg"/><Relationship Id="rId100" Type="http://schemas.openxmlformats.org/officeDocument/2006/relationships/hyperlink" Target="https://university.mongodb.com/" TargetMode="External"/><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16.svg"/><Relationship Id="rId72" Type="http://schemas.openxmlformats.org/officeDocument/2006/relationships/image" Target="media/image37.jpeg"/><Relationship Id="rId93" Type="http://schemas.openxmlformats.org/officeDocument/2006/relationships/hyperlink" Target="https://docs.mongodb.com/" TargetMode="External"/><Relationship Id="rId98" Type="http://schemas.openxmlformats.org/officeDocument/2006/relationships/hyperlink" Target="https://stackoverflow.com/" TargetMode="External"/><Relationship Id="rId3" Type="http://schemas.openxmlformats.org/officeDocument/2006/relationships/numbering" Target="numbering.xml"/><Relationship Id="rId25" Type="http://schemas.openxmlformats.org/officeDocument/2006/relationships/hyperlink" Target="https://www.magictechnolabs.com/blog/security-first-10-best-practices-for-full-stack-development-security/?utm_source=chatgpt.com" TargetMode="External"/><Relationship Id="rId46" Type="http://schemas.openxmlformats.org/officeDocument/2006/relationships/image" Target="media/image11.png"/><Relationship Id="rId67"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gan\AppData\Local\Microsoft\Office\16.0\DTS\en-IN%7b53749FD0-0EC5-46CF-B1B2-F9AF2FF1ADFE%7d\%7b498756D6-E12A-4E5D-B64B-861A4A7AFC0E%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771773D5EE746CAB19B4EFAC576C5AE"/>
        <w:category>
          <w:name w:val="General"/>
          <w:gallery w:val="placeholder"/>
        </w:category>
        <w:types>
          <w:type w:val="bbPlcHdr"/>
        </w:types>
        <w:behaviors>
          <w:behavior w:val="content"/>
        </w:behaviors>
        <w:guid w:val="{FC652948-DB9B-48DF-97DC-B0D641B0A3CC}"/>
      </w:docPartPr>
      <w:docPartBody>
        <w:p w:rsidR="00A0489D" w:rsidRDefault="00000000">
          <w:pPr>
            <w:pStyle w:val="8771773D5EE746CAB19B4EFAC576C5AE"/>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12</w:t>
          </w:r>
          <w:r w:rsidRPr="00D86945">
            <w:rPr>
              <w:rStyle w:val="SubtitleChar"/>
              <w:b/>
            </w:rPr>
            <w:fldChar w:fldCharType="end"/>
          </w:r>
        </w:p>
      </w:docPartBody>
    </w:docPart>
    <w:docPart>
      <w:docPartPr>
        <w:name w:val="BDE8A93601474938B49E86C5C50A4562"/>
        <w:category>
          <w:name w:val="General"/>
          <w:gallery w:val="placeholder"/>
        </w:category>
        <w:types>
          <w:type w:val="bbPlcHdr"/>
        </w:types>
        <w:behaviors>
          <w:behavior w:val="content"/>
        </w:behaviors>
        <w:guid w:val="{FFCF2631-B548-4788-8B09-6BEBA4A896A0}"/>
      </w:docPartPr>
      <w:docPartBody>
        <w:p w:rsidR="00A0489D" w:rsidRDefault="00000000">
          <w:pPr>
            <w:pStyle w:val="BDE8A93601474938B49E86C5C50A4562"/>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1C5"/>
    <w:rsid w:val="00095882"/>
    <w:rsid w:val="009B7F3D"/>
    <w:rsid w:val="00A0489D"/>
    <w:rsid w:val="00A634CB"/>
    <w:rsid w:val="00C611C5"/>
    <w:rsid w:val="00E155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kern w:val="0"/>
      <w:sz w:val="32"/>
      <w:szCs w:val="22"/>
      <w:lang w:val="en-US" w:eastAsia="en-US"/>
      <w14:ligatures w14:val="none"/>
    </w:rPr>
  </w:style>
  <w:style w:type="character" w:customStyle="1" w:styleId="SubtitleChar">
    <w:name w:val="Subtitle Char"/>
    <w:basedOn w:val="DefaultParagraphFont"/>
    <w:link w:val="Subtitle"/>
    <w:uiPriority w:val="2"/>
    <w:rPr>
      <w:caps/>
      <w:color w:val="44546A" w:themeColor="text2"/>
      <w:spacing w:val="20"/>
      <w:kern w:val="0"/>
      <w:sz w:val="32"/>
      <w:szCs w:val="22"/>
      <w:lang w:val="en-US" w:eastAsia="en-US"/>
      <w14:ligatures w14:val="none"/>
    </w:rPr>
  </w:style>
  <w:style w:type="paragraph" w:customStyle="1" w:styleId="8771773D5EE746CAB19B4EFAC576C5AE">
    <w:name w:val="8771773D5EE746CAB19B4EFAC576C5AE"/>
  </w:style>
  <w:style w:type="paragraph" w:customStyle="1" w:styleId="BDE8A93601474938B49E86C5C50A4562">
    <w:name w:val="BDE8A93601474938B49E86C5C50A45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KARTHIK V</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A68DA0-752E-4D8C-8B7F-8D3515DEF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{498756D6-E12A-4E5D-B64B-861A4A7AFC0E}tf16392850_win32.dotx</Template>
  <TotalTime>9</TotalTime>
  <Pages>97</Pages>
  <Words>18455</Words>
  <Characters>105197</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Gagan Gowda V</dc:creator>
  <cp:keywords/>
  <cp:lastModifiedBy>Gagan Gowda V</cp:lastModifiedBy>
  <cp:revision>4</cp:revision>
  <cp:lastPrinted>2006-08-01T17:47:00Z</cp:lastPrinted>
  <dcterms:created xsi:type="dcterms:W3CDTF">2025-05-11T21:21:00Z</dcterms:created>
  <dcterms:modified xsi:type="dcterms:W3CDTF">2025-05-11T22:05:00Z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